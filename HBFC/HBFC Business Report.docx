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600" w:firstRow="0" w:lastRow="0" w:firstColumn="0" w:lastColumn="0" w:noHBand="1" w:noVBand="1"/>
      </w:tblPr>
      <w:tblGrid>
        <w:gridCol w:w="283"/>
        <w:gridCol w:w="5118"/>
        <w:gridCol w:w="1501"/>
        <w:gridCol w:w="3000"/>
        <w:gridCol w:w="898"/>
      </w:tblGrid>
      <w:tr w:rsidR="00C3569F" w14:paraId="14D7EC1E" w14:textId="77777777" w:rsidTr="00F4715A">
        <w:trPr>
          <w:trHeight w:val="9693"/>
        </w:trPr>
        <w:tc>
          <w:tcPr>
            <w:tcW w:w="5000" w:type="pct"/>
            <w:gridSpan w:val="5"/>
          </w:tcPr>
          <w:p w14:paraId="3E8F26FF" w14:textId="77777777" w:rsidR="00C3569F" w:rsidRDefault="00C3569F" w:rsidP="00E8543C">
            <w:pPr>
              <w:jc w:val="both"/>
            </w:pPr>
            <w:r w:rsidRPr="009B5DF8">
              <w:rPr>
                <w:noProof/>
                <w:lang w:val="en-IN" w:eastAsia="en-IN"/>
              </w:rPr>
              <w:drawing>
                <wp:inline distT="0" distB="0" distL="0" distR="0" wp14:anchorId="5073FD47" wp14:editId="0CC86895">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5A3614EC" w14:textId="77777777" w:rsidTr="007154BE">
        <w:trPr>
          <w:trHeight w:val="144"/>
        </w:trPr>
        <w:tc>
          <w:tcPr>
            <w:tcW w:w="131" w:type="pct"/>
            <w:vMerge w:val="restart"/>
            <w:shd w:val="clear" w:color="auto" w:fill="000000" w:themeFill="text1"/>
          </w:tcPr>
          <w:p w14:paraId="3A89E875" w14:textId="77777777" w:rsidR="00C3569F" w:rsidRDefault="00C3569F" w:rsidP="00E8543C">
            <w:pPr>
              <w:jc w:val="both"/>
            </w:pPr>
          </w:p>
        </w:tc>
        <w:tc>
          <w:tcPr>
            <w:tcW w:w="2369" w:type="pct"/>
            <w:tcBorders>
              <w:top w:val="single" w:sz="48" w:space="0" w:color="D83D27" w:themeColor="accent2"/>
            </w:tcBorders>
            <w:shd w:val="clear" w:color="auto" w:fill="000000" w:themeFill="text1"/>
          </w:tcPr>
          <w:p w14:paraId="57A794C3" w14:textId="77777777" w:rsidR="00C3569F" w:rsidRPr="00A00E8F" w:rsidRDefault="00C3569F" w:rsidP="00E8543C">
            <w:pPr>
              <w:jc w:val="both"/>
            </w:pPr>
          </w:p>
        </w:tc>
        <w:tc>
          <w:tcPr>
            <w:tcW w:w="2084" w:type="pct"/>
            <w:gridSpan w:val="2"/>
            <w:shd w:val="clear" w:color="auto" w:fill="000000" w:themeFill="text1"/>
          </w:tcPr>
          <w:p w14:paraId="5302E8E3" w14:textId="77777777" w:rsidR="00C3569F" w:rsidRPr="00A00E8F" w:rsidRDefault="00C3569F" w:rsidP="00E8543C">
            <w:pPr>
              <w:jc w:val="both"/>
            </w:pPr>
          </w:p>
        </w:tc>
        <w:tc>
          <w:tcPr>
            <w:tcW w:w="416" w:type="pct"/>
            <w:vMerge w:val="restart"/>
            <w:shd w:val="clear" w:color="auto" w:fill="000000" w:themeFill="text1"/>
          </w:tcPr>
          <w:p w14:paraId="31AD2375" w14:textId="77777777" w:rsidR="00C3569F" w:rsidRDefault="00C3569F" w:rsidP="00E8543C">
            <w:pPr>
              <w:jc w:val="both"/>
            </w:pPr>
          </w:p>
        </w:tc>
      </w:tr>
      <w:tr w:rsidR="00C3569F" w14:paraId="7E4C9FFD" w14:textId="77777777" w:rsidTr="007154BE">
        <w:trPr>
          <w:trHeight w:val="3132"/>
        </w:trPr>
        <w:tc>
          <w:tcPr>
            <w:tcW w:w="131" w:type="pct"/>
            <w:vMerge/>
            <w:shd w:val="clear" w:color="auto" w:fill="000000" w:themeFill="text1"/>
          </w:tcPr>
          <w:p w14:paraId="67CD7E45" w14:textId="77777777" w:rsidR="00C3569F" w:rsidRDefault="00C3569F" w:rsidP="00E8543C">
            <w:pPr>
              <w:jc w:val="both"/>
            </w:pPr>
          </w:p>
        </w:tc>
        <w:tc>
          <w:tcPr>
            <w:tcW w:w="4453" w:type="pct"/>
            <w:gridSpan w:val="3"/>
            <w:shd w:val="clear" w:color="auto" w:fill="000000" w:themeFill="text1"/>
          </w:tcPr>
          <w:p w14:paraId="5172036B" w14:textId="77777777" w:rsidR="00C3569F" w:rsidRPr="00C3569F" w:rsidRDefault="00483699" w:rsidP="00E8543C">
            <w:pPr>
              <w:pStyle w:val="Title"/>
              <w:jc w:val="both"/>
            </w:pPr>
            <w:sdt>
              <w:sdtPr>
                <w:id w:val="-1919934529"/>
                <w:placeholder>
                  <w:docPart w:val="B3F6270272354912AF774C60079AE0BC"/>
                </w:placeholder>
                <w:temporary/>
                <w:showingPlcHdr/>
                <w15:appearance w15:val="hidden"/>
              </w:sdtPr>
              <w:sdtEndPr/>
              <w:sdtContent>
                <w:r w:rsidR="008D1BFA" w:rsidRPr="00C3569F">
                  <w:t>Business Report</w:t>
                </w:r>
              </w:sdtContent>
            </w:sdt>
          </w:p>
          <w:p w14:paraId="1DF9FE5C" w14:textId="77777777" w:rsidR="00C3569F" w:rsidRPr="00C3569F" w:rsidRDefault="00483699" w:rsidP="00E8543C">
            <w:pPr>
              <w:pStyle w:val="Subtitle"/>
              <w:jc w:val="both"/>
            </w:pPr>
            <w:sdt>
              <w:sdtPr>
                <w:id w:val="-2098858052"/>
                <w:placeholder>
                  <w:docPart w:val="74BE8BA0300F47FDB1CFE5918A3AE8D7"/>
                </w:placeholder>
                <w:temporary/>
                <w:showingPlcHdr/>
                <w15:appearance w15:val="hidden"/>
              </w:sdtPr>
              <w:sdtEndPr/>
              <w:sdtContent>
                <w:r w:rsidR="008D1BFA" w:rsidRPr="007154BE">
                  <w:rPr>
                    <w:color w:val="0ABBFF" w:themeColor="accent5" w:themeTint="99"/>
                  </w:rPr>
                  <w:t>YEAR IN REVIEW</w:t>
                </w:r>
              </w:sdtContent>
            </w:sdt>
          </w:p>
        </w:tc>
        <w:tc>
          <w:tcPr>
            <w:tcW w:w="416" w:type="pct"/>
            <w:vMerge/>
            <w:shd w:val="clear" w:color="auto" w:fill="000000" w:themeFill="text1"/>
          </w:tcPr>
          <w:p w14:paraId="1A9FC4C6" w14:textId="77777777" w:rsidR="00C3569F" w:rsidRDefault="00C3569F" w:rsidP="00E8543C">
            <w:pPr>
              <w:jc w:val="both"/>
            </w:pPr>
          </w:p>
        </w:tc>
      </w:tr>
      <w:tr w:rsidR="00C3569F" w14:paraId="28E554FA" w14:textId="77777777" w:rsidTr="007154BE">
        <w:trPr>
          <w:trHeight w:val="576"/>
        </w:trPr>
        <w:tc>
          <w:tcPr>
            <w:tcW w:w="131" w:type="pct"/>
            <w:vMerge/>
            <w:shd w:val="clear" w:color="auto" w:fill="000000" w:themeFill="text1"/>
          </w:tcPr>
          <w:p w14:paraId="5CA2B8BA" w14:textId="77777777" w:rsidR="00C3569F" w:rsidRDefault="00C3569F" w:rsidP="00E8543C">
            <w:pPr>
              <w:jc w:val="both"/>
            </w:pPr>
          </w:p>
        </w:tc>
        <w:tc>
          <w:tcPr>
            <w:tcW w:w="3064" w:type="pct"/>
            <w:gridSpan w:val="2"/>
            <w:shd w:val="clear" w:color="auto" w:fill="000000" w:themeFill="text1"/>
          </w:tcPr>
          <w:p w14:paraId="69958F4F" w14:textId="03D6BA75" w:rsidR="00C3569F" w:rsidRPr="007154BE" w:rsidRDefault="007E31B5" w:rsidP="00E8543C">
            <w:pPr>
              <w:pStyle w:val="company"/>
              <w:jc w:val="both"/>
              <w:rPr>
                <w:color w:val="A12D1D" w:themeColor="accent2" w:themeShade="BF"/>
                <w:szCs w:val="72"/>
              </w:rPr>
            </w:pPr>
            <w:r w:rsidRPr="007154BE">
              <w:rPr>
                <w:color w:val="0ABBFF" w:themeColor="accent5" w:themeTint="99"/>
              </w:rPr>
              <w:t>HBFC BANK REPORT</w:t>
            </w:r>
          </w:p>
        </w:tc>
        <w:tc>
          <w:tcPr>
            <w:tcW w:w="1389" w:type="pct"/>
            <w:shd w:val="clear" w:color="auto" w:fill="000000" w:themeFill="text1"/>
          </w:tcPr>
          <w:p w14:paraId="29A7BE70" w14:textId="7430B0C4" w:rsidR="00C3569F" w:rsidRPr="00C3569F" w:rsidRDefault="00C3569F" w:rsidP="00E8543C">
            <w:pPr>
              <w:pStyle w:val="Email"/>
              <w:jc w:val="both"/>
            </w:pPr>
          </w:p>
        </w:tc>
        <w:tc>
          <w:tcPr>
            <w:tcW w:w="416" w:type="pct"/>
            <w:vMerge/>
            <w:shd w:val="clear" w:color="auto" w:fill="000000" w:themeFill="text1"/>
          </w:tcPr>
          <w:p w14:paraId="2341A861" w14:textId="77777777" w:rsidR="00C3569F" w:rsidRDefault="00C3569F" w:rsidP="00E8543C">
            <w:pPr>
              <w:jc w:val="both"/>
            </w:pPr>
          </w:p>
        </w:tc>
      </w:tr>
    </w:tbl>
    <w:p w14:paraId="00F9B618" w14:textId="77777777" w:rsidR="00952F7D" w:rsidRPr="00C3569F" w:rsidRDefault="00952F7D" w:rsidP="00E8543C">
      <w:pPr>
        <w:jc w:val="both"/>
      </w:pPr>
    </w:p>
    <w:p w14:paraId="06CB5DD6" w14:textId="77777777" w:rsidR="00C3569F" w:rsidRDefault="00C3569F" w:rsidP="00E8543C">
      <w:pPr>
        <w:jc w:val="both"/>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25DAA837" w14:textId="519C7840" w:rsidR="007E31B5" w:rsidRDefault="00F36CD6" w:rsidP="00E8543C">
      <w:pPr>
        <w:jc w:val="both"/>
      </w:pPr>
      <w:r w:rsidRPr="00F36CD6">
        <w:rPr>
          <w:noProof/>
          <w:lang w:val="en-IN" w:eastAsia="en-IN"/>
        </w:rPr>
        <w:lastRenderedPageBreak/>
        <w:drawing>
          <wp:inline distT="0" distB="0" distL="0" distR="0" wp14:anchorId="7ABE0DA8" wp14:editId="241BB6E0">
            <wp:extent cx="685800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26155"/>
                    </a:xfrm>
                    <a:prstGeom prst="rect">
                      <a:avLst/>
                    </a:prstGeom>
                  </pic:spPr>
                </pic:pic>
              </a:graphicData>
            </a:graphic>
          </wp:inline>
        </w:drawing>
      </w:r>
    </w:p>
    <w:p w14:paraId="09D6A169" w14:textId="77777777" w:rsidR="00D17C1B" w:rsidRDefault="00D17C1B" w:rsidP="00E8543C">
      <w:pPr>
        <w:jc w:val="both"/>
      </w:pPr>
    </w:p>
    <w:p w14:paraId="7BE10F95" w14:textId="77777777" w:rsidR="00D17C1B" w:rsidRDefault="00D17C1B" w:rsidP="00E8543C">
      <w:pPr>
        <w:jc w:val="both"/>
      </w:pPr>
    </w:p>
    <w:p w14:paraId="22BA6E55" w14:textId="77777777" w:rsidR="0017685C" w:rsidRDefault="0017685C" w:rsidP="00E8543C">
      <w:pPr>
        <w:jc w:val="both"/>
      </w:pPr>
    </w:p>
    <w:p w14:paraId="1B9184E4" w14:textId="77777777" w:rsidR="0017685C" w:rsidRDefault="00D17C1B" w:rsidP="00E8543C">
      <w:pPr>
        <w:jc w:val="both"/>
      </w:pPr>
      <w:r w:rsidRPr="00D17C1B">
        <w:rPr>
          <w:noProof/>
          <w:lang w:val="en-IN" w:eastAsia="en-IN"/>
        </w:rPr>
        <w:drawing>
          <wp:inline distT="0" distB="0" distL="0" distR="0" wp14:anchorId="374EECD3" wp14:editId="0A4AC4CD">
            <wp:extent cx="68580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011680"/>
                    </a:xfrm>
                    <a:prstGeom prst="rect">
                      <a:avLst/>
                    </a:prstGeom>
                  </pic:spPr>
                </pic:pic>
              </a:graphicData>
            </a:graphic>
          </wp:inline>
        </w:drawing>
      </w:r>
    </w:p>
    <w:p w14:paraId="03B2FEE1" w14:textId="77777777" w:rsidR="0017685C" w:rsidRDefault="0017685C" w:rsidP="00E8543C">
      <w:pPr>
        <w:jc w:val="both"/>
      </w:pPr>
    </w:p>
    <w:p w14:paraId="43E24F2F" w14:textId="77777777" w:rsidR="006541C3" w:rsidRDefault="0017685C" w:rsidP="00E8543C">
      <w:pPr>
        <w:jc w:val="both"/>
      </w:pPr>
      <w:r>
        <w:t xml:space="preserve">Additionally, a column Income Categorical has already been created for your reference. </w:t>
      </w:r>
    </w:p>
    <w:p w14:paraId="37A3996A" w14:textId="77777777" w:rsidR="006541C3" w:rsidRDefault="006541C3" w:rsidP="00E8543C">
      <w:pPr>
        <w:jc w:val="both"/>
      </w:pPr>
    </w:p>
    <w:p w14:paraId="4DCE82BA" w14:textId="4CC6C187" w:rsidR="007E31B5" w:rsidRDefault="006541C3" w:rsidP="00E8543C">
      <w:pPr>
        <w:jc w:val="both"/>
      </w:pPr>
      <w:r>
        <w:t>Data for reference:</w:t>
      </w:r>
      <w:r w:rsidR="006B3B1A">
        <w:t xml:space="preserve">  </w:t>
      </w:r>
      <w:r w:rsidR="006B3B1A">
        <w:rPr>
          <w:rFonts w:ascii="Inter" w:hAnsi="Inter"/>
          <w:color w:val="000000"/>
          <w:shd w:val="clear" w:color="auto" w:fill="FFFFFF"/>
        </w:rPr>
        <w:t> </w:t>
      </w:r>
      <w:hyperlink r:id="rId17" w:tgtFrame="_blank" w:tooltip="HBFC Bank-1.xlsx" w:history="1">
        <w:r w:rsidR="006B3B1A">
          <w:rPr>
            <w:rStyle w:val="Hyperlink"/>
            <w:rFonts w:ascii="Inter" w:hAnsi="Inter"/>
            <w:shd w:val="clear" w:color="auto" w:fill="FFFFFF"/>
          </w:rPr>
          <w:t>HBFC Bank-1.xlsx</w:t>
        </w:r>
      </w:hyperlink>
      <w:r w:rsidR="007E31B5">
        <w:br w:type="page"/>
      </w:r>
    </w:p>
    <w:p w14:paraId="726D867B" w14:textId="775906B9" w:rsidR="004A0DED" w:rsidRPr="00A15226" w:rsidRDefault="00962B7A" w:rsidP="00E8543C">
      <w:pPr>
        <w:pBdr>
          <w:bottom w:val="single" w:sz="4" w:space="1" w:color="auto"/>
        </w:pBdr>
        <w:shd w:val="clear" w:color="auto" w:fill="004B6F" w:themeFill="accent6" w:themeFillTint="E6"/>
        <w:spacing w:line="480" w:lineRule="auto"/>
        <w:jc w:val="both"/>
        <w:rPr>
          <w:szCs w:val="24"/>
        </w:rPr>
      </w:pPr>
      <w:r w:rsidRPr="00A15226">
        <w:rPr>
          <w:szCs w:val="24"/>
        </w:rPr>
        <w:lastRenderedPageBreak/>
        <w:t>1. What percentage of the bank’s customers (according to the data) have availed Personal Loans?</w:t>
      </w:r>
    </w:p>
    <w:p w14:paraId="0F916C14" w14:textId="43695462" w:rsidR="00D90DFD" w:rsidRDefault="00D90DFD" w:rsidP="00E8543C">
      <w:pPr>
        <w:spacing w:line="480" w:lineRule="auto"/>
        <w:jc w:val="both"/>
      </w:pPr>
      <w:r>
        <w:t xml:space="preserve">  </w:t>
      </w:r>
    </w:p>
    <w:p w14:paraId="6511F1E8" w14:textId="3570630F" w:rsidR="00D90DFD" w:rsidRDefault="00D90DFD" w:rsidP="00E8543C">
      <w:pPr>
        <w:jc w:val="both"/>
      </w:pPr>
      <w:r>
        <w:t xml:space="preserve">    </w:t>
      </w:r>
    </w:p>
    <w:tbl>
      <w:tblPr>
        <w:tblW w:w="4536" w:type="dxa"/>
        <w:tblLook w:val="04A0" w:firstRow="1" w:lastRow="0" w:firstColumn="1" w:lastColumn="0" w:noHBand="0" w:noVBand="1"/>
      </w:tblPr>
      <w:tblGrid>
        <w:gridCol w:w="2260"/>
        <w:gridCol w:w="2276"/>
      </w:tblGrid>
      <w:tr w:rsidR="00D90DFD" w:rsidRPr="00D90DFD" w14:paraId="73154854" w14:textId="77777777" w:rsidTr="00E5638B">
        <w:trPr>
          <w:trHeight w:val="288"/>
        </w:trPr>
        <w:tc>
          <w:tcPr>
            <w:tcW w:w="2260" w:type="dxa"/>
            <w:tcBorders>
              <w:top w:val="nil"/>
              <w:left w:val="nil"/>
              <w:bottom w:val="single" w:sz="4" w:space="0" w:color="9BC2E6"/>
              <w:right w:val="nil"/>
            </w:tcBorders>
            <w:shd w:val="clear" w:color="DDEBF7" w:fill="DDEBF7"/>
            <w:noWrap/>
            <w:vAlign w:val="bottom"/>
            <w:hideMark/>
          </w:tcPr>
          <w:p w14:paraId="5191F7DF" w14:textId="77777777" w:rsidR="00D90DFD" w:rsidRPr="00D90DFD" w:rsidRDefault="00D90DFD" w:rsidP="00E8543C">
            <w:pPr>
              <w:jc w:val="both"/>
              <w:rPr>
                <w:rFonts w:ascii="Calibri" w:eastAsia="Times New Roman" w:hAnsi="Calibri" w:cs="Calibri"/>
                <w:b/>
                <w:bCs/>
                <w:color w:val="000000"/>
                <w:sz w:val="22"/>
                <w:szCs w:val="22"/>
                <w:lang w:val="en-IN" w:eastAsia="en-IN"/>
              </w:rPr>
            </w:pPr>
            <w:r w:rsidRPr="00D90DFD">
              <w:rPr>
                <w:rFonts w:ascii="Calibri" w:eastAsia="Times New Roman" w:hAnsi="Calibri" w:cs="Calibri"/>
                <w:b/>
                <w:bCs/>
                <w:color w:val="000000"/>
                <w:sz w:val="22"/>
                <w:szCs w:val="22"/>
                <w:lang w:val="en-IN" w:eastAsia="en-IN"/>
              </w:rPr>
              <w:t>Personal Loan Status</w:t>
            </w:r>
          </w:p>
        </w:tc>
        <w:tc>
          <w:tcPr>
            <w:tcW w:w="2276" w:type="dxa"/>
            <w:tcBorders>
              <w:top w:val="nil"/>
              <w:left w:val="nil"/>
              <w:bottom w:val="single" w:sz="4" w:space="0" w:color="9BC2E6"/>
              <w:right w:val="nil"/>
            </w:tcBorders>
            <w:shd w:val="clear" w:color="DDEBF7" w:fill="DDEBF7"/>
            <w:noWrap/>
            <w:vAlign w:val="bottom"/>
            <w:hideMark/>
          </w:tcPr>
          <w:p w14:paraId="67DF0D7C" w14:textId="4E3C1B83" w:rsidR="00D90DFD" w:rsidRPr="00D90DFD" w:rsidRDefault="00D90DFD" w:rsidP="00E8543C">
            <w:pPr>
              <w:jc w:val="both"/>
              <w:rPr>
                <w:rFonts w:ascii="Calibri" w:eastAsia="Times New Roman" w:hAnsi="Calibri" w:cs="Calibri"/>
                <w:b/>
                <w:bCs/>
                <w:color w:val="000000"/>
                <w:sz w:val="22"/>
                <w:szCs w:val="22"/>
                <w:lang w:val="en-IN" w:eastAsia="en-IN"/>
              </w:rPr>
            </w:pPr>
            <w:r w:rsidRPr="00D90DFD">
              <w:rPr>
                <w:rFonts w:ascii="Calibri" w:eastAsia="Times New Roman" w:hAnsi="Calibri" w:cs="Calibri"/>
                <w:b/>
                <w:bCs/>
                <w:color w:val="000000"/>
                <w:sz w:val="22"/>
                <w:szCs w:val="22"/>
                <w:lang w:val="en-IN" w:eastAsia="en-IN"/>
              </w:rPr>
              <w:t xml:space="preserve">   Personal </w:t>
            </w:r>
            <w:r w:rsidR="00E5638B">
              <w:rPr>
                <w:rFonts w:ascii="Calibri" w:eastAsia="Times New Roman" w:hAnsi="Calibri" w:cs="Calibri"/>
                <w:b/>
                <w:bCs/>
                <w:color w:val="000000"/>
                <w:sz w:val="22"/>
                <w:szCs w:val="22"/>
                <w:lang w:val="en-IN" w:eastAsia="en-IN"/>
              </w:rPr>
              <w:t>l</w:t>
            </w:r>
            <w:r w:rsidRPr="00D90DFD">
              <w:rPr>
                <w:rFonts w:ascii="Calibri" w:eastAsia="Times New Roman" w:hAnsi="Calibri" w:cs="Calibri"/>
                <w:b/>
                <w:bCs/>
                <w:color w:val="000000"/>
                <w:sz w:val="22"/>
                <w:szCs w:val="22"/>
                <w:lang w:val="en-IN" w:eastAsia="en-IN"/>
              </w:rPr>
              <w:t>oan</w:t>
            </w:r>
            <w:r w:rsidR="00B65BAD">
              <w:rPr>
                <w:rFonts w:ascii="Calibri" w:eastAsia="Times New Roman" w:hAnsi="Calibri" w:cs="Calibri"/>
                <w:b/>
                <w:bCs/>
                <w:color w:val="000000"/>
                <w:sz w:val="22"/>
                <w:szCs w:val="22"/>
                <w:lang w:val="en-IN" w:eastAsia="en-IN"/>
              </w:rPr>
              <w:t xml:space="preserve"> </w:t>
            </w:r>
            <w:r w:rsidR="00E5638B">
              <w:rPr>
                <w:rFonts w:ascii="Calibri" w:eastAsia="Times New Roman" w:hAnsi="Calibri" w:cs="Calibri"/>
                <w:b/>
                <w:bCs/>
                <w:color w:val="000000"/>
                <w:sz w:val="22"/>
                <w:szCs w:val="22"/>
                <w:lang w:val="en-IN" w:eastAsia="en-IN"/>
              </w:rPr>
              <w:t>(%)</w:t>
            </w:r>
          </w:p>
        </w:tc>
      </w:tr>
      <w:tr w:rsidR="00D90DFD" w:rsidRPr="00D90DFD" w14:paraId="34EFE2B4" w14:textId="77777777" w:rsidTr="00E5638B">
        <w:trPr>
          <w:trHeight w:val="288"/>
        </w:trPr>
        <w:tc>
          <w:tcPr>
            <w:tcW w:w="2260" w:type="dxa"/>
            <w:tcBorders>
              <w:top w:val="nil"/>
              <w:left w:val="nil"/>
              <w:bottom w:val="nil"/>
              <w:right w:val="nil"/>
            </w:tcBorders>
            <w:shd w:val="clear" w:color="auto" w:fill="auto"/>
            <w:noWrap/>
            <w:vAlign w:val="bottom"/>
            <w:hideMark/>
          </w:tcPr>
          <w:p w14:paraId="1284A924" w14:textId="77777777" w:rsidR="00D90DFD" w:rsidRPr="00D90DFD" w:rsidRDefault="00D90DFD" w:rsidP="00E8543C">
            <w:pPr>
              <w:jc w:val="both"/>
              <w:rPr>
                <w:rFonts w:ascii="Calibri" w:eastAsia="Times New Roman" w:hAnsi="Calibri" w:cs="Calibri"/>
                <w:color w:val="000000"/>
                <w:sz w:val="22"/>
                <w:szCs w:val="22"/>
                <w:lang w:val="en-IN" w:eastAsia="en-IN"/>
              </w:rPr>
            </w:pPr>
            <w:r w:rsidRPr="00D90DFD">
              <w:rPr>
                <w:rFonts w:ascii="Calibri" w:eastAsia="Times New Roman" w:hAnsi="Calibri" w:cs="Calibri"/>
                <w:color w:val="000000"/>
                <w:sz w:val="22"/>
                <w:szCs w:val="22"/>
                <w:lang w:val="en-IN" w:eastAsia="en-IN"/>
              </w:rPr>
              <w:t>No</w:t>
            </w:r>
          </w:p>
        </w:tc>
        <w:tc>
          <w:tcPr>
            <w:tcW w:w="2276" w:type="dxa"/>
            <w:tcBorders>
              <w:top w:val="nil"/>
              <w:left w:val="nil"/>
              <w:bottom w:val="nil"/>
              <w:right w:val="nil"/>
            </w:tcBorders>
            <w:shd w:val="clear" w:color="auto" w:fill="auto"/>
            <w:noWrap/>
            <w:vAlign w:val="bottom"/>
            <w:hideMark/>
          </w:tcPr>
          <w:p w14:paraId="06598FD7" w14:textId="77777777" w:rsidR="00D90DFD" w:rsidRPr="00D90DFD" w:rsidRDefault="00D90DFD" w:rsidP="00E8543C">
            <w:pPr>
              <w:jc w:val="both"/>
              <w:rPr>
                <w:rFonts w:ascii="Calibri" w:eastAsia="Times New Roman" w:hAnsi="Calibri" w:cs="Calibri"/>
                <w:color w:val="000000"/>
                <w:sz w:val="22"/>
                <w:szCs w:val="22"/>
                <w:lang w:val="en-IN" w:eastAsia="en-IN"/>
              </w:rPr>
            </w:pPr>
            <w:r w:rsidRPr="00D90DFD">
              <w:rPr>
                <w:rFonts w:ascii="Calibri" w:eastAsia="Times New Roman" w:hAnsi="Calibri" w:cs="Calibri"/>
                <w:color w:val="000000"/>
                <w:sz w:val="22"/>
                <w:szCs w:val="22"/>
                <w:lang w:val="en-IN" w:eastAsia="en-IN"/>
              </w:rPr>
              <w:t>90.40%</w:t>
            </w:r>
          </w:p>
        </w:tc>
      </w:tr>
      <w:tr w:rsidR="00D90DFD" w:rsidRPr="00D90DFD" w14:paraId="6AF537A9" w14:textId="77777777" w:rsidTr="00E5638B">
        <w:trPr>
          <w:trHeight w:val="288"/>
        </w:trPr>
        <w:tc>
          <w:tcPr>
            <w:tcW w:w="2260" w:type="dxa"/>
            <w:tcBorders>
              <w:top w:val="nil"/>
              <w:left w:val="nil"/>
              <w:bottom w:val="nil"/>
              <w:right w:val="nil"/>
            </w:tcBorders>
            <w:shd w:val="clear" w:color="auto" w:fill="auto"/>
            <w:noWrap/>
            <w:vAlign w:val="bottom"/>
            <w:hideMark/>
          </w:tcPr>
          <w:p w14:paraId="71D8E4AF" w14:textId="77777777" w:rsidR="00D90DFD" w:rsidRPr="00D90DFD" w:rsidRDefault="00D90DFD" w:rsidP="00E8543C">
            <w:pPr>
              <w:jc w:val="both"/>
              <w:rPr>
                <w:rFonts w:ascii="Calibri" w:eastAsia="Times New Roman" w:hAnsi="Calibri" w:cs="Calibri"/>
                <w:color w:val="000000"/>
                <w:sz w:val="22"/>
                <w:szCs w:val="22"/>
                <w:lang w:val="en-IN" w:eastAsia="en-IN"/>
              </w:rPr>
            </w:pPr>
            <w:r w:rsidRPr="00D90DFD">
              <w:rPr>
                <w:rFonts w:ascii="Calibri" w:eastAsia="Times New Roman" w:hAnsi="Calibri" w:cs="Calibri"/>
                <w:color w:val="000000"/>
                <w:sz w:val="22"/>
                <w:szCs w:val="22"/>
                <w:lang w:val="en-IN" w:eastAsia="en-IN"/>
              </w:rPr>
              <w:t>Yes</w:t>
            </w:r>
          </w:p>
        </w:tc>
        <w:tc>
          <w:tcPr>
            <w:tcW w:w="2276" w:type="dxa"/>
            <w:tcBorders>
              <w:top w:val="nil"/>
              <w:left w:val="nil"/>
              <w:bottom w:val="nil"/>
              <w:right w:val="nil"/>
            </w:tcBorders>
            <w:shd w:val="clear" w:color="auto" w:fill="auto"/>
            <w:noWrap/>
            <w:vAlign w:val="bottom"/>
            <w:hideMark/>
          </w:tcPr>
          <w:p w14:paraId="28CA10DA" w14:textId="77777777" w:rsidR="00D90DFD" w:rsidRPr="00D90DFD" w:rsidRDefault="00D90DFD" w:rsidP="00E8543C">
            <w:pPr>
              <w:jc w:val="both"/>
              <w:rPr>
                <w:rFonts w:ascii="Calibri" w:eastAsia="Times New Roman" w:hAnsi="Calibri" w:cs="Calibri"/>
                <w:color w:val="000000"/>
                <w:sz w:val="22"/>
                <w:szCs w:val="22"/>
                <w:lang w:val="en-IN" w:eastAsia="en-IN"/>
              </w:rPr>
            </w:pPr>
            <w:r w:rsidRPr="00D90DFD">
              <w:rPr>
                <w:rFonts w:ascii="Calibri" w:eastAsia="Times New Roman" w:hAnsi="Calibri" w:cs="Calibri"/>
                <w:color w:val="000000"/>
                <w:sz w:val="22"/>
                <w:szCs w:val="22"/>
                <w:lang w:val="en-IN" w:eastAsia="en-IN"/>
              </w:rPr>
              <w:t>9.60%</w:t>
            </w:r>
          </w:p>
        </w:tc>
      </w:tr>
      <w:tr w:rsidR="00D90DFD" w:rsidRPr="00D90DFD" w14:paraId="0CFCDD09" w14:textId="77777777" w:rsidTr="00E5638B">
        <w:trPr>
          <w:trHeight w:val="288"/>
        </w:trPr>
        <w:tc>
          <w:tcPr>
            <w:tcW w:w="2260" w:type="dxa"/>
            <w:tcBorders>
              <w:top w:val="single" w:sz="4" w:space="0" w:color="9BC2E6"/>
              <w:left w:val="nil"/>
              <w:bottom w:val="nil"/>
              <w:right w:val="nil"/>
            </w:tcBorders>
            <w:shd w:val="clear" w:color="DDEBF7" w:fill="DDEBF7"/>
            <w:noWrap/>
            <w:vAlign w:val="bottom"/>
            <w:hideMark/>
          </w:tcPr>
          <w:p w14:paraId="5C653EA3" w14:textId="77777777" w:rsidR="00D90DFD" w:rsidRPr="00D90DFD" w:rsidRDefault="00D90DFD" w:rsidP="00E8543C">
            <w:pPr>
              <w:jc w:val="both"/>
              <w:rPr>
                <w:rFonts w:ascii="Calibri" w:eastAsia="Times New Roman" w:hAnsi="Calibri" w:cs="Calibri"/>
                <w:b/>
                <w:bCs/>
                <w:color w:val="000000"/>
                <w:sz w:val="22"/>
                <w:szCs w:val="22"/>
                <w:lang w:val="en-IN" w:eastAsia="en-IN"/>
              </w:rPr>
            </w:pPr>
            <w:r w:rsidRPr="00D90DFD">
              <w:rPr>
                <w:rFonts w:ascii="Calibri" w:eastAsia="Times New Roman" w:hAnsi="Calibri" w:cs="Calibri"/>
                <w:b/>
                <w:bCs/>
                <w:color w:val="000000"/>
                <w:sz w:val="22"/>
                <w:szCs w:val="22"/>
                <w:lang w:val="en-IN" w:eastAsia="en-IN"/>
              </w:rPr>
              <w:t>Grand Total</w:t>
            </w:r>
          </w:p>
        </w:tc>
        <w:tc>
          <w:tcPr>
            <w:tcW w:w="2276" w:type="dxa"/>
            <w:tcBorders>
              <w:top w:val="single" w:sz="4" w:space="0" w:color="9BC2E6"/>
              <w:left w:val="nil"/>
              <w:bottom w:val="nil"/>
              <w:right w:val="nil"/>
            </w:tcBorders>
            <w:shd w:val="clear" w:color="DDEBF7" w:fill="DDEBF7"/>
            <w:noWrap/>
            <w:vAlign w:val="bottom"/>
            <w:hideMark/>
          </w:tcPr>
          <w:p w14:paraId="3320D0F4" w14:textId="77777777" w:rsidR="00D90DFD" w:rsidRPr="00D90DFD" w:rsidRDefault="00D90DFD" w:rsidP="00E8543C">
            <w:pPr>
              <w:jc w:val="both"/>
              <w:rPr>
                <w:rFonts w:ascii="Calibri" w:eastAsia="Times New Roman" w:hAnsi="Calibri" w:cs="Calibri"/>
                <w:b/>
                <w:bCs/>
                <w:color w:val="000000"/>
                <w:sz w:val="22"/>
                <w:szCs w:val="22"/>
                <w:lang w:val="en-IN" w:eastAsia="en-IN"/>
              </w:rPr>
            </w:pPr>
            <w:r w:rsidRPr="00D90DFD">
              <w:rPr>
                <w:rFonts w:ascii="Calibri" w:eastAsia="Times New Roman" w:hAnsi="Calibri" w:cs="Calibri"/>
                <w:b/>
                <w:bCs/>
                <w:color w:val="000000"/>
                <w:sz w:val="22"/>
                <w:szCs w:val="22"/>
                <w:lang w:val="en-IN" w:eastAsia="en-IN"/>
              </w:rPr>
              <w:t>100.00%</w:t>
            </w:r>
          </w:p>
        </w:tc>
      </w:tr>
    </w:tbl>
    <w:p w14:paraId="79599025" w14:textId="77777777" w:rsidR="00D90DFD" w:rsidRDefault="00D90DFD" w:rsidP="00E8543C">
      <w:pPr>
        <w:jc w:val="both"/>
      </w:pPr>
    </w:p>
    <w:p w14:paraId="298968C6" w14:textId="174164E0" w:rsidR="00B65BAD" w:rsidRPr="00B65BAD" w:rsidRDefault="00B65BAD" w:rsidP="00E8543C">
      <w:pPr>
        <w:jc w:val="both"/>
        <w:rPr>
          <w:rFonts w:ascii="Calibri" w:eastAsia="Times New Roman" w:hAnsi="Calibri" w:cs="Calibri"/>
          <w:b/>
          <w:bCs/>
          <w:color w:val="000000"/>
          <w:sz w:val="22"/>
          <w:szCs w:val="22"/>
          <w:lang w:val="en-IN" w:eastAsia="en-IN"/>
        </w:rPr>
      </w:pPr>
      <w:r w:rsidRPr="00B65BAD">
        <w:rPr>
          <w:rFonts w:ascii="Calibri" w:eastAsia="Times New Roman" w:hAnsi="Calibri" w:cs="Calibri"/>
          <w:b/>
          <w:bCs/>
          <w:color w:val="000000"/>
          <w:sz w:val="22"/>
          <w:szCs w:val="22"/>
          <w:lang w:val="en-IN" w:eastAsia="en-IN"/>
        </w:rPr>
        <w:t>This implies that only 9.6 % of the bank's customers have availed personal loan.</w:t>
      </w:r>
    </w:p>
    <w:p w14:paraId="2AB40254" w14:textId="77777777" w:rsidR="00E5638B" w:rsidRDefault="00E5638B" w:rsidP="00E8543C">
      <w:pPr>
        <w:jc w:val="both"/>
      </w:pPr>
    </w:p>
    <w:p w14:paraId="347CD338" w14:textId="77777777" w:rsidR="00024B35" w:rsidRDefault="00024B35" w:rsidP="00E8543C">
      <w:pPr>
        <w:jc w:val="both"/>
      </w:pPr>
    </w:p>
    <w:p w14:paraId="372CDB15" w14:textId="77777777" w:rsidR="00243067" w:rsidRDefault="00243067" w:rsidP="00E8543C">
      <w:pPr>
        <w:jc w:val="both"/>
      </w:pPr>
    </w:p>
    <w:p w14:paraId="63A2CA29" w14:textId="77777777" w:rsidR="004B30E5" w:rsidRDefault="004B30E5" w:rsidP="00E8543C">
      <w:pPr>
        <w:jc w:val="both"/>
      </w:pPr>
    </w:p>
    <w:p w14:paraId="65AF9BB2" w14:textId="77777777" w:rsidR="004B30E5" w:rsidRDefault="004B30E5" w:rsidP="00E8543C">
      <w:pPr>
        <w:jc w:val="both"/>
      </w:pPr>
    </w:p>
    <w:p w14:paraId="7AB1E4DF" w14:textId="77777777" w:rsidR="004B30E5" w:rsidRDefault="004B30E5" w:rsidP="00E8543C">
      <w:pPr>
        <w:jc w:val="both"/>
      </w:pPr>
    </w:p>
    <w:p w14:paraId="26F9258A" w14:textId="77777777" w:rsidR="004B30E5" w:rsidRDefault="004B30E5" w:rsidP="00E8543C">
      <w:pPr>
        <w:jc w:val="both"/>
      </w:pPr>
    </w:p>
    <w:p w14:paraId="459AE2A0" w14:textId="77777777" w:rsidR="00E5297C" w:rsidRDefault="00E5297C" w:rsidP="00E8543C">
      <w:pPr>
        <w:jc w:val="both"/>
      </w:pPr>
    </w:p>
    <w:p w14:paraId="0113842A" w14:textId="4931BCD1" w:rsidR="00E5297C" w:rsidRDefault="00E5297C" w:rsidP="00E8543C">
      <w:pPr>
        <w:shd w:val="clear" w:color="auto" w:fill="004B6F" w:themeFill="accent6" w:themeFillTint="E6"/>
        <w:spacing w:line="480" w:lineRule="auto"/>
        <w:jc w:val="both"/>
      </w:pPr>
      <w:r>
        <w:t>2. Generate a table with min, max, median &amp; average for all numeric variables (age, experience,</w:t>
      </w:r>
    </w:p>
    <w:p w14:paraId="09ADE430" w14:textId="5BF27F89" w:rsidR="00E5297C" w:rsidRDefault="00E5297C" w:rsidP="00E8543C">
      <w:pPr>
        <w:shd w:val="clear" w:color="auto" w:fill="004B6F" w:themeFill="accent6" w:themeFillTint="E6"/>
        <w:spacing w:line="480" w:lineRule="auto"/>
        <w:jc w:val="both"/>
      </w:pPr>
      <w:r>
        <w:t>income, family members, CC Avg, Mortgage). What are your observations?</w:t>
      </w:r>
    </w:p>
    <w:p w14:paraId="186DC5E1" w14:textId="77777777" w:rsidR="00A15226" w:rsidRDefault="00A15226" w:rsidP="00E8543C">
      <w:pPr>
        <w:spacing w:line="480" w:lineRule="auto"/>
        <w:jc w:val="both"/>
      </w:pPr>
    </w:p>
    <w:tbl>
      <w:tblPr>
        <w:tblW w:w="5831" w:type="dxa"/>
        <w:tblLook w:val="04A0" w:firstRow="1" w:lastRow="0" w:firstColumn="1" w:lastColumn="0" w:noHBand="0" w:noVBand="1"/>
      </w:tblPr>
      <w:tblGrid>
        <w:gridCol w:w="1851"/>
        <w:gridCol w:w="1120"/>
        <w:gridCol w:w="1148"/>
        <w:gridCol w:w="918"/>
        <w:gridCol w:w="967"/>
      </w:tblGrid>
      <w:tr w:rsidR="008B5777" w:rsidRPr="008B5777" w14:paraId="4C423A71" w14:textId="77777777" w:rsidTr="008B5777">
        <w:trPr>
          <w:trHeight w:val="288"/>
        </w:trPr>
        <w:tc>
          <w:tcPr>
            <w:tcW w:w="1851" w:type="dxa"/>
            <w:tcBorders>
              <w:top w:val="single" w:sz="4" w:space="0" w:color="F4B084"/>
              <w:left w:val="single" w:sz="4" w:space="0" w:color="F4B084"/>
              <w:bottom w:val="single" w:sz="4" w:space="0" w:color="F4B084"/>
              <w:right w:val="nil"/>
            </w:tcBorders>
            <w:shd w:val="clear" w:color="ED7D31" w:fill="ED7D31"/>
            <w:noWrap/>
            <w:vAlign w:val="bottom"/>
            <w:hideMark/>
          </w:tcPr>
          <w:p w14:paraId="3D01FA41" w14:textId="77777777" w:rsidR="008B5777" w:rsidRPr="008B5777" w:rsidRDefault="008B5777" w:rsidP="00E8543C">
            <w:pPr>
              <w:jc w:val="both"/>
              <w:rPr>
                <w:rFonts w:ascii="Calibri" w:eastAsia="Times New Roman" w:hAnsi="Calibri" w:cs="Calibri"/>
                <w:b/>
                <w:bCs/>
                <w:color w:val="FFFFFF"/>
                <w:sz w:val="22"/>
                <w:szCs w:val="22"/>
                <w:lang w:val="en-IN" w:eastAsia="en-IN"/>
              </w:rPr>
            </w:pPr>
            <w:r w:rsidRPr="008B5777">
              <w:rPr>
                <w:rFonts w:ascii="Calibri" w:eastAsia="Times New Roman" w:hAnsi="Calibri" w:cs="Calibri"/>
                <w:b/>
                <w:bCs/>
                <w:color w:val="FFFFFF"/>
                <w:sz w:val="22"/>
                <w:szCs w:val="22"/>
                <w:lang w:val="en-IN" w:eastAsia="en-IN"/>
              </w:rPr>
              <w:t>Factors</w:t>
            </w:r>
          </w:p>
        </w:tc>
        <w:tc>
          <w:tcPr>
            <w:tcW w:w="1120" w:type="dxa"/>
            <w:tcBorders>
              <w:top w:val="single" w:sz="4" w:space="0" w:color="F4B084"/>
              <w:left w:val="nil"/>
              <w:bottom w:val="single" w:sz="4" w:space="0" w:color="F4B084"/>
              <w:right w:val="nil"/>
            </w:tcBorders>
            <w:shd w:val="clear" w:color="ED7D31" w:fill="ED7D31"/>
            <w:noWrap/>
            <w:vAlign w:val="bottom"/>
            <w:hideMark/>
          </w:tcPr>
          <w:p w14:paraId="0FEA5B38" w14:textId="77777777" w:rsidR="008B5777" w:rsidRPr="008B5777" w:rsidRDefault="008B5777" w:rsidP="00E8543C">
            <w:pPr>
              <w:jc w:val="both"/>
              <w:rPr>
                <w:rFonts w:ascii="Calibri" w:eastAsia="Times New Roman" w:hAnsi="Calibri" w:cs="Calibri"/>
                <w:b/>
                <w:bCs/>
                <w:color w:val="FFFFFF"/>
                <w:sz w:val="22"/>
                <w:szCs w:val="22"/>
                <w:lang w:val="en-IN" w:eastAsia="en-IN"/>
              </w:rPr>
            </w:pPr>
            <w:r w:rsidRPr="008B5777">
              <w:rPr>
                <w:rFonts w:ascii="Calibri" w:eastAsia="Times New Roman" w:hAnsi="Calibri" w:cs="Calibri"/>
                <w:b/>
                <w:bCs/>
                <w:color w:val="FFFFFF"/>
                <w:sz w:val="22"/>
                <w:szCs w:val="22"/>
                <w:lang w:val="en-IN" w:eastAsia="en-IN"/>
              </w:rPr>
              <w:t xml:space="preserve">Minimum </w:t>
            </w:r>
          </w:p>
        </w:tc>
        <w:tc>
          <w:tcPr>
            <w:tcW w:w="1100" w:type="dxa"/>
            <w:tcBorders>
              <w:top w:val="single" w:sz="4" w:space="0" w:color="F4B084"/>
              <w:left w:val="nil"/>
              <w:bottom w:val="single" w:sz="4" w:space="0" w:color="F4B084"/>
              <w:right w:val="nil"/>
            </w:tcBorders>
            <w:shd w:val="clear" w:color="ED7D31" w:fill="ED7D31"/>
            <w:noWrap/>
            <w:vAlign w:val="bottom"/>
            <w:hideMark/>
          </w:tcPr>
          <w:p w14:paraId="2CBA3163" w14:textId="77777777" w:rsidR="008B5777" w:rsidRPr="008B5777" w:rsidRDefault="008B5777" w:rsidP="00E8543C">
            <w:pPr>
              <w:jc w:val="both"/>
              <w:rPr>
                <w:rFonts w:ascii="Calibri" w:eastAsia="Times New Roman" w:hAnsi="Calibri" w:cs="Calibri"/>
                <w:b/>
                <w:bCs/>
                <w:color w:val="FFFFFF"/>
                <w:sz w:val="22"/>
                <w:szCs w:val="22"/>
                <w:lang w:val="en-IN" w:eastAsia="en-IN"/>
              </w:rPr>
            </w:pPr>
            <w:r w:rsidRPr="008B5777">
              <w:rPr>
                <w:rFonts w:ascii="Calibri" w:eastAsia="Times New Roman" w:hAnsi="Calibri" w:cs="Calibri"/>
                <w:b/>
                <w:bCs/>
                <w:color w:val="FFFFFF"/>
                <w:sz w:val="22"/>
                <w:szCs w:val="22"/>
                <w:lang w:val="en-IN" w:eastAsia="en-IN"/>
              </w:rPr>
              <w:t xml:space="preserve">Maximum </w:t>
            </w:r>
          </w:p>
        </w:tc>
        <w:tc>
          <w:tcPr>
            <w:tcW w:w="900" w:type="dxa"/>
            <w:tcBorders>
              <w:top w:val="single" w:sz="4" w:space="0" w:color="F4B084"/>
              <w:left w:val="nil"/>
              <w:bottom w:val="single" w:sz="4" w:space="0" w:color="F4B084"/>
              <w:right w:val="nil"/>
            </w:tcBorders>
            <w:shd w:val="clear" w:color="ED7D31" w:fill="ED7D31"/>
            <w:noWrap/>
            <w:vAlign w:val="bottom"/>
            <w:hideMark/>
          </w:tcPr>
          <w:p w14:paraId="7E0565B9" w14:textId="77777777" w:rsidR="008B5777" w:rsidRPr="008B5777" w:rsidRDefault="008B5777" w:rsidP="00E8543C">
            <w:pPr>
              <w:jc w:val="both"/>
              <w:rPr>
                <w:rFonts w:ascii="Calibri" w:eastAsia="Times New Roman" w:hAnsi="Calibri" w:cs="Calibri"/>
                <w:b/>
                <w:bCs/>
                <w:color w:val="FFFFFF"/>
                <w:sz w:val="22"/>
                <w:szCs w:val="22"/>
                <w:lang w:val="en-IN" w:eastAsia="en-IN"/>
              </w:rPr>
            </w:pPr>
            <w:r w:rsidRPr="008B5777">
              <w:rPr>
                <w:rFonts w:ascii="Calibri" w:eastAsia="Times New Roman" w:hAnsi="Calibri" w:cs="Calibri"/>
                <w:b/>
                <w:bCs/>
                <w:color w:val="FFFFFF"/>
                <w:sz w:val="22"/>
                <w:szCs w:val="22"/>
                <w:lang w:val="en-IN" w:eastAsia="en-IN"/>
              </w:rPr>
              <w:t>Median</w:t>
            </w:r>
          </w:p>
        </w:tc>
        <w:tc>
          <w:tcPr>
            <w:tcW w:w="860" w:type="dxa"/>
            <w:tcBorders>
              <w:top w:val="single" w:sz="4" w:space="0" w:color="F4B084"/>
              <w:left w:val="nil"/>
              <w:bottom w:val="single" w:sz="4" w:space="0" w:color="F4B084"/>
              <w:right w:val="single" w:sz="4" w:space="0" w:color="F4B084"/>
            </w:tcBorders>
            <w:shd w:val="clear" w:color="ED7D31" w:fill="ED7D31"/>
            <w:noWrap/>
            <w:vAlign w:val="bottom"/>
            <w:hideMark/>
          </w:tcPr>
          <w:p w14:paraId="301C6457" w14:textId="77777777" w:rsidR="008B5777" w:rsidRPr="008B5777" w:rsidRDefault="008B5777" w:rsidP="00E8543C">
            <w:pPr>
              <w:jc w:val="both"/>
              <w:rPr>
                <w:rFonts w:ascii="Calibri" w:eastAsia="Times New Roman" w:hAnsi="Calibri" w:cs="Calibri"/>
                <w:b/>
                <w:bCs/>
                <w:color w:val="FFFFFF"/>
                <w:sz w:val="22"/>
                <w:szCs w:val="22"/>
                <w:lang w:val="en-IN" w:eastAsia="en-IN"/>
              </w:rPr>
            </w:pPr>
            <w:r w:rsidRPr="008B5777">
              <w:rPr>
                <w:rFonts w:ascii="Calibri" w:eastAsia="Times New Roman" w:hAnsi="Calibri" w:cs="Calibri"/>
                <w:b/>
                <w:bCs/>
                <w:color w:val="FFFFFF"/>
                <w:sz w:val="22"/>
                <w:szCs w:val="22"/>
                <w:lang w:val="en-IN" w:eastAsia="en-IN"/>
              </w:rPr>
              <w:t>Average</w:t>
            </w:r>
          </w:p>
        </w:tc>
      </w:tr>
      <w:tr w:rsidR="008B5777" w:rsidRPr="008B5777" w14:paraId="4CCF188E" w14:textId="77777777" w:rsidTr="008B5777">
        <w:trPr>
          <w:trHeight w:val="312"/>
        </w:trPr>
        <w:tc>
          <w:tcPr>
            <w:tcW w:w="1851" w:type="dxa"/>
            <w:tcBorders>
              <w:top w:val="single" w:sz="4" w:space="0" w:color="F4B084"/>
              <w:left w:val="single" w:sz="4" w:space="0" w:color="F4B084"/>
              <w:bottom w:val="single" w:sz="4" w:space="0" w:color="F4B084"/>
              <w:right w:val="nil"/>
            </w:tcBorders>
            <w:shd w:val="clear" w:color="FCE4D6" w:fill="FCE4D6"/>
            <w:noWrap/>
            <w:vAlign w:val="bottom"/>
            <w:hideMark/>
          </w:tcPr>
          <w:p w14:paraId="23C8DCEA" w14:textId="77777777" w:rsidR="008B5777" w:rsidRPr="008B5777" w:rsidRDefault="008B5777" w:rsidP="00E8543C">
            <w:pPr>
              <w:jc w:val="both"/>
              <w:rPr>
                <w:rFonts w:ascii="Calibri" w:eastAsia="Times New Roman" w:hAnsi="Calibri" w:cs="Calibri"/>
                <w:b/>
                <w:bCs/>
                <w:color w:val="000000"/>
                <w:szCs w:val="24"/>
                <w:lang w:val="en-IN" w:eastAsia="en-IN"/>
              </w:rPr>
            </w:pPr>
            <w:r w:rsidRPr="008B5777">
              <w:rPr>
                <w:rFonts w:ascii="Calibri" w:eastAsia="Times New Roman" w:hAnsi="Calibri" w:cs="Calibri"/>
                <w:b/>
                <w:bCs/>
                <w:color w:val="000000"/>
                <w:szCs w:val="24"/>
                <w:lang w:val="en-IN" w:eastAsia="en-IN"/>
              </w:rPr>
              <w:t>AGE</w:t>
            </w:r>
          </w:p>
        </w:tc>
        <w:tc>
          <w:tcPr>
            <w:tcW w:w="1120" w:type="dxa"/>
            <w:tcBorders>
              <w:top w:val="single" w:sz="4" w:space="0" w:color="F4B084"/>
              <w:left w:val="nil"/>
              <w:bottom w:val="single" w:sz="4" w:space="0" w:color="F4B084"/>
              <w:right w:val="nil"/>
            </w:tcBorders>
            <w:shd w:val="clear" w:color="FCE4D6" w:fill="FCE4D6"/>
            <w:noWrap/>
            <w:vAlign w:val="bottom"/>
            <w:hideMark/>
          </w:tcPr>
          <w:p w14:paraId="6BCFCB01"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23</w:t>
            </w:r>
          </w:p>
        </w:tc>
        <w:tc>
          <w:tcPr>
            <w:tcW w:w="1100" w:type="dxa"/>
            <w:tcBorders>
              <w:top w:val="single" w:sz="4" w:space="0" w:color="F4B084"/>
              <w:left w:val="nil"/>
              <w:bottom w:val="single" w:sz="4" w:space="0" w:color="F4B084"/>
              <w:right w:val="nil"/>
            </w:tcBorders>
            <w:shd w:val="clear" w:color="FCE4D6" w:fill="FCE4D6"/>
            <w:noWrap/>
            <w:vAlign w:val="bottom"/>
            <w:hideMark/>
          </w:tcPr>
          <w:p w14:paraId="1DABE8F1"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67</w:t>
            </w:r>
          </w:p>
        </w:tc>
        <w:tc>
          <w:tcPr>
            <w:tcW w:w="900" w:type="dxa"/>
            <w:tcBorders>
              <w:top w:val="single" w:sz="4" w:space="0" w:color="F4B084"/>
              <w:left w:val="nil"/>
              <w:bottom w:val="single" w:sz="4" w:space="0" w:color="F4B084"/>
              <w:right w:val="nil"/>
            </w:tcBorders>
            <w:shd w:val="clear" w:color="FCE4D6" w:fill="FCE4D6"/>
            <w:noWrap/>
            <w:vAlign w:val="bottom"/>
            <w:hideMark/>
          </w:tcPr>
          <w:p w14:paraId="67141787"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45</w:t>
            </w:r>
          </w:p>
        </w:tc>
        <w:tc>
          <w:tcPr>
            <w:tcW w:w="860" w:type="dxa"/>
            <w:tcBorders>
              <w:top w:val="single" w:sz="4" w:space="0" w:color="F4B084"/>
              <w:left w:val="nil"/>
              <w:bottom w:val="single" w:sz="4" w:space="0" w:color="F4B084"/>
              <w:right w:val="single" w:sz="4" w:space="0" w:color="F4B084"/>
            </w:tcBorders>
            <w:shd w:val="clear" w:color="FCE4D6" w:fill="FCE4D6"/>
            <w:noWrap/>
            <w:vAlign w:val="bottom"/>
            <w:hideMark/>
          </w:tcPr>
          <w:p w14:paraId="08D775CE"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45</w:t>
            </w:r>
          </w:p>
        </w:tc>
      </w:tr>
      <w:tr w:rsidR="008B5777" w:rsidRPr="008B5777" w14:paraId="5BF975DE" w14:textId="77777777" w:rsidTr="008B5777">
        <w:trPr>
          <w:trHeight w:val="312"/>
        </w:trPr>
        <w:tc>
          <w:tcPr>
            <w:tcW w:w="1851" w:type="dxa"/>
            <w:tcBorders>
              <w:top w:val="single" w:sz="4" w:space="0" w:color="F4B084"/>
              <w:left w:val="single" w:sz="4" w:space="0" w:color="F4B084"/>
              <w:bottom w:val="single" w:sz="4" w:space="0" w:color="F4B084"/>
              <w:right w:val="nil"/>
            </w:tcBorders>
            <w:shd w:val="clear" w:color="auto" w:fill="auto"/>
            <w:noWrap/>
            <w:vAlign w:val="bottom"/>
            <w:hideMark/>
          </w:tcPr>
          <w:p w14:paraId="3FEDECAF" w14:textId="77777777" w:rsidR="008B5777" w:rsidRPr="008B5777" w:rsidRDefault="008B5777" w:rsidP="00E8543C">
            <w:pPr>
              <w:jc w:val="both"/>
              <w:rPr>
                <w:rFonts w:ascii="Calibri" w:eastAsia="Times New Roman" w:hAnsi="Calibri" w:cs="Calibri"/>
                <w:b/>
                <w:bCs/>
                <w:color w:val="000000"/>
                <w:szCs w:val="24"/>
                <w:lang w:val="en-IN" w:eastAsia="en-IN"/>
              </w:rPr>
            </w:pPr>
            <w:r w:rsidRPr="008B5777">
              <w:rPr>
                <w:rFonts w:ascii="Calibri" w:eastAsia="Times New Roman" w:hAnsi="Calibri" w:cs="Calibri"/>
                <w:b/>
                <w:bCs/>
                <w:color w:val="000000"/>
                <w:szCs w:val="24"/>
                <w:lang w:val="en-IN" w:eastAsia="en-IN"/>
              </w:rPr>
              <w:t>EXPERIENCE</w:t>
            </w:r>
          </w:p>
        </w:tc>
        <w:tc>
          <w:tcPr>
            <w:tcW w:w="1120" w:type="dxa"/>
            <w:tcBorders>
              <w:top w:val="single" w:sz="4" w:space="0" w:color="F4B084"/>
              <w:left w:val="nil"/>
              <w:bottom w:val="single" w:sz="4" w:space="0" w:color="F4B084"/>
              <w:right w:val="nil"/>
            </w:tcBorders>
            <w:shd w:val="clear" w:color="auto" w:fill="auto"/>
            <w:noWrap/>
            <w:vAlign w:val="bottom"/>
            <w:hideMark/>
          </w:tcPr>
          <w:p w14:paraId="259DBB09"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0</w:t>
            </w:r>
          </w:p>
        </w:tc>
        <w:tc>
          <w:tcPr>
            <w:tcW w:w="1100" w:type="dxa"/>
            <w:tcBorders>
              <w:top w:val="single" w:sz="4" w:space="0" w:color="F4B084"/>
              <w:left w:val="nil"/>
              <w:bottom w:val="single" w:sz="4" w:space="0" w:color="F4B084"/>
              <w:right w:val="nil"/>
            </w:tcBorders>
            <w:shd w:val="clear" w:color="auto" w:fill="auto"/>
            <w:noWrap/>
            <w:vAlign w:val="bottom"/>
            <w:hideMark/>
          </w:tcPr>
          <w:p w14:paraId="2F1D0A5C"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43</w:t>
            </w:r>
          </w:p>
        </w:tc>
        <w:tc>
          <w:tcPr>
            <w:tcW w:w="900" w:type="dxa"/>
            <w:tcBorders>
              <w:top w:val="single" w:sz="4" w:space="0" w:color="F4B084"/>
              <w:left w:val="nil"/>
              <w:bottom w:val="single" w:sz="4" w:space="0" w:color="F4B084"/>
              <w:right w:val="nil"/>
            </w:tcBorders>
            <w:shd w:val="clear" w:color="auto" w:fill="auto"/>
            <w:noWrap/>
            <w:vAlign w:val="bottom"/>
            <w:hideMark/>
          </w:tcPr>
          <w:p w14:paraId="082326D8"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20</w:t>
            </w:r>
          </w:p>
        </w:tc>
        <w:tc>
          <w:tcPr>
            <w:tcW w:w="860" w:type="dxa"/>
            <w:tcBorders>
              <w:top w:val="single" w:sz="4" w:space="0" w:color="F4B084"/>
              <w:left w:val="nil"/>
              <w:bottom w:val="single" w:sz="4" w:space="0" w:color="F4B084"/>
              <w:right w:val="single" w:sz="4" w:space="0" w:color="F4B084"/>
            </w:tcBorders>
            <w:shd w:val="clear" w:color="auto" w:fill="auto"/>
            <w:noWrap/>
            <w:vAlign w:val="bottom"/>
            <w:hideMark/>
          </w:tcPr>
          <w:p w14:paraId="4795E185"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20</w:t>
            </w:r>
          </w:p>
        </w:tc>
      </w:tr>
      <w:tr w:rsidR="008B5777" w:rsidRPr="008B5777" w14:paraId="5CA069A4" w14:textId="77777777" w:rsidTr="008B5777">
        <w:trPr>
          <w:trHeight w:val="312"/>
        </w:trPr>
        <w:tc>
          <w:tcPr>
            <w:tcW w:w="1851" w:type="dxa"/>
            <w:tcBorders>
              <w:top w:val="single" w:sz="4" w:space="0" w:color="F4B084"/>
              <w:left w:val="single" w:sz="4" w:space="0" w:color="F4B084"/>
              <w:bottom w:val="single" w:sz="4" w:space="0" w:color="F4B084"/>
              <w:right w:val="nil"/>
            </w:tcBorders>
            <w:shd w:val="clear" w:color="FCE4D6" w:fill="FCE4D6"/>
            <w:noWrap/>
            <w:vAlign w:val="bottom"/>
            <w:hideMark/>
          </w:tcPr>
          <w:p w14:paraId="0C2BBB97" w14:textId="77777777" w:rsidR="008B5777" w:rsidRPr="008B5777" w:rsidRDefault="008B5777" w:rsidP="00E8543C">
            <w:pPr>
              <w:jc w:val="both"/>
              <w:rPr>
                <w:rFonts w:ascii="Calibri" w:eastAsia="Times New Roman" w:hAnsi="Calibri" w:cs="Calibri"/>
                <w:b/>
                <w:bCs/>
                <w:color w:val="000000"/>
                <w:szCs w:val="24"/>
                <w:lang w:val="en-IN" w:eastAsia="en-IN"/>
              </w:rPr>
            </w:pPr>
            <w:r w:rsidRPr="008B5777">
              <w:rPr>
                <w:rFonts w:ascii="Calibri" w:eastAsia="Times New Roman" w:hAnsi="Calibri" w:cs="Calibri"/>
                <w:b/>
                <w:bCs/>
                <w:color w:val="000000"/>
                <w:szCs w:val="24"/>
                <w:lang w:val="en-IN" w:eastAsia="en-IN"/>
              </w:rPr>
              <w:t>INCOME</w:t>
            </w:r>
          </w:p>
        </w:tc>
        <w:tc>
          <w:tcPr>
            <w:tcW w:w="1120" w:type="dxa"/>
            <w:tcBorders>
              <w:top w:val="single" w:sz="4" w:space="0" w:color="F4B084"/>
              <w:left w:val="nil"/>
              <w:bottom w:val="single" w:sz="4" w:space="0" w:color="F4B084"/>
              <w:right w:val="nil"/>
            </w:tcBorders>
            <w:shd w:val="clear" w:color="FCE4D6" w:fill="FCE4D6"/>
            <w:noWrap/>
            <w:vAlign w:val="bottom"/>
            <w:hideMark/>
          </w:tcPr>
          <w:p w14:paraId="04C83F97"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8</w:t>
            </w:r>
          </w:p>
        </w:tc>
        <w:tc>
          <w:tcPr>
            <w:tcW w:w="1100" w:type="dxa"/>
            <w:tcBorders>
              <w:top w:val="single" w:sz="4" w:space="0" w:color="F4B084"/>
              <w:left w:val="nil"/>
              <w:bottom w:val="single" w:sz="4" w:space="0" w:color="F4B084"/>
              <w:right w:val="nil"/>
            </w:tcBorders>
            <w:shd w:val="clear" w:color="FCE4D6" w:fill="FCE4D6"/>
            <w:noWrap/>
            <w:vAlign w:val="bottom"/>
            <w:hideMark/>
          </w:tcPr>
          <w:p w14:paraId="113C2C05"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224</w:t>
            </w:r>
          </w:p>
        </w:tc>
        <w:tc>
          <w:tcPr>
            <w:tcW w:w="900" w:type="dxa"/>
            <w:tcBorders>
              <w:top w:val="single" w:sz="4" w:space="0" w:color="F4B084"/>
              <w:left w:val="nil"/>
              <w:bottom w:val="single" w:sz="4" w:space="0" w:color="F4B084"/>
              <w:right w:val="nil"/>
            </w:tcBorders>
            <w:shd w:val="clear" w:color="FCE4D6" w:fill="FCE4D6"/>
            <w:noWrap/>
            <w:vAlign w:val="bottom"/>
            <w:hideMark/>
          </w:tcPr>
          <w:p w14:paraId="4C717D14"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64</w:t>
            </w:r>
          </w:p>
        </w:tc>
        <w:tc>
          <w:tcPr>
            <w:tcW w:w="860" w:type="dxa"/>
            <w:tcBorders>
              <w:top w:val="single" w:sz="4" w:space="0" w:color="F4B084"/>
              <w:left w:val="nil"/>
              <w:bottom w:val="single" w:sz="4" w:space="0" w:color="F4B084"/>
              <w:right w:val="single" w:sz="4" w:space="0" w:color="F4B084"/>
            </w:tcBorders>
            <w:shd w:val="clear" w:color="FCE4D6" w:fill="FCE4D6"/>
            <w:noWrap/>
            <w:vAlign w:val="bottom"/>
            <w:hideMark/>
          </w:tcPr>
          <w:p w14:paraId="38D84A1F"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73.8</w:t>
            </w:r>
          </w:p>
        </w:tc>
      </w:tr>
      <w:tr w:rsidR="008B5777" w:rsidRPr="008B5777" w14:paraId="00213566" w14:textId="77777777" w:rsidTr="008B5777">
        <w:trPr>
          <w:trHeight w:val="312"/>
        </w:trPr>
        <w:tc>
          <w:tcPr>
            <w:tcW w:w="1851" w:type="dxa"/>
            <w:tcBorders>
              <w:top w:val="single" w:sz="4" w:space="0" w:color="F4B084"/>
              <w:left w:val="single" w:sz="4" w:space="0" w:color="F4B084"/>
              <w:bottom w:val="single" w:sz="4" w:space="0" w:color="F4B084"/>
              <w:right w:val="nil"/>
            </w:tcBorders>
            <w:shd w:val="clear" w:color="auto" w:fill="auto"/>
            <w:noWrap/>
            <w:vAlign w:val="bottom"/>
            <w:hideMark/>
          </w:tcPr>
          <w:p w14:paraId="1101A561" w14:textId="77777777" w:rsidR="008B5777" w:rsidRPr="008B5777" w:rsidRDefault="008B5777" w:rsidP="00E8543C">
            <w:pPr>
              <w:jc w:val="both"/>
              <w:rPr>
                <w:rFonts w:ascii="Calibri" w:eastAsia="Times New Roman" w:hAnsi="Calibri" w:cs="Calibri"/>
                <w:b/>
                <w:bCs/>
                <w:color w:val="000000"/>
                <w:szCs w:val="24"/>
                <w:lang w:val="en-IN" w:eastAsia="en-IN"/>
              </w:rPr>
            </w:pPr>
            <w:r w:rsidRPr="008B5777">
              <w:rPr>
                <w:rFonts w:ascii="Calibri" w:eastAsia="Times New Roman" w:hAnsi="Calibri" w:cs="Calibri"/>
                <w:b/>
                <w:bCs/>
                <w:color w:val="000000"/>
                <w:szCs w:val="24"/>
                <w:lang w:val="en-IN" w:eastAsia="en-IN"/>
              </w:rPr>
              <w:t>FAMILY</w:t>
            </w:r>
          </w:p>
        </w:tc>
        <w:tc>
          <w:tcPr>
            <w:tcW w:w="1120" w:type="dxa"/>
            <w:tcBorders>
              <w:top w:val="single" w:sz="4" w:space="0" w:color="F4B084"/>
              <w:left w:val="nil"/>
              <w:bottom w:val="single" w:sz="4" w:space="0" w:color="F4B084"/>
              <w:right w:val="nil"/>
            </w:tcBorders>
            <w:shd w:val="clear" w:color="auto" w:fill="auto"/>
            <w:noWrap/>
            <w:vAlign w:val="bottom"/>
            <w:hideMark/>
          </w:tcPr>
          <w:p w14:paraId="073223D4"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1</w:t>
            </w:r>
          </w:p>
        </w:tc>
        <w:tc>
          <w:tcPr>
            <w:tcW w:w="1100" w:type="dxa"/>
            <w:tcBorders>
              <w:top w:val="single" w:sz="4" w:space="0" w:color="F4B084"/>
              <w:left w:val="nil"/>
              <w:bottom w:val="single" w:sz="4" w:space="0" w:color="F4B084"/>
              <w:right w:val="nil"/>
            </w:tcBorders>
            <w:shd w:val="clear" w:color="auto" w:fill="auto"/>
            <w:noWrap/>
            <w:vAlign w:val="bottom"/>
            <w:hideMark/>
          </w:tcPr>
          <w:p w14:paraId="2995283A"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4</w:t>
            </w:r>
          </w:p>
        </w:tc>
        <w:tc>
          <w:tcPr>
            <w:tcW w:w="900" w:type="dxa"/>
            <w:tcBorders>
              <w:top w:val="single" w:sz="4" w:space="0" w:color="F4B084"/>
              <w:left w:val="nil"/>
              <w:bottom w:val="single" w:sz="4" w:space="0" w:color="F4B084"/>
              <w:right w:val="nil"/>
            </w:tcBorders>
            <w:shd w:val="clear" w:color="auto" w:fill="auto"/>
            <w:noWrap/>
            <w:vAlign w:val="bottom"/>
            <w:hideMark/>
          </w:tcPr>
          <w:p w14:paraId="5A34F2FD"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2</w:t>
            </w:r>
          </w:p>
        </w:tc>
        <w:tc>
          <w:tcPr>
            <w:tcW w:w="860" w:type="dxa"/>
            <w:tcBorders>
              <w:top w:val="single" w:sz="4" w:space="0" w:color="F4B084"/>
              <w:left w:val="nil"/>
              <w:bottom w:val="single" w:sz="4" w:space="0" w:color="F4B084"/>
              <w:right w:val="single" w:sz="4" w:space="0" w:color="F4B084"/>
            </w:tcBorders>
            <w:shd w:val="clear" w:color="auto" w:fill="auto"/>
            <w:noWrap/>
            <w:vAlign w:val="bottom"/>
            <w:hideMark/>
          </w:tcPr>
          <w:p w14:paraId="3C5ABD69"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2</w:t>
            </w:r>
          </w:p>
        </w:tc>
      </w:tr>
      <w:tr w:rsidR="008B5777" w:rsidRPr="008B5777" w14:paraId="24C58871" w14:textId="77777777" w:rsidTr="008B5777">
        <w:trPr>
          <w:trHeight w:val="312"/>
        </w:trPr>
        <w:tc>
          <w:tcPr>
            <w:tcW w:w="1851" w:type="dxa"/>
            <w:tcBorders>
              <w:top w:val="single" w:sz="4" w:space="0" w:color="F4B084"/>
              <w:left w:val="single" w:sz="4" w:space="0" w:color="F4B084"/>
              <w:bottom w:val="single" w:sz="4" w:space="0" w:color="F4B084"/>
              <w:right w:val="nil"/>
            </w:tcBorders>
            <w:shd w:val="clear" w:color="FCE4D6" w:fill="FCE4D6"/>
            <w:noWrap/>
            <w:vAlign w:val="bottom"/>
            <w:hideMark/>
          </w:tcPr>
          <w:p w14:paraId="150A2BC6" w14:textId="77777777" w:rsidR="008B5777" w:rsidRPr="008B5777" w:rsidRDefault="008B5777" w:rsidP="00E8543C">
            <w:pPr>
              <w:jc w:val="both"/>
              <w:rPr>
                <w:rFonts w:ascii="Calibri" w:eastAsia="Times New Roman" w:hAnsi="Calibri" w:cs="Calibri"/>
                <w:b/>
                <w:bCs/>
                <w:color w:val="000000"/>
                <w:szCs w:val="24"/>
                <w:lang w:val="en-IN" w:eastAsia="en-IN"/>
              </w:rPr>
            </w:pPr>
            <w:r w:rsidRPr="008B5777">
              <w:rPr>
                <w:rFonts w:ascii="Calibri" w:eastAsia="Times New Roman" w:hAnsi="Calibri" w:cs="Calibri"/>
                <w:b/>
                <w:bCs/>
                <w:color w:val="000000"/>
                <w:szCs w:val="24"/>
                <w:lang w:val="en-IN" w:eastAsia="en-IN"/>
              </w:rPr>
              <w:t>CREDIT CARD AVG</w:t>
            </w:r>
          </w:p>
        </w:tc>
        <w:tc>
          <w:tcPr>
            <w:tcW w:w="1120" w:type="dxa"/>
            <w:tcBorders>
              <w:top w:val="single" w:sz="4" w:space="0" w:color="F4B084"/>
              <w:left w:val="nil"/>
              <w:bottom w:val="single" w:sz="4" w:space="0" w:color="F4B084"/>
              <w:right w:val="nil"/>
            </w:tcBorders>
            <w:shd w:val="clear" w:color="FCE4D6" w:fill="FCE4D6"/>
            <w:noWrap/>
            <w:vAlign w:val="bottom"/>
            <w:hideMark/>
          </w:tcPr>
          <w:p w14:paraId="423E1ABB"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0</w:t>
            </w:r>
          </w:p>
        </w:tc>
        <w:tc>
          <w:tcPr>
            <w:tcW w:w="1100" w:type="dxa"/>
            <w:tcBorders>
              <w:top w:val="single" w:sz="4" w:space="0" w:color="F4B084"/>
              <w:left w:val="nil"/>
              <w:bottom w:val="single" w:sz="4" w:space="0" w:color="F4B084"/>
              <w:right w:val="nil"/>
            </w:tcBorders>
            <w:shd w:val="clear" w:color="FCE4D6" w:fill="FCE4D6"/>
            <w:noWrap/>
            <w:vAlign w:val="bottom"/>
            <w:hideMark/>
          </w:tcPr>
          <w:p w14:paraId="63944AEF"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10</w:t>
            </w:r>
          </w:p>
        </w:tc>
        <w:tc>
          <w:tcPr>
            <w:tcW w:w="900" w:type="dxa"/>
            <w:tcBorders>
              <w:top w:val="single" w:sz="4" w:space="0" w:color="F4B084"/>
              <w:left w:val="nil"/>
              <w:bottom w:val="single" w:sz="4" w:space="0" w:color="F4B084"/>
              <w:right w:val="nil"/>
            </w:tcBorders>
            <w:shd w:val="clear" w:color="FCE4D6" w:fill="FCE4D6"/>
            <w:noWrap/>
            <w:vAlign w:val="bottom"/>
            <w:hideMark/>
          </w:tcPr>
          <w:p w14:paraId="4B0B9E6C"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1.5</w:t>
            </w:r>
          </w:p>
        </w:tc>
        <w:tc>
          <w:tcPr>
            <w:tcW w:w="860" w:type="dxa"/>
            <w:tcBorders>
              <w:top w:val="single" w:sz="4" w:space="0" w:color="F4B084"/>
              <w:left w:val="nil"/>
              <w:bottom w:val="single" w:sz="4" w:space="0" w:color="F4B084"/>
              <w:right w:val="single" w:sz="4" w:space="0" w:color="F4B084"/>
            </w:tcBorders>
            <w:shd w:val="clear" w:color="FCE4D6" w:fill="FCE4D6"/>
            <w:noWrap/>
            <w:vAlign w:val="bottom"/>
            <w:hideMark/>
          </w:tcPr>
          <w:p w14:paraId="17C968C8"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1.9</w:t>
            </w:r>
          </w:p>
        </w:tc>
      </w:tr>
      <w:tr w:rsidR="008B5777" w:rsidRPr="008B5777" w14:paraId="6A18696C" w14:textId="77777777" w:rsidTr="008B5777">
        <w:trPr>
          <w:trHeight w:val="312"/>
        </w:trPr>
        <w:tc>
          <w:tcPr>
            <w:tcW w:w="1851" w:type="dxa"/>
            <w:tcBorders>
              <w:top w:val="single" w:sz="4" w:space="0" w:color="F4B084"/>
              <w:left w:val="single" w:sz="4" w:space="0" w:color="F4B084"/>
              <w:bottom w:val="single" w:sz="4" w:space="0" w:color="F4B084"/>
              <w:right w:val="nil"/>
            </w:tcBorders>
            <w:shd w:val="clear" w:color="auto" w:fill="auto"/>
            <w:noWrap/>
            <w:vAlign w:val="bottom"/>
            <w:hideMark/>
          </w:tcPr>
          <w:p w14:paraId="49100AFA" w14:textId="77777777" w:rsidR="008B5777" w:rsidRPr="008B5777" w:rsidRDefault="008B5777" w:rsidP="00E8543C">
            <w:pPr>
              <w:jc w:val="both"/>
              <w:rPr>
                <w:rFonts w:ascii="Calibri" w:eastAsia="Times New Roman" w:hAnsi="Calibri" w:cs="Calibri"/>
                <w:b/>
                <w:bCs/>
                <w:color w:val="000000"/>
                <w:szCs w:val="24"/>
                <w:lang w:val="en-IN" w:eastAsia="en-IN"/>
              </w:rPr>
            </w:pPr>
            <w:r w:rsidRPr="008B5777">
              <w:rPr>
                <w:rFonts w:ascii="Calibri" w:eastAsia="Times New Roman" w:hAnsi="Calibri" w:cs="Calibri"/>
                <w:b/>
                <w:bCs/>
                <w:color w:val="000000"/>
                <w:szCs w:val="24"/>
                <w:lang w:val="en-IN" w:eastAsia="en-IN"/>
              </w:rPr>
              <w:t>MORTGAGE</w:t>
            </w:r>
          </w:p>
        </w:tc>
        <w:tc>
          <w:tcPr>
            <w:tcW w:w="1120" w:type="dxa"/>
            <w:tcBorders>
              <w:top w:val="single" w:sz="4" w:space="0" w:color="F4B084"/>
              <w:left w:val="nil"/>
              <w:bottom w:val="single" w:sz="4" w:space="0" w:color="F4B084"/>
              <w:right w:val="nil"/>
            </w:tcBorders>
            <w:shd w:val="clear" w:color="auto" w:fill="auto"/>
            <w:noWrap/>
            <w:vAlign w:val="bottom"/>
            <w:hideMark/>
          </w:tcPr>
          <w:p w14:paraId="0781EDF1"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0</w:t>
            </w:r>
          </w:p>
        </w:tc>
        <w:tc>
          <w:tcPr>
            <w:tcW w:w="1100" w:type="dxa"/>
            <w:tcBorders>
              <w:top w:val="single" w:sz="4" w:space="0" w:color="F4B084"/>
              <w:left w:val="nil"/>
              <w:bottom w:val="single" w:sz="4" w:space="0" w:color="F4B084"/>
              <w:right w:val="nil"/>
            </w:tcBorders>
            <w:shd w:val="clear" w:color="auto" w:fill="auto"/>
            <w:noWrap/>
            <w:vAlign w:val="bottom"/>
            <w:hideMark/>
          </w:tcPr>
          <w:p w14:paraId="1E91F737"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635</w:t>
            </w:r>
          </w:p>
        </w:tc>
        <w:tc>
          <w:tcPr>
            <w:tcW w:w="900" w:type="dxa"/>
            <w:tcBorders>
              <w:top w:val="single" w:sz="4" w:space="0" w:color="F4B084"/>
              <w:left w:val="nil"/>
              <w:bottom w:val="single" w:sz="4" w:space="0" w:color="F4B084"/>
              <w:right w:val="nil"/>
            </w:tcBorders>
            <w:shd w:val="clear" w:color="auto" w:fill="auto"/>
            <w:noWrap/>
            <w:vAlign w:val="bottom"/>
            <w:hideMark/>
          </w:tcPr>
          <w:p w14:paraId="60C5C974"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0</w:t>
            </w:r>
          </w:p>
        </w:tc>
        <w:tc>
          <w:tcPr>
            <w:tcW w:w="860" w:type="dxa"/>
            <w:tcBorders>
              <w:top w:val="single" w:sz="4" w:space="0" w:color="F4B084"/>
              <w:left w:val="nil"/>
              <w:bottom w:val="single" w:sz="4" w:space="0" w:color="F4B084"/>
              <w:right w:val="single" w:sz="4" w:space="0" w:color="F4B084"/>
            </w:tcBorders>
            <w:shd w:val="clear" w:color="auto" w:fill="auto"/>
            <w:noWrap/>
            <w:vAlign w:val="bottom"/>
            <w:hideMark/>
          </w:tcPr>
          <w:p w14:paraId="1ECE4421" w14:textId="77777777" w:rsidR="008B5777" w:rsidRPr="008B5777" w:rsidRDefault="008B5777" w:rsidP="00E8543C">
            <w:pPr>
              <w:jc w:val="both"/>
              <w:rPr>
                <w:rFonts w:ascii="Calibri" w:eastAsia="Times New Roman" w:hAnsi="Calibri" w:cs="Calibri"/>
                <w:color w:val="000000"/>
                <w:sz w:val="22"/>
                <w:szCs w:val="22"/>
                <w:lang w:val="en-IN" w:eastAsia="en-IN"/>
              </w:rPr>
            </w:pPr>
            <w:r w:rsidRPr="008B5777">
              <w:rPr>
                <w:rFonts w:ascii="Calibri" w:eastAsia="Times New Roman" w:hAnsi="Calibri" w:cs="Calibri"/>
                <w:color w:val="000000"/>
                <w:sz w:val="22"/>
                <w:szCs w:val="22"/>
                <w:lang w:val="en-IN" w:eastAsia="en-IN"/>
              </w:rPr>
              <w:t>56.5</w:t>
            </w:r>
          </w:p>
        </w:tc>
      </w:tr>
    </w:tbl>
    <w:p w14:paraId="22CC99E5" w14:textId="77777777" w:rsidR="0031411D" w:rsidRDefault="0031411D" w:rsidP="00E8543C">
      <w:pPr>
        <w:spacing w:line="480" w:lineRule="auto"/>
        <w:jc w:val="both"/>
      </w:pPr>
    </w:p>
    <w:p w14:paraId="02D3A281" w14:textId="385E389E" w:rsidR="003017CE" w:rsidRPr="005D7AC2" w:rsidRDefault="00B00BE2" w:rsidP="00E8543C">
      <w:pPr>
        <w:spacing w:line="480" w:lineRule="auto"/>
        <w:jc w:val="both"/>
        <w:rPr>
          <w:b/>
          <w:bCs/>
          <w:sz w:val="28"/>
        </w:rPr>
      </w:pPr>
      <w:r w:rsidRPr="005D7AC2">
        <w:rPr>
          <w:b/>
          <w:bCs/>
          <w:sz w:val="28"/>
        </w:rPr>
        <w:t>O</w:t>
      </w:r>
      <w:r w:rsidR="003F4D68" w:rsidRPr="005D7AC2">
        <w:rPr>
          <w:b/>
          <w:bCs/>
          <w:sz w:val="28"/>
        </w:rPr>
        <w:t>BSERVATIONS:</w:t>
      </w:r>
    </w:p>
    <w:p w14:paraId="7E57DD14" w14:textId="53BEDEF2" w:rsidR="003F4D68" w:rsidRPr="005D7AC2" w:rsidRDefault="008A042C" w:rsidP="00E8543C">
      <w:pPr>
        <w:pStyle w:val="ListParagraph"/>
        <w:numPr>
          <w:ilvl w:val="0"/>
          <w:numId w:val="20"/>
        </w:numPr>
        <w:spacing w:line="480" w:lineRule="auto"/>
        <w:jc w:val="both"/>
        <w:rPr>
          <w:b/>
          <w:bCs/>
        </w:rPr>
      </w:pPr>
      <w:r w:rsidRPr="005D7AC2">
        <w:rPr>
          <w:b/>
          <w:bCs/>
        </w:rPr>
        <w:t xml:space="preserve">The customers </w:t>
      </w:r>
      <w:r w:rsidR="00FD7E62" w:rsidRPr="005D7AC2">
        <w:rPr>
          <w:b/>
          <w:bCs/>
        </w:rPr>
        <w:t xml:space="preserve">of HBFC Bank are in </w:t>
      </w:r>
      <w:r w:rsidR="000C7E3D" w:rsidRPr="005D7AC2">
        <w:rPr>
          <w:b/>
          <w:bCs/>
        </w:rPr>
        <w:t>the age rang</w:t>
      </w:r>
      <w:r w:rsidR="00476BC3" w:rsidRPr="005D7AC2">
        <w:rPr>
          <w:b/>
          <w:bCs/>
        </w:rPr>
        <w:t>ing from 23 years to 67 years.</w:t>
      </w:r>
    </w:p>
    <w:p w14:paraId="4D658D01" w14:textId="475DD7E9" w:rsidR="00021CF3" w:rsidRPr="005D7AC2" w:rsidRDefault="00AE650E" w:rsidP="00E8543C">
      <w:pPr>
        <w:pStyle w:val="ListParagraph"/>
        <w:numPr>
          <w:ilvl w:val="0"/>
          <w:numId w:val="20"/>
        </w:numPr>
        <w:spacing w:line="480" w:lineRule="auto"/>
        <w:jc w:val="both"/>
        <w:rPr>
          <w:b/>
          <w:bCs/>
        </w:rPr>
      </w:pPr>
      <w:r w:rsidRPr="005D7AC2">
        <w:rPr>
          <w:b/>
          <w:bCs/>
        </w:rPr>
        <w:t>Bank’s customers have</w:t>
      </w:r>
      <w:r w:rsidR="00F914BF" w:rsidRPr="005D7AC2">
        <w:rPr>
          <w:b/>
          <w:bCs/>
        </w:rPr>
        <w:t xml:space="preserve"> an average Professional experience </w:t>
      </w:r>
      <w:r w:rsidR="00762AD8" w:rsidRPr="005D7AC2">
        <w:rPr>
          <w:b/>
          <w:bCs/>
        </w:rPr>
        <w:t xml:space="preserve">of </w:t>
      </w:r>
      <w:r w:rsidR="00863BB7" w:rsidRPr="005D7AC2">
        <w:rPr>
          <w:b/>
          <w:bCs/>
        </w:rPr>
        <w:t xml:space="preserve">20 years whose </w:t>
      </w:r>
      <w:r w:rsidR="00E70F7E" w:rsidRPr="005D7AC2">
        <w:rPr>
          <w:b/>
          <w:bCs/>
        </w:rPr>
        <w:t xml:space="preserve">average income is 73.8 K </w:t>
      </w:r>
      <w:r w:rsidR="00590C94" w:rsidRPr="005D7AC2">
        <w:rPr>
          <w:b/>
          <w:bCs/>
        </w:rPr>
        <w:t>/ Annum.</w:t>
      </w:r>
    </w:p>
    <w:p w14:paraId="4CF47E78" w14:textId="5F3627D4" w:rsidR="00590C94" w:rsidRPr="005D7AC2" w:rsidRDefault="00AC2334" w:rsidP="00E8543C">
      <w:pPr>
        <w:pStyle w:val="ListParagraph"/>
        <w:numPr>
          <w:ilvl w:val="0"/>
          <w:numId w:val="20"/>
        </w:numPr>
        <w:spacing w:line="480" w:lineRule="auto"/>
        <w:jc w:val="both"/>
        <w:rPr>
          <w:b/>
          <w:bCs/>
        </w:rPr>
      </w:pPr>
      <w:r w:rsidRPr="005D7AC2">
        <w:rPr>
          <w:b/>
          <w:bCs/>
        </w:rPr>
        <w:t xml:space="preserve">The maximum value of house mortgage </w:t>
      </w:r>
      <w:r w:rsidR="000950B0" w:rsidRPr="005D7AC2">
        <w:rPr>
          <w:b/>
          <w:bCs/>
        </w:rPr>
        <w:t xml:space="preserve">that a customer has is </w:t>
      </w:r>
      <w:r w:rsidR="005D7AC2" w:rsidRPr="005D7AC2">
        <w:rPr>
          <w:b/>
          <w:bCs/>
        </w:rPr>
        <w:t>$ 635.</w:t>
      </w:r>
    </w:p>
    <w:p w14:paraId="47A0BC13" w14:textId="77777777" w:rsidR="00863BB7" w:rsidRDefault="00863BB7" w:rsidP="00E8543C">
      <w:pPr>
        <w:spacing w:line="480" w:lineRule="auto"/>
        <w:jc w:val="both"/>
      </w:pPr>
    </w:p>
    <w:p w14:paraId="17ABE00F" w14:textId="77777777" w:rsidR="004B30E5" w:rsidRDefault="004B30E5" w:rsidP="00E8543C">
      <w:pPr>
        <w:spacing w:line="480" w:lineRule="auto"/>
        <w:jc w:val="both"/>
      </w:pPr>
    </w:p>
    <w:p w14:paraId="15C9D7F5" w14:textId="77777777" w:rsidR="004B30E5" w:rsidRDefault="004B30E5" w:rsidP="00E8543C">
      <w:pPr>
        <w:spacing w:line="480" w:lineRule="auto"/>
        <w:jc w:val="both"/>
      </w:pPr>
    </w:p>
    <w:p w14:paraId="5B6DC10F" w14:textId="77777777" w:rsidR="004B30E5" w:rsidRDefault="004B30E5" w:rsidP="00E8543C">
      <w:pPr>
        <w:spacing w:line="480" w:lineRule="auto"/>
        <w:jc w:val="both"/>
      </w:pPr>
    </w:p>
    <w:p w14:paraId="7F8E688C" w14:textId="77777777" w:rsidR="004B30E5" w:rsidRDefault="004B30E5" w:rsidP="00E8543C">
      <w:pPr>
        <w:spacing w:line="480" w:lineRule="auto"/>
        <w:jc w:val="both"/>
      </w:pPr>
    </w:p>
    <w:p w14:paraId="440DA68D" w14:textId="34FB0EAD" w:rsidR="004B30E5" w:rsidRDefault="004B30E5" w:rsidP="00E8543C">
      <w:pPr>
        <w:shd w:val="clear" w:color="auto" w:fill="004B6F" w:themeFill="accent6" w:themeFillTint="E6"/>
        <w:spacing w:line="480" w:lineRule="auto"/>
        <w:jc w:val="both"/>
      </w:pPr>
      <w:r>
        <w:t>3. Create a new categorical variable for Experience using 4 categories – a. 0 to 10 years b. 11 to 20 years c. 21 to 30 years and d. 30+ years. Plot a bar graph for this new categorical variable</w:t>
      </w:r>
    </w:p>
    <w:p w14:paraId="25970E32" w14:textId="77777777" w:rsidR="00C0081B" w:rsidRDefault="00C0081B" w:rsidP="00E8543C">
      <w:pPr>
        <w:spacing w:line="480" w:lineRule="auto"/>
        <w:jc w:val="both"/>
      </w:pPr>
    </w:p>
    <w:p w14:paraId="7949C01E" w14:textId="77777777" w:rsidR="00CB3A40" w:rsidRDefault="00CB3A40" w:rsidP="00E8543C">
      <w:pPr>
        <w:jc w:val="both"/>
      </w:pPr>
    </w:p>
    <w:tbl>
      <w:tblPr>
        <w:tblW w:w="5460" w:type="dxa"/>
        <w:tblLook w:val="04A0" w:firstRow="1" w:lastRow="0" w:firstColumn="1" w:lastColumn="0" w:noHBand="0" w:noVBand="1"/>
      </w:tblPr>
      <w:tblGrid>
        <w:gridCol w:w="2420"/>
        <w:gridCol w:w="3040"/>
      </w:tblGrid>
      <w:tr w:rsidR="00CB3A40" w:rsidRPr="00CB3A40" w14:paraId="570093A6" w14:textId="77777777" w:rsidTr="00CB3A40">
        <w:trPr>
          <w:trHeight w:val="288"/>
        </w:trPr>
        <w:tc>
          <w:tcPr>
            <w:tcW w:w="2420" w:type="dxa"/>
            <w:tcBorders>
              <w:top w:val="nil"/>
              <w:left w:val="nil"/>
              <w:bottom w:val="single" w:sz="4" w:space="0" w:color="9BC2E6"/>
              <w:right w:val="nil"/>
            </w:tcBorders>
            <w:shd w:val="clear" w:color="DDEBF7" w:fill="DDEBF7"/>
            <w:noWrap/>
            <w:vAlign w:val="bottom"/>
            <w:hideMark/>
          </w:tcPr>
          <w:p w14:paraId="0270622D" w14:textId="77777777" w:rsidR="00CB3A40" w:rsidRPr="00CB3A40" w:rsidRDefault="00CB3A40" w:rsidP="00E8543C">
            <w:pPr>
              <w:jc w:val="both"/>
              <w:rPr>
                <w:rFonts w:ascii="Calibri" w:eastAsia="Times New Roman" w:hAnsi="Calibri" w:cs="Calibri"/>
                <w:b/>
                <w:bCs/>
                <w:color w:val="000000"/>
                <w:sz w:val="22"/>
                <w:szCs w:val="22"/>
                <w:lang w:val="en-IN" w:eastAsia="en-IN"/>
              </w:rPr>
            </w:pPr>
            <w:r w:rsidRPr="00CB3A40">
              <w:rPr>
                <w:rFonts w:ascii="Calibri" w:eastAsia="Times New Roman" w:hAnsi="Calibri" w:cs="Calibri"/>
                <w:b/>
                <w:bCs/>
                <w:color w:val="000000"/>
                <w:sz w:val="22"/>
                <w:szCs w:val="22"/>
                <w:lang w:val="en-IN" w:eastAsia="en-IN"/>
              </w:rPr>
              <w:t>Experience Categorical</w:t>
            </w:r>
          </w:p>
        </w:tc>
        <w:tc>
          <w:tcPr>
            <w:tcW w:w="3040" w:type="dxa"/>
            <w:tcBorders>
              <w:top w:val="nil"/>
              <w:left w:val="nil"/>
              <w:bottom w:val="single" w:sz="4" w:space="0" w:color="9BC2E6"/>
              <w:right w:val="nil"/>
            </w:tcBorders>
            <w:shd w:val="clear" w:color="DDEBF7" w:fill="DDEBF7"/>
            <w:noWrap/>
            <w:vAlign w:val="bottom"/>
            <w:hideMark/>
          </w:tcPr>
          <w:p w14:paraId="2C731BDC" w14:textId="77777777" w:rsidR="00CB3A40" w:rsidRPr="00CB3A40" w:rsidRDefault="00CB3A40" w:rsidP="00E8543C">
            <w:pPr>
              <w:jc w:val="both"/>
              <w:rPr>
                <w:rFonts w:ascii="Calibri" w:eastAsia="Times New Roman" w:hAnsi="Calibri" w:cs="Calibri"/>
                <w:b/>
                <w:bCs/>
                <w:color w:val="000000"/>
                <w:sz w:val="22"/>
                <w:szCs w:val="22"/>
                <w:lang w:val="en-IN" w:eastAsia="en-IN"/>
              </w:rPr>
            </w:pPr>
            <w:r w:rsidRPr="00CB3A40">
              <w:rPr>
                <w:rFonts w:ascii="Calibri" w:eastAsia="Times New Roman" w:hAnsi="Calibri" w:cs="Calibri"/>
                <w:b/>
                <w:bCs/>
                <w:color w:val="000000"/>
                <w:sz w:val="22"/>
                <w:szCs w:val="22"/>
                <w:lang w:val="en-IN" w:eastAsia="en-IN"/>
              </w:rPr>
              <w:t>Count of Experience Categorical</w:t>
            </w:r>
          </w:p>
        </w:tc>
      </w:tr>
      <w:tr w:rsidR="00CB3A40" w:rsidRPr="00CB3A40" w14:paraId="28C7E05C" w14:textId="77777777" w:rsidTr="00CB3A40">
        <w:trPr>
          <w:trHeight w:val="288"/>
        </w:trPr>
        <w:tc>
          <w:tcPr>
            <w:tcW w:w="2420" w:type="dxa"/>
            <w:tcBorders>
              <w:top w:val="nil"/>
              <w:left w:val="nil"/>
              <w:bottom w:val="nil"/>
              <w:right w:val="nil"/>
            </w:tcBorders>
            <w:shd w:val="clear" w:color="auto" w:fill="auto"/>
            <w:noWrap/>
            <w:vAlign w:val="bottom"/>
            <w:hideMark/>
          </w:tcPr>
          <w:p w14:paraId="4C2D3825" w14:textId="77777777" w:rsidR="00CB3A40" w:rsidRPr="00CB3A40" w:rsidRDefault="00CB3A40" w:rsidP="00E8543C">
            <w:pPr>
              <w:jc w:val="both"/>
              <w:rPr>
                <w:rFonts w:ascii="Calibri" w:eastAsia="Times New Roman" w:hAnsi="Calibri" w:cs="Calibri"/>
                <w:color w:val="000000"/>
                <w:sz w:val="22"/>
                <w:szCs w:val="22"/>
                <w:lang w:val="en-IN" w:eastAsia="en-IN"/>
              </w:rPr>
            </w:pPr>
            <w:r w:rsidRPr="00CB3A40">
              <w:rPr>
                <w:rFonts w:ascii="Calibri" w:eastAsia="Times New Roman" w:hAnsi="Calibri" w:cs="Calibri"/>
                <w:color w:val="000000"/>
                <w:sz w:val="22"/>
                <w:szCs w:val="22"/>
                <w:lang w:val="en-IN" w:eastAsia="en-IN"/>
              </w:rPr>
              <w:t>0-10</w:t>
            </w:r>
          </w:p>
        </w:tc>
        <w:tc>
          <w:tcPr>
            <w:tcW w:w="3040" w:type="dxa"/>
            <w:tcBorders>
              <w:top w:val="nil"/>
              <w:left w:val="nil"/>
              <w:bottom w:val="nil"/>
              <w:right w:val="nil"/>
            </w:tcBorders>
            <w:shd w:val="clear" w:color="auto" w:fill="auto"/>
            <w:noWrap/>
            <w:vAlign w:val="bottom"/>
            <w:hideMark/>
          </w:tcPr>
          <w:p w14:paraId="7DCFD268" w14:textId="77777777" w:rsidR="00CB3A40" w:rsidRPr="00CB3A40" w:rsidRDefault="00CB3A40" w:rsidP="00E8543C">
            <w:pPr>
              <w:jc w:val="both"/>
              <w:rPr>
                <w:rFonts w:ascii="Calibri" w:eastAsia="Times New Roman" w:hAnsi="Calibri" w:cs="Calibri"/>
                <w:color w:val="000000"/>
                <w:sz w:val="22"/>
                <w:szCs w:val="22"/>
                <w:lang w:val="en-IN" w:eastAsia="en-IN"/>
              </w:rPr>
            </w:pPr>
            <w:r w:rsidRPr="00CB3A40">
              <w:rPr>
                <w:rFonts w:ascii="Calibri" w:eastAsia="Times New Roman" w:hAnsi="Calibri" w:cs="Calibri"/>
                <w:color w:val="000000"/>
                <w:sz w:val="22"/>
                <w:szCs w:val="22"/>
                <w:lang w:val="en-IN" w:eastAsia="en-IN"/>
              </w:rPr>
              <w:t>1289</w:t>
            </w:r>
          </w:p>
        </w:tc>
      </w:tr>
      <w:tr w:rsidR="00CB3A40" w:rsidRPr="00CB3A40" w14:paraId="46430C89" w14:textId="77777777" w:rsidTr="00CB3A40">
        <w:trPr>
          <w:trHeight w:val="288"/>
        </w:trPr>
        <w:tc>
          <w:tcPr>
            <w:tcW w:w="2420" w:type="dxa"/>
            <w:tcBorders>
              <w:top w:val="nil"/>
              <w:left w:val="nil"/>
              <w:bottom w:val="nil"/>
              <w:right w:val="nil"/>
            </w:tcBorders>
            <w:shd w:val="clear" w:color="auto" w:fill="auto"/>
            <w:noWrap/>
            <w:vAlign w:val="bottom"/>
            <w:hideMark/>
          </w:tcPr>
          <w:p w14:paraId="16F6F793" w14:textId="77777777" w:rsidR="00CB3A40" w:rsidRPr="00CB3A40" w:rsidRDefault="00CB3A40" w:rsidP="00E8543C">
            <w:pPr>
              <w:jc w:val="both"/>
              <w:rPr>
                <w:rFonts w:ascii="Calibri" w:eastAsia="Times New Roman" w:hAnsi="Calibri" w:cs="Calibri"/>
                <w:color w:val="000000"/>
                <w:sz w:val="22"/>
                <w:szCs w:val="22"/>
                <w:lang w:val="en-IN" w:eastAsia="en-IN"/>
              </w:rPr>
            </w:pPr>
            <w:r w:rsidRPr="00CB3A40">
              <w:rPr>
                <w:rFonts w:ascii="Calibri" w:eastAsia="Times New Roman" w:hAnsi="Calibri" w:cs="Calibri"/>
                <w:color w:val="000000"/>
                <w:sz w:val="22"/>
                <w:szCs w:val="22"/>
                <w:lang w:val="en-IN" w:eastAsia="en-IN"/>
              </w:rPr>
              <w:t>11-20</w:t>
            </w:r>
          </w:p>
        </w:tc>
        <w:tc>
          <w:tcPr>
            <w:tcW w:w="3040" w:type="dxa"/>
            <w:tcBorders>
              <w:top w:val="nil"/>
              <w:left w:val="nil"/>
              <w:bottom w:val="nil"/>
              <w:right w:val="nil"/>
            </w:tcBorders>
            <w:shd w:val="clear" w:color="auto" w:fill="auto"/>
            <w:noWrap/>
            <w:vAlign w:val="bottom"/>
            <w:hideMark/>
          </w:tcPr>
          <w:p w14:paraId="1B848730" w14:textId="77777777" w:rsidR="00CB3A40" w:rsidRPr="00CB3A40" w:rsidRDefault="00CB3A40" w:rsidP="00E8543C">
            <w:pPr>
              <w:jc w:val="both"/>
              <w:rPr>
                <w:rFonts w:ascii="Calibri" w:eastAsia="Times New Roman" w:hAnsi="Calibri" w:cs="Calibri"/>
                <w:color w:val="000000"/>
                <w:sz w:val="22"/>
                <w:szCs w:val="22"/>
                <w:lang w:val="en-IN" w:eastAsia="en-IN"/>
              </w:rPr>
            </w:pPr>
            <w:r w:rsidRPr="00CB3A40">
              <w:rPr>
                <w:rFonts w:ascii="Calibri" w:eastAsia="Times New Roman" w:hAnsi="Calibri" w:cs="Calibri"/>
                <w:color w:val="000000"/>
                <w:sz w:val="22"/>
                <w:szCs w:val="22"/>
                <w:lang w:val="en-IN" w:eastAsia="en-IN"/>
              </w:rPr>
              <w:t>1253</w:t>
            </w:r>
          </w:p>
        </w:tc>
      </w:tr>
      <w:tr w:rsidR="00CB3A40" w:rsidRPr="00CB3A40" w14:paraId="22A868A1" w14:textId="77777777" w:rsidTr="00CB3A40">
        <w:trPr>
          <w:trHeight w:val="288"/>
        </w:trPr>
        <w:tc>
          <w:tcPr>
            <w:tcW w:w="2420" w:type="dxa"/>
            <w:tcBorders>
              <w:top w:val="nil"/>
              <w:left w:val="nil"/>
              <w:bottom w:val="nil"/>
              <w:right w:val="nil"/>
            </w:tcBorders>
            <w:shd w:val="clear" w:color="auto" w:fill="auto"/>
            <w:noWrap/>
            <w:vAlign w:val="bottom"/>
            <w:hideMark/>
          </w:tcPr>
          <w:p w14:paraId="1544C448" w14:textId="77777777" w:rsidR="00CB3A40" w:rsidRPr="00CB3A40" w:rsidRDefault="00CB3A40" w:rsidP="00E8543C">
            <w:pPr>
              <w:jc w:val="both"/>
              <w:rPr>
                <w:rFonts w:ascii="Calibri" w:eastAsia="Times New Roman" w:hAnsi="Calibri" w:cs="Calibri"/>
                <w:color w:val="000000"/>
                <w:sz w:val="22"/>
                <w:szCs w:val="22"/>
                <w:lang w:val="en-IN" w:eastAsia="en-IN"/>
              </w:rPr>
            </w:pPr>
            <w:r w:rsidRPr="00CB3A40">
              <w:rPr>
                <w:rFonts w:ascii="Calibri" w:eastAsia="Times New Roman" w:hAnsi="Calibri" w:cs="Calibri"/>
                <w:color w:val="000000"/>
                <w:sz w:val="22"/>
                <w:szCs w:val="22"/>
                <w:lang w:val="en-IN" w:eastAsia="en-IN"/>
              </w:rPr>
              <w:t>21-30</w:t>
            </w:r>
          </w:p>
        </w:tc>
        <w:tc>
          <w:tcPr>
            <w:tcW w:w="3040" w:type="dxa"/>
            <w:tcBorders>
              <w:top w:val="nil"/>
              <w:left w:val="nil"/>
              <w:bottom w:val="nil"/>
              <w:right w:val="nil"/>
            </w:tcBorders>
            <w:shd w:val="clear" w:color="auto" w:fill="auto"/>
            <w:noWrap/>
            <w:vAlign w:val="bottom"/>
            <w:hideMark/>
          </w:tcPr>
          <w:p w14:paraId="0A2AAFD6" w14:textId="77777777" w:rsidR="00CB3A40" w:rsidRPr="00CB3A40" w:rsidRDefault="00CB3A40" w:rsidP="00E8543C">
            <w:pPr>
              <w:jc w:val="both"/>
              <w:rPr>
                <w:rFonts w:ascii="Calibri" w:eastAsia="Times New Roman" w:hAnsi="Calibri" w:cs="Calibri"/>
                <w:color w:val="000000"/>
                <w:sz w:val="22"/>
                <w:szCs w:val="22"/>
                <w:lang w:val="en-IN" w:eastAsia="en-IN"/>
              </w:rPr>
            </w:pPr>
            <w:r w:rsidRPr="00CB3A40">
              <w:rPr>
                <w:rFonts w:ascii="Calibri" w:eastAsia="Times New Roman" w:hAnsi="Calibri" w:cs="Calibri"/>
                <w:color w:val="000000"/>
                <w:sz w:val="22"/>
                <w:szCs w:val="22"/>
                <w:lang w:val="en-IN" w:eastAsia="en-IN"/>
              </w:rPr>
              <w:t>1301</w:t>
            </w:r>
          </w:p>
        </w:tc>
      </w:tr>
      <w:tr w:rsidR="00CB3A40" w:rsidRPr="00CB3A40" w14:paraId="30D3511A" w14:textId="77777777" w:rsidTr="00CB3A40">
        <w:trPr>
          <w:trHeight w:val="288"/>
        </w:trPr>
        <w:tc>
          <w:tcPr>
            <w:tcW w:w="2420" w:type="dxa"/>
            <w:tcBorders>
              <w:top w:val="nil"/>
              <w:left w:val="nil"/>
              <w:bottom w:val="nil"/>
              <w:right w:val="nil"/>
            </w:tcBorders>
            <w:shd w:val="clear" w:color="auto" w:fill="auto"/>
            <w:noWrap/>
            <w:vAlign w:val="bottom"/>
            <w:hideMark/>
          </w:tcPr>
          <w:p w14:paraId="31C2B1B2" w14:textId="77777777" w:rsidR="00CB3A40" w:rsidRPr="00CB3A40" w:rsidRDefault="00CB3A40" w:rsidP="00E8543C">
            <w:pPr>
              <w:jc w:val="both"/>
              <w:rPr>
                <w:rFonts w:ascii="Calibri" w:eastAsia="Times New Roman" w:hAnsi="Calibri" w:cs="Calibri"/>
                <w:color w:val="000000"/>
                <w:sz w:val="22"/>
                <w:szCs w:val="22"/>
                <w:lang w:val="en-IN" w:eastAsia="en-IN"/>
              </w:rPr>
            </w:pPr>
            <w:r w:rsidRPr="00CB3A40">
              <w:rPr>
                <w:rFonts w:ascii="Calibri" w:eastAsia="Times New Roman" w:hAnsi="Calibri" w:cs="Calibri"/>
                <w:color w:val="000000"/>
                <w:sz w:val="22"/>
                <w:szCs w:val="22"/>
                <w:lang w:val="en-IN" w:eastAsia="en-IN"/>
              </w:rPr>
              <w:t>30+</w:t>
            </w:r>
          </w:p>
        </w:tc>
        <w:tc>
          <w:tcPr>
            <w:tcW w:w="3040" w:type="dxa"/>
            <w:tcBorders>
              <w:top w:val="nil"/>
              <w:left w:val="nil"/>
              <w:bottom w:val="nil"/>
              <w:right w:val="nil"/>
            </w:tcBorders>
            <w:shd w:val="clear" w:color="auto" w:fill="auto"/>
            <w:noWrap/>
            <w:vAlign w:val="bottom"/>
            <w:hideMark/>
          </w:tcPr>
          <w:p w14:paraId="1527BEE7" w14:textId="77777777" w:rsidR="00CB3A40" w:rsidRPr="00CB3A40" w:rsidRDefault="00CB3A40" w:rsidP="00E8543C">
            <w:pPr>
              <w:jc w:val="both"/>
              <w:rPr>
                <w:rFonts w:ascii="Calibri" w:eastAsia="Times New Roman" w:hAnsi="Calibri" w:cs="Calibri"/>
                <w:color w:val="000000"/>
                <w:sz w:val="22"/>
                <w:szCs w:val="22"/>
                <w:lang w:val="en-IN" w:eastAsia="en-IN"/>
              </w:rPr>
            </w:pPr>
            <w:r w:rsidRPr="00CB3A40">
              <w:rPr>
                <w:rFonts w:ascii="Calibri" w:eastAsia="Times New Roman" w:hAnsi="Calibri" w:cs="Calibri"/>
                <w:color w:val="000000"/>
                <w:sz w:val="22"/>
                <w:szCs w:val="22"/>
                <w:lang w:val="en-IN" w:eastAsia="en-IN"/>
              </w:rPr>
              <w:t>1157</w:t>
            </w:r>
          </w:p>
        </w:tc>
      </w:tr>
    </w:tbl>
    <w:p w14:paraId="6F61A028" w14:textId="77777777" w:rsidR="00CB3A40" w:rsidRDefault="00CB3A40" w:rsidP="00E8543C">
      <w:pPr>
        <w:jc w:val="both"/>
      </w:pPr>
    </w:p>
    <w:p w14:paraId="2A898BA1" w14:textId="77777777" w:rsidR="00C0081B" w:rsidRDefault="00C0081B" w:rsidP="00E8543C">
      <w:pPr>
        <w:jc w:val="both"/>
      </w:pPr>
    </w:p>
    <w:p w14:paraId="1B107F63" w14:textId="77777777" w:rsidR="00C0081B" w:rsidRDefault="00C0081B" w:rsidP="00E8543C">
      <w:pPr>
        <w:jc w:val="both"/>
      </w:pPr>
    </w:p>
    <w:p w14:paraId="3DDCC6AA" w14:textId="77777777" w:rsidR="00C0081B" w:rsidRDefault="00C0081B" w:rsidP="00E8543C">
      <w:pPr>
        <w:jc w:val="both"/>
      </w:pPr>
    </w:p>
    <w:p w14:paraId="7365D690" w14:textId="77777777" w:rsidR="00C0081B" w:rsidRDefault="00C0081B" w:rsidP="00E8543C">
      <w:pPr>
        <w:jc w:val="both"/>
      </w:pPr>
    </w:p>
    <w:p w14:paraId="28229449" w14:textId="77777777" w:rsidR="00CB3A40" w:rsidRDefault="00CB3A40" w:rsidP="00E8543C">
      <w:pPr>
        <w:jc w:val="both"/>
      </w:pPr>
    </w:p>
    <w:p w14:paraId="48D435F6" w14:textId="77777777" w:rsidR="00CB3A40" w:rsidRDefault="00CB3A40" w:rsidP="00E8543C">
      <w:pPr>
        <w:jc w:val="both"/>
      </w:pPr>
      <w:r>
        <w:rPr>
          <w:noProof/>
          <w:lang w:val="en-IN" w:eastAsia="en-IN"/>
        </w:rPr>
        <w:drawing>
          <wp:inline distT="0" distB="0" distL="0" distR="0" wp14:anchorId="1109EAA5" wp14:editId="7EDFCCDC">
            <wp:extent cx="4572000" cy="2743200"/>
            <wp:effectExtent l="0" t="0" r="0" b="0"/>
            <wp:docPr id="4" name="Chart 4">
              <a:extLst xmlns:a="http://schemas.openxmlformats.org/drawingml/2006/main">
                <a:ext uri="{FF2B5EF4-FFF2-40B4-BE49-F238E27FC236}">
                  <a16:creationId xmlns:a16="http://schemas.microsoft.com/office/drawing/2014/main" id="{1E17CA67-7D15-49FF-9788-3D12FD0B27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4963B8" w14:textId="77777777" w:rsidR="00CB3A40" w:rsidRDefault="00CB3A40" w:rsidP="00E8543C">
      <w:pPr>
        <w:jc w:val="both"/>
      </w:pPr>
    </w:p>
    <w:p w14:paraId="48432ED9" w14:textId="77777777" w:rsidR="00CB3A40" w:rsidRDefault="00CB3A40" w:rsidP="00E8543C">
      <w:pPr>
        <w:jc w:val="both"/>
      </w:pPr>
    </w:p>
    <w:p w14:paraId="085CD497" w14:textId="77777777" w:rsidR="00C0081B" w:rsidRDefault="00C0081B" w:rsidP="00E8543C">
      <w:pPr>
        <w:jc w:val="both"/>
        <w:rPr>
          <w:rFonts w:ascii="Calibri" w:eastAsia="Times New Roman" w:hAnsi="Calibri" w:cs="Calibri"/>
          <w:b/>
          <w:bCs/>
          <w:color w:val="000000"/>
          <w:sz w:val="22"/>
          <w:szCs w:val="22"/>
          <w:lang w:val="en-IN" w:eastAsia="en-IN"/>
        </w:rPr>
      </w:pPr>
    </w:p>
    <w:p w14:paraId="3C150750" w14:textId="1494BB1D" w:rsidR="005D4665" w:rsidRDefault="005D4665" w:rsidP="00E8543C">
      <w:pPr>
        <w:jc w:val="both"/>
        <w:rPr>
          <w:rFonts w:ascii="Calibri" w:eastAsia="Times New Roman" w:hAnsi="Calibri" w:cs="Calibri"/>
          <w:b/>
          <w:bCs/>
          <w:color w:val="000000"/>
          <w:sz w:val="22"/>
          <w:szCs w:val="22"/>
          <w:lang w:val="en-IN" w:eastAsia="en-IN"/>
        </w:rPr>
      </w:pPr>
      <w:r w:rsidRPr="005D4665">
        <w:rPr>
          <w:rFonts w:ascii="Calibri" w:eastAsia="Times New Roman" w:hAnsi="Calibri" w:cs="Calibri"/>
          <w:b/>
          <w:bCs/>
          <w:color w:val="000000"/>
          <w:sz w:val="22"/>
          <w:szCs w:val="22"/>
          <w:lang w:val="en-IN" w:eastAsia="en-IN"/>
        </w:rPr>
        <w:t xml:space="preserve">This shows that there are </w:t>
      </w:r>
      <w:r w:rsidR="001A33A9">
        <w:rPr>
          <w:rFonts w:ascii="Calibri" w:eastAsia="Times New Roman" w:hAnsi="Calibri" w:cs="Calibri"/>
          <w:b/>
          <w:bCs/>
          <w:color w:val="000000"/>
          <w:sz w:val="22"/>
          <w:szCs w:val="22"/>
          <w:lang w:val="en-IN" w:eastAsia="en-IN"/>
        </w:rPr>
        <w:t>huge</w:t>
      </w:r>
      <w:r w:rsidR="00C0081B">
        <w:rPr>
          <w:rFonts w:ascii="Calibri" w:eastAsia="Times New Roman" w:hAnsi="Calibri" w:cs="Calibri"/>
          <w:b/>
          <w:bCs/>
          <w:color w:val="000000"/>
          <w:sz w:val="22"/>
          <w:szCs w:val="22"/>
          <w:lang w:val="en-IN" w:eastAsia="en-IN"/>
        </w:rPr>
        <w:t xml:space="preserve"> </w:t>
      </w:r>
      <w:r w:rsidRPr="005D4665">
        <w:rPr>
          <w:rFonts w:ascii="Calibri" w:eastAsia="Times New Roman" w:hAnsi="Calibri" w:cs="Calibri"/>
          <w:b/>
          <w:bCs/>
          <w:color w:val="000000"/>
          <w:sz w:val="22"/>
          <w:szCs w:val="22"/>
          <w:lang w:val="en-IN" w:eastAsia="en-IN"/>
        </w:rPr>
        <w:t xml:space="preserve">number of customers </w:t>
      </w:r>
      <w:r w:rsidR="00E304CE">
        <w:rPr>
          <w:rFonts w:ascii="Calibri" w:eastAsia="Times New Roman" w:hAnsi="Calibri" w:cs="Calibri"/>
          <w:b/>
          <w:bCs/>
          <w:color w:val="000000"/>
          <w:sz w:val="22"/>
          <w:szCs w:val="22"/>
          <w:lang w:val="en-IN" w:eastAsia="en-IN"/>
        </w:rPr>
        <w:t xml:space="preserve">who have </w:t>
      </w:r>
      <w:r w:rsidR="003D5217">
        <w:rPr>
          <w:rFonts w:ascii="Calibri" w:eastAsia="Times New Roman" w:hAnsi="Calibri" w:cs="Calibri"/>
          <w:b/>
          <w:bCs/>
          <w:color w:val="000000"/>
          <w:sz w:val="22"/>
          <w:szCs w:val="22"/>
          <w:lang w:val="en-IN" w:eastAsia="en-IN"/>
        </w:rPr>
        <w:t xml:space="preserve">21- 30 </w:t>
      </w:r>
      <w:r w:rsidR="00C42D72">
        <w:rPr>
          <w:rFonts w:ascii="Calibri" w:eastAsia="Times New Roman" w:hAnsi="Calibri" w:cs="Calibri"/>
          <w:b/>
          <w:bCs/>
          <w:color w:val="000000"/>
          <w:sz w:val="22"/>
          <w:szCs w:val="22"/>
          <w:lang w:val="en-IN" w:eastAsia="en-IN"/>
        </w:rPr>
        <w:t xml:space="preserve">of </w:t>
      </w:r>
      <w:r w:rsidR="00A20060">
        <w:rPr>
          <w:rFonts w:ascii="Calibri" w:eastAsia="Times New Roman" w:hAnsi="Calibri" w:cs="Calibri"/>
          <w:b/>
          <w:bCs/>
          <w:color w:val="000000"/>
          <w:sz w:val="22"/>
          <w:szCs w:val="22"/>
          <w:lang w:val="en-IN" w:eastAsia="en-IN"/>
        </w:rPr>
        <w:t>Professional experience</w:t>
      </w:r>
      <w:r w:rsidR="00C42D72">
        <w:rPr>
          <w:rFonts w:ascii="Calibri" w:eastAsia="Times New Roman" w:hAnsi="Calibri" w:cs="Calibri"/>
          <w:b/>
          <w:bCs/>
          <w:color w:val="000000"/>
          <w:sz w:val="22"/>
          <w:szCs w:val="22"/>
          <w:lang w:val="en-IN" w:eastAsia="en-IN"/>
        </w:rPr>
        <w:t xml:space="preserve"> compared to </w:t>
      </w:r>
      <w:r w:rsidR="00D67EA6">
        <w:rPr>
          <w:rFonts w:ascii="Calibri" w:eastAsia="Times New Roman" w:hAnsi="Calibri" w:cs="Calibri"/>
          <w:b/>
          <w:bCs/>
          <w:color w:val="000000"/>
          <w:sz w:val="22"/>
          <w:szCs w:val="22"/>
          <w:lang w:val="en-IN" w:eastAsia="en-IN"/>
        </w:rPr>
        <w:t xml:space="preserve">other </w:t>
      </w:r>
      <w:r w:rsidR="003D1BEF">
        <w:rPr>
          <w:rFonts w:ascii="Calibri" w:eastAsia="Times New Roman" w:hAnsi="Calibri" w:cs="Calibri"/>
          <w:b/>
          <w:bCs/>
          <w:color w:val="000000"/>
          <w:sz w:val="22"/>
          <w:szCs w:val="22"/>
          <w:lang w:val="en-IN" w:eastAsia="en-IN"/>
        </w:rPr>
        <w:t>range groups.</w:t>
      </w:r>
    </w:p>
    <w:p w14:paraId="57168F4F" w14:textId="77777777" w:rsidR="003D1BEF" w:rsidRDefault="003D1BEF" w:rsidP="00E8543C">
      <w:pPr>
        <w:jc w:val="both"/>
        <w:rPr>
          <w:rFonts w:ascii="Calibri" w:eastAsia="Times New Roman" w:hAnsi="Calibri" w:cs="Calibri"/>
          <w:b/>
          <w:bCs/>
          <w:color w:val="000000"/>
          <w:sz w:val="22"/>
          <w:szCs w:val="22"/>
          <w:lang w:val="en-IN" w:eastAsia="en-IN"/>
        </w:rPr>
      </w:pPr>
    </w:p>
    <w:p w14:paraId="59DE3023" w14:textId="77777777" w:rsidR="003D1BEF" w:rsidRDefault="003D1BEF" w:rsidP="00E8543C">
      <w:pPr>
        <w:jc w:val="both"/>
        <w:rPr>
          <w:rFonts w:ascii="Calibri" w:eastAsia="Times New Roman" w:hAnsi="Calibri" w:cs="Calibri"/>
          <w:b/>
          <w:bCs/>
          <w:color w:val="000000"/>
          <w:sz w:val="22"/>
          <w:szCs w:val="22"/>
          <w:lang w:val="en-IN" w:eastAsia="en-IN"/>
        </w:rPr>
      </w:pPr>
    </w:p>
    <w:p w14:paraId="71A09FC2" w14:textId="77777777" w:rsidR="00C0081B" w:rsidRDefault="00C0081B" w:rsidP="00E8543C">
      <w:pPr>
        <w:jc w:val="both"/>
      </w:pPr>
    </w:p>
    <w:p w14:paraId="25958638" w14:textId="77777777" w:rsidR="00C0081B" w:rsidRDefault="00C0081B" w:rsidP="00E8543C">
      <w:pPr>
        <w:jc w:val="both"/>
      </w:pPr>
    </w:p>
    <w:p w14:paraId="75CA217B" w14:textId="77777777" w:rsidR="00C0081B" w:rsidRDefault="00C0081B" w:rsidP="00E8543C">
      <w:pPr>
        <w:jc w:val="both"/>
      </w:pPr>
    </w:p>
    <w:p w14:paraId="7401C097" w14:textId="77777777" w:rsidR="00C0081B" w:rsidRDefault="00C0081B" w:rsidP="00E8543C">
      <w:pPr>
        <w:jc w:val="both"/>
      </w:pPr>
    </w:p>
    <w:p w14:paraId="5EDB873B" w14:textId="77777777" w:rsidR="00C0081B" w:rsidRDefault="00C0081B" w:rsidP="00E8543C">
      <w:pPr>
        <w:jc w:val="both"/>
      </w:pPr>
    </w:p>
    <w:p w14:paraId="76E490D7" w14:textId="77777777" w:rsidR="001A33A9" w:rsidRDefault="001A33A9" w:rsidP="00E8543C">
      <w:pPr>
        <w:jc w:val="both"/>
      </w:pPr>
    </w:p>
    <w:p w14:paraId="3884117B" w14:textId="77777777" w:rsidR="001A33A9" w:rsidRDefault="001A33A9" w:rsidP="00E8543C">
      <w:pPr>
        <w:jc w:val="both"/>
      </w:pPr>
    </w:p>
    <w:p w14:paraId="0867E9ED" w14:textId="399587B6" w:rsidR="003D1BEF" w:rsidRDefault="00185923" w:rsidP="00E8543C">
      <w:pPr>
        <w:shd w:val="clear" w:color="auto" w:fill="004B6F" w:themeFill="accent6" w:themeFillTint="E6"/>
        <w:jc w:val="both"/>
      </w:pPr>
      <w:r>
        <w:t>4. Create a scatter plot of the Age and the Experience variable. What do you observe?</w:t>
      </w:r>
    </w:p>
    <w:p w14:paraId="04C9C012" w14:textId="77777777" w:rsidR="00AC4EEC" w:rsidRDefault="00AC4EEC" w:rsidP="00E8543C">
      <w:pPr>
        <w:shd w:val="clear" w:color="auto" w:fill="004B6F" w:themeFill="accent6" w:themeFillTint="E6"/>
        <w:jc w:val="both"/>
      </w:pPr>
    </w:p>
    <w:p w14:paraId="2CBDA6F7" w14:textId="77777777" w:rsidR="00AC4EEC" w:rsidRDefault="00AC4EEC" w:rsidP="00E8543C">
      <w:pPr>
        <w:jc w:val="both"/>
      </w:pPr>
    </w:p>
    <w:p w14:paraId="5E8993FB" w14:textId="2BA36AEC" w:rsidR="00AC4EEC" w:rsidRPr="005D4665" w:rsidRDefault="00C0081B" w:rsidP="00E8543C">
      <w:pPr>
        <w:jc w:val="both"/>
        <w:rPr>
          <w:rFonts w:ascii="Calibri" w:eastAsia="Times New Roman" w:hAnsi="Calibri" w:cs="Calibri"/>
          <w:b/>
          <w:bCs/>
          <w:color w:val="000000"/>
          <w:sz w:val="22"/>
          <w:szCs w:val="22"/>
          <w:lang w:val="en-IN" w:eastAsia="en-IN"/>
        </w:rPr>
      </w:pPr>
      <w:r>
        <w:rPr>
          <w:noProof/>
          <w:lang w:val="en-IN" w:eastAsia="en-IN"/>
        </w:rPr>
        <w:drawing>
          <wp:inline distT="0" distB="0" distL="0" distR="0" wp14:anchorId="37499C0D" wp14:editId="1C332B4F">
            <wp:extent cx="5166360" cy="2743200"/>
            <wp:effectExtent l="0" t="0" r="15240" b="0"/>
            <wp:docPr id="5" name="Chart 5">
              <a:extLst xmlns:a="http://schemas.openxmlformats.org/drawingml/2006/main">
                <a:ext uri="{FF2B5EF4-FFF2-40B4-BE49-F238E27FC236}">
                  <a16:creationId xmlns:a16="http://schemas.microsoft.com/office/drawing/2014/main" id="{4341B43B-B180-4290-8DB1-2AC2B2A2AF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9BE02A" w14:textId="77777777" w:rsidR="004C6CAD" w:rsidRDefault="004C6CAD" w:rsidP="00E8543C">
      <w:pPr>
        <w:jc w:val="both"/>
      </w:pPr>
    </w:p>
    <w:p w14:paraId="072E2135" w14:textId="49C87CEF" w:rsidR="004C6CAD" w:rsidRPr="004C6CAD" w:rsidRDefault="004C6CAD" w:rsidP="00E8543C">
      <w:pPr>
        <w:jc w:val="both"/>
        <w:rPr>
          <w:rFonts w:ascii="Calibri" w:eastAsia="Times New Roman" w:hAnsi="Calibri" w:cs="Calibri"/>
          <w:b/>
          <w:bCs/>
          <w:color w:val="000000"/>
          <w:sz w:val="22"/>
          <w:szCs w:val="22"/>
          <w:lang w:val="en-IN" w:eastAsia="en-IN"/>
        </w:rPr>
      </w:pPr>
      <w:r w:rsidRPr="004C6CAD">
        <w:rPr>
          <w:rFonts w:ascii="Calibri" w:eastAsia="Times New Roman" w:hAnsi="Calibri" w:cs="Calibri"/>
          <w:b/>
          <w:bCs/>
          <w:color w:val="000000"/>
          <w:sz w:val="22"/>
          <w:szCs w:val="22"/>
          <w:lang w:val="en-IN" w:eastAsia="en-IN"/>
        </w:rPr>
        <w:t>As age increases the experience of the customers also gets increased.</w:t>
      </w:r>
    </w:p>
    <w:p w14:paraId="0C98C0A2" w14:textId="77777777" w:rsidR="009D07A7" w:rsidRDefault="009D07A7" w:rsidP="00E8543C">
      <w:pPr>
        <w:jc w:val="both"/>
      </w:pPr>
    </w:p>
    <w:p w14:paraId="6069A222" w14:textId="77777777" w:rsidR="009D07A7" w:rsidRDefault="009D07A7" w:rsidP="00E8543C">
      <w:pPr>
        <w:jc w:val="both"/>
      </w:pPr>
    </w:p>
    <w:p w14:paraId="281AC4F5" w14:textId="77777777" w:rsidR="009D07A7" w:rsidRDefault="009D07A7" w:rsidP="00E8543C">
      <w:pPr>
        <w:jc w:val="both"/>
      </w:pPr>
    </w:p>
    <w:p w14:paraId="09E839CD" w14:textId="77777777" w:rsidR="00413609" w:rsidRDefault="00413609" w:rsidP="00E8543C">
      <w:pPr>
        <w:jc w:val="both"/>
      </w:pPr>
    </w:p>
    <w:p w14:paraId="2F5228B6" w14:textId="77777777" w:rsidR="00413609" w:rsidRDefault="00413609" w:rsidP="00E8543C">
      <w:pPr>
        <w:jc w:val="both"/>
      </w:pPr>
    </w:p>
    <w:p w14:paraId="16CC119A" w14:textId="2CFE355E" w:rsidR="0070534B" w:rsidRDefault="009D07A7" w:rsidP="00E8543C">
      <w:pPr>
        <w:shd w:val="clear" w:color="auto" w:fill="004B6F" w:themeFill="accent6" w:themeFillTint="E6"/>
        <w:jc w:val="both"/>
      </w:pPr>
      <w:r>
        <w:t>5. What are the top 3 areas (ZIP Codes) where the bank’s customers are located?</w:t>
      </w:r>
    </w:p>
    <w:p w14:paraId="6C1DC1F6" w14:textId="77777777" w:rsidR="00073BB3" w:rsidRDefault="00073BB3" w:rsidP="00E8543C">
      <w:pPr>
        <w:shd w:val="clear" w:color="auto" w:fill="004B6F" w:themeFill="accent6" w:themeFillTint="E6"/>
        <w:jc w:val="both"/>
      </w:pPr>
    </w:p>
    <w:p w14:paraId="04F0DEF6" w14:textId="77777777" w:rsidR="0070534B" w:rsidRDefault="0070534B" w:rsidP="00E8543C">
      <w:pPr>
        <w:jc w:val="both"/>
      </w:pPr>
    </w:p>
    <w:tbl>
      <w:tblPr>
        <w:tblW w:w="3686" w:type="dxa"/>
        <w:tblLook w:val="04A0" w:firstRow="1" w:lastRow="0" w:firstColumn="1" w:lastColumn="0" w:noHBand="0" w:noVBand="1"/>
      </w:tblPr>
      <w:tblGrid>
        <w:gridCol w:w="1400"/>
        <w:gridCol w:w="2286"/>
      </w:tblGrid>
      <w:tr w:rsidR="0070534B" w:rsidRPr="0070534B" w14:paraId="07ED4F98" w14:textId="77777777" w:rsidTr="00AB5784">
        <w:trPr>
          <w:trHeight w:val="288"/>
        </w:trPr>
        <w:tc>
          <w:tcPr>
            <w:tcW w:w="1400" w:type="dxa"/>
            <w:tcBorders>
              <w:top w:val="nil"/>
              <w:left w:val="nil"/>
              <w:bottom w:val="single" w:sz="4" w:space="0" w:color="9BC2E6"/>
              <w:right w:val="nil"/>
            </w:tcBorders>
            <w:shd w:val="clear" w:color="DDEBF7" w:fill="DDEBF7"/>
            <w:noWrap/>
            <w:vAlign w:val="bottom"/>
            <w:hideMark/>
          </w:tcPr>
          <w:p w14:paraId="3C10E7E8" w14:textId="77777777" w:rsidR="0070534B" w:rsidRPr="0070534B" w:rsidRDefault="0070534B" w:rsidP="00E8543C">
            <w:pPr>
              <w:jc w:val="both"/>
              <w:rPr>
                <w:rFonts w:ascii="Calibri" w:eastAsia="Times New Roman" w:hAnsi="Calibri" w:cs="Calibri"/>
                <w:b/>
                <w:bCs/>
                <w:color w:val="000000"/>
                <w:sz w:val="22"/>
                <w:szCs w:val="22"/>
                <w:lang w:val="en-IN" w:eastAsia="en-IN"/>
              </w:rPr>
            </w:pPr>
            <w:r w:rsidRPr="0070534B">
              <w:rPr>
                <w:rFonts w:ascii="Calibri" w:eastAsia="Times New Roman" w:hAnsi="Calibri" w:cs="Calibri"/>
                <w:b/>
                <w:bCs/>
                <w:color w:val="000000"/>
                <w:sz w:val="22"/>
                <w:szCs w:val="22"/>
                <w:lang w:val="en-IN" w:eastAsia="en-IN"/>
              </w:rPr>
              <w:t>Zip Code</w:t>
            </w:r>
          </w:p>
        </w:tc>
        <w:tc>
          <w:tcPr>
            <w:tcW w:w="2286" w:type="dxa"/>
            <w:tcBorders>
              <w:top w:val="nil"/>
              <w:left w:val="nil"/>
              <w:bottom w:val="single" w:sz="4" w:space="0" w:color="9BC2E6"/>
              <w:right w:val="nil"/>
            </w:tcBorders>
            <w:shd w:val="clear" w:color="DDEBF7" w:fill="DDEBF7"/>
            <w:noWrap/>
            <w:vAlign w:val="bottom"/>
            <w:hideMark/>
          </w:tcPr>
          <w:p w14:paraId="2761F31F" w14:textId="77777777" w:rsidR="0070534B" w:rsidRDefault="0070534B" w:rsidP="00E8543C">
            <w:pPr>
              <w:jc w:val="both"/>
              <w:rPr>
                <w:rFonts w:ascii="Calibri" w:eastAsia="Times New Roman" w:hAnsi="Calibri" w:cs="Calibri"/>
                <w:b/>
                <w:bCs/>
                <w:color w:val="000000"/>
                <w:sz w:val="22"/>
                <w:szCs w:val="22"/>
                <w:lang w:val="en-IN" w:eastAsia="en-IN"/>
              </w:rPr>
            </w:pPr>
            <w:r w:rsidRPr="0070534B">
              <w:rPr>
                <w:rFonts w:ascii="Calibri" w:eastAsia="Times New Roman" w:hAnsi="Calibri" w:cs="Calibri"/>
                <w:b/>
                <w:bCs/>
                <w:color w:val="000000"/>
                <w:sz w:val="22"/>
                <w:szCs w:val="22"/>
                <w:lang w:val="en-IN" w:eastAsia="en-IN"/>
              </w:rPr>
              <w:t xml:space="preserve">Count of </w:t>
            </w:r>
            <w:r w:rsidR="00AB5784">
              <w:rPr>
                <w:rFonts w:ascii="Calibri" w:eastAsia="Times New Roman" w:hAnsi="Calibri" w:cs="Calibri"/>
                <w:b/>
                <w:bCs/>
                <w:color w:val="000000"/>
                <w:sz w:val="22"/>
                <w:szCs w:val="22"/>
                <w:lang w:val="en-IN" w:eastAsia="en-IN"/>
              </w:rPr>
              <w:t>Customers</w:t>
            </w:r>
          </w:p>
          <w:p w14:paraId="6F9D7DBB" w14:textId="738DF0F6" w:rsidR="00AB5784" w:rsidRPr="0070534B" w:rsidRDefault="00AB5784" w:rsidP="00E8543C">
            <w:pPr>
              <w:jc w:val="both"/>
              <w:rPr>
                <w:rFonts w:ascii="Calibri" w:eastAsia="Times New Roman" w:hAnsi="Calibri" w:cs="Calibri"/>
                <w:b/>
                <w:bCs/>
                <w:color w:val="000000"/>
                <w:sz w:val="22"/>
                <w:szCs w:val="22"/>
                <w:lang w:val="en-IN" w:eastAsia="en-IN"/>
              </w:rPr>
            </w:pPr>
          </w:p>
        </w:tc>
      </w:tr>
      <w:tr w:rsidR="0070534B" w:rsidRPr="0070534B" w14:paraId="2A89ADB4" w14:textId="77777777" w:rsidTr="00AB5784">
        <w:trPr>
          <w:trHeight w:val="288"/>
        </w:trPr>
        <w:tc>
          <w:tcPr>
            <w:tcW w:w="1400" w:type="dxa"/>
            <w:tcBorders>
              <w:top w:val="nil"/>
              <w:left w:val="nil"/>
              <w:bottom w:val="nil"/>
              <w:right w:val="nil"/>
            </w:tcBorders>
            <w:shd w:val="clear" w:color="000000" w:fill="92D050"/>
            <w:noWrap/>
            <w:vAlign w:val="bottom"/>
            <w:hideMark/>
          </w:tcPr>
          <w:p w14:paraId="361339FC" w14:textId="77777777" w:rsidR="0070534B" w:rsidRPr="0070534B" w:rsidRDefault="0070534B" w:rsidP="00E8543C">
            <w:pPr>
              <w:jc w:val="both"/>
              <w:rPr>
                <w:rFonts w:ascii="Calibri" w:eastAsia="Times New Roman" w:hAnsi="Calibri" w:cs="Calibri"/>
                <w:color w:val="000000"/>
                <w:sz w:val="22"/>
                <w:szCs w:val="22"/>
                <w:lang w:val="en-IN" w:eastAsia="en-IN"/>
              </w:rPr>
            </w:pPr>
            <w:r w:rsidRPr="0070534B">
              <w:rPr>
                <w:rFonts w:ascii="Calibri" w:eastAsia="Times New Roman" w:hAnsi="Calibri" w:cs="Calibri"/>
                <w:color w:val="000000"/>
                <w:sz w:val="22"/>
                <w:szCs w:val="22"/>
                <w:lang w:val="en-IN" w:eastAsia="en-IN"/>
              </w:rPr>
              <w:t>94720</w:t>
            </w:r>
          </w:p>
        </w:tc>
        <w:tc>
          <w:tcPr>
            <w:tcW w:w="2286" w:type="dxa"/>
            <w:tcBorders>
              <w:top w:val="nil"/>
              <w:left w:val="nil"/>
              <w:bottom w:val="nil"/>
              <w:right w:val="nil"/>
            </w:tcBorders>
            <w:shd w:val="clear" w:color="000000" w:fill="92D050"/>
            <w:noWrap/>
            <w:vAlign w:val="bottom"/>
            <w:hideMark/>
          </w:tcPr>
          <w:p w14:paraId="1AA44221" w14:textId="77777777" w:rsidR="0070534B" w:rsidRPr="0070534B" w:rsidRDefault="0070534B" w:rsidP="00E8543C">
            <w:pPr>
              <w:jc w:val="both"/>
              <w:rPr>
                <w:rFonts w:ascii="Calibri" w:eastAsia="Times New Roman" w:hAnsi="Calibri" w:cs="Calibri"/>
                <w:color w:val="000000"/>
                <w:sz w:val="22"/>
                <w:szCs w:val="22"/>
                <w:lang w:val="en-IN" w:eastAsia="en-IN"/>
              </w:rPr>
            </w:pPr>
            <w:r w:rsidRPr="0070534B">
              <w:rPr>
                <w:rFonts w:ascii="Calibri" w:eastAsia="Times New Roman" w:hAnsi="Calibri" w:cs="Calibri"/>
                <w:color w:val="000000"/>
                <w:sz w:val="22"/>
                <w:szCs w:val="22"/>
                <w:lang w:val="en-IN" w:eastAsia="en-IN"/>
              </w:rPr>
              <w:t>169</w:t>
            </w:r>
          </w:p>
        </w:tc>
      </w:tr>
      <w:tr w:rsidR="0070534B" w:rsidRPr="0070534B" w14:paraId="252AD787" w14:textId="77777777" w:rsidTr="00AB5784">
        <w:trPr>
          <w:trHeight w:val="288"/>
        </w:trPr>
        <w:tc>
          <w:tcPr>
            <w:tcW w:w="1400" w:type="dxa"/>
            <w:tcBorders>
              <w:top w:val="nil"/>
              <w:left w:val="nil"/>
              <w:bottom w:val="nil"/>
              <w:right w:val="nil"/>
            </w:tcBorders>
            <w:shd w:val="clear" w:color="000000" w:fill="92D050"/>
            <w:noWrap/>
            <w:vAlign w:val="bottom"/>
            <w:hideMark/>
          </w:tcPr>
          <w:p w14:paraId="7ED99154" w14:textId="77777777" w:rsidR="0070534B" w:rsidRPr="0070534B" w:rsidRDefault="0070534B" w:rsidP="00E8543C">
            <w:pPr>
              <w:jc w:val="both"/>
              <w:rPr>
                <w:rFonts w:ascii="Calibri" w:eastAsia="Times New Roman" w:hAnsi="Calibri" w:cs="Calibri"/>
                <w:color w:val="000000"/>
                <w:sz w:val="22"/>
                <w:szCs w:val="22"/>
                <w:lang w:val="en-IN" w:eastAsia="en-IN"/>
              </w:rPr>
            </w:pPr>
            <w:r w:rsidRPr="0070534B">
              <w:rPr>
                <w:rFonts w:ascii="Calibri" w:eastAsia="Times New Roman" w:hAnsi="Calibri" w:cs="Calibri"/>
                <w:color w:val="000000"/>
                <w:sz w:val="22"/>
                <w:szCs w:val="22"/>
                <w:lang w:val="en-IN" w:eastAsia="en-IN"/>
              </w:rPr>
              <w:t>94305</w:t>
            </w:r>
          </w:p>
        </w:tc>
        <w:tc>
          <w:tcPr>
            <w:tcW w:w="2286" w:type="dxa"/>
            <w:tcBorders>
              <w:top w:val="nil"/>
              <w:left w:val="nil"/>
              <w:bottom w:val="nil"/>
              <w:right w:val="nil"/>
            </w:tcBorders>
            <w:shd w:val="clear" w:color="000000" w:fill="92D050"/>
            <w:noWrap/>
            <w:vAlign w:val="bottom"/>
            <w:hideMark/>
          </w:tcPr>
          <w:p w14:paraId="7BA93388" w14:textId="77777777" w:rsidR="0070534B" w:rsidRPr="0070534B" w:rsidRDefault="0070534B" w:rsidP="00E8543C">
            <w:pPr>
              <w:jc w:val="both"/>
              <w:rPr>
                <w:rFonts w:ascii="Calibri" w:eastAsia="Times New Roman" w:hAnsi="Calibri" w:cs="Calibri"/>
                <w:color w:val="000000"/>
                <w:sz w:val="22"/>
                <w:szCs w:val="22"/>
                <w:lang w:val="en-IN" w:eastAsia="en-IN"/>
              </w:rPr>
            </w:pPr>
            <w:r w:rsidRPr="0070534B">
              <w:rPr>
                <w:rFonts w:ascii="Calibri" w:eastAsia="Times New Roman" w:hAnsi="Calibri" w:cs="Calibri"/>
                <w:color w:val="000000"/>
                <w:sz w:val="22"/>
                <w:szCs w:val="22"/>
                <w:lang w:val="en-IN" w:eastAsia="en-IN"/>
              </w:rPr>
              <w:t>127</w:t>
            </w:r>
          </w:p>
        </w:tc>
      </w:tr>
      <w:tr w:rsidR="0070534B" w:rsidRPr="0070534B" w14:paraId="1CA0A276" w14:textId="77777777" w:rsidTr="00AB5784">
        <w:trPr>
          <w:trHeight w:val="288"/>
        </w:trPr>
        <w:tc>
          <w:tcPr>
            <w:tcW w:w="1400" w:type="dxa"/>
            <w:tcBorders>
              <w:top w:val="nil"/>
              <w:left w:val="nil"/>
              <w:bottom w:val="nil"/>
              <w:right w:val="nil"/>
            </w:tcBorders>
            <w:shd w:val="clear" w:color="000000" w:fill="92D050"/>
            <w:noWrap/>
            <w:vAlign w:val="bottom"/>
            <w:hideMark/>
          </w:tcPr>
          <w:p w14:paraId="779B17E7" w14:textId="77777777" w:rsidR="0070534B" w:rsidRPr="0070534B" w:rsidRDefault="0070534B" w:rsidP="00E8543C">
            <w:pPr>
              <w:jc w:val="both"/>
              <w:rPr>
                <w:rFonts w:ascii="Calibri" w:eastAsia="Times New Roman" w:hAnsi="Calibri" w:cs="Calibri"/>
                <w:color w:val="000000"/>
                <w:sz w:val="22"/>
                <w:szCs w:val="22"/>
                <w:lang w:val="en-IN" w:eastAsia="en-IN"/>
              </w:rPr>
            </w:pPr>
            <w:r w:rsidRPr="0070534B">
              <w:rPr>
                <w:rFonts w:ascii="Calibri" w:eastAsia="Times New Roman" w:hAnsi="Calibri" w:cs="Calibri"/>
                <w:color w:val="000000"/>
                <w:sz w:val="22"/>
                <w:szCs w:val="22"/>
                <w:lang w:val="en-IN" w:eastAsia="en-IN"/>
              </w:rPr>
              <w:t>95616</w:t>
            </w:r>
          </w:p>
        </w:tc>
        <w:tc>
          <w:tcPr>
            <w:tcW w:w="2286" w:type="dxa"/>
            <w:tcBorders>
              <w:top w:val="nil"/>
              <w:left w:val="nil"/>
              <w:bottom w:val="nil"/>
              <w:right w:val="nil"/>
            </w:tcBorders>
            <w:shd w:val="clear" w:color="000000" w:fill="92D050"/>
            <w:noWrap/>
            <w:vAlign w:val="bottom"/>
            <w:hideMark/>
          </w:tcPr>
          <w:p w14:paraId="13F0EC29" w14:textId="77777777" w:rsidR="0070534B" w:rsidRPr="0070534B" w:rsidRDefault="0070534B" w:rsidP="00E8543C">
            <w:pPr>
              <w:jc w:val="both"/>
              <w:rPr>
                <w:rFonts w:ascii="Calibri" w:eastAsia="Times New Roman" w:hAnsi="Calibri" w:cs="Calibri"/>
                <w:color w:val="000000"/>
                <w:sz w:val="22"/>
                <w:szCs w:val="22"/>
                <w:lang w:val="en-IN" w:eastAsia="en-IN"/>
              </w:rPr>
            </w:pPr>
            <w:r w:rsidRPr="0070534B">
              <w:rPr>
                <w:rFonts w:ascii="Calibri" w:eastAsia="Times New Roman" w:hAnsi="Calibri" w:cs="Calibri"/>
                <w:color w:val="000000"/>
                <w:sz w:val="22"/>
                <w:szCs w:val="22"/>
                <w:lang w:val="en-IN" w:eastAsia="en-IN"/>
              </w:rPr>
              <w:t>116</w:t>
            </w:r>
          </w:p>
        </w:tc>
      </w:tr>
    </w:tbl>
    <w:p w14:paraId="1C9DD2A1" w14:textId="77777777" w:rsidR="0070534B" w:rsidRDefault="0070534B" w:rsidP="00E8543C">
      <w:pPr>
        <w:jc w:val="both"/>
      </w:pPr>
    </w:p>
    <w:p w14:paraId="67AD1092" w14:textId="344B1E92" w:rsidR="000B474D" w:rsidRDefault="000B474D" w:rsidP="00E8543C">
      <w:pPr>
        <w:jc w:val="both"/>
        <w:rPr>
          <w:rFonts w:ascii="Calibri" w:eastAsia="Times New Roman" w:hAnsi="Calibri" w:cs="Calibri"/>
          <w:color w:val="000000"/>
          <w:sz w:val="22"/>
          <w:szCs w:val="22"/>
          <w:lang w:val="en-IN" w:eastAsia="en-IN"/>
        </w:rPr>
      </w:pPr>
      <w:r>
        <w:rPr>
          <w:rFonts w:ascii="Calibri" w:eastAsia="Times New Roman" w:hAnsi="Calibri" w:cs="Calibri"/>
          <w:b/>
          <w:bCs/>
          <w:color w:val="000000"/>
          <w:sz w:val="22"/>
          <w:szCs w:val="22"/>
          <w:lang w:val="en-IN" w:eastAsia="en-IN"/>
        </w:rPr>
        <w:t xml:space="preserve"> </w:t>
      </w:r>
      <w:r w:rsidRPr="000B474D">
        <w:rPr>
          <w:rFonts w:ascii="Calibri" w:eastAsia="Times New Roman" w:hAnsi="Calibri" w:cs="Calibri"/>
          <w:b/>
          <w:bCs/>
          <w:color w:val="000000"/>
          <w:sz w:val="22"/>
          <w:szCs w:val="22"/>
          <w:lang w:val="en-IN" w:eastAsia="en-IN"/>
        </w:rPr>
        <w:t>Therfore</w:t>
      </w:r>
      <w:r>
        <w:rPr>
          <w:rFonts w:ascii="Calibri" w:eastAsia="Times New Roman" w:hAnsi="Calibri" w:cs="Calibri"/>
          <w:b/>
          <w:bCs/>
          <w:color w:val="000000"/>
          <w:sz w:val="22"/>
          <w:szCs w:val="22"/>
          <w:lang w:val="en-IN" w:eastAsia="en-IN"/>
        </w:rPr>
        <w:t xml:space="preserve">, </w:t>
      </w:r>
      <w:r w:rsidRPr="000B474D">
        <w:rPr>
          <w:rFonts w:ascii="Calibri" w:eastAsia="Times New Roman" w:hAnsi="Calibri" w:cs="Calibri"/>
          <w:b/>
          <w:bCs/>
          <w:color w:val="000000"/>
          <w:sz w:val="22"/>
          <w:szCs w:val="22"/>
          <w:lang w:val="en-IN" w:eastAsia="en-IN"/>
        </w:rPr>
        <w:t>many customers of the bank are located in the highlighted Zip Codes.</w:t>
      </w:r>
      <w:r w:rsidR="00AB5784">
        <w:rPr>
          <w:rFonts w:ascii="Calibri" w:eastAsia="Times New Roman" w:hAnsi="Calibri" w:cs="Calibri"/>
          <w:b/>
          <w:bCs/>
          <w:color w:val="000000"/>
          <w:sz w:val="22"/>
          <w:szCs w:val="22"/>
          <w:lang w:val="en-IN" w:eastAsia="en-IN"/>
        </w:rPr>
        <w:t xml:space="preserve"> </w:t>
      </w:r>
      <w:r>
        <w:rPr>
          <w:rFonts w:ascii="Calibri" w:eastAsia="Times New Roman" w:hAnsi="Calibri" w:cs="Calibri"/>
          <w:b/>
          <w:bCs/>
          <w:color w:val="000000"/>
          <w:sz w:val="22"/>
          <w:szCs w:val="22"/>
          <w:lang w:val="en-IN" w:eastAsia="en-IN"/>
        </w:rPr>
        <w:t>(</w:t>
      </w:r>
      <w:r w:rsidRPr="0070534B">
        <w:rPr>
          <w:rFonts w:ascii="Calibri" w:eastAsia="Times New Roman" w:hAnsi="Calibri" w:cs="Calibri"/>
          <w:color w:val="000000"/>
          <w:sz w:val="22"/>
          <w:szCs w:val="22"/>
          <w:lang w:val="en-IN" w:eastAsia="en-IN"/>
        </w:rPr>
        <w:t>94720</w:t>
      </w:r>
      <w:r>
        <w:rPr>
          <w:rFonts w:ascii="Calibri" w:eastAsia="Times New Roman" w:hAnsi="Calibri" w:cs="Calibri"/>
          <w:color w:val="000000"/>
          <w:sz w:val="22"/>
          <w:szCs w:val="22"/>
          <w:lang w:val="en-IN" w:eastAsia="en-IN"/>
        </w:rPr>
        <w:t>,</w:t>
      </w:r>
      <w:r w:rsidR="00AB5784">
        <w:rPr>
          <w:rFonts w:ascii="Calibri" w:eastAsia="Times New Roman" w:hAnsi="Calibri" w:cs="Calibri"/>
          <w:color w:val="000000"/>
          <w:sz w:val="22"/>
          <w:szCs w:val="22"/>
          <w:lang w:val="en-IN" w:eastAsia="en-IN"/>
        </w:rPr>
        <w:t>94305,95616)</w:t>
      </w:r>
    </w:p>
    <w:p w14:paraId="360160C8" w14:textId="77777777" w:rsidR="00F06152" w:rsidRDefault="00F06152" w:rsidP="00E8543C">
      <w:pPr>
        <w:jc w:val="both"/>
        <w:rPr>
          <w:rFonts w:ascii="Calibri" w:eastAsia="Times New Roman" w:hAnsi="Calibri" w:cs="Calibri"/>
          <w:color w:val="000000"/>
          <w:sz w:val="22"/>
          <w:szCs w:val="22"/>
          <w:lang w:val="en-IN" w:eastAsia="en-IN"/>
        </w:rPr>
      </w:pPr>
    </w:p>
    <w:p w14:paraId="5B9E540C" w14:textId="77777777" w:rsidR="00F06152" w:rsidRDefault="00F06152" w:rsidP="00E8543C">
      <w:pPr>
        <w:jc w:val="both"/>
        <w:rPr>
          <w:rFonts w:ascii="Calibri" w:eastAsia="Times New Roman" w:hAnsi="Calibri" w:cs="Calibri"/>
          <w:color w:val="000000"/>
          <w:sz w:val="22"/>
          <w:szCs w:val="22"/>
          <w:lang w:val="en-IN" w:eastAsia="en-IN"/>
        </w:rPr>
      </w:pPr>
    </w:p>
    <w:p w14:paraId="1BB4F452" w14:textId="77777777" w:rsidR="00F06152" w:rsidRDefault="00F06152" w:rsidP="00E8543C">
      <w:pPr>
        <w:jc w:val="both"/>
        <w:rPr>
          <w:rFonts w:ascii="Calibri" w:eastAsia="Times New Roman" w:hAnsi="Calibri" w:cs="Calibri"/>
          <w:color w:val="000000"/>
          <w:sz w:val="22"/>
          <w:szCs w:val="22"/>
          <w:lang w:val="en-IN" w:eastAsia="en-IN"/>
        </w:rPr>
      </w:pPr>
    </w:p>
    <w:p w14:paraId="7C0905F6" w14:textId="77777777" w:rsidR="00413609" w:rsidRDefault="00413609" w:rsidP="00E8543C">
      <w:pPr>
        <w:spacing w:line="480" w:lineRule="auto"/>
        <w:jc w:val="both"/>
      </w:pPr>
    </w:p>
    <w:p w14:paraId="29470F33" w14:textId="77777777" w:rsidR="00413609" w:rsidRDefault="00413609" w:rsidP="00E8543C">
      <w:pPr>
        <w:spacing w:line="480" w:lineRule="auto"/>
        <w:jc w:val="both"/>
      </w:pPr>
    </w:p>
    <w:p w14:paraId="3BB9B271" w14:textId="77777777" w:rsidR="00073BB3" w:rsidRDefault="00073BB3" w:rsidP="00E8543C">
      <w:pPr>
        <w:spacing w:line="480" w:lineRule="auto"/>
        <w:jc w:val="both"/>
      </w:pPr>
    </w:p>
    <w:p w14:paraId="29C81EF2" w14:textId="77777777" w:rsidR="00073BB3" w:rsidRDefault="00073BB3" w:rsidP="00E8543C">
      <w:pPr>
        <w:spacing w:line="480" w:lineRule="auto"/>
        <w:jc w:val="both"/>
      </w:pPr>
    </w:p>
    <w:p w14:paraId="12574CAF" w14:textId="5DFF64BA" w:rsidR="00F06152" w:rsidRDefault="00F06152" w:rsidP="00E8543C">
      <w:pPr>
        <w:shd w:val="clear" w:color="auto" w:fill="004B6F" w:themeFill="accent6" w:themeFillTint="E6"/>
        <w:spacing w:line="360" w:lineRule="auto"/>
        <w:jc w:val="both"/>
        <w:rPr>
          <w:rFonts w:ascii="Calibri" w:eastAsia="Times New Roman" w:hAnsi="Calibri" w:cs="Calibri"/>
          <w:color w:val="000000"/>
          <w:sz w:val="22"/>
          <w:szCs w:val="22"/>
          <w:lang w:val="en-IN" w:eastAsia="en-IN"/>
        </w:rPr>
      </w:pPr>
      <w:r>
        <w:lastRenderedPageBreak/>
        <w:t>6. How many customers have a combination of Fixed Deposits and Credit Cards but not Personal Loan?</w:t>
      </w:r>
    </w:p>
    <w:p w14:paraId="267C7237" w14:textId="77777777" w:rsidR="00AB5784" w:rsidRDefault="00AB5784" w:rsidP="00E8543C">
      <w:pPr>
        <w:jc w:val="both"/>
        <w:rPr>
          <w:rFonts w:ascii="Calibri" w:eastAsia="Times New Roman" w:hAnsi="Calibri" w:cs="Calibri"/>
          <w:b/>
          <w:bCs/>
          <w:color w:val="000000"/>
          <w:sz w:val="22"/>
          <w:szCs w:val="22"/>
          <w:lang w:val="en-IN" w:eastAsia="en-IN"/>
        </w:rPr>
      </w:pPr>
    </w:p>
    <w:p w14:paraId="449F99CD" w14:textId="4F3BF5BC" w:rsidR="00D5521D" w:rsidRDefault="00A53B39" w:rsidP="00E8543C">
      <w:pPr>
        <w:jc w:val="both"/>
        <w:rPr>
          <w:rFonts w:ascii="Calibri" w:eastAsia="Times New Roman" w:hAnsi="Calibri" w:cs="Calibri"/>
          <w:b/>
          <w:bCs/>
          <w:color w:val="000000"/>
          <w:sz w:val="22"/>
          <w:szCs w:val="22"/>
          <w:lang w:val="en-IN" w:eastAsia="en-IN"/>
        </w:rPr>
      </w:pPr>
      <w:r>
        <w:rPr>
          <w:rFonts w:ascii="Calibri" w:eastAsia="Times New Roman" w:hAnsi="Calibri" w:cs="Calibri"/>
          <w:b/>
          <w:bCs/>
          <w:color w:val="000000"/>
          <w:sz w:val="22"/>
          <w:szCs w:val="22"/>
          <w:lang w:val="en-IN" w:eastAsia="en-IN"/>
        </w:rPr>
        <w:t>Referen</w:t>
      </w:r>
      <w:bookmarkStart w:id="0" w:name="_GoBack"/>
      <w:bookmarkEnd w:id="0"/>
      <w:r>
        <w:rPr>
          <w:rFonts w:ascii="Calibri" w:eastAsia="Times New Roman" w:hAnsi="Calibri" w:cs="Calibri"/>
          <w:b/>
          <w:bCs/>
          <w:color w:val="000000"/>
          <w:sz w:val="22"/>
          <w:szCs w:val="22"/>
          <w:lang w:val="en-IN" w:eastAsia="en-IN"/>
        </w:rPr>
        <w:t>ce  Charts:</w:t>
      </w:r>
    </w:p>
    <w:tbl>
      <w:tblPr>
        <w:tblW w:w="3400" w:type="dxa"/>
        <w:tblLook w:val="04A0" w:firstRow="1" w:lastRow="0" w:firstColumn="1" w:lastColumn="0" w:noHBand="0" w:noVBand="1"/>
      </w:tblPr>
      <w:tblGrid>
        <w:gridCol w:w="1160"/>
        <w:gridCol w:w="2240"/>
      </w:tblGrid>
      <w:tr w:rsidR="00394EA2" w:rsidRPr="00394EA2" w14:paraId="3CA46355" w14:textId="77777777" w:rsidTr="00394EA2">
        <w:trPr>
          <w:trHeight w:val="288"/>
        </w:trPr>
        <w:tc>
          <w:tcPr>
            <w:tcW w:w="1160" w:type="dxa"/>
            <w:tcBorders>
              <w:top w:val="nil"/>
              <w:left w:val="nil"/>
              <w:bottom w:val="single" w:sz="4" w:space="0" w:color="9BC2E6"/>
              <w:right w:val="nil"/>
            </w:tcBorders>
            <w:shd w:val="clear" w:color="DDEBF7" w:fill="DDEBF7"/>
            <w:noWrap/>
            <w:vAlign w:val="bottom"/>
            <w:hideMark/>
          </w:tcPr>
          <w:p w14:paraId="7B45A919"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FD</w:t>
            </w:r>
          </w:p>
        </w:tc>
        <w:tc>
          <w:tcPr>
            <w:tcW w:w="2240" w:type="dxa"/>
            <w:tcBorders>
              <w:top w:val="nil"/>
              <w:left w:val="nil"/>
              <w:bottom w:val="single" w:sz="4" w:space="0" w:color="9BC2E6"/>
              <w:right w:val="nil"/>
            </w:tcBorders>
            <w:shd w:val="clear" w:color="DDEBF7" w:fill="DDEBF7"/>
            <w:noWrap/>
            <w:vAlign w:val="bottom"/>
            <w:hideMark/>
          </w:tcPr>
          <w:p w14:paraId="3A752F4D"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Count of TD Account</w:t>
            </w:r>
          </w:p>
        </w:tc>
      </w:tr>
      <w:tr w:rsidR="00394EA2" w:rsidRPr="00394EA2" w14:paraId="562498F1" w14:textId="77777777" w:rsidTr="00394EA2">
        <w:trPr>
          <w:trHeight w:val="288"/>
        </w:trPr>
        <w:tc>
          <w:tcPr>
            <w:tcW w:w="1160" w:type="dxa"/>
            <w:tcBorders>
              <w:top w:val="nil"/>
              <w:left w:val="nil"/>
              <w:bottom w:val="nil"/>
              <w:right w:val="nil"/>
            </w:tcBorders>
            <w:shd w:val="clear" w:color="auto" w:fill="auto"/>
            <w:noWrap/>
            <w:vAlign w:val="bottom"/>
            <w:hideMark/>
          </w:tcPr>
          <w:p w14:paraId="09837CDD"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No</w:t>
            </w:r>
          </w:p>
        </w:tc>
        <w:tc>
          <w:tcPr>
            <w:tcW w:w="2240" w:type="dxa"/>
            <w:tcBorders>
              <w:top w:val="nil"/>
              <w:left w:val="nil"/>
              <w:bottom w:val="nil"/>
              <w:right w:val="nil"/>
            </w:tcBorders>
            <w:shd w:val="clear" w:color="auto" w:fill="auto"/>
            <w:noWrap/>
            <w:vAlign w:val="bottom"/>
            <w:hideMark/>
          </w:tcPr>
          <w:p w14:paraId="1459DA9E"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4698</w:t>
            </w:r>
          </w:p>
        </w:tc>
      </w:tr>
      <w:tr w:rsidR="00394EA2" w:rsidRPr="00394EA2" w14:paraId="31687A67" w14:textId="77777777" w:rsidTr="00394EA2">
        <w:trPr>
          <w:trHeight w:val="288"/>
        </w:trPr>
        <w:tc>
          <w:tcPr>
            <w:tcW w:w="1160" w:type="dxa"/>
            <w:tcBorders>
              <w:top w:val="nil"/>
              <w:left w:val="nil"/>
              <w:bottom w:val="nil"/>
              <w:right w:val="nil"/>
            </w:tcBorders>
            <w:shd w:val="clear" w:color="auto" w:fill="auto"/>
            <w:noWrap/>
            <w:vAlign w:val="bottom"/>
            <w:hideMark/>
          </w:tcPr>
          <w:p w14:paraId="550C4292"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Yes</w:t>
            </w:r>
          </w:p>
        </w:tc>
        <w:tc>
          <w:tcPr>
            <w:tcW w:w="2240" w:type="dxa"/>
            <w:tcBorders>
              <w:top w:val="nil"/>
              <w:left w:val="nil"/>
              <w:bottom w:val="nil"/>
              <w:right w:val="nil"/>
            </w:tcBorders>
            <w:shd w:val="clear" w:color="auto" w:fill="auto"/>
            <w:noWrap/>
            <w:vAlign w:val="bottom"/>
            <w:hideMark/>
          </w:tcPr>
          <w:p w14:paraId="5262BFE4"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302</w:t>
            </w:r>
          </w:p>
        </w:tc>
      </w:tr>
      <w:tr w:rsidR="00394EA2" w:rsidRPr="00394EA2" w14:paraId="0CAC2CA3" w14:textId="77777777" w:rsidTr="00394EA2">
        <w:trPr>
          <w:trHeight w:val="288"/>
        </w:trPr>
        <w:tc>
          <w:tcPr>
            <w:tcW w:w="1160" w:type="dxa"/>
            <w:tcBorders>
              <w:top w:val="single" w:sz="4" w:space="0" w:color="9BC2E6"/>
              <w:left w:val="nil"/>
              <w:bottom w:val="nil"/>
              <w:right w:val="nil"/>
            </w:tcBorders>
            <w:shd w:val="clear" w:color="DDEBF7" w:fill="DDEBF7"/>
            <w:noWrap/>
            <w:vAlign w:val="bottom"/>
            <w:hideMark/>
          </w:tcPr>
          <w:p w14:paraId="102C7C77"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Grand Total</w:t>
            </w:r>
          </w:p>
        </w:tc>
        <w:tc>
          <w:tcPr>
            <w:tcW w:w="2240" w:type="dxa"/>
            <w:tcBorders>
              <w:top w:val="single" w:sz="4" w:space="0" w:color="9BC2E6"/>
              <w:left w:val="nil"/>
              <w:bottom w:val="nil"/>
              <w:right w:val="nil"/>
            </w:tcBorders>
            <w:shd w:val="clear" w:color="DDEBF7" w:fill="DDEBF7"/>
            <w:noWrap/>
            <w:vAlign w:val="bottom"/>
            <w:hideMark/>
          </w:tcPr>
          <w:p w14:paraId="15AF99CE"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5000</w:t>
            </w:r>
          </w:p>
        </w:tc>
      </w:tr>
      <w:tr w:rsidR="00394EA2" w:rsidRPr="00394EA2" w14:paraId="255ABE90" w14:textId="77777777" w:rsidTr="00394EA2">
        <w:trPr>
          <w:trHeight w:val="288"/>
        </w:trPr>
        <w:tc>
          <w:tcPr>
            <w:tcW w:w="1160" w:type="dxa"/>
            <w:tcBorders>
              <w:top w:val="nil"/>
              <w:left w:val="nil"/>
              <w:bottom w:val="nil"/>
              <w:right w:val="nil"/>
            </w:tcBorders>
            <w:shd w:val="clear" w:color="auto" w:fill="auto"/>
            <w:noWrap/>
            <w:vAlign w:val="bottom"/>
            <w:hideMark/>
          </w:tcPr>
          <w:p w14:paraId="4439108D" w14:textId="77777777" w:rsidR="00394EA2" w:rsidRPr="00394EA2" w:rsidRDefault="00394EA2" w:rsidP="00E8543C">
            <w:pPr>
              <w:jc w:val="both"/>
              <w:rPr>
                <w:rFonts w:ascii="Calibri" w:eastAsia="Times New Roman" w:hAnsi="Calibri" w:cs="Calibri"/>
                <w:b/>
                <w:bCs/>
                <w:color w:val="000000"/>
                <w:sz w:val="22"/>
                <w:szCs w:val="22"/>
                <w:lang w:val="en-IN" w:eastAsia="en-IN"/>
              </w:rPr>
            </w:pPr>
          </w:p>
        </w:tc>
        <w:tc>
          <w:tcPr>
            <w:tcW w:w="2240" w:type="dxa"/>
            <w:tcBorders>
              <w:top w:val="nil"/>
              <w:left w:val="nil"/>
              <w:bottom w:val="nil"/>
              <w:right w:val="nil"/>
            </w:tcBorders>
            <w:shd w:val="clear" w:color="auto" w:fill="auto"/>
            <w:noWrap/>
            <w:vAlign w:val="bottom"/>
            <w:hideMark/>
          </w:tcPr>
          <w:p w14:paraId="5C3CD8EC" w14:textId="77777777" w:rsidR="00394EA2" w:rsidRPr="00394EA2" w:rsidRDefault="00394EA2" w:rsidP="00E8543C">
            <w:pPr>
              <w:jc w:val="both"/>
              <w:rPr>
                <w:rFonts w:ascii="Times New Roman" w:eastAsia="Times New Roman" w:hAnsi="Times New Roman" w:cs="Times New Roman"/>
                <w:sz w:val="20"/>
                <w:szCs w:val="20"/>
                <w:lang w:val="en-IN" w:eastAsia="en-IN"/>
              </w:rPr>
            </w:pPr>
          </w:p>
        </w:tc>
      </w:tr>
      <w:tr w:rsidR="00394EA2" w:rsidRPr="00394EA2" w14:paraId="17E52A07" w14:textId="77777777" w:rsidTr="00394EA2">
        <w:trPr>
          <w:trHeight w:val="288"/>
        </w:trPr>
        <w:tc>
          <w:tcPr>
            <w:tcW w:w="1160" w:type="dxa"/>
            <w:tcBorders>
              <w:top w:val="nil"/>
              <w:left w:val="nil"/>
              <w:bottom w:val="nil"/>
              <w:right w:val="nil"/>
            </w:tcBorders>
            <w:shd w:val="clear" w:color="auto" w:fill="auto"/>
            <w:noWrap/>
            <w:vAlign w:val="bottom"/>
            <w:hideMark/>
          </w:tcPr>
          <w:p w14:paraId="254D5236" w14:textId="77777777" w:rsidR="00394EA2" w:rsidRPr="00394EA2" w:rsidRDefault="00394EA2" w:rsidP="00E8543C">
            <w:pPr>
              <w:jc w:val="both"/>
              <w:rPr>
                <w:rFonts w:ascii="Times New Roman" w:eastAsia="Times New Roman" w:hAnsi="Times New Roman" w:cs="Times New Roman"/>
                <w:sz w:val="20"/>
                <w:szCs w:val="20"/>
                <w:lang w:val="en-IN" w:eastAsia="en-IN"/>
              </w:rPr>
            </w:pPr>
          </w:p>
        </w:tc>
        <w:tc>
          <w:tcPr>
            <w:tcW w:w="2240" w:type="dxa"/>
            <w:tcBorders>
              <w:top w:val="nil"/>
              <w:left w:val="nil"/>
              <w:bottom w:val="nil"/>
              <w:right w:val="nil"/>
            </w:tcBorders>
            <w:shd w:val="clear" w:color="auto" w:fill="auto"/>
            <w:noWrap/>
            <w:vAlign w:val="bottom"/>
            <w:hideMark/>
          </w:tcPr>
          <w:p w14:paraId="2257A86D" w14:textId="77777777" w:rsidR="00394EA2" w:rsidRPr="00394EA2" w:rsidRDefault="00394EA2" w:rsidP="00E8543C">
            <w:pPr>
              <w:jc w:val="both"/>
              <w:rPr>
                <w:rFonts w:ascii="Times New Roman" w:eastAsia="Times New Roman" w:hAnsi="Times New Roman" w:cs="Times New Roman"/>
                <w:sz w:val="20"/>
                <w:szCs w:val="20"/>
                <w:lang w:val="en-IN" w:eastAsia="en-IN"/>
              </w:rPr>
            </w:pPr>
          </w:p>
        </w:tc>
      </w:tr>
      <w:tr w:rsidR="00394EA2" w:rsidRPr="00394EA2" w14:paraId="03EABC7F" w14:textId="77777777" w:rsidTr="00394EA2">
        <w:trPr>
          <w:trHeight w:val="288"/>
        </w:trPr>
        <w:tc>
          <w:tcPr>
            <w:tcW w:w="1160" w:type="dxa"/>
            <w:tcBorders>
              <w:top w:val="nil"/>
              <w:left w:val="nil"/>
              <w:bottom w:val="single" w:sz="4" w:space="0" w:color="9BC2E6"/>
              <w:right w:val="nil"/>
            </w:tcBorders>
            <w:shd w:val="clear" w:color="DDEBF7" w:fill="DDEBF7"/>
            <w:noWrap/>
            <w:vAlign w:val="bottom"/>
            <w:hideMark/>
          </w:tcPr>
          <w:p w14:paraId="4D8A0C82"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CC</w:t>
            </w:r>
          </w:p>
        </w:tc>
        <w:tc>
          <w:tcPr>
            <w:tcW w:w="2240" w:type="dxa"/>
            <w:tcBorders>
              <w:top w:val="nil"/>
              <w:left w:val="nil"/>
              <w:bottom w:val="single" w:sz="4" w:space="0" w:color="9BC2E6"/>
              <w:right w:val="nil"/>
            </w:tcBorders>
            <w:shd w:val="clear" w:color="DDEBF7" w:fill="DDEBF7"/>
            <w:noWrap/>
            <w:vAlign w:val="bottom"/>
            <w:hideMark/>
          </w:tcPr>
          <w:p w14:paraId="440EB962" w14:textId="108E7C72"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Count of Credit</w:t>
            </w:r>
            <w:r>
              <w:rPr>
                <w:rFonts w:ascii="Calibri" w:eastAsia="Times New Roman" w:hAnsi="Calibri" w:cs="Calibri"/>
                <w:b/>
                <w:bCs/>
                <w:color w:val="000000"/>
                <w:sz w:val="22"/>
                <w:szCs w:val="22"/>
                <w:lang w:val="en-IN" w:eastAsia="en-IN"/>
              </w:rPr>
              <w:t xml:space="preserve"> </w:t>
            </w:r>
            <w:r w:rsidRPr="00394EA2">
              <w:rPr>
                <w:rFonts w:ascii="Calibri" w:eastAsia="Times New Roman" w:hAnsi="Calibri" w:cs="Calibri"/>
                <w:b/>
                <w:bCs/>
                <w:color w:val="000000"/>
                <w:sz w:val="22"/>
                <w:szCs w:val="22"/>
                <w:lang w:val="en-IN" w:eastAsia="en-IN"/>
              </w:rPr>
              <w:t>Card</w:t>
            </w:r>
          </w:p>
        </w:tc>
      </w:tr>
      <w:tr w:rsidR="00394EA2" w:rsidRPr="00394EA2" w14:paraId="3BEE1689" w14:textId="77777777" w:rsidTr="00394EA2">
        <w:trPr>
          <w:trHeight w:val="288"/>
        </w:trPr>
        <w:tc>
          <w:tcPr>
            <w:tcW w:w="1160" w:type="dxa"/>
            <w:tcBorders>
              <w:top w:val="nil"/>
              <w:left w:val="nil"/>
              <w:bottom w:val="nil"/>
              <w:right w:val="nil"/>
            </w:tcBorders>
            <w:shd w:val="clear" w:color="auto" w:fill="auto"/>
            <w:noWrap/>
            <w:vAlign w:val="bottom"/>
            <w:hideMark/>
          </w:tcPr>
          <w:p w14:paraId="5F4E0A15"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No</w:t>
            </w:r>
          </w:p>
        </w:tc>
        <w:tc>
          <w:tcPr>
            <w:tcW w:w="2240" w:type="dxa"/>
            <w:tcBorders>
              <w:top w:val="nil"/>
              <w:left w:val="nil"/>
              <w:bottom w:val="nil"/>
              <w:right w:val="nil"/>
            </w:tcBorders>
            <w:shd w:val="clear" w:color="auto" w:fill="auto"/>
            <w:noWrap/>
            <w:vAlign w:val="bottom"/>
            <w:hideMark/>
          </w:tcPr>
          <w:p w14:paraId="4FE5BF70"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3530</w:t>
            </w:r>
          </w:p>
        </w:tc>
      </w:tr>
      <w:tr w:rsidR="00394EA2" w:rsidRPr="00394EA2" w14:paraId="4514ED44" w14:textId="77777777" w:rsidTr="00394EA2">
        <w:trPr>
          <w:trHeight w:val="288"/>
        </w:trPr>
        <w:tc>
          <w:tcPr>
            <w:tcW w:w="1160" w:type="dxa"/>
            <w:tcBorders>
              <w:top w:val="nil"/>
              <w:left w:val="nil"/>
              <w:bottom w:val="nil"/>
              <w:right w:val="nil"/>
            </w:tcBorders>
            <w:shd w:val="clear" w:color="auto" w:fill="auto"/>
            <w:noWrap/>
            <w:vAlign w:val="bottom"/>
            <w:hideMark/>
          </w:tcPr>
          <w:p w14:paraId="37E3605C"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Yes</w:t>
            </w:r>
          </w:p>
        </w:tc>
        <w:tc>
          <w:tcPr>
            <w:tcW w:w="2240" w:type="dxa"/>
            <w:tcBorders>
              <w:top w:val="nil"/>
              <w:left w:val="nil"/>
              <w:bottom w:val="nil"/>
              <w:right w:val="nil"/>
            </w:tcBorders>
            <w:shd w:val="clear" w:color="auto" w:fill="auto"/>
            <w:noWrap/>
            <w:vAlign w:val="bottom"/>
            <w:hideMark/>
          </w:tcPr>
          <w:p w14:paraId="28F4740D"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1470</w:t>
            </w:r>
          </w:p>
        </w:tc>
      </w:tr>
      <w:tr w:rsidR="00394EA2" w:rsidRPr="00394EA2" w14:paraId="0118A57F" w14:textId="77777777" w:rsidTr="00394EA2">
        <w:trPr>
          <w:trHeight w:val="288"/>
        </w:trPr>
        <w:tc>
          <w:tcPr>
            <w:tcW w:w="1160" w:type="dxa"/>
            <w:tcBorders>
              <w:top w:val="single" w:sz="4" w:space="0" w:color="9BC2E6"/>
              <w:left w:val="nil"/>
              <w:bottom w:val="nil"/>
              <w:right w:val="nil"/>
            </w:tcBorders>
            <w:shd w:val="clear" w:color="DDEBF7" w:fill="DDEBF7"/>
            <w:noWrap/>
            <w:vAlign w:val="bottom"/>
            <w:hideMark/>
          </w:tcPr>
          <w:p w14:paraId="4EDF1BAD"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Grand Total</w:t>
            </w:r>
          </w:p>
        </w:tc>
        <w:tc>
          <w:tcPr>
            <w:tcW w:w="2240" w:type="dxa"/>
            <w:tcBorders>
              <w:top w:val="single" w:sz="4" w:space="0" w:color="9BC2E6"/>
              <w:left w:val="nil"/>
              <w:bottom w:val="nil"/>
              <w:right w:val="nil"/>
            </w:tcBorders>
            <w:shd w:val="clear" w:color="DDEBF7" w:fill="DDEBF7"/>
            <w:noWrap/>
            <w:vAlign w:val="bottom"/>
            <w:hideMark/>
          </w:tcPr>
          <w:p w14:paraId="60358ABF"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5000</w:t>
            </w:r>
          </w:p>
        </w:tc>
      </w:tr>
      <w:tr w:rsidR="00394EA2" w:rsidRPr="00394EA2" w14:paraId="01928B05" w14:textId="77777777" w:rsidTr="00394EA2">
        <w:trPr>
          <w:trHeight w:val="288"/>
        </w:trPr>
        <w:tc>
          <w:tcPr>
            <w:tcW w:w="1160" w:type="dxa"/>
            <w:tcBorders>
              <w:top w:val="nil"/>
              <w:left w:val="nil"/>
              <w:bottom w:val="nil"/>
              <w:right w:val="nil"/>
            </w:tcBorders>
            <w:shd w:val="clear" w:color="auto" w:fill="auto"/>
            <w:noWrap/>
            <w:vAlign w:val="bottom"/>
            <w:hideMark/>
          </w:tcPr>
          <w:p w14:paraId="2991A007" w14:textId="77777777" w:rsidR="00394EA2" w:rsidRPr="00394EA2" w:rsidRDefault="00394EA2" w:rsidP="00E8543C">
            <w:pPr>
              <w:jc w:val="both"/>
              <w:rPr>
                <w:rFonts w:ascii="Calibri" w:eastAsia="Times New Roman" w:hAnsi="Calibri" w:cs="Calibri"/>
                <w:b/>
                <w:bCs/>
                <w:color w:val="000000"/>
                <w:sz w:val="22"/>
                <w:szCs w:val="22"/>
                <w:lang w:val="en-IN" w:eastAsia="en-IN"/>
              </w:rPr>
            </w:pPr>
          </w:p>
        </w:tc>
        <w:tc>
          <w:tcPr>
            <w:tcW w:w="2240" w:type="dxa"/>
            <w:tcBorders>
              <w:top w:val="nil"/>
              <w:left w:val="nil"/>
              <w:bottom w:val="nil"/>
              <w:right w:val="nil"/>
            </w:tcBorders>
            <w:shd w:val="clear" w:color="auto" w:fill="auto"/>
            <w:noWrap/>
            <w:vAlign w:val="bottom"/>
            <w:hideMark/>
          </w:tcPr>
          <w:p w14:paraId="52B4EA6F" w14:textId="77777777" w:rsidR="00394EA2" w:rsidRPr="00394EA2" w:rsidRDefault="00394EA2" w:rsidP="00E8543C">
            <w:pPr>
              <w:jc w:val="both"/>
              <w:rPr>
                <w:rFonts w:ascii="Times New Roman" w:eastAsia="Times New Roman" w:hAnsi="Times New Roman" w:cs="Times New Roman"/>
                <w:sz w:val="20"/>
                <w:szCs w:val="20"/>
                <w:lang w:val="en-IN" w:eastAsia="en-IN"/>
              </w:rPr>
            </w:pPr>
          </w:p>
        </w:tc>
      </w:tr>
      <w:tr w:rsidR="00394EA2" w:rsidRPr="00394EA2" w14:paraId="71FB7DC0" w14:textId="77777777" w:rsidTr="00394EA2">
        <w:trPr>
          <w:trHeight w:val="288"/>
        </w:trPr>
        <w:tc>
          <w:tcPr>
            <w:tcW w:w="1160" w:type="dxa"/>
            <w:tcBorders>
              <w:top w:val="nil"/>
              <w:left w:val="nil"/>
              <w:bottom w:val="nil"/>
              <w:right w:val="nil"/>
            </w:tcBorders>
            <w:shd w:val="clear" w:color="auto" w:fill="auto"/>
            <w:noWrap/>
            <w:vAlign w:val="bottom"/>
            <w:hideMark/>
          </w:tcPr>
          <w:p w14:paraId="6DEBDCC9" w14:textId="77777777" w:rsidR="00394EA2" w:rsidRPr="00394EA2" w:rsidRDefault="00394EA2" w:rsidP="00E8543C">
            <w:pPr>
              <w:jc w:val="both"/>
              <w:rPr>
                <w:rFonts w:ascii="Times New Roman" w:eastAsia="Times New Roman" w:hAnsi="Times New Roman" w:cs="Times New Roman"/>
                <w:sz w:val="20"/>
                <w:szCs w:val="20"/>
                <w:lang w:val="en-IN" w:eastAsia="en-IN"/>
              </w:rPr>
            </w:pPr>
          </w:p>
        </w:tc>
        <w:tc>
          <w:tcPr>
            <w:tcW w:w="2240" w:type="dxa"/>
            <w:tcBorders>
              <w:top w:val="nil"/>
              <w:left w:val="nil"/>
              <w:bottom w:val="nil"/>
              <w:right w:val="nil"/>
            </w:tcBorders>
            <w:shd w:val="clear" w:color="auto" w:fill="auto"/>
            <w:noWrap/>
            <w:vAlign w:val="bottom"/>
            <w:hideMark/>
          </w:tcPr>
          <w:p w14:paraId="0C81FE0A" w14:textId="77777777" w:rsidR="00394EA2" w:rsidRPr="00394EA2" w:rsidRDefault="00394EA2" w:rsidP="00E8543C">
            <w:pPr>
              <w:jc w:val="both"/>
              <w:rPr>
                <w:rFonts w:ascii="Times New Roman" w:eastAsia="Times New Roman" w:hAnsi="Times New Roman" w:cs="Times New Roman"/>
                <w:sz w:val="20"/>
                <w:szCs w:val="20"/>
                <w:lang w:val="en-IN" w:eastAsia="en-IN"/>
              </w:rPr>
            </w:pPr>
          </w:p>
        </w:tc>
      </w:tr>
      <w:tr w:rsidR="00394EA2" w:rsidRPr="00394EA2" w14:paraId="7543E5B7" w14:textId="77777777" w:rsidTr="00394EA2">
        <w:trPr>
          <w:trHeight w:val="288"/>
        </w:trPr>
        <w:tc>
          <w:tcPr>
            <w:tcW w:w="1160" w:type="dxa"/>
            <w:tcBorders>
              <w:top w:val="nil"/>
              <w:left w:val="nil"/>
              <w:bottom w:val="single" w:sz="4" w:space="0" w:color="9BC2E6"/>
              <w:right w:val="nil"/>
            </w:tcBorders>
            <w:shd w:val="clear" w:color="DDEBF7" w:fill="DDEBF7"/>
            <w:noWrap/>
            <w:vAlign w:val="bottom"/>
            <w:hideMark/>
          </w:tcPr>
          <w:p w14:paraId="581430D3"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PL</w:t>
            </w:r>
          </w:p>
        </w:tc>
        <w:tc>
          <w:tcPr>
            <w:tcW w:w="2240" w:type="dxa"/>
            <w:tcBorders>
              <w:top w:val="nil"/>
              <w:left w:val="nil"/>
              <w:bottom w:val="single" w:sz="4" w:space="0" w:color="9BC2E6"/>
              <w:right w:val="nil"/>
            </w:tcBorders>
            <w:shd w:val="clear" w:color="DDEBF7" w:fill="DDEBF7"/>
            <w:noWrap/>
            <w:vAlign w:val="bottom"/>
            <w:hideMark/>
          </w:tcPr>
          <w:p w14:paraId="19A1F515"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Count of Personal Loan</w:t>
            </w:r>
          </w:p>
        </w:tc>
      </w:tr>
      <w:tr w:rsidR="00394EA2" w:rsidRPr="00394EA2" w14:paraId="2A5E056E" w14:textId="77777777" w:rsidTr="00394EA2">
        <w:trPr>
          <w:trHeight w:val="288"/>
        </w:trPr>
        <w:tc>
          <w:tcPr>
            <w:tcW w:w="1160" w:type="dxa"/>
            <w:tcBorders>
              <w:top w:val="nil"/>
              <w:left w:val="nil"/>
              <w:bottom w:val="nil"/>
              <w:right w:val="nil"/>
            </w:tcBorders>
            <w:shd w:val="clear" w:color="auto" w:fill="auto"/>
            <w:noWrap/>
            <w:vAlign w:val="bottom"/>
            <w:hideMark/>
          </w:tcPr>
          <w:p w14:paraId="48D09B6F"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No</w:t>
            </w:r>
          </w:p>
        </w:tc>
        <w:tc>
          <w:tcPr>
            <w:tcW w:w="2240" w:type="dxa"/>
            <w:tcBorders>
              <w:top w:val="nil"/>
              <w:left w:val="nil"/>
              <w:bottom w:val="nil"/>
              <w:right w:val="nil"/>
            </w:tcBorders>
            <w:shd w:val="clear" w:color="auto" w:fill="auto"/>
            <w:noWrap/>
            <w:vAlign w:val="bottom"/>
            <w:hideMark/>
          </w:tcPr>
          <w:p w14:paraId="05E7D834"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4520</w:t>
            </w:r>
          </w:p>
        </w:tc>
      </w:tr>
      <w:tr w:rsidR="00394EA2" w:rsidRPr="00394EA2" w14:paraId="20E17458" w14:textId="77777777" w:rsidTr="00394EA2">
        <w:trPr>
          <w:trHeight w:val="288"/>
        </w:trPr>
        <w:tc>
          <w:tcPr>
            <w:tcW w:w="1160" w:type="dxa"/>
            <w:tcBorders>
              <w:top w:val="nil"/>
              <w:left w:val="nil"/>
              <w:bottom w:val="nil"/>
              <w:right w:val="nil"/>
            </w:tcBorders>
            <w:shd w:val="clear" w:color="auto" w:fill="auto"/>
            <w:noWrap/>
            <w:vAlign w:val="bottom"/>
            <w:hideMark/>
          </w:tcPr>
          <w:p w14:paraId="74030BD3"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Yes</w:t>
            </w:r>
          </w:p>
        </w:tc>
        <w:tc>
          <w:tcPr>
            <w:tcW w:w="2240" w:type="dxa"/>
            <w:tcBorders>
              <w:top w:val="nil"/>
              <w:left w:val="nil"/>
              <w:bottom w:val="nil"/>
              <w:right w:val="nil"/>
            </w:tcBorders>
            <w:shd w:val="clear" w:color="auto" w:fill="auto"/>
            <w:noWrap/>
            <w:vAlign w:val="bottom"/>
            <w:hideMark/>
          </w:tcPr>
          <w:p w14:paraId="33E986B4" w14:textId="77777777" w:rsidR="00394EA2" w:rsidRPr="00394EA2" w:rsidRDefault="00394EA2" w:rsidP="00E8543C">
            <w:pPr>
              <w:jc w:val="both"/>
              <w:rPr>
                <w:rFonts w:ascii="Calibri" w:eastAsia="Times New Roman" w:hAnsi="Calibri" w:cs="Calibri"/>
                <w:color w:val="000000"/>
                <w:sz w:val="22"/>
                <w:szCs w:val="22"/>
                <w:lang w:val="en-IN" w:eastAsia="en-IN"/>
              </w:rPr>
            </w:pPr>
            <w:r w:rsidRPr="00394EA2">
              <w:rPr>
                <w:rFonts w:ascii="Calibri" w:eastAsia="Times New Roman" w:hAnsi="Calibri" w:cs="Calibri"/>
                <w:color w:val="000000"/>
                <w:sz w:val="22"/>
                <w:szCs w:val="22"/>
                <w:lang w:val="en-IN" w:eastAsia="en-IN"/>
              </w:rPr>
              <w:t>480</w:t>
            </w:r>
          </w:p>
        </w:tc>
      </w:tr>
      <w:tr w:rsidR="00394EA2" w:rsidRPr="00394EA2" w14:paraId="37E5F6E1" w14:textId="77777777" w:rsidTr="00394EA2">
        <w:trPr>
          <w:trHeight w:val="288"/>
        </w:trPr>
        <w:tc>
          <w:tcPr>
            <w:tcW w:w="1160" w:type="dxa"/>
            <w:tcBorders>
              <w:top w:val="single" w:sz="4" w:space="0" w:color="9BC2E6"/>
              <w:left w:val="nil"/>
              <w:bottom w:val="nil"/>
              <w:right w:val="nil"/>
            </w:tcBorders>
            <w:shd w:val="clear" w:color="DDEBF7" w:fill="DDEBF7"/>
            <w:noWrap/>
            <w:vAlign w:val="bottom"/>
            <w:hideMark/>
          </w:tcPr>
          <w:p w14:paraId="04391C5A"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Grand Total</w:t>
            </w:r>
          </w:p>
        </w:tc>
        <w:tc>
          <w:tcPr>
            <w:tcW w:w="2240" w:type="dxa"/>
            <w:tcBorders>
              <w:top w:val="single" w:sz="4" w:space="0" w:color="9BC2E6"/>
              <w:left w:val="nil"/>
              <w:bottom w:val="nil"/>
              <w:right w:val="nil"/>
            </w:tcBorders>
            <w:shd w:val="clear" w:color="DDEBF7" w:fill="DDEBF7"/>
            <w:noWrap/>
            <w:vAlign w:val="bottom"/>
            <w:hideMark/>
          </w:tcPr>
          <w:p w14:paraId="1E016E02" w14:textId="77777777" w:rsidR="00394EA2" w:rsidRPr="00394EA2" w:rsidRDefault="00394EA2" w:rsidP="00E8543C">
            <w:pPr>
              <w:jc w:val="both"/>
              <w:rPr>
                <w:rFonts w:ascii="Calibri" w:eastAsia="Times New Roman" w:hAnsi="Calibri" w:cs="Calibri"/>
                <w:b/>
                <w:bCs/>
                <w:color w:val="000000"/>
                <w:sz w:val="22"/>
                <w:szCs w:val="22"/>
                <w:lang w:val="en-IN" w:eastAsia="en-IN"/>
              </w:rPr>
            </w:pPr>
            <w:r w:rsidRPr="00394EA2">
              <w:rPr>
                <w:rFonts w:ascii="Calibri" w:eastAsia="Times New Roman" w:hAnsi="Calibri" w:cs="Calibri"/>
                <w:b/>
                <w:bCs/>
                <w:color w:val="000000"/>
                <w:sz w:val="22"/>
                <w:szCs w:val="22"/>
                <w:lang w:val="en-IN" w:eastAsia="en-IN"/>
              </w:rPr>
              <w:t>5000</w:t>
            </w:r>
          </w:p>
        </w:tc>
      </w:tr>
    </w:tbl>
    <w:p w14:paraId="554DF2C3" w14:textId="77777777" w:rsidR="00394EA2" w:rsidRDefault="00394EA2" w:rsidP="00E8543C">
      <w:pPr>
        <w:jc w:val="both"/>
        <w:rPr>
          <w:rFonts w:ascii="Calibri" w:eastAsia="Times New Roman" w:hAnsi="Calibri" w:cs="Calibri"/>
          <w:b/>
          <w:bCs/>
          <w:color w:val="000000"/>
          <w:sz w:val="22"/>
          <w:szCs w:val="22"/>
          <w:lang w:val="en-IN" w:eastAsia="en-IN"/>
        </w:rPr>
      </w:pPr>
    </w:p>
    <w:p w14:paraId="12EF4CCC" w14:textId="77777777" w:rsidR="00491094" w:rsidRDefault="00491094" w:rsidP="00E8543C">
      <w:pPr>
        <w:jc w:val="both"/>
        <w:rPr>
          <w:rFonts w:ascii="Calibri" w:eastAsia="Times New Roman" w:hAnsi="Calibri" w:cs="Calibri"/>
          <w:b/>
          <w:bCs/>
          <w:color w:val="000000"/>
          <w:sz w:val="22"/>
          <w:szCs w:val="22"/>
          <w:lang w:val="en-IN" w:eastAsia="en-IN"/>
        </w:rPr>
      </w:pPr>
    </w:p>
    <w:p w14:paraId="44D2E97A" w14:textId="6E0A0F06" w:rsidR="00491094" w:rsidRDefault="00394EA2" w:rsidP="00E8543C">
      <w:pPr>
        <w:spacing w:line="480" w:lineRule="auto"/>
        <w:jc w:val="both"/>
        <w:rPr>
          <w:sz w:val="22"/>
          <w:szCs w:val="22"/>
        </w:rPr>
      </w:pPr>
      <w:r>
        <w:rPr>
          <w:sz w:val="22"/>
          <w:szCs w:val="22"/>
        </w:rPr>
        <w:t>Using th</w:t>
      </w:r>
      <w:r w:rsidR="00224F3D">
        <w:rPr>
          <w:sz w:val="22"/>
          <w:szCs w:val="22"/>
        </w:rPr>
        <w:t>is</w:t>
      </w:r>
      <w:r>
        <w:rPr>
          <w:sz w:val="22"/>
          <w:szCs w:val="22"/>
        </w:rPr>
        <w:t xml:space="preserve"> formula </w:t>
      </w:r>
      <w:r w:rsidR="00A91C6D">
        <w:rPr>
          <w:sz w:val="22"/>
          <w:szCs w:val="22"/>
        </w:rPr>
        <w:t>“</w:t>
      </w:r>
      <w:r w:rsidR="00A91C6D" w:rsidRPr="00A91C6D">
        <w:rPr>
          <w:sz w:val="22"/>
          <w:szCs w:val="22"/>
        </w:rPr>
        <w:t>=COUNTIFS</w:t>
      </w:r>
      <w:r w:rsidR="00A91C6D">
        <w:rPr>
          <w:sz w:val="22"/>
          <w:szCs w:val="22"/>
        </w:rPr>
        <w:t xml:space="preserve"> </w:t>
      </w:r>
      <w:r w:rsidR="00A91C6D" w:rsidRPr="00A91C6D">
        <w:rPr>
          <w:sz w:val="22"/>
          <w:szCs w:val="22"/>
        </w:rPr>
        <w:t>(HBFC</w:t>
      </w:r>
      <w:r w:rsidR="00A91C6D">
        <w:rPr>
          <w:sz w:val="22"/>
          <w:szCs w:val="22"/>
        </w:rPr>
        <w:t xml:space="preserve"> </w:t>
      </w:r>
      <w:r w:rsidR="00A91C6D" w:rsidRPr="00A91C6D">
        <w:rPr>
          <w:sz w:val="22"/>
          <w:szCs w:val="22"/>
        </w:rPr>
        <w:t>[TD Account],"Yes",</w:t>
      </w:r>
      <w:r w:rsidR="00A91C6D">
        <w:rPr>
          <w:sz w:val="22"/>
          <w:szCs w:val="22"/>
        </w:rPr>
        <w:t xml:space="preserve"> </w:t>
      </w:r>
      <w:r w:rsidR="00A91C6D" w:rsidRPr="00A91C6D">
        <w:rPr>
          <w:sz w:val="22"/>
          <w:szCs w:val="22"/>
        </w:rPr>
        <w:t>HBFC</w:t>
      </w:r>
      <w:r w:rsidR="00A91C6D">
        <w:rPr>
          <w:sz w:val="22"/>
          <w:szCs w:val="22"/>
        </w:rPr>
        <w:t xml:space="preserve"> </w:t>
      </w:r>
      <w:r w:rsidR="00A91C6D" w:rsidRPr="00A91C6D">
        <w:rPr>
          <w:sz w:val="22"/>
          <w:szCs w:val="22"/>
        </w:rPr>
        <w:t>[CreditCard],"Yes",</w:t>
      </w:r>
      <w:r w:rsidR="00A91C6D">
        <w:rPr>
          <w:sz w:val="22"/>
          <w:szCs w:val="22"/>
        </w:rPr>
        <w:t xml:space="preserve"> </w:t>
      </w:r>
      <w:r w:rsidR="00A91C6D" w:rsidRPr="00A91C6D">
        <w:rPr>
          <w:sz w:val="22"/>
          <w:szCs w:val="22"/>
        </w:rPr>
        <w:t>HBFC</w:t>
      </w:r>
      <w:r w:rsidR="00A91C6D">
        <w:rPr>
          <w:sz w:val="22"/>
          <w:szCs w:val="22"/>
        </w:rPr>
        <w:t xml:space="preserve"> </w:t>
      </w:r>
      <w:r w:rsidR="00A91C6D" w:rsidRPr="00A91C6D">
        <w:rPr>
          <w:sz w:val="22"/>
          <w:szCs w:val="22"/>
        </w:rPr>
        <w:t xml:space="preserve">[Personal </w:t>
      </w:r>
    </w:p>
    <w:p w14:paraId="36E730E4" w14:textId="77777777" w:rsidR="00873BDC" w:rsidRDefault="00A91C6D" w:rsidP="00E8543C">
      <w:pPr>
        <w:spacing w:line="480" w:lineRule="auto"/>
        <w:jc w:val="both"/>
        <w:rPr>
          <w:sz w:val="22"/>
          <w:szCs w:val="22"/>
        </w:rPr>
      </w:pPr>
      <w:r w:rsidRPr="00A91C6D">
        <w:rPr>
          <w:sz w:val="22"/>
          <w:szCs w:val="22"/>
        </w:rPr>
        <w:t>Loan],"No")</w:t>
      </w:r>
      <w:r>
        <w:rPr>
          <w:sz w:val="22"/>
          <w:szCs w:val="22"/>
        </w:rPr>
        <w:t>”</w:t>
      </w:r>
      <w:r w:rsidR="00224F3D">
        <w:rPr>
          <w:sz w:val="22"/>
          <w:szCs w:val="22"/>
        </w:rPr>
        <w:t xml:space="preserve"> the following </w:t>
      </w:r>
      <w:r w:rsidR="00491094">
        <w:rPr>
          <w:sz w:val="22"/>
          <w:szCs w:val="22"/>
        </w:rPr>
        <w:t>answer is calculated.</w:t>
      </w:r>
    </w:p>
    <w:p w14:paraId="0C609CFB" w14:textId="77777777" w:rsidR="00873BDC" w:rsidRDefault="00873BDC" w:rsidP="00E8543C">
      <w:pPr>
        <w:jc w:val="both"/>
        <w:rPr>
          <w:sz w:val="22"/>
          <w:szCs w:val="22"/>
        </w:rPr>
      </w:pPr>
    </w:p>
    <w:p w14:paraId="666A2D80" w14:textId="77777777" w:rsidR="00873BDC" w:rsidRDefault="00873BDC" w:rsidP="00E8543C">
      <w:pPr>
        <w:jc w:val="both"/>
        <w:rPr>
          <w:sz w:val="22"/>
          <w:szCs w:val="22"/>
        </w:rPr>
      </w:pPr>
    </w:p>
    <w:p w14:paraId="4891260D" w14:textId="25D49917" w:rsidR="00873BDC" w:rsidRDefault="00873BDC" w:rsidP="00E8543C">
      <w:pPr>
        <w:jc w:val="both"/>
        <w:rPr>
          <w:rFonts w:ascii="Calibri" w:eastAsia="Times New Roman" w:hAnsi="Calibri" w:cs="Calibri"/>
          <w:b/>
          <w:bCs/>
          <w:color w:val="000000"/>
          <w:sz w:val="22"/>
          <w:szCs w:val="22"/>
          <w:lang w:val="en-IN" w:eastAsia="en-IN"/>
        </w:rPr>
      </w:pPr>
      <w:r w:rsidRPr="00873BDC">
        <w:rPr>
          <w:rFonts w:ascii="Calibri" w:eastAsia="Times New Roman" w:hAnsi="Calibri" w:cs="Calibri"/>
          <w:b/>
          <w:bCs/>
          <w:color w:val="000000"/>
          <w:sz w:val="22"/>
          <w:szCs w:val="22"/>
          <w:lang w:val="en-IN" w:eastAsia="en-IN"/>
        </w:rPr>
        <w:t xml:space="preserve">The number of customers who have combination of Fixed deposit and Credit card but not Personal Loan </w:t>
      </w:r>
      <w:r>
        <w:rPr>
          <w:rFonts w:ascii="Calibri" w:eastAsia="Times New Roman" w:hAnsi="Calibri" w:cs="Calibri"/>
          <w:b/>
          <w:bCs/>
          <w:color w:val="000000"/>
          <w:sz w:val="22"/>
          <w:szCs w:val="22"/>
          <w:lang w:val="en-IN" w:eastAsia="en-IN"/>
        </w:rPr>
        <w:t xml:space="preserve">= </w:t>
      </w:r>
      <w:r w:rsidR="003F2B59">
        <w:rPr>
          <w:rFonts w:ascii="Calibri" w:eastAsia="Times New Roman" w:hAnsi="Calibri" w:cs="Calibri"/>
          <w:b/>
          <w:bCs/>
          <w:color w:val="000000"/>
          <w:sz w:val="22"/>
          <w:szCs w:val="22"/>
          <w:lang w:val="en-IN" w:eastAsia="en-IN"/>
        </w:rPr>
        <w:t>147</w:t>
      </w:r>
    </w:p>
    <w:p w14:paraId="26270684" w14:textId="77777777" w:rsidR="003F2B59" w:rsidRDefault="003F2B59" w:rsidP="00E8543C">
      <w:pPr>
        <w:jc w:val="both"/>
        <w:rPr>
          <w:rFonts w:ascii="Calibri" w:eastAsia="Times New Roman" w:hAnsi="Calibri" w:cs="Calibri"/>
          <w:b/>
          <w:bCs/>
          <w:color w:val="000000"/>
          <w:sz w:val="22"/>
          <w:szCs w:val="22"/>
          <w:lang w:val="en-IN" w:eastAsia="en-IN"/>
        </w:rPr>
      </w:pPr>
    </w:p>
    <w:p w14:paraId="5CCBE36E" w14:textId="77777777" w:rsidR="00413609" w:rsidRDefault="00413609" w:rsidP="00E8543C">
      <w:pPr>
        <w:spacing w:line="480" w:lineRule="auto"/>
        <w:jc w:val="both"/>
      </w:pPr>
    </w:p>
    <w:p w14:paraId="57A1DCA1" w14:textId="1512007B" w:rsidR="00D622F9" w:rsidRDefault="00510D8E" w:rsidP="00E8543C">
      <w:pPr>
        <w:shd w:val="clear" w:color="auto" w:fill="004B6F" w:themeFill="accent6" w:themeFillTint="E6"/>
        <w:spacing w:line="360" w:lineRule="auto"/>
        <w:jc w:val="both"/>
      </w:pPr>
      <w:r>
        <w:t>7. What is the median income of the customers who have availed personal loans and compare it with the median income of those customers who have not availed personal loans? What do you infer?</w:t>
      </w:r>
    </w:p>
    <w:p w14:paraId="473FAF5F" w14:textId="77777777" w:rsidR="001F320E" w:rsidRDefault="001F320E" w:rsidP="00E8543C">
      <w:pPr>
        <w:spacing w:line="480" w:lineRule="auto"/>
        <w:jc w:val="both"/>
      </w:pPr>
    </w:p>
    <w:p w14:paraId="3B9C3F8E" w14:textId="1C1029EA" w:rsidR="001F320E" w:rsidRDefault="001F320E" w:rsidP="00E8543C">
      <w:pPr>
        <w:jc w:val="both"/>
        <w:rPr>
          <w:rFonts w:ascii="Calibri" w:eastAsia="Times New Roman" w:hAnsi="Calibri" w:cs="Calibri"/>
          <w:b/>
          <w:bCs/>
          <w:color w:val="000000"/>
          <w:sz w:val="22"/>
          <w:szCs w:val="22"/>
          <w:lang w:val="en-IN" w:eastAsia="en-IN"/>
        </w:rPr>
      </w:pPr>
      <w:r w:rsidRPr="001F320E">
        <w:rPr>
          <w:rFonts w:ascii="Calibri" w:eastAsia="Times New Roman" w:hAnsi="Calibri" w:cs="Calibri"/>
          <w:b/>
          <w:bCs/>
          <w:color w:val="000000"/>
          <w:sz w:val="22"/>
          <w:szCs w:val="22"/>
          <w:lang w:val="en-IN" w:eastAsia="en-IN"/>
        </w:rPr>
        <w:t>Median income of the customers who have availed personal loan is 136.5K/year</w:t>
      </w:r>
      <w:r>
        <w:rPr>
          <w:rFonts w:ascii="Calibri" w:eastAsia="Times New Roman" w:hAnsi="Calibri" w:cs="Calibri"/>
          <w:b/>
          <w:bCs/>
          <w:color w:val="000000"/>
          <w:sz w:val="22"/>
          <w:szCs w:val="22"/>
          <w:lang w:val="en-IN" w:eastAsia="en-IN"/>
        </w:rPr>
        <w:t>.</w:t>
      </w:r>
    </w:p>
    <w:p w14:paraId="2EB853DE" w14:textId="77777777" w:rsidR="001F320E" w:rsidRDefault="001F320E" w:rsidP="00E8543C">
      <w:pPr>
        <w:jc w:val="both"/>
        <w:rPr>
          <w:rFonts w:ascii="Calibri" w:eastAsia="Times New Roman" w:hAnsi="Calibri" w:cs="Calibri"/>
          <w:b/>
          <w:bCs/>
          <w:color w:val="000000"/>
          <w:sz w:val="22"/>
          <w:szCs w:val="22"/>
          <w:lang w:val="en-IN" w:eastAsia="en-IN"/>
        </w:rPr>
      </w:pPr>
    </w:p>
    <w:p w14:paraId="30B88C38" w14:textId="3324B5D9" w:rsidR="001F320E" w:rsidRDefault="001F320E" w:rsidP="00E8543C">
      <w:pPr>
        <w:jc w:val="both"/>
        <w:rPr>
          <w:rFonts w:ascii="Calibri" w:eastAsia="Times New Roman" w:hAnsi="Calibri" w:cs="Calibri"/>
          <w:b/>
          <w:bCs/>
          <w:color w:val="000000"/>
          <w:sz w:val="22"/>
          <w:szCs w:val="22"/>
          <w:lang w:val="en-IN" w:eastAsia="en-IN"/>
        </w:rPr>
      </w:pPr>
      <w:r w:rsidRPr="001F320E">
        <w:rPr>
          <w:rFonts w:ascii="Calibri" w:eastAsia="Times New Roman" w:hAnsi="Calibri" w:cs="Calibri"/>
          <w:b/>
          <w:bCs/>
          <w:color w:val="000000"/>
          <w:sz w:val="22"/>
          <w:szCs w:val="22"/>
          <w:lang w:val="en-IN" w:eastAsia="en-IN"/>
        </w:rPr>
        <w:t>Median income of the customers who have not availed personal loan is 70.5K /year</w:t>
      </w:r>
      <w:r>
        <w:rPr>
          <w:rFonts w:ascii="Calibri" w:eastAsia="Times New Roman" w:hAnsi="Calibri" w:cs="Calibri"/>
          <w:b/>
          <w:bCs/>
          <w:color w:val="000000"/>
          <w:sz w:val="22"/>
          <w:szCs w:val="22"/>
          <w:lang w:val="en-IN" w:eastAsia="en-IN"/>
        </w:rPr>
        <w:t>.</w:t>
      </w:r>
    </w:p>
    <w:p w14:paraId="08ACAB79" w14:textId="77777777" w:rsidR="00FA46C4" w:rsidRDefault="00FA46C4" w:rsidP="00E8543C">
      <w:pPr>
        <w:jc w:val="both"/>
        <w:rPr>
          <w:rFonts w:ascii="Calibri" w:eastAsia="Times New Roman" w:hAnsi="Calibri" w:cs="Calibri"/>
          <w:b/>
          <w:bCs/>
          <w:color w:val="000000"/>
          <w:sz w:val="22"/>
          <w:szCs w:val="22"/>
          <w:lang w:val="en-IN" w:eastAsia="en-IN"/>
        </w:rPr>
      </w:pPr>
    </w:p>
    <w:p w14:paraId="289DB91F" w14:textId="77777777" w:rsidR="001F600D" w:rsidRDefault="001F600D" w:rsidP="00E8543C">
      <w:pPr>
        <w:jc w:val="both"/>
        <w:rPr>
          <w:rFonts w:ascii="Calibri" w:eastAsia="Times New Roman" w:hAnsi="Calibri" w:cs="Calibri"/>
          <w:b/>
          <w:bCs/>
          <w:color w:val="000000"/>
          <w:sz w:val="22"/>
          <w:szCs w:val="22"/>
          <w:lang w:val="en-IN" w:eastAsia="en-IN"/>
        </w:rPr>
      </w:pPr>
    </w:p>
    <w:p w14:paraId="6055F8CE" w14:textId="7572FD87" w:rsidR="001F600D" w:rsidRPr="001F320E" w:rsidRDefault="001F600D" w:rsidP="00E8543C">
      <w:pPr>
        <w:spacing w:line="276" w:lineRule="auto"/>
        <w:jc w:val="both"/>
        <w:rPr>
          <w:rFonts w:ascii="Calibri" w:eastAsia="Times New Roman" w:hAnsi="Calibri" w:cs="Calibri"/>
          <w:b/>
          <w:bCs/>
          <w:color w:val="000000"/>
          <w:sz w:val="22"/>
          <w:szCs w:val="22"/>
          <w:lang w:val="en-IN" w:eastAsia="en-IN"/>
        </w:rPr>
      </w:pPr>
      <w:r>
        <w:rPr>
          <w:rFonts w:ascii="Calibri" w:eastAsia="Times New Roman" w:hAnsi="Calibri" w:cs="Calibri"/>
          <w:b/>
          <w:bCs/>
          <w:color w:val="000000"/>
          <w:sz w:val="22"/>
          <w:szCs w:val="22"/>
          <w:lang w:val="en-IN" w:eastAsia="en-IN"/>
        </w:rPr>
        <w:t xml:space="preserve">The </w:t>
      </w:r>
      <w:r w:rsidR="00364E30">
        <w:rPr>
          <w:rFonts w:ascii="Calibri" w:eastAsia="Times New Roman" w:hAnsi="Calibri" w:cs="Calibri"/>
          <w:b/>
          <w:bCs/>
          <w:color w:val="000000"/>
          <w:sz w:val="22"/>
          <w:szCs w:val="22"/>
          <w:lang w:val="en-IN" w:eastAsia="en-IN"/>
        </w:rPr>
        <w:t>median income of the customers who have availed personal loan</w:t>
      </w:r>
      <w:r w:rsidR="004C2D00">
        <w:rPr>
          <w:rFonts w:ascii="Calibri" w:eastAsia="Times New Roman" w:hAnsi="Calibri" w:cs="Calibri"/>
          <w:b/>
          <w:bCs/>
          <w:color w:val="000000"/>
          <w:sz w:val="22"/>
          <w:szCs w:val="22"/>
          <w:lang w:val="en-IN" w:eastAsia="en-IN"/>
        </w:rPr>
        <w:t xml:space="preserve"> is more than </w:t>
      </w:r>
      <w:r w:rsidR="00FA46C4">
        <w:rPr>
          <w:rFonts w:ascii="Calibri" w:eastAsia="Times New Roman" w:hAnsi="Calibri" w:cs="Calibri"/>
          <w:b/>
          <w:bCs/>
          <w:color w:val="000000"/>
          <w:sz w:val="22"/>
          <w:szCs w:val="22"/>
          <w:lang w:val="en-IN" w:eastAsia="en-IN"/>
        </w:rPr>
        <w:t>that of customers who have not availed personal loan.</w:t>
      </w:r>
    </w:p>
    <w:p w14:paraId="1E6ED161" w14:textId="0E98728C" w:rsidR="004B30E5" w:rsidRDefault="004B30E5" w:rsidP="00E8543C">
      <w:pPr>
        <w:jc w:val="both"/>
      </w:pPr>
    </w:p>
    <w:p w14:paraId="2A3F4106" w14:textId="77777777" w:rsidR="00F24640" w:rsidRDefault="005C1C5D" w:rsidP="00E8543C">
      <w:pPr>
        <w:shd w:val="clear" w:color="auto" w:fill="004B6F" w:themeFill="accent6" w:themeFillTint="E6"/>
        <w:spacing w:line="360" w:lineRule="auto"/>
        <w:jc w:val="both"/>
      </w:pPr>
      <w:r>
        <w:lastRenderedPageBreak/>
        <w:t xml:space="preserve">8. Create 4 separate Pivot Tables. </w:t>
      </w:r>
      <w:r w:rsidR="003F739D">
        <w:t>Summarize</w:t>
      </w:r>
      <w:r>
        <w:t xml:space="preserve"> your data by percentages. </w:t>
      </w:r>
      <w:r>
        <w:sym w:font="Symbol" w:char="F0B7"/>
      </w:r>
      <w:r>
        <w:t xml:space="preserve"> Education vs Personal Loan </w:t>
      </w:r>
      <w:r>
        <w:sym w:font="Symbol" w:char="F0B7"/>
      </w:r>
      <w:r>
        <w:t xml:space="preserve"> TD Account Vs Personal Loan </w:t>
      </w:r>
    </w:p>
    <w:p w14:paraId="57307A9E" w14:textId="77777777" w:rsidR="00F24640" w:rsidRDefault="005C1C5D" w:rsidP="00E8543C">
      <w:pPr>
        <w:shd w:val="clear" w:color="auto" w:fill="004B6F" w:themeFill="accent6" w:themeFillTint="E6"/>
        <w:spacing w:line="360" w:lineRule="auto"/>
        <w:jc w:val="both"/>
      </w:pPr>
      <w:r>
        <w:sym w:font="Symbol" w:char="F0B7"/>
      </w:r>
      <w:r>
        <w:t xml:space="preserve"> Online vs Personal Loan </w:t>
      </w:r>
    </w:p>
    <w:p w14:paraId="01C9C79A" w14:textId="57AE5CF1" w:rsidR="004B30E5" w:rsidRDefault="005C1C5D" w:rsidP="00E8543C">
      <w:pPr>
        <w:shd w:val="clear" w:color="auto" w:fill="004B6F" w:themeFill="accent6" w:themeFillTint="E6"/>
        <w:spacing w:line="360" w:lineRule="auto"/>
        <w:jc w:val="both"/>
      </w:pPr>
      <w:r>
        <w:sym w:font="Symbol" w:char="F0B7"/>
      </w:r>
      <w:r>
        <w:t xml:space="preserve"> Income_Category vs Personal Loan</w:t>
      </w:r>
    </w:p>
    <w:p w14:paraId="7EE5CB94" w14:textId="77777777" w:rsidR="00893E5E" w:rsidRDefault="00893E5E" w:rsidP="00E8543C">
      <w:pPr>
        <w:spacing w:line="480" w:lineRule="auto"/>
        <w:jc w:val="both"/>
      </w:pPr>
    </w:p>
    <w:tbl>
      <w:tblPr>
        <w:tblW w:w="3860" w:type="dxa"/>
        <w:tblLook w:val="04A0" w:firstRow="1" w:lastRow="0" w:firstColumn="1" w:lastColumn="0" w:noHBand="0" w:noVBand="1"/>
      </w:tblPr>
      <w:tblGrid>
        <w:gridCol w:w="2240"/>
        <w:gridCol w:w="875"/>
        <w:gridCol w:w="875"/>
      </w:tblGrid>
      <w:tr w:rsidR="0011372D" w:rsidRPr="0011372D" w14:paraId="0F82815B" w14:textId="77777777" w:rsidTr="0011372D">
        <w:trPr>
          <w:trHeight w:val="288"/>
        </w:trPr>
        <w:tc>
          <w:tcPr>
            <w:tcW w:w="2240" w:type="dxa"/>
            <w:tcBorders>
              <w:top w:val="nil"/>
              <w:left w:val="nil"/>
              <w:bottom w:val="nil"/>
              <w:right w:val="nil"/>
            </w:tcBorders>
            <w:shd w:val="clear" w:color="DDEBF7" w:fill="DDEBF7"/>
            <w:noWrap/>
            <w:vAlign w:val="bottom"/>
            <w:hideMark/>
          </w:tcPr>
          <w:p w14:paraId="4963C804" w14:textId="77777777" w:rsidR="0011372D" w:rsidRPr="0011372D" w:rsidRDefault="0011372D" w:rsidP="00E8543C">
            <w:pPr>
              <w:jc w:val="both"/>
              <w:rPr>
                <w:rFonts w:ascii="Calibri" w:eastAsia="Times New Roman" w:hAnsi="Calibri" w:cs="Calibri"/>
                <w:b/>
                <w:bCs/>
                <w:color w:val="000000"/>
                <w:sz w:val="22"/>
                <w:szCs w:val="22"/>
                <w:lang w:val="en-IN" w:eastAsia="en-IN"/>
              </w:rPr>
            </w:pPr>
            <w:r w:rsidRPr="0011372D">
              <w:rPr>
                <w:rFonts w:ascii="Calibri" w:eastAsia="Times New Roman" w:hAnsi="Calibri" w:cs="Calibri"/>
                <w:b/>
                <w:bCs/>
                <w:color w:val="000000"/>
                <w:sz w:val="22"/>
                <w:szCs w:val="22"/>
                <w:lang w:val="en-IN" w:eastAsia="en-IN"/>
              </w:rPr>
              <w:t>Count of Personal Loan</w:t>
            </w:r>
          </w:p>
        </w:tc>
        <w:tc>
          <w:tcPr>
            <w:tcW w:w="860" w:type="dxa"/>
            <w:tcBorders>
              <w:top w:val="nil"/>
              <w:left w:val="nil"/>
              <w:bottom w:val="nil"/>
              <w:right w:val="nil"/>
            </w:tcBorders>
            <w:shd w:val="clear" w:color="DDEBF7" w:fill="DDEBF7"/>
            <w:noWrap/>
            <w:vAlign w:val="bottom"/>
            <w:hideMark/>
          </w:tcPr>
          <w:p w14:paraId="13FD135A" w14:textId="77777777" w:rsidR="0011372D" w:rsidRPr="0011372D" w:rsidRDefault="0011372D" w:rsidP="00E8543C">
            <w:pPr>
              <w:jc w:val="both"/>
              <w:rPr>
                <w:rFonts w:ascii="Calibri" w:eastAsia="Times New Roman" w:hAnsi="Calibri" w:cs="Calibri"/>
                <w:b/>
                <w:bCs/>
                <w:color w:val="000000"/>
                <w:sz w:val="22"/>
                <w:szCs w:val="22"/>
                <w:lang w:val="en-IN" w:eastAsia="en-IN"/>
              </w:rPr>
            </w:pPr>
            <w:r w:rsidRPr="0011372D">
              <w:rPr>
                <w:rFonts w:ascii="Calibri" w:eastAsia="Times New Roman" w:hAnsi="Calibri" w:cs="Calibri"/>
                <w:b/>
                <w:bCs/>
                <w:color w:val="000000"/>
                <w:sz w:val="22"/>
                <w:szCs w:val="22"/>
                <w:lang w:val="en-IN" w:eastAsia="en-IN"/>
              </w:rPr>
              <w:t>PL</w:t>
            </w:r>
          </w:p>
        </w:tc>
        <w:tc>
          <w:tcPr>
            <w:tcW w:w="760" w:type="dxa"/>
            <w:tcBorders>
              <w:top w:val="nil"/>
              <w:left w:val="nil"/>
              <w:bottom w:val="nil"/>
              <w:right w:val="nil"/>
            </w:tcBorders>
            <w:shd w:val="clear" w:color="DDEBF7" w:fill="DDEBF7"/>
            <w:noWrap/>
            <w:vAlign w:val="bottom"/>
            <w:hideMark/>
          </w:tcPr>
          <w:p w14:paraId="6EDC2BA0" w14:textId="77777777" w:rsidR="0011372D" w:rsidRPr="0011372D" w:rsidRDefault="0011372D" w:rsidP="00E8543C">
            <w:pPr>
              <w:jc w:val="both"/>
              <w:rPr>
                <w:rFonts w:ascii="Calibri" w:eastAsia="Times New Roman" w:hAnsi="Calibri" w:cs="Calibri"/>
                <w:b/>
                <w:bCs/>
                <w:color w:val="000000"/>
                <w:sz w:val="22"/>
                <w:szCs w:val="22"/>
                <w:lang w:val="en-IN" w:eastAsia="en-IN"/>
              </w:rPr>
            </w:pPr>
          </w:p>
        </w:tc>
      </w:tr>
      <w:tr w:rsidR="0011372D" w:rsidRPr="0011372D" w14:paraId="44636266" w14:textId="77777777" w:rsidTr="0011372D">
        <w:trPr>
          <w:trHeight w:val="288"/>
        </w:trPr>
        <w:tc>
          <w:tcPr>
            <w:tcW w:w="2240" w:type="dxa"/>
            <w:tcBorders>
              <w:top w:val="nil"/>
              <w:left w:val="nil"/>
              <w:bottom w:val="single" w:sz="4" w:space="0" w:color="9BC2E6"/>
              <w:right w:val="nil"/>
            </w:tcBorders>
            <w:shd w:val="clear" w:color="DDEBF7" w:fill="DDEBF7"/>
            <w:noWrap/>
            <w:vAlign w:val="bottom"/>
            <w:hideMark/>
          </w:tcPr>
          <w:p w14:paraId="1CA926A6" w14:textId="77777777" w:rsidR="0011372D" w:rsidRPr="0011372D" w:rsidRDefault="0011372D" w:rsidP="00E8543C">
            <w:pPr>
              <w:jc w:val="both"/>
              <w:rPr>
                <w:rFonts w:ascii="Calibri" w:eastAsia="Times New Roman" w:hAnsi="Calibri" w:cs="Calibri"/>
                <w:b/>
                <w:bCs/>
                <w:color w:val="000000"/>
                <w:sz w:val="22"/>
                <w:szCs w:val="22"/>
                <w:lang w:val="en-IN" w:eastAsia="en-IN"/>
              </w:rPr>
            </w:pPr>
            <w:r w:rsidRPr="0011372D">
              <w:rPr>
                <w:rFonts w:ascii="Calibri" w:eastAsia="Times New Roman" w:hAnsi="Calibri" w:cs="Calibri"/>
                <w:b/>
                <w:bCs/>
                <w:color w:val="000000"/>
                <w:sz w:val="22"/>
                <w:szCs w:val="22"/>
                <w:lang w:val="en-IN" w:eastAsia="en-IN"/>
              </w:rPr>
              <w:t>Education</w:t>
            </w:r>
          </w:p>
        </w:tc>
        <w:tc>
          <w:tcPr>
            <w:tcW w:w="860" w:type="dxa"/>
            <w:tcBorders>
              <w:top w:val="nil"/>
              <w:left w:val="nil"/>
              <w:bottom w:val="single" w:sz="4" w:space="0" w:color="9BC2E6"/>
              <w:right w:val="nil"/>
            </w:tcBorders>
            <w:shd w:val="clear" w:color="DDEBF7" w:fill="DDEBF7"/>
            <w:noWrap/>
            <w:vAlign w:val="bottom"/>
            <w:hideMark/>
          </w:tcPr>
          <w:p w14:paraId="203C76B0" w14:textId="77777777" w:rsidR="0011372D" w:rsidRPr="0011372D" w:rsidRDefault="0011372D" w:rsidP="00E8543C">
            <w:pPr>
              <w:jc w:val="both"/>
              <w:rPr>
                <w:rFonts w:ascii="Calibri" w:eastAsia="Times New Roman" w:hAnsi="Calibri" w:cs="Calibri"/>
                <w:b/>
                <w:bCs/>
                <w:color w:val="000000"/>
                <w:sz w:val="22"/>
                <w:szCs w:val="22"/>
                <w:lang w:val="en-IN" w:eastAsia="en-IN"/>
              </w:rPr>
            </w:pPr>
            <w:r w:rsidRPr="0011372D">
              <w:rPr>
                <w:rFonts w:ascii="Calibri" w:eastAsia="Times New Roman" w:hAnsi="Calibri" w:cs="Calibri"/>
                <w:b/>
                <w:bCs/>
                <w:color w:val="000000"/>
                <w:sz w:val="22"/>
                <w:szCs w:val="22"/>
                <w:lang w:val="en-IN" w:eastAsia="en-IN"/>
              </w:rPr>
              <w:t>No</w:t>
            </w:r>
          </w:p>
        </w:tc>
        <w:tc>
          <w:tcPr>
            <w:tcW w:w="760" w:type="dxa"/>
            <w:tcBorders>
              <w:top w:val="nil"/>
              <w:left w:val="nil"/>
              <w:bottom w:val="single" w:sz="4" w:space="0" w:color="9BC2E6"/>
              <w:right w:val="nil"/>
            </w:tcBorders>
            <w:shd w:val="clear" w:color="DDEBF7" w:fill="DDEBF7"/>
            <w:noWrap/>
            <w:vAlign w:val="bottom"/>
            <w:hideMark/>
          </w:tcPr>
          <w:p w14:paraId="4AA2033F" w14:textId="77777777" w:rsidR="0011372D" w:rsidRPr="0011372D" w:rsidRDefault="0011372D" w:rsidP="00E8543C">
            <w:pPr>
              <w:jc w:val="both"/>
              <w:rPr>
                <w:rFonts w:ascii="Calibri" w:eastAsia="Times New Roman" w:hAnsi="Calibri" w:cs="Calibri"/>
                <w:b/>
                <w:bCs/>
                <w:color w:val="000000"/>
                <w:sz w:val="22"/>
                <w:szCs w:val="22"/>
                <w:lang w:val="en-IN" w:eastAsia="en-IN"/>
              </w:rPr>
            </w:pPr>
            <w:r w:rsidRPr="0011372D">
              <w:rPr>
                <w:rFonts w:ascii="Calibri" w:eastAsia="Times New Roman" w:hAnsi="Calibri" w:cs="Calibri"/>
                <w:b/>
                <w:bCs/>
                <w:color w:val="000000"/>
                <w:sz w:val="22"/>
                <w:szCs w:val="22"/>
                <w:lang w:val="en-IN" w:eastAsia="en-IN"/>
              </w:rPr>
              <w:t>Yes</w:t>
            </w:r>
          </w:p>
        </w:tc>
      </w:tr>
      <w:tr w:rsidR="0011372D" w:rsidRPr="0011372D" w14:paraId="31B07FDF" w14:textId="77777777" w:rsidTr="0011372D">
        <w:trPr>
          <w:trHeight w:val="288"/>
        </w:trPr>
        <w:tc>
          <w:tcPr>
            <w:tcW w:w="2240" w:type="dxa"/>
            <w:tcBorders>
              <w:top w:val="nil"/>
              <w:left w:val="nil"/>
              <w:bottom w:val="nil"/>
              <w:right w:val="nil"/>
            </w:tcBorders>
            <w:shd w:val="clear" w:color="auto" w:fill="auto"/>
            <w:noWrap/>
            <w:vAlign w:val="bottom"/>
            <w:hideMark/>
          </w:tcPr>
          <w:p w14:paraId="33C2CD14" w14:textId="77777777" w:rsidR="0011372D" w:rsidRPr="0011372D" w:rsidRDefault="0011372D" w:rsidP="00E8543C">
            <w:pPr>
              <w:jc w:val="both"/>
              <w:rPr>
                <w:rFonts w:ascii="Calibri" w:eastAsia="Times New Roman" w:hAnsi="Calibri" w:cs="Calibri"/>
                <w:color w:val="000000"/>
                <w:sz w:val="22"/>
                <w:szCs w:val="22"/>
                <w:lang w:val="en-IN" w:eastAsia="en-IN"/>
              </w:rPr>
            </w:pPr>
            <w:r w:rsidRPr="0011372D">
              <w:rPr>
                <w:rFonts w:ascii="Calibri" w:eastAsia="Times New Roman" w:hAnsi="Calibri" w:cs="Calibri"/>
                <w:color w:val="000000"/>
                <w:sz w:val="22"/>
                <w:szCs w:val="22"/>
                <w:lang w:val="en-IN" w:eastAsia="en-IN"/>
              </w:rPr>
              <w:t>Graduate</w:t>
            </w:r>
          </w:p>
        </w:tc>
        <w:tc>
          <w:tcPr>
            <w:tcW w:w="860" w:type="dxa"/>
            <w:tcBorders>
              <w:top w:val="nil"/>
              <w:left w:val="nil"/>
              <w:bottom w:val="nil"/>
              <w:right w:val="nil"/>
            </w:tcBorders>
            <w:shd w:val="clear" w:color="auto" w:fill="auto"/>
            <w:noWrap/>
            <w:vAlign w:val="bottom"/>
            <w:hideMark/>
          </w:tcPr>
          <w:p w14:paraId="534252EE" w14:textId="77777777" w:rsidR="0011372D" w:rsidRPr="0011372D" w:rsidRDefault="0011372D" w:rsidP="00E8543C">
            <w:pPr>
              <w:jc w:val="both"/>
              <w:rPr>
                <w:rFonts w:ascii="Calibri" w:eastAsia="Times New Roman" w:hAnsi="Calibri" w:cs="Calibri"/>
                <w:color w:val="000000"/>
                <w:sz w:val="22"/>
                <w:szCs w:val="22"/>
                <w:lang w:val="en-IN" w:eastAsia="en-IN"/>
              </w:rPr>
            </w:pPr>
            <w:r w:rsidRPr="0011372D">
              <w:rPr>
                <w:rFonts w:ascii="Calibri" w:eastAsia="Times New Roman" w:hAnsi="Calibri" w:cs="Calibri"/>
                <w:color w:val="000000"/>
                <w:sz w:val="22"/>
                <w:szCs w:val="22"/>
                <w:lang w:val="en-IN" w:eastAsia="en-IN"/>
              </w:rPr>
              <w:t>87.03%</w:t>
            </w:r>
          </w:p>
        </w:tc>
        <w:tc>
          <w:tcPr>
            <w:tcW w:w="760" w:type="dxa"/>
            <w:tcBorders>
              <w:top w:val="nil"/>
              <w:left w:val="nil"/>
              <w:bottom w:val="nil"/>
              <w:right w:val="nil"/>
            </w:tcBorders>
            <w:shd w:val="clear" w:color="auto" w:fill="auto"/>
            <w:noWrap/>
            <w:vAlign w:val="bottom"/>
            <w:hideMark/>
          </w:tcPr>
          <w:p w14:paraId="3274460F" w14:textId="77777777" w:rsidR="0011372D" w:rsidRPr="0011372D" w:rsidRDefault="0011372D" w:rsidP="00E8543C">
            <w:pPr>
              <w:jc w:val="both"/>
              <w:rPr>
                <w:rFonts w:ascii="Calibri" w:eastAsia="Times New Roman" w:hAnsi="Calibri" w:cs="Calibri"/>
                <w:color w:val="000000"/>
                <w:sz w:val="22"/>
                <w:szCs w:val="22"/>
                <w:lang w:val="en-IN" w:eastAsia="en-IN"/>
              </w:rPr>
            </w:pPr>
            <w:r w:rsidRPr="0011372D">
              <w:rPr>
                <w:rFonts w:ascii="Calibri" w:eastAsia="Times New Roman" w:hAnsi="Calibri" w:cs="Calibri"/>
                <w:color w:val="000000"/>
                <w:sz w:val="22"/>
                <w:szCs w:val="22"/>
                <w:lang w:val="en-IN" w:eastAsia="en-IN"/>
              </w:rPr>
              <w:t>12.97%</w:t>
            </w:r>
          </w:p>
        </w:tc>
      </w:tr>
      <w:tr w:rsidR="0011372D" w:rsidRPr="0011372D" w14:paraId="25EE3E95" w14:textId="77777777" w:rsidTr="0011372D">
        <w:trPr>
          <w:trHeight w:val="288"/>
        </w:trPr>
        <w:tc>
          <w:tcPr>
            <w:tcW w:w="2240" w:type="dxa"/>
            <w:tcBorders>
              <w:top w:val="nil"/>
              <w:left w:val="nil"/>
              <w:bottom w:val="nil"/>
              <w:right w:val="nil"/>
            </w:tcBorders>
            <w:shd w:val="clear" w:color="auto" w:fill="auto"/>
            <w:noWrap/>
            <w:vAlign w:val="bottom"/>
            <w:hideMark/>
          </w:tcPr>
          <w:p w14:paraId="5B26605B" w14:textId="6A46A021" w:rsidR="0011372D" w:rsidRPr="0011372D" w:rsidRDefault="0011372D" w:rsidP="00E8543C">
            <w:pPr>
              <w:jc w:val="both"/>
              <w:rPr>
                <w:rFonts w:ascii="Calibri" w:eastAsia="Times New Roman" w:hAnsi="Calibri" w:cs="Calibri"/>
                <w:color w:val="000000"/>
                <w:sz w:val="22"/>
                <w:szCs w:val="22"/>
                <w:lang w:val="en-IN" w:eastAsia="en-IN"/>
              </w:rPr>
            </w:pPr>
            <w:r w:rsidRPr="0011372D">
              <w:rPr>
                <w:rFonts w:ascii="Calibri" w:eastAsia="Times New Roman" w:hAnsi="Calibri" w:cs="Calibri"/>
                <w:color w:val="000000"/>
                <w:sz w:val="22"/>
                <w:szCs w:val="22"/>
                <w:lang w:val="en-IN" w:eastAsia="en-IN"/>
              </w:rPr>
              <w:t>Professional</w:t>
            </w:r>
          </w:p>
        </w:tc>
        <w:tc>
          <w:tcPr>
            <w:tcW w:w="860" w:type="dxa"/>
            <w:tcBorders>
              <w:top w:val="nil"/>
              <w:left w:val="nil"/>
              <w:bottom w:val="nil"/>
              <w:right w:val="nil"/>
            </w:tcBorders>
            <w:shd w:val="clear" w:color="auto" w:fill="auto"/>
            <w:noWrap/>
            <w:vAlign w:val="bottom"/>
            <w:hideMark/>
          </w:tcPr>
          <w:p w14:paraId="6A4B74CC" w14:textId="77777777" w:rsidR="0011372D" w:rsidRPr="0011372D" w:rsidRDefault="0011372D" w:rsidP="00E8543C">
            <w:pPr>
              <w:jc w:val="both"/>
              <w:rPr>
                <w:rFonts w:ascii="Calibri" w:eastAsia="Times New Roman" w:hAnsi="Calibri" w:cs="Calibri"/>
                <w:color w:val="000000"/>
                <w:sz w:val="22"/>
                <w:szCs w:val="22"/>
                <w:lang w:val="en-IN" w:eastAsia="en-IN"/>
              </w:rPr>
            </w:pPr>
            <w:r w:rsidRPr="0011372D">
              <w:rPr>
                <w:rFonts w:ascii="Calibri" w:eastAsia="Times New Roman" w:hAnsi="Calibri" w:cs="Calibri"/>
                <w:color w:val="000000"/>
                <w:sz w:val="22"/>
                <w:szCs w:val="22"/>
                <w:lang w:val="en-IN" w:eastAsia="en-IN"/>
              </w:rPr>
              <w:t>86.34%</w:t>
            </w:r>
          </w:p>
        </w:tc>
        <w:tc>
          <w:tcPr>
            <w:tcW w:w="760" w:type="dxa"/>
            <w:tcBorders>
              <w:top w:val="nil"/>
              <w:left w:val="nil"/>
              <w:bottom w:val="nil"/>
              <w:right w:val="nil"/>
            </w:tcBorders>
            <w:shd w:val="clear" w:color="auto" w:fill="auto"/>
            <w:noWrap/>
            <w:vAlign w:val="bottom"/>
            <w:hideMark/>
          </w:tcPr>
          <w:p w14:paraId="6BCCABF8" w14:textId="77777777" w:rsidR="0011372D" w:rsidRPr="0011372D" w:rsidRDefault="0011372D" w:rsidP="00E8543C">
            <w:pPr>
              <w:jc w:val="both"/>
              <w:rPr>
                <w:rFonts w:ascii="Calibri" w:eastAsia="Times New Roman" w:hAnsi="Calibri" w:cs="Calibri"/>
                <w:color w:val="000000"/>
                <w:sz w:val="22"/>
                <w:szCs w:val="22"/>
                <w:lang w:val="en-IN" w:eastAsia="en-IN"/>
              </w:rPr>
            </w:pPr>
            <w:r w:rsidRPr="0011372D">
              <w:rPr>
                <w:rFonts w:ascii="Calibri" w:eastAsia="Times New Roman" w:hAnsi="Calibri" w:cs="Calibri"/>
                <w:color w:val="000000"/>
                <w:sz w:val="22"/>
                <w:szCs w:val="22"/>
                <w:lang w:val="en-IN" w:eastAsia="en-IN"/>
              </w:rPr>
              <w:t>13.66%</w:t>
            </w:r>
          </w:p>
        </w:tc>
      </w:tr>
      <w:tr w:rsidR="0011372D" w:rsidRPr="0011372D" w14:paraId="33036BFB" w14:textId="77777777" w:rsidTr="0011372D">
        <w:trPr>
          <w:trHeight w:val="288"/>
        </w:trPr>
        <w:tc>
          <w:tcPr>
            <w:tcW w:w="2240" w:type="dxa"/>
            <w:tcBorders>
              <w:top w:val="nil"/>
              <w:left w:val="nil"/>
              <w:bottom w:val="nil"/>
              <w:right w:val="nil"/>
            </w:tcBorders>
            <w:shd w:val="clear" w:color="auto" w:fill="auto"/>
            <w:noWrap/>
            <w:vAlign w:val="bottom"/>
            <w:hideMark/>
          </w:tcPr>
          <w:p w14:paraId="3FE3ACC6" w14:textId="77777777" w:rsidR="0011372D" w:rsidRPr="0011372D" w:rsidRDefault="0011372D" w:rsidP="00E8543C">
            <w:pPr>
              <w:jc w:val="both"/>
              <w:rPr>
                <w:rFonts w:ascii="Calibri" w:eastAsia="Times New Roman" w:hAnsi="Calibri" w:cs="Calibri"/>
                <w:color w:val="000000"/>
                <w:sz w:val="22"/>
                <w:szCs w:val="22"/>
                <w:lang w:val="en-IN" w:eastAsia="en-IN"/>
              </w:rPr>
            </w:pPr>
            <w:r w:rsidRPr="0011372D">
              <w:rPr>
                <w:rFonts w:ascii="Calibri" w:eastAsia="Times New Roman" w:hAnsi="Calibri" w:cs="Calibri"/>
                <w:color w:val="000000"/>
                <w:sz w:val="22"/>
                <w:szCs w:val="22"/>
                <w:lang w:val="en-IN" w:eastAsia="en-IN"/>
              </w:rPr>
              <w:t>Undergraduate</w:t>
            </w:r>
          </w:p>
        </w:tc>
        <w:tc>
          <w:tcPr>
            <w:tcW w:w="860" w:type="dxa"/>
            <w:tcBorders>
              <w:top w:val="nil"/>
              <w:left w:val="nil"/>
              <w:bottom w:val="nil"/>
              <w:right w:val="nil"/>
            </w:tcBorders>
            <w:shd w:val="clear" w:color="auto" w:fill="auto"/>
            <w:noWrap/>
            <w:vAlign w:val="bottom"/>
            <w:hideMark/>
          </w:tcPr>
          <w:p w14:paraId="1C680F2F" w14:textId="77777777" w:rsidR="0011372D" w:rsidRPr="0011372D" w:rsidRDefault="0011372D" w:rsidP="00E8543C">
            <w:pPr>
              <w:jc w:val="both"/>
              <w:rPr>
                <w:rFonts w:ascii="Calibri" w:eastAsia="Times New Roman" w:hAnsi="Calibri" w:cs="Calibri"/>
                <w:color w:val="000000"/>
                <w:sz w:val="22"/>
                <w:szCs w:val="22"/>
                <w:lang w:val="en-IN" w:eastAsia="en-IN"/>
              </w:rPr>
            </w:pPr>
            <w:r w:rsidRPr="0011372D">
              <w:rPr>
                <w:rFonts w:ascii="Calibri" w:eastAsia="Times New Roman" w:hAnsi="Calibri" w:cs="Calibri"/>
                <w:color w:val="000000"/>
                <w:sz w:val="22"/>
                <w:szCs w:val="22"/>
                <w:lang w:val="en-IN" w:eastAsia="en-IN"/>
              </w:rPr>
              <w:t>95.56%</w:t>
            </w:r>
          </w:p>
        </w:tc>
        <w:tc>
          <w:tcPr>
            <w:tcW w:w="760" w:type="dxa"/>
            <w:tcBorders>
              <w:top w:val="nil"/>
              <w:left w:val="nil"/>
              <w:bottom w:val="nil"/>
              <w:right w:val="nil"/>
            </w:tcBorders>
            <w:shd w:val="clear" w:color="auto" w:fill="auto"/>
            <w:noWrap/>
            <w:vAlign w:val="bottom"/>
            <w:hideMark/>
          </w:tcPr>
          <w:p w14:paraId="5F1B3D16" w14:textId="77777777" w:rsidR="0011372D" w:rsidRPr="0011372D" w:rsidRDefault="0011372D" w:rsidP="00E8543C">
            <w:pPr>
              <w:jc w:val="both"/>
              <w:rPr>
                <w:rFonts w:ascii="Calibri" w:eastAsia="Times New Roman" w:hAnsi="Calibri" w:cs="Calibri"/>
                <w:color w:val="000000"/>
                <w:sz w:val="22"/>
                <w:szCs w:val="22"/>
                <w:lang w:val="en-IN" w:eastAsia="en-IN"/>
              </w:rPr>
            </w:pPr>
            <w:r w:rsidRPr="0011372D">
              <w:rPr>
                <w:rFonts w:ascii="Calibri" w:eastAsia="Times New Roman" w:hAnsi="Calibri" w:cs="Calibri"/>
                <w:color w:val="000000"/>
                <w:sz w:val="22"/>
                <w:szCs w:val="22"/>
                <w:lang w:val="en-IN" w:eastAsia="en-IN"/>
              </w:rPr>
              <w:t>4.44%</w:t>
            </w:r>
          </w:p>
        </w:tc>
      </w:tr>
    </w:tbl>
    <w:p w14:paraId="0D466FEB" w14:textId="756A4945" w:rsidR="004B30E5" w:rsidRDefault="004B30E5" w:rsidP="00E8543C">
      <w:pPr>
        <w:jc w:val="both"/>
      </w:pPr>
    </w:p>
    <w:p w14:paraId="5356D169" w14:textId="693A63E8" w:rsidR="004E2880" w:rsidRDefault="004E2880" w:rsidP="00E8543C">
      <w:pPr>
        <w:jc w:val="both"/>
        <w:rPr>
          <w:rFonts w:ascii="Calibri" w:eastAsia="Times New Roman" w:hAnsi="Calibri" w:cs="Calibri"/>
          <w:b/>
          <w:bCs/>
          <w:color w:val="000000"/>
          <w:sz w:val="22"/>
          <w:szCs w:val="22"/>
          <w:lang w:val="en-IN" w:eastAsia="en-IN"/>
        </w:rPr>
      </w:pPr>
      <w:r w:rsidRPr="004E2880">
        <w:rPr>
          <w:rFonts w:ascii="Calibri" w:eastAsia="Times New Roman" w:hAnsi="Calibri" w:cs="Calibri"/>
          <w:b/>
          <w:bCs/>
          <w:color w:val="000000"/>
          <w:sz w:val="22"/>
          <w:szCs w:val="22"/>
          <w:lang w:val="en-IN" w:eastAsia="en-IN"/>
        </w:rPr>
        <w:t>More percentage of Graduates and Professionals have availed Personal Loan than Undergraduates.</w:t>
      </w:r>
    </w:p>
    <w:p w14:paraId="5A942CA5" w14:textId="77777777" w:rsidR="00FC3A3F" w:rsidRDefault="00FC3A3F" w:rsidP="00E8543C">
      <w:pPr>
        <w:jc w:val="both"/>
        <w:rPr>
          <w:rFonts w:ascii="Calibri" w:eastAsia="Times New Roman" w:hAnsi="Calibri" w:cs="Calibri"/>
          <w:b/>
          <w:bCs/>
          <w:color w:val="000000"/>
          <w:sz w:val="22"/>
          <w:szCs w:val="22"/>
          <w:lang w:val="en-IN" w:eastAsia="en-IN"/>
        </w:rPr>
      </w:pPr>
    </w:p>
    <w:tbl>
      <w:tblPr>
        <w:tblW w:w="3860" w:type="dxa"/>
        <w:tblLook w:val="04A0" w:firstRow="1" w:lastRow="0" w:firstColumn="1" w:lastColumn="0" w:noHBand="0" w:noVBand="1"/>
      </w:tblPr>
      <w:tblGrid>
        <w:gridCol w:w="2240"/>
        <w:gridCol w:w="875"/>
        <w:gridCol w:w="875"/>
      </w:tblGrid>
      <w:tr w:rsidR="00FC3A3F" w:rsidRPr="00FC3A3F" w14:paraId="7C8A8B7B" w14:textId="77777777" w:rsidTr="00FC3A3F">
        <w:trPr>
          <w:trHeight w:val="288"/>
        </w:trPr>
        <w:tc>
          <w:tcPr>
            <w:tcW w:w="2240" w:type="dxa"/>
            <w:tcBorders>
              <w:top w:val="nil"/>
              <w:left w:val="nil"/>
              <w:bottom w:val="nil"/>
              <w:right w:val="nil"/>
            </w:tcBorders>
            <w:shd w:val="clear" w:color="DDEBF7" w:fill="DDEBF7"/>
            <w:noWrap/>
            <w:vAlign w:val="bottom"/>
            <w:hideMark/>
          </w:tcPr>
          <w:p w14:paraId="1C04A3AF" w14:textId="77777777" w:rsidR="00FC3A3F" w:rsidRPr="00FC3A3F" w:rsidRDefault="00FC3A3F" w:rsidP="00E8543C">
            <w:pPr>
              <w:jc w:val="both"/>
              <w:rPr>
                <w:rFonts w:ascii="Calibri" w:eastAsia="Times New Roman" w:hAnsi="Calibri" w:cs="Calibri"/>
                <w:b/>
                <w:bCs/>
                <w:color w:val="000000"/>
                <w:sz w:val="22"/>
                <w:szCs w:val="22"/>
                <w:lang w:val="en-IN" w:eastAsia="en-IN"/>
              </w:rPr>
            </w:pPr>
            <w:r w:rsidRPr="00FC3A3F">
              <w:rPr>
                <w:rFonts w:ascii="Calibri" w:eastAsia="Times New Roman" w:hAnsi="Calibri" w:cs="Calibri"/>
                <w:b/>
                <w:bCs/>
                <w:color w:val="000000"/>
                <w:sz w:val="22"/>
                <w:szCs w:val="22"/>
                <w:lang w:val="en-IN" w:eastAsia="en-IN"/>
              </w:rPr>
              <w:t>Count of Personal Loan</w:t>
            </w:r>
          </w:p>
        </w:tc>
        <w:tc>
          <w:tcPr>
            <w:tcW w:w="860" w:type="dxa"/>
            <w:tcBorders>
              <w:top w:val="nil"/>
              <w:left w:val="nil"/>
              <w:bottom w:val="nil"/>
              <w:right w:val="nil"/>
            </w:tcBorders>
            <w:shd w:val="clear" w:color="DDEBF7" w:fill="DDEBF7"/>
            <w:noWrap/>
            <w:vAlign w:val="bottom"/>
            <w:hideMark/>
          </w:tcPr>
          <w:p w14:paraId="79082A0B" w14:textId="77777777" w:rsidR="00FC3A3F" w:rsidRPr="00FC3A3F" w:rsidRDefault="00FC3A3F" w:rsidP="00E8543C">
            <w:pPr>
              <w:jc w:val="both"/>
              <w:rPr>
                <w:rFonts w:ascii="Calibri" w:eastAsia="Times New Roman" w:hAnsi="Calibri" w:cs="Calibri"/>
                <w:b/>
                <w:bCs/>
                <w:color w:val="000000"/>
                <w:sz w:val="22"/>
                <w:szCs w:val="22"/>
                <w:lang w:val="en-IN" w:eastAsia="en-IN"/>
              </w:rPr>
            </w:pPr>
            <w:r w:rsidRPr="00FC3A3F">
              <w:rPr>
                <w:rFonts w:ascii="Calibri" w:eastAsia="Times New Roman" w:hAnsi="Calibri" w:cs="Calibri"/>
                <w:b/>
                <w:bCs/>
                <w:color w:val="000000"/>
                <w:sz w:val="22"/>
                <w:szCs w:val="22"/>
                <w:lang w:val="en-IN" w:eastAsia="en-IN"/>
              </w:rPr>
              <w:t>PL</w:t>
            </w:r>
          </w:p>
        </w:tc>
        <w:tc>
          <w:tcPr>
            <w:tcW w:w="760" w:type="dxa"/>
            <w:tcBorders>
              <w:top w:val="nil"/>
              <w:left w:val="nil"/>
              <w:bottom w:val="nil"/>
              <w:right w:val="nil"/>
            </w:tcBorders>
            <w:shd w:val="clear" w:color="DDEBF7" w:fill="DDEBF7"/>
            <w:noWrap/>
            <w:vAlign w:val="bottom"/>
            <w:hideMark/>
          </w:tcPr>
          <w:p w14:paraId="4941CE0C" w14:textId="77777777" w:rsidR="00FC3A3F" w:rsidRPr="00FC3A3F" w:rsidRDefault="00FC3A3F" w:rsidP="00E8543C">
            <w:pPr>
              <w:jc w:val="both"/>
              <w:rPr>
                <w:rFonts w:ascii="Calibri" w:eastAsia="Times New Roman" w:hAnsi="Calibri" w:cs="Calibri"/>
                <w:b/>
                <w:bCs/>
                <w:color w:val="000000"/>
                <w:sz w:val="22"/>
                <w:szCs w:val="22"/>
                <w:lang w:val="en-IN" w:eastAsia="en-IN"/>
              </w:rPr>
            </w:pPr>
          </w:p>
        </w:tc>
      </w:tr>
      <w:tr w:rsidR="00FC3A3F" w:rsidRPr="00FC3A3F" w14:paraId="11F4AC65" w14:textId="77777777" w:rsidTr="00FC3A3F">
        <w:trPr>
          <w:trHeight w:val="288"/>
        </w:trPr>
        <w:tc>
          <w:tcPr>
            <w:tcW w:w="2240" w:type="dxa"/>
            <w:tcBorders>
              <w:top w:val="nil"/>
              <w:left w:val="nil"/>
              <w:bottom w:val="single" w:sz="4" w:space="0" w:color="9BC2E6"/>
              <w:right w:val="nil"/>
            </w:tcBorders>
            <w:shd w:val="clear" w:color="DDEBF7" w:fill="DDEBF7"/>
            <w:noWrap/>
            <w:vAlign w:val="bottom"/>
            <w:hideMark/>
          </w:tcPr>
          <w:p w14:paraId="6A15E7D1" w14:textId="77777777" w:rsidR="00FC3A3F" w:rsidRPr="00FC3A3F" w:rsidRDefault="00FC3A3F" w:rsidP="00E8543C">
            <w:pPr>
              <w:jc w:val="both"/>
              <w:rPr>
                <w:rFonts w:ascii="Calibri" w:eastAsia="Times New Roman" w:hAnsi="Calibri" w:cs="Calibri"/>
                <w:b/>
                <w:bCs/>
                <w:color w:val="000000"/>
                <w:sz w:val="22"/>
                <w:szCs w:val="22"/>
                <w:lang w:val="en-IN" w:eastAsia="en-IN"/>
              </w:rPr>
            </w:pPr>
            <w:r w:rsidRPr="00FC3A3F">
              <w:rPr>
                <w:rFonts w:ascii="Calibri" w:eastAsia="Times New Roman" w:hAnsi="Calibri" w:cs="Calibri"/>
                <w:b/>
                <w:bCs/>
                <w:color w:val="000000"/>
                <w:sz w:val="22"/>
                <w:szCs w:val="22"/>
                <w:lang w:val="en-IN" w:eastAsia="en-IN"/>
              </w:rPr>
              <w:t>TD</w:t>
            </w:r>
          </w:p>
        </w:tc>
        <w:tc>
          <w:tcPr>
            <w:tcW w:w="860" w:type="dxa"/>
            <w:tcBorders>
              <w:top w:val="nil"/>
              <w:left w:val="nil"/>
              <w:bottom w:val="single" w:sz="4" w:space="0" w:color="9BC2E6"/>
              <w:right w:val="nil"/>
            </w:tcBorders>
            <w:shd w:val="clear" w:color="DDEBF7" w:fill="DDEBF7"/>
            <w:noWrap/>
            <w:vAlign w:val="bottom"/>
            <w:hideMark/>
          </w:tcPr>
          <w:p w14:paraId="656B19C3" w14:textId="77777777" w:rsidR="00FC3A3F" w:rsidRPr="00FC3A3F" w:rsidRDefault="00FC3A3F" w:rsidP="00E8543C">
            <w:pPr>
              <w:jc w:val="both"/>
              <w:rPr>
                <w:rFonts w:ascii="Calibri" w:eastAsia="Times New Roman" w:hAnsi="Calibri" w:cs="Calibri"/>
                <w:b/>
                <w:bCs/>
                <w:color w:val="000000"/>
                <w:sz w:val="22"/>
                <w:szCs w:val="22"/>
                <w:lang w:val="en-IN" w:eastAsia="en-IN"/>
              </w:rPr>
            </w:pPr>
            <w:r w:rsidRPr="00FC3A3F">
              <w:rPr>
                <w:rFonts w:ascii="Calibri" w:eastAsia="Times New Roman" w:hAnsi="Calibri" w:cs="Calibri"/>
                <w:b/>
                <w:bCs/>
                <w:color w:val="000000"/>
                <w:sz w:val="22"/>
                <w:szCs w:val="22"/>
                <w:lang w:val="en-IN" w:eastAsia="en-IN"/>
              </w:rPr>
              <w:t>No</w:t>
            </w:r>
          </w:p>
        </w:tc>
        <w:tc>
          <w:tcPr>
            <w:tcW w:w="760" w:type="dxa"/>
            <w:tcBorders>
              <w:top w:val="nil"/>
              <w:left w:val="nil"/>
              <w:bottom w:val="single" w:sz="4" w:space="0" w:color="9BC2E6"/>
              <w:right w:val="nil"/>
            </w:tcBorders>
            <w:shd w:val="clear" w:color="DDEBF7" w:fill="DDEBF7"/>
            <w:noWrap/>
            <w:vAlign w:val="bottom"/>
            <w:hideMark/>
          </w:tcPr>
          <w:p w14:paraId="58C829B3" w14:textId="77777777" w:rsidR="00FC3A3F" w:rsidRPr="00FC3A3F" w:rsidRDefault="00FC3A3F" w:rsidP="00E8543C">
            <w:pPr>
              <w:jc w:val="both"/>
              <w:rPr>
                <w:rFonts w:ascii="Calibri" w:eastAsia="Times New Roman" w:hAnsi="Calibri" w:cs="Calibri"/>
                <w:b/>
                <w:bCs/>
                <w:color w:val="000000"/>
                <w:sz w:val="22"/>
                <w:szCs w:val="22"/>
                <w:lang w:val="en-IN" w:eastAsia="en-IN"/>
              </w:rPr>
            </w:pPr>
            <w:r w:rsidRPr="00FC3A3F">
              <w:rPr>
                <w:rFonts w:ascii="Calibri" w:eastAsia="Times New Roman" w:hAnsi="Calibri" w:cs="Calibri"/>
                <w:b/>
                <w:bCs/>
                <w:color w:val="000000"/>
                <w:sz w:val="22"/>
                <w:szCs w:val="22"/>
                <w:lang w:val="en-IN" w:eastAsia="en-IN"/>
              </w:rPr>
              <w:t>Yes</w:t>
            </w:r>
          </w:p>
        </w:tc>
      </w:tr>
      <w:tr w:rsidR="00FC3A3F" w:rsidRPr="00FC3A3F" w14:paraId="54DC676F" w14:textId="77777777" w:rsidTr="00FC3A3F">
        <w:trPr>
          <w:trHeight w:val="288"/>
        </w:trPr>
        <w:tc>
          <w:tcPr>
            <w:tcW w:w="2240" w:type="dxa"/>
            <w:tcBorders>
              <w:top w:val="nil"/>
              <w:left w:val="nil"/>
              <w:bottom w:val="nil"/>
              <w:right w:val="nil"/>
            </w:tcBorders>
            <w:shd w:val="clear" w:color="auto" w:fill="auto"/>
            <w:noWrap/>
            <w:vAlign w:val="bottom"/>
            <w:hideMark/>
          </w:tcPr>
          <w:p w14:paraId="72865589" w14:textId="77777777" w:rsidR="00FC3A3F" w:rsidRPr="00FC3A3F" w:rsidRDefault="00FC3A3F" w:rsidP="00E8543C">
            <w:pPr>
              <w:jc w:val="both"/>
              <w:rPr>
                <w:rFonts w:ascii="Calibri" w:eastAsia="Times New Roman" w:hAnsi="Calibri" w:cs="Calibri"/>
                <w:color w:val="000000"/>
                <w:sz w:val="22"/>
                <w:szCs w:val="22"/>
                <w:lang w:val="en-IN" w:eastAsia="en-IN"/>
              </w:rPr>
            </w:pPr>
            <w:r w:rsidRPr="00FC3A3F">
              <w:rPr>
                <w:rFonts w:ascii="Calibri" w:eastAsia="Times New Roman" w:hAnsi="Calibri" w:cs="Calibri"/>
                <w:color w:val="000000"/>
                <w:sz w:val="22"/>
                <w:szCs w:val="22"/>
                <w:lang w:val="en-IN" w:eastAsia="en-IN"/>
              </w:rPr>
              <w:t>No</w:t>
            </w:r>
          </w:p>
        </w:tc>
        <w:tc>
          <w:tcPr>
            <w:tcW w:w="860" w:type="dxa"/>
            <w:tcBorders>
              <w:top w:val="nil"/>
              <w:left w:val="nil"/>
              <w:bottom w:val="nil"/>
              <w:right w:val="nil"/>
            </w:tcBorders>
            <w:shd w:val="clear" w:color="auto" w:fill="auto"/>
            <w:noWrap/>
            <w:vAlign w:val="bottom"/>
            <w:hideMark/>
          </w:tcPr>
          <w:p w14:paraId="268C677A" w14:textId="77777777" w:rsidR="00FC3A3F" w:rsidRPr="00FC3A3F" w:rsidRDefault="00FC3A3F" w:rsidP="00E8543C">
            <w:pPr>
              <w:jc w:val="both"/>
              <w:rPr>
                <w:rFonts w:ascii="Calibri" w:eastAsia="Times New Roman" w:hAnsi="Calibri" w:cs="Calibri"/>
                <w:color w:val="000000"/>
                <w:sz w:val="22"/>
                <w:szCs w:val="22"/>
                <w:lang w:val="en-IN" w:eastAsia="en-IN"/>
              </w:rPr>
            </w:pPr>
            <w:r w:rsidRPr="00FC3A3F">
              <w:rPr>
                <w:rFonts w:ascii="Calibri" w:eastAsia="Times New Roman" w:hAnsi="Calibri" w:cs="Calibri"/>
                <w:color w:val="000000"/>
                <w:sz w:val="22"/>
                <w:szCs w:val="22"/>
                <w:lang w:val="en-IN" w:eastAsia="en-IN"/>
              </w:rPr>
              <w:t>92.76%</w:t>
            </w:r>
          </w:p>
        </w:tc>
        <w:tc>
          <w:tcPr>
            <w:tcW w:w="760" w:type="dxa"/>
            <w:tcBorders>
              <w:top w:val="nil"/>
              <w:left w:val="nil"/>
              <w:bottom w:val="nil"/>
              <w:right w:val="nil"/>
            </w:tcBorders>
            <w:shd w:val="clear" w:color="auto" w:fill="auto"/>
            <w:noWrap/>
            <w:vAlign w:val="bottom"/>
            <w:hideMark/>
          </w:tcPr>
          <w:p w14:paraId="736A6CCA" w14:textId="77777777" w:rsidR="00FC3A3F" w:rsidRPr="00FC3A3F" w:rsidRDefault="00FC3A3F" w:rsidP="00E8543C">
            <w:pPr>
              <w:jc w:val="both"/>
              <w:rPr>
                <w:rFonts w:ascii="Calibri" w:eastAsia="Times New Roman" w:hAnsi="Calibri" w:cs="Calibri"/>
                <w:color w:val="000000"/>
                <w:sz w:val="22"/>
                <w:szCs w:val="22"/>
                <w:lang w:val="en-IN" w:eastAsia="en-IN"/>
              </w:rPr>
            </w:pPr>
            <w:r w:rsidRPr="00FC3A3F">
              <w:rPr>
                <w:rFonts w:ascii="Calibri" w:eastAsia="Times New Roman" w:hAnsi="Calibri" w:cs="Calibri"/>
                <w:color w:val="000000"/>
                <w:sz w:val="22"/>
                <w:szCs w:val="22"/>
                <w:lang w:val="en-IN" w:eastAsia="en-IN"/>
              </w:rPr>
              <w:t>7.24%</w:t>
            </w:r>
          </w:p>
        </w:tc>
      </w:tr>
      <w:tr w:rsidR="00FC3A3F" w:rsidRPr="00FC3A3F" w14:paraId="2B9078C9" w14:textId="77777777" w:rsidTr="00FC3A3F">
        <w:trPr>
          <w:trHeight w:val="288"/>
        </w:trPr>
        <w:tc>
          <w:tcPr>
            <w:tcW w:w="2240" w:type="dxa"/>
            <w:tcBorders>
              <w:top w:val="nil"/>
              <w:left w:val="nil"/>
              <w:bottom w:val="nil"/>
              <w:right w:val="nil"/>
            </w:tcBorders>
            <w:shd w:val="clear" w:color="auto" w:fill="auto"/>
            <w:noWrap/>
            <w:vAlign w:val="bottom"/>
            <w:hideMark/>
          </w:tcPr>
          <w:p w14:paraId="2678F673" w14:textId="77777777" w:rsidR="00FC3A3F" w:rsidRPr="00FC3A3F" w:rsidRDefault="00FC3A3F" w:rsidP="00E8543C">
            <w:pPr>
              <w:jc w:val="both"/>
              <w:rPr>
                <w:rFonts w:ascii="Calibri" w:eastAsia="Times New Roman" w:hAnsi="Calibri" w:cs="Calibri"/>
                <w:color w:val="000000"/>
                <w:sz w:val="22"/>
                <w:szCs w:val="22"/>
                <w:lang w:val="en-IN" w:eastAsia="en-IN"/>
              </w:rPr>
            </w:pPr>
            <w:r w:rsidRPr="00FC3A3F">
              <w:rPr>
                <w:rFonts w:ascii="Calibri" w:eastAsia="Times New Roman" w:hAnsi="Calibri" w:cs="Calibri"/>
                <w:color w:val="000000"/>
                <w:sz w:val="22"/>
                <w:szCs w:val="22"/>
                <w:lang w:val="en-IN" w:eastAsia="en-IN"/>
              </w:rPr>
              <w:t>Yes</w:t>
            </w:r>
          </w:p>
        </w:tc>
        <w:tc>
          <w:tcPr>
            <w:tcW w:w="860" w:type="dxa"/>
            <w:tcBorders>
              <w:top w:val="nil"/>
              <w:left w:val="nil"/>
              <w:bottom w:val="nil"/>
              <w:right w:val="nil"/>
            </w:tcBorders>
            <w:shd w:val="clear" w:color="auto" w:fill="auto"/>
            <w:noWrap/>
            <w:vAlign w:val="bottom"/>
            <w:hideMark/>
          </w:tcPr>
          <w:p w14:paraId="09936D8D" w14:textId="77777777" w:rsidR="00FC3A3F" w:rsidRPr="00FC3A3F" w:rsidRDefault="00FC3A3F" w:rsidP="00E8543C">
            <w:pPr>
              <w:jc w:val="both"/>
              <w:rPr>
                <w:rFonts w:ascii="Calibri" w:eastAsia="Times New Roman" w:hAnsi="Calibri" w:cs="Calibri"/>
                <w:color w:val="000000"/>
                <w:sz w:val="22"/>
                <w:szCs w:val="22"/>
                <w:lang w:val="en-IN" w:eastAsia="en-IN"/>
              </w:rPr>
            </w:pPr>
            <w:r w:rsidRPr="00FC3A3F">
              <w:rPr>
                <w:rFonts w:ascii="Calibri" w:eastAsia="Times New Roman" w:hAnsi="Calibri" w:cs="Calibri"/>
                <w:color w:val="000000"/>
                <w:sz w:val="22"/>
                <w:szCs w:val="22"/>
                <w:lang w:val="en-IN" w:eastAsia="en-IN"/>
              </w:rPr>
              <w:t>53.64%</w:t>
            </w:r>
          </w:p>
        </w:tc>
        <w:tc>
          <w:tcPr>
            <w:tcW w:w="760" w:type="dxa"/>
            <w:tcBorders>
              <w:top w:val="nil"/>
              <w:left w:val="nil"/>
              <w:bottom w:val="nil"/>
              <w:right w:val="nil"/>
            </w:tcBorders>
            <w:shd w:val="clear" w:color="auto" w:fill="auto"/>
            <w:noWrap/>
            <w:vAlign w:val="bottom"/>
            <w:hideMark/>
          </w:tcPr>
          <w:p w14:paraId="77DE708B" w14:textId="77777777" w:rsidR="00FC3A3F" w:rsidRPr="00FC3A3F" w:rsidRDefault="00FC3A3F" w:rsidP="00E8543C">
            <w:pPr>
              <w:jc w:val="both"/>
              <w:rPr>
                <w:rFonts w:ascii="Calibri" w:eastAsia="Times New Roman" w:hAnsi="Calibri" w:cs="Calibri"/>
                <w:color w:val="000000"/>
                <w:sz w:val="22"/>
                <w:szCs w:val="22"/>
                <w:lang w:val="en-IN" w:eastAsia="en-IN"/>
              </w:rPr>
            </w:pPr>
            <w:r w:rsidRPr="00FC3A3F">
              <w:rPr>
                <w:rFonts w:ascii="Calibri" w:eastAsia="Times New Roman" w:hAnsi="Calibri" w:cs="Calibri"/>
                <w:color w:val="000000"/>
                <w:sz w:val="22"/>
                <w:szCs w:val="22"/>
                <w:lang w:val="en-IN" w:eastAsia="en-IN"/>
              </w:rPr>
              <w:t>46.36%</w:t>
            </w:r>
          </w:p>
        </w:tc>
      </w:tr>
    </w:tbl>
    <w:p w14:paraId="65C8970C" w14:textId="77777777" w:rsidR="00FC3A3F" w:rsidRDefault="00FC3A3F" w:rsidP="00E8543C">
      <w:pPr>
        <w:jc w:val="both"/>
        <w:rPr>
          <w:rFonts w:ascii="Calibri" w:eastAsia="Times New Roman" w:hAnsi="Calibri" w:cs="Calibri"/>
          <w:b/>
          <w:bCs/>
          <w:color w:val="000000"/>
          <w:sz w:val="22"/>
          <w:szCs w:val="22"/>
          <w:lang w:val="en-IN" w:eastAsia="en-IN"/>
        </w:rPr>
      </w:pPr>
    </w:p>
    <w:p w14:paraId="692AF191" w14:textId="77777777" w:rsidR="00FC3A3F" w:rsidRPr="00FC3A3F" w:rsidRDefault="00FC3A3F" w:rsidP="00E8543C">
      <w:pPr>
        <w:jc w:val="both"/>
        <w:rPr>
          <w:rFonts w:ascii="Calibri" w:eastAsia="Times New Roman" w:hAnsi="Calibri" w:cs="Calibri"/>
          <w:b/>
          <w:bCs/>
          <w:color w:val="000000"/>
          <w:sz w:val="22"/>
          <w:szCs w:val="22"/>
          <w:lang w:val="en-IN" w:eastAsia="en-IN"/>
        </w:rPr>
      </w:pPr>
      <w:r w:rsidRPr="00FC3A3F">
        <w:rPr>
          <w:rFonts w:ascii="Calibri" w:eastAsia="Times New Roman" w:hAnsi="Calibri" w:cs="Calibri"/>
          <w:b/>
          <w:bCs/>
          <w:color w:val="000000"/>
          <w:sz w:val="22"/>
          <w:szCs w:val="22"/>
          <w:lang w:val="en-IN" w:eastAsia="en-IN"/>
        </w:rPr>
        <w:t>The customers who have Fixed deposit in the bank had also availed Personal loan more than the customers who have no FD account.</w:t>
      </w:r>
    </w:p>
    <w:p w14:paraId="70AEE629" w14:textId="77777777" w:rsidR="00FC3A3F" w:rsidRDefault="00FC3A3F" w:rsidP="00E8543C">
      <w:pPr>
        <w:jc w:val="both"/>
        <w:rPr>
          <w:rFonts w:ascii="Calibri" w:eastAsia="Times New Roman" w:hAnsi="Calibri" w:cs="Calibri"/>
          <w:b/>
          <w:bCs/>
          <w:color w:val="000000"/>
          <w:sz w:val="22"/>
          <w:szCs w:val="22"/>
          <w:lang w:val="en-IN" w:eastAsia="en-IN"/>
        </w:rPr>
      </w:pPr>
    </w:p>
    <w:tbl>
      <w:tblPr>
        <w:tblW w:w="3860" w:type="dxa"/>
        <w:tblLook w:val="04A0" w:firstRow="1" w:lastRow="0" w:firstColumn="1" w:lastColumn="0" w:noHBand="0" w:noVBand="1"/>
      </w:tblPr>
      <w:tblGrid>
        <w:gridCol w:w="2240"/>
        <w:gridCol w:w="875"/>
        <w:gridCol w:w="764"/>
      </w:tblGrid>
      <w:tr w:rsidR="00221FD7" w:rsidRPr="00221FD7" w14:paraId="530ED0F3" w14:textId="77777777" w:rsidTr="00221FD7">
        <w:trPr>
          <w:trHeight w:val="288"/>
        </w:trPr>
        <w:tc>
          <w:tcPr>
            <w:tcW w:w="2240" w:type="dxa"/>
            <w:tcBorders>
              <w:top w:val="nil"/>
              <w:left w:val="nil"/>
              <w:bottom w:val="nil"/>
              <w:right w:val="nil"/>
            </w:tcBorders>
            <w:shd w:val="clear" w:color="DDEBF7" w:fill="DDEBF7"/>
            <w:noWrap/>
            <w:vAlign w:val="bottom"/>
            <w:hideMark/>
          </w:tcPr>
          <w:p w14:paraId="12630870" w14:textId="77777777" w:rsidR="00221FD7" w:rsidRPr="00221FD7" w:rsidRDefault="00221FD7" w:rsidP="00E8543C">
            <w:pPr>
              <w:jc w:val="both"/>
              <w:rPr>
                <w:rFonts w:ascii="Calibri" w:eastAsia="Times New Roman" w:hAnsi="Calibri" w:cs="Calibri"/>
                <w:b/>
                <w:bCs/>
                <w:color w:val="000000"/>
                <w:sz w:val="22"/>
                <w:szCs w:val="22"/>
                <w:lang w:val="en-IN" w:eastAsia="en-IN"/>
              </w:rPr>
            </w:pPr>
            <w:r w:rsidRPr="00221FD7">
              <w:rPr>
                <w:rFonts w:ascii="Calibri" w:eastAsia="Times New Roman" w:hAnsi="Calibri" w:cs="Calibri"/>
                <w:b/>
                <w:bCs/>
                <w:color w:val="000000"/>
                <w:sz w:val="22"/>
                <w:szCs w:val="22"/>
                <w:lang w:val="en-IN" w:eastAsia="en-IN"/>
              </w:rPr>
              <w:t>Count of Personal Loan</w:t>
            </w:r>
          </w:p>
        </w:tc>
        <w:tc>
          <w:tcPr>
            <w:tcW w:w="860" w:type="dxa"/>
            <w:tcBorders>
              <w:top w:val="nil"/>
              <w:left w:val="nil"/>
              <w:bottom w:val="nil"/>
              <w:right w:val="nil"/>
            </w:tcBorders>
            <w:shd w:val="clear" w:color="DDEBF7" w:fill="DDEBF7"/>
            <w:noWrap/>
            <w:vAlign w:val="bottom"/>
            <w:hideMark/>
          </w:tcPr>
          <w:p w14:paraId="7C477804" w14:textId="77777777" w:rsidR="00221FD7" w:rsidRPr="00221FD7" w:rsidRDefault="00221FD7" w:rsidP="00E8543C">
            <w:pPr>
              <w:jc w:val="both"/>
              <w:rPr>
                <w:rFonts w:ascii="Calibri" w:eastAsia="Times New Roman" w:hAnsi="Calibri" w:cs="Calibri"/>
                <w:b/>
                <w:bCs/>
                <w:color w:val="000000"/>
                <w:sz w:val="22"/>
                <w:szCs w:val="22"/>
                <w:lang w:val="en-IN" w:eastAsia="en-IN"/>
              </w:rPr>
            </w:pPr>
            <w:r w:rsidRPr="00221FD7">
              <w:rPr>
                <w:rFonts w:ascii="Calibri" w:eastAsia="Times New Roman" w:hAnsi="Calibri" w:cs="Calibri"/>
                <w:b/>
                <w:bCs/>
                <w:color w:val="000000"/>
                <w:sz w:val="22"/>
                <w:szCs w:val="22"/>
                <w:lang w:val="en-IN" w:eastAsia="en-IN"/>
              </w:rPr>
              <w:t>PL</w:t>
            </w:r>
          </w:p>
        </w:tc>
        <w:tc>
          <w:tcPr>
            <w:tcW w:w="760" w:type="dxa"/>
            <w:tcBorders>
              <w:top w:val="nil"/>
              <w:left w:val="nil"/>
              <w:bottom w:val="nil"/>
              <w:right w:val="nil"/>
            </w:tcBorders>
            <w:shd w:val="clear" w:color="DDEBF7" w:fill="DDEBF7"/>
            <w:noWrap/>
            <w:vAlign w:val="bottom"/>
            <w:hideMark/>
          </w:tcPr>
          <w:p w14:paraId="5CD42EA8" w14:textId="77777777" w:rsidR="00221FD7" w:rsidRPr="00221FD7" w:rsidRDefault="00221FD7" w:rsidP="00E8543C">
            <w:pPr>
              <w:jc w:val="both"/>
              <w:rPr>
                <w:rFonts w:ascii="Calibri" w:eastAsia="Times New Roman" w:hAnsi="Calibri" w:cs="Calibri"/>
                <w:b/>
                <w:bCs/>
                <w:color w:val="000000"/>
                <w:sz w:val="22"/>
                <w:szCs w:val="22"/>
                <w:lang w:val="en-IN" w:eastAsia="en-IN"/>
              </w:rPr>
            </w:pPr>
          </w:p>
        </w:tc>
      </w:tr>
      <w:tr w:rsidR="00221FD7" w:rsidRPr="00221FD7" w14:paraId="411E9085" w14:textId="77777777" w:rsidTr="00221FD7">
        <w:trPr>
          <w:trHeight w:val="288"/>
        </w:trPr>
        <w:tc>
          <w:tcPr>
            <w:tcW w:w="2240" w:type="dxa"/>
            <w:tcBorders>
              <w:top w:val="nil"/>
              <w:left w:val="nil"/>
              <w:bottom w:val="single" w:sz="4" w:space="0" w:color="9BC2E6"/>
              <w:right w:val="nil"/>
            </w:tcBorders>
            <w:shd w:val="clear" w:color="DDEBF7" w:fill="DDEBF7"/>
            <w:noWrap/>
            <w:vAlign w:val="bottom"/>
            <w:hideMark/>
          </w:tcPr>
          <w:p w14:paraId="7A72E605" w14:textId="77777777" w:rsidR="00221FD7" w:rsidRPr="00221FD7" w:rsidRDefault="00221FD7" w:rsidP="00E8543C">
            <w:pPr>
              <w:jc w:val="both"/>
              <w:rPr>
                <w:rFonts w:ascii="Calibri" w:eastAsia="Times New Roman" w:hAnsi="Calibri" w:cs="Calibri"/>
                <w:b/>
                <w:bCs/>
                <w:color w:val="000000"/>
                <w:sz w:val="22"/>
                <w:szCs w:val="22"/>
                <w:lang w:val="en-IN" w:eastAsia="en-IN"/>
              </w:rPr>
            </w:pPr>
            <w:r w:rsidRPr="00221FD7">
              <w:rPr>
                <w:rFonts w:ascii="Calibri" w:eastAsia="Times New Roman" w:hAnsi="Calibri" w:cs="Calibri"/>
                <w:b/>
                <w:bCs/>
                <w:color w:val="000000"/>
                <w:sz w:val="22"/>
                <w:szCs w:val="22"/>
                <w:lang w:val="en-IN" w:eastAsia="en-IN"/>
              </w:rPr>
              <w:t>Online</w:t>
            </w:r>
          </w:p>
        </w:tc>
        <w:tc>
          <w:tcPr>
            <w:tcW w:w="860" w:type="dxa"/>
            <w:tcBorders>
              <w:top w:val="nil"/>
              <w:left w:val="nil"/>
              <w:bottom w:val="single" w:sz="4" w:space="0" w:color="9BC2E6"/>
              <w:right w:val="nil"/>
            </w:tcBorders>
            <w:shd w:val="clear" w:color="DDEBF7" w:fill="DDEBF7"/>
            <w:noWrap/>
            <w:vAlign w:val="bottom"/>
            <w:hideMark/>
          </w:tcPr>
          <w:p w14:paraId="24EF55AA" w14:textId="77777777" w:rsidR="00221FD7" w:rsidRPr="00221FD7" w:rsidRDefault="00221FD7" w:rsidP="00E8543C">
            <w:pPr>
              <w:jc w:val="both"/>
              <w:rPr>
                <w:rFonts w:ascii="Calibri" w:eastAsia="Times New Roman" w:hAnsi="Calibri" w:cs="Calibri"/>
                <w:b/>
                <w:bCs/>
                <w:color w:val="000000"/>
                <w:sz w:val="22"/>
                <w:szCs w:val="22"/>
                <w:lang w:val="en-IN" w:eastAsia="en-IN"/>
              </w:rPr>
            </w:pPr>
            <w:r w:rsidRPr="00221FD7">
              <w:rPr>
                <w:rFonts w:ascii="Calibri" w:eastAsia="Times New Roman" w:hAnsi="Calibri" w:cs="Calibri"/>
                <w:b/>
                <w:bCs/>
                <w:color w:val="000000"/>
                <w:sz w:val="22"/>
                <w:szCs w:val="22"/>
                <w:lang w:val="en-IN" w:eastAsia="en-IN"/>
              </w:rPr>
              <w:t>No</w:t>
            </w:r>
          </w:p>
        </w:tc>
        <w:tc>
          <w:tcPr>
            <w:tcW w:w="760" w:type="dxa"/>
            <w:tcBorders>
              <w:top w:val="nil"/>
              <w:left w:val="nil"/>
              <w:bottom w:val="single" w:sz="4" w:space="0" w:color="9BC2E6"/>
              <w:right w:val="nil"/>
            </w:tcBorders>
            <w:shd w:val="clear" w:color="DDEBF7" w:fill="DDEBF7"/>
            <w:noWrap/>
            <w:vAlign w:val="bottom"/>
            <w:hideMark/>
          </w:tcPr>
          <w:p w14:paraId="0CB61A60" w14:textId="77777777" w:rsidR="00221FD7" w:rsidRPr="00221FD7" w:rsidRDefault="00221FD7" w:rsidP="00E8543C">
            <w:pPr>
              <w:jc w:val="both"/>
              <w:rPr>
                <w:rFonts w:ascii="Calibri" w:eastAsia="Times New Roman" w:hAnsi="Calibri" w:cs="Calibri"/>
                <w:b/>
                <w:bCs/>
                <w:color w:val="000000"/>
                <w:sz w:val="22"/>
                <w:szCs w:val="22"/>
                <w:lang w:val="en-IN" w:eastAsia="en-IN"/>
              </w:rPr>
            </w:pPr>
            <w:r w:rsidRPr="00221FD7">
              <w:rPr>
                <w:rFonts w:ascii="Calibri" w:eastAsia="Times New Roman" w:hAnsi="Calibri" w:cs="Calibri"/>
                <w:b/>
                <w:bCs/>
                <w:color w:val="000000"/>
                <w:sz w:val="22"/>
                <w:szCs w:val="22"/>
                <w:lang w:val="en-IN" w:eastAsia="en-IN"/>
              </w:rPr>
              <w:t>Yes</w:t>
            </w:r>
          </w:p>
        </w:tc>
      </w:tr>
      <w:tr w:rsidR="00221FD7" w:rsidRPr="00221FD7" w14:paraId="0DD98979" w14:textId="77777777" w:rsidTr="00221FD7">
        <w:trPr>
          <w:trHeight w:val="288"/>
        </w:trPr>
        <w:tc>
          <w:tcPr>
            <w:tcW w:w="2240" w:type="dxa"/>
            <w:tcBorders>
              <w:top w:val="nil"/>
              <w:left w:val="nil"/>
              <w:bottom w:val="nil"/>
              <w:right w:val="nil"/>
            </w:tcBorders>
            <w:shd w:val="clear" w:color="auto" w:fill="auto"/>
            <w:noWrap/>
            <w:vAlign w:val="bottom"/>
            <w:hideMark/>
          </w:tcPr>
          <w:p w14:paraId="4C9B0845" w14:textId="77777777" w:rsidR="00221FD7" w:rsidRPr="00221FD7" w:rsidRDefault="00221FD7" w:rsidP="00E8543C">
            <w:pPr>
              <w:jc w:val="both"/>
              <w:rPr>
                <w:rFonts w:ascii="Calibri" w:eastAsia="Times New Roman" w:hAnsi="Calibri" w:cs="Calibri"/>
                <w:color w:val="000000"/>
                <w:sz w:val="22"/>
                <w:szCs w:val="22"/>
                <w:lang w:val="en-IN" w:eastAsia="en-IN"/>
              </w:rPr>
            </w:pPr>
            <w:r w:rsidRPr="00221FD7">
              <w:rPr>
                <w:rFonts w:ascii="Calibri" w:eastAsia="Times New Roman" w:hAnsi="Calibri" w:cs="Calibri"/>
                <w:color w:val="000000"/>
                <w:sz w:val="22"/>
                <w:szCs w:val="22"/>
                <w:lang w:val="en-IN" w:eastAsia="en-IN"/>
              </w:rPr>
              <w:t>No</w:t>
            </w:r>
          </w:p>
        </w:tc>
        <w:tc>
          <w:tcPr>
            <w:tcW w:w="860" w:type="dxa"/>
            <w:tcBorders>
              <w:top w:val="nil"/>
              <w:left w:val="nil"/>
              <w:bottom w:val="nil"/>
              <w:right w:val="nil"/>
            </w:tcBorders>
            <w:shd w:val="clear" w:color="auto" w:fill="auto"/>
            <w:noWrap/>
            <w:vAlign w:val="bottom"/>
            <w:hideMark/>
          </w:tcPr>
          <w:p w14:paraId="7299239E" w14:textId="77777777" w:rsidR="00221FD7" w:rsidRPr="00221FD7" w:rsidRDefault="00221FD7" w:rsidP="00E8543C">
            <w:pPr>
              <w:jc w:val="both"/>
              <w:rPr>
                <w:rFonts w:ascii="Calibri" w:eastAsia="Times New Roman" w:hAnsi="Calibri" w:cs="Calibri"/>
                <w:color w:val="000000"/>
                <w:sz w:val="22"/>
                <w:szCs w:val="22"/>
                <w:lang w:val="en-IN" w:eastAsia="en-IN"/>
              </w:rPr>
            </w:pPr>
            <w:r w:rsidRPr="00221FD7">
              <w:rPr>
                <w:rFonts w:ascii="Calibri" w:eastAsia="Times New Roman" w:hAnsi="Calibri" w:cs="Calibri"/>
                <w:color w:val="000000"/>
                <w:sz w:val="22"/>
                <w:szCs w:val="22"/>
                <w:lang w:val="en-IN" w:eastAsia="en-IN"/>
              </w:rPr>
              <w:t>90.63%</w:t>
            </w:r>
          </w:p>
        </w:tc>
        <w:tc>
          <w:tcPr>
            <w:tcW w:w="760" w:type="dxa"/>
            <w:tcBorders>
              <w:top w:val="nil"/>
              <w:left w:val="nil"/>
              <w:bottom w:val="nil"/>
              <w:right w:val="nil"/>
            </w:tcBorders>
            <w:shd w:val="clear" w:color="auto" w:fill="auto"/>
            <w:noWrap/>
            <w:vAlign w:val="bottom"/>
            <w:hideMark/>
          </w:tcPr>
          <w:p w14:paraId="77F85B75" w14:textId="77777777" w:rsidR="00221FD7" w:rsidRPr="00221FD7" w:rsidRDefault="00221FD7" w:rsidP="00E8543C">
            <w:pPr>
              <w:jc w:val="both"/>
              <w:rPr>
                <w:rFonts w:ascii="Calibri" w:eastAsia="Times New Roman" w:hAnsi="Calibri" w:cs="Calibri"/>
                <w:color w:val="000000"/>
                <w:sz w:val="22"/>
                <w:szCs w:val="22"/>
                <w:lang w:val="en-IN" w:eastAsia="en-IN"/>
              </w:rPr>
            </w:pPr>
            <w:r w:rsidRPr="00221FD7">
              <w:rPr>
                <w:rFonts w:ascii="Calibri" w:eastAsia="Times New Roman" w:hAnsi="Calibri" w:cs="Calibri"/>
                <w:color w:val="000000"/>
                <w:sz w:val="22"/>
                <w:szCs w:val="22"/>
                <w:lang w:val="en-IN" w:eastAsia="en-IN"/>
              </w:rPr>
              <w:t>9.38%</w:t>
            </w:r>
          </w:p>
        </w:tc>
      </w:tr>
      <w:tr w:rsidR="00221FD7" w:rsidRPr="00221FD7" w14:paraId="5C0F748F" w14:textId="77777777" w:rsidTr="00221FD7">
        <w:trPr>
          <w:trHeight w:val="288"/>
        </w:trPr>
        <w:tc>
          <w:tcPr>
            <w:tcW w:w="2240" w:type="dxa"/>
            <w:tcBorders>
              <w:top w:val="nil"/>
              <w:left w:val="nil"/>
              <w:bottom w:val="nil"/>
              <w:right w:val="nil"/>
            </w:tcBorders>
            <w:shd w:val="clear" w:color="auto" w:fill="auto"/>
            <w:noWrap/>
            <w:vAlign w:val="bottom"/>
            <w:hideMark/>
          </w:tcPr>
          <w:p w14:paraId="6D7BA512" w14:textId="77777777" w:rsidR="00221FD7" w:rsidRPr="00221FD7" w:rsidRDefault="00221FD7" w:rsidP="00E8543C">
            <w:pPr>
              <w:jc w:val="both"/>
              <w:rPr>
                <w:rFonts w:ascii="Calibri" w:eastAsia="Times New Roman" w:hAnsi="Calibri" w:cs="Calibri"/>
                <w:color w:val="000000"/>
                <w:sz w:val="22"/>
                <w:szCs w:val="22"/>
                <w:lang w:val="en-IN" w:eastAsia="en-IN"/>
              </w:rPr>
            </w:pPr>
            <w:r w:rsidRPr="00221FD7">
              <w:rPr>
                <w:rFonts w:ascii="Calibri" w:eastAsia="Times New Roman" w:hAnsi="Calibri" w:cs="Calibri"/>
                <w:color w:val="000000"/>
                <w:sz w:val="22"/>
                <w:szCs w:val="22"/>
                <w:lang w:val="en-IN" w:eastAsia="en-IN"/>
              </w:rPr>
              <w:t>Yes</w:t>
            </w:r>
          </w:p>
        </w:tc>
        <w:tc>
          <w:tcPr>
            <w:tcW w:w="860" w:type="dxa"/>
            <w:tcBorders>
              <w:top w:val="nil"/>
              <w:left w:val="nil"/>
              <w:bottom w:val="nil"/>
              <w:right w:val="nil"/>
            </w:tcBorders>
            <w:shd w:val="clear" w:color="auto" w:fill="auto"/>
            <w:noWrap/>
            <w:vAlign w:val="bottom"/>
            <w:hideMark/>
          </w:tcPr>
          <w:p w14:paraId="3B7893A2" w14:textId="77777777" w:rsidR="00221FD7" w:rsidRPr="00221FD7" w:rsidRDefault="00221FD7" w:rsidP="00E8543C">
            <w:pPr>
              <w:jc w:val="both"/>
              <w:rPr>
                <w:rFonts w:ascii="Calibri" w:eastAsia="Times New Roman" w:hAnsi="Calibri" w:cs="Calibri"/>
                <w:color w:val="000000"/>
                <w:sz w:val="22"/>
                <w:szCs w:val="22"/>
                <w:lang w:val="en-IN" w:eastAsia="en-IN"/>
              </w:rPr>
            </w:pPr>
            <w:r w:rsidRPr="00221FD7">
              <w:rPr>
                <w:rFonts w:ascii="Calibri" w:eastAsia="Times New Roman" w:hAnsi="Calibri" w:cs="Calibri"/>
                <w:color w:val="000000"/>
                <w:sz w:val="22"/>
                <w:szCs w:val="22"/>
                <w:lang w:val="en-IN" w:eastAsia="en-IN"/>
              </w:rPr>
              <w:t>90.25%</w:t>
            </w:r>
          </w:p>
        </w:tc>
        <w:tc>
          <w:tcPr>
            <w:tcW w:w="760" w:type="dxa"/>
            <w:tcBorders>
              <w:top w:val="nil"/>
              <w:left w:val="nil"/>
              <w:bottom w:val="nil"/>
              <w:right w:val="nil"/>
            </w:tcBorders>
            <w:shd w:val="clear" w:color="auto" w:fill="auto"/>
            <w:noWrap/>
            <w:vAlign w:val="bottom"/>
            <w:hideMark/>
          </w:tcPr>
          <w:p w14:paraId="1BC47D81" w14:textId="77777777" w:rsidR="00221FD7" w:rsidRPr="00221FD7" w:rsidRDefault="00221FD7" w:rsidP="00E8543C">
            <w:pPr>
              <w:jc w:val="both"/>
              <w:rPr>
                <w:rFonts w:ascii="Calibri" w:eastAsia="Times New Roman" w:hAnsi="Calibri" w:cs="Calibri"/>
                <w:color w:val="000000"/>
                <w:sz w:val="22"/>
                <w:szCs w:val="22"/>
                <w:lang w:val="en-IN" w:eastAsia="en-IN"/>
              </w:rPr>
            </w:pPr>
            <w:r w:rsidRPr="00221FD7">
              <w:rPr>
                <w:rFonts w:ascii="Calibri" w:eastAsia="Times New Roman" w:hAnsi="Calibri" w:cs="Calibri"/>
                <w:color w:val="000000"/>
                <w:sz w:val="22"/>
                <w:szCs w:val="22"/>
                <w:lang w:val="en-IN" w:eastAsia="en-IN"/>
              </w:rPr>
              <w:t>9.75%</w:t>
            </w:r>
          </w:p>
        </w:tc>
      </w:tr>
    </w:tbl>
    <w:p w14:paraId="673B4CC3" w14:textId="77777777" w:rsidR="00221FD7" w:rsidRDefault="00221FD7" w:rsidP="00E8543C">
      <w:pPr>
        <w:jc w:val="both"/>
        <w:rPr>
          <w:rFonts w:ascii="Calibri" w:eastAsia="Times New Roman" w:hAnsi="Calibri" w:cs="Calibri"/>
          <w:b/>
          <w:bCs/>
          <w:color w:val="000000"/>
          <w:sz w:val="22"/>
          <w:szCs w:val="22"/>
          <w:lang w:val="en-IN" w:eastAsia="en-IN"/>
        </w:rPr>
      </w:pPr>
    </w:p>
    <w:p w14:paraId="5283095E" w14:textId="1AB04312" w:rsidR="00221FD7" w:rsidRDefault="00221FD7" w:rsidP="00E8543C">
      <w:pPr>
        <w:jc w:val="both"/>
        <w:rPr>
          <w:rFonts w:ascii="Calibri" w:eastAsia="Times New Roman" w:hAnsi="Calibri" w:cs="Calibri"/>
          <w:b/>
          <w:bCs/>
          <w:color w:val="000000"/>
          <w:sz w:val="22"/>
          <w:szCs w:val="22"/>
          <w:lang w:val="en-IN" w:eastAsia="en-IN"/>
        </w:rPr>
      </w:pPr>
      <w:r w:rsidRPr="00221FD7">
        <w:rPr>
          <w:rFonts w:ascii="Calibri" w:eastAsia="Times New Roman" w:hAnsi="Calibri" w:cs="Calibri"/>
          <w:b/>
          <w:bCs/>
          <w:color w:val="000000"/>
          <w:sz w:val="22"/>
          <w:szCs w:val="22"/>
          <w:lang w:val="en-IN" w:eastAsia="en-IN"/>
        </w:rPr>
        <w:t xml:space="preserve">Only 9-10% of the </w:t>
      </w:r>
      <w:r w:rsidR="00E90AA3">
        <w:rPr>
          <w:rFonts w:ascii="Calibri" w:eastAsia="Times New Roman" w:hAnsi="Calibri" w:cs="Calibri"/>
          <w:b/>
          <w:bCs/>
          <w:color w:val="000000"/>
          <w:sz w:val="22"/>
          <w:szCs w:val="22"/>
          <w:lang w:val="en-IN" w:eastAsia="en-IN"/>
        </w:rPr>
        <w:t>p</w:t>
      </w:r>
      <w:r w:rsidRPr="00221FD7">
        <w:rPr>
          <w:rFonts w:ascii="Calibri" w:eastAsia="Times New Roman" w:hAnsi="Calibri" w:cs="Calibri"/>
          <w:b/>
          <w:bCs/>
          <w:color w:val="000000"/>
          <w:sz w:val="22"/>
          <w:szCs w:val="22"/>
          <w:lang w:val="en-IN" w:eastAsia="en-IN"/>
        </w:rPr>
        <w:t xml:space="preserve">ersonal loan customers </w:t>
      </w:r>
      <w:r w:rsidR="00E90AA3">
        <w:rPr>
          <w:rFonts w:ascii="Calibri" w:eastAsia="Times New Roman" w:hAnsi="Calibri" w:cs="Calibri"/>
          <w:b/>
          <w:bCs/>
          <w:color w:val="000000"/>
          <w:sz w:val="22"/>
          <w:szCs w:val="22"/>
          <w:lang w:val="en-IN" w:eastAsia="en-IN"/>
        </w:rPr>
        <w:t>have</w:t>
      </w:r>
      <w:r w:rsidRPr="00221FD7">
        <w:rPr>
          <w:rFonts w:ascii="Calibri" w:eastAsia="Times New Roman" w:hAnsi="Calibri" w:cs="Calibri"/>
          <w:b/>
          <w:bCs/>
          <w:color w:val="000000"/>
          <w:sz w:val="22"/>
          <w:szCs w:val="22"/>
          <w:lang w:val="en-IN" w:eastAsia="en-IN"/>
        </w:rPr>
        <w:t xml:space="preserve"> Internet banking facility.</w:t>
      </w:r>
    </w:p>
    <w:p w14:paraId="1BA0C147" w14:textId="77777777" w:rsidR="00E90AA3" w:rsidRDefault="00E90AA3" w:rsidP="00E8543C">
      <w:pPr>
        <w:jc w:val="both"/>
        <w:rPr>
          <w:rFonts w:ascii="Calibri" w:eastAsia="Times New Roman" w:hAnsi="Calibri" w:cs="Calibri"/>
          <w:b/>
          <w:bCs/>
          <w:color w:val="000000"/>
          <w:sz w:val="22"/>
          <w:szCs w:val="22"/>
          <w:lang w:val="en-IN" w:eastAsia="en-IN"/>
        </w:rPr>
      </w:pPr>
    </w:p>
    <w:tbl>
      <w:tblPr>
        <w:tblW w:w="3860" w:type="dxa"/>
        <w:tblLook w:val="04A0" w:firstRow="1" w:lastRow="0" w:firstColumn="1" w:lastColumn="0" w:noHBand="0" w:noVBand="1"/>
      </w:tblPr>
      <w:tblGrid>
        <w:gridCol w:w="2240"/>
        <w:gridCol w:w="987"/>
        <w:gridCol w:w="875"/>
      </w:tblGrid>
      <w:tr w:rsidR="00650081" w:rsidRPr="00650081" w14:paraId="6DDB6118" w14:textId="77777777" w:rsidTr="00650081">
        <w:trPr>
          <w:trHeight w:val="288"/>
        </w:trPr>
        <w:tc>
          <w:tcPr>
            <w:tcW w:w="2240" w:type="dxa"/>
            <w:tcBorders>
              <w:top w:val="nil"/>
              <w:left w:val="nil"/>
              <w:bottom w:val="nil"/>
              <w:right w:val="nil"/>
            </w:tcBorders>
            <w:shd w:val="clear" w:color="DDEBF7" w:fill="DDEBF7"/>
            <w:noWrap/>
            <w:vAlign w:val="bottom"/>
            <w:hideMark/>
          </w:tcPr>
          <w:p w14:paraId="10626222" w14:textId="77777777" w:rsidR="00650081" w:rsidRPr="00650081" w:rsidRDefault="00650081" w:rsidP="00E8543C">
            <w:pPr>
              <w:jc w:val="both"/>
              <w:rPr>
                <w:rFonts w:ascii="Calibri" w:eastAsia="Times New Roman" w:hAnsi="Calibri" w:cs="Calibri"/>
                <w:b/>
                <w:bCs/>
                <w:color w:val="000000"/>
                <w:sz w:val="22"/>
                <w:szCs w:val="22"/>
                <w:lang w:val="en-IN" w:eastAsia="en-IN"/>
              </w:rPr>
            </w:pPr>
            <w:r w:rsidRPr="00650081">
              <w:rPr>
                <w:rFonts w:ascii="Calibri" w:eastAsia="Times New Roman" w:hAnsi="Calibri" w:cs="Calibri"/>
                <w:b/>
                <w:bCs/>
                <w:color w:val="000000"/>
                <w:sz w:val="22"/>
                <w:szCs w:val="22"/>
                <w:lang w:val="en-IN" w:eastAsia="en-IN"/>
              </w:rPr>
              <w:t>Count of Personal Loan</w:t>
            </w:r>
          </w:p>
        </w:tc>
        <w:tc>
          <w:tcPr>
            <w:tcW w:w="860" w:type="dxa"/>
            <w:tcBorders>
              <w:top w:val="nil"/>
              <w:left w:val="nil"/>
              <w:bottom w:val="nil"/>
              <w:right w:val="nil"/>
            </w:tcBorders>
            <w:shd w:val="clear" w:color="DDEBF7" w:fill="DDEBF7"/>
            <w:noWrap/>
            <w:vAlign w:val="bottom"/>
            <w:hideMark/>
          </w:tcPr>
          <w:p w14:paraId="295B5A71" w14:textId="77777777" w:rsidR="00650081" w:rsidRPr="00650081" w:rsidRDefault="00650081" w:rsidP="00E8543C">
            <w:pPr>
              <w:jc w:val="both"/>
              <w:rPr>
                <w:rFonts w:ascii="Calibri" w:eastAsia="Times New Roman" w:hAnsi="Calibri" w:cs="Calibri"/>
                <w:b/>
                <w:bCs/>
                <w:color w:val="000000"/>
                <w:sz w:val="22"/>
                <w:szCs w:val="22"/>
                <w:lang w:val="en-IN" w:eastAsia="en-IN"/>
              </w:rPr>
            </w:pPr>
            <w:r w:rsidRPr="00650081">
              <w:rPr>
                <w:rFonts w:ascii="Calibri" w:eastAsia="Times New Roman" w:hAnsi="Calibri" w:cs="Calibri"/>
                <w:b/>
                <w:bCs/>
                <w:color w:val="000000"/>
                <w:sz w:val="22"/>
                <w:szCs w:val="22"/>
                <w:lang w:val="en-IN" w:eastAsia="en-IN"/>
              </w:rPr>
              <w:t>PL</w:t>
            </w:r>
          </w:p>
        </w:tc>
        <w:tc>
          <w:tcPr>
            <w:tcW w:w="760" w:type="dxa"/>
            <w:tcBorders>
              <w:top w:val="nil"/>
              <w:left w:val="nil"/>
              <w:bottom w:val="nil"/>
              <w:right w:val="nil"/>
            </w:tcBorders>
            <w:shd w:val="clear" w:color="DDEBF7" w:fill="DDEBF7"/>
            <w:noWrap/>
            <w:vAlign w:val="bottom"/>
            <w:hideMark/>
          </w:tcPr>
          <w:p w14:paraId="30A966D9" w14:textId="77777777" w:rsidR="00650081" w:rsidRPr="00650081" w:rsidRDefault="00650081" w:rsidP="00E8543C">
            <w:pPr>
              <w:jc w:val="both"/>
              <w:rPr>
                <w:rFonts w:ascii="Calibri" w:eastAsia="Times New Roman" w:hAnsi="Calibri" w:cs="Calibri"/>
                <w:b/>
                <w:bCs/>
                <w:color w:val="000000"/>
                <w:sz w:val="22"/>
                <w:szCs w:val="22"/>
                <w:lang w:val="en-IN" w:eastAsia="en-IN"/>
              </w:rPr>
            </w:pPr>
          </w:p>
        </w:tc>
      </w:tr>
      <w:tr w:rsidR="00650081" w:rsidRPr="00650081" w14:paraId="5BC275B4" w14:textId="77777777" w:rsidTr="00650081">
        <w:trPr>
          <w:trHeight w:val="288"/>
        </w:trPr>
        <w:tc>
          <w:tcPr>
            <w:tcW w:w="2240" w:type="dxa"/>
            <w:tcBorders>
              <w:top w:val="nil"/>
              <w:left w:val="nil"/>
              <w:bottom w:val="single" w:sz="4" w:space="0" w:color="9BC2E6"/>
              <w:right w:val="nil"/>
            </w:tcBorders>
            <w:shd w:val="clear" w:color="DDEBF7" w:fill="DDEBF7"/>
            <w:noWrap/>
            <w:vAlign w:val="bottom"/>
            <w:hideMark/>
          </w:tcPr>
          <w:p w14:paraId="1428B824" w14:textId="77777777" w:rsidR="00650081" w:rsidRPr="00650081" w:rsidRDefault="00650081" w:rsidP="00E8543C">
            <w:pPr>
              <w:jc w:val="both"/>
              <w:rPr>
                <w:rFonts w:ascii="Calibri" w:eastAsia="Times New Roman" w:hAnsi="Calibri" w:cs="Calibri"/>
                <w:b/>
                <w:bCs/>
                <w:color w:val="000000"/>
                <w:sz w:val="22"/>
                <w:szCs w:val="22"/>
                <w:lang w:val="en-IN" w:eastAsia="en-IN"/>
              </w:rPr>
            </w:pPr>
            <w:r w:rsidRPr="00650081">
              <w:rPr>
                <w:rFonts w:ascii="Calibri" w:eastAsia="Times New Roman" w:hAnsi="Calibri" w:cs="Calibri"/>
                <w:b/>
                <w:bCs/>
                <w:color w:val="000000"/>
                <w:sz w:val="22"/>
                <w:szCs w:val="22"/>
                <w:lang w:val="en-IN" w:eastAsia="en-IN"/>
              </w:rPr>
              <w:t>Income ©</w:t>
            </w:r>
          </w:p>
        </w:tc>
        <w:tc>
          <w:tcPr>
            <w:tcW w:w="860" w:type="dxa"/>
            <w:tcBorders>
              <w:top w:val="nil"/>
              <w:left w:val="nil"/>
              <w:bottom w:val="single" w:sz="4" w:space="0" w:color="9BC2E6"/>
              <w:right w:val="nil"/>
            </w:tcBorders>
            <w:shd w:val="clear" w:color="DDEBF7" w:fill="DDEBF7"/>
            <w:noWrap/>
            <w:vAlign w:val="bottom"/>
            <w:hideMark/>
          </w:tcPr>
          <w:p w14:paraId="792CF3D9" w14:textId="77777777" w:rsidR="00650081" w:rsidRPr="00650081" w:rsidRDefault="00650081" w:rsidP="00E8543C">
            <w:pPr>
              <w:jc w:val="both"/>
              <w:rPr>
                <w:rFonts w:ascii="Calibri" w:eastAsia="Times New Roman" w:hAnsi="Calibri" w:cs="Calibri"/>
                <w:b/>
                <w:bCs/>
                <w:color w:val="000000"/>
                <w:sz w:val="22"/>
                <w:szCs w:val="22"/>
                <w:lang w:val="en-IN" w:eastAsia="en-IN"/>
              </w:rPr>
            </w:pPr>
            <w:r w:rsidRPr="00650081">
              <w:rPr>
                <w:rFonts w:ascii="Calibri" w:eastAsia="Times New Roman" w:hAnsi="Calibri" w:cs="Calibri"/>
                <w:b/>
                <w:bCs/>
                <w:color w:val="000000"/>
                <w:sz w:val="22"/>
                <w:szCs w:val="22"/>
                <w:lang w:val="en-IN" w:eastAsia="en-IN"/>
              </w:rPr>
              <w:t>No</w:t>
            </w:r>
          </w:p>
        </w:tc>
        <w:tc>
          <w:tcPr>
            <w:tcW w:w="760" w:type="dxa"/>
            <w:tcBorders>
              <w:top w:val="nil"/>
              <w:left w:val="nil"/>
              <w:bottom w:val="single" w:sz="4" w:space="0" w:color="9BC2E6"/>
              <w:right w:val="nil"/>
            </w:tcBorders>
            <w:shd w:val="clear" w:color="DDEBF7" w:fill="DDEBF7"/>
            <w:noWrap/>
            <w:vAlign w:val="bottom"/>
            <w:hideMark/>
          </w:tcPr>
          <w:p w14:paraId="4C93C391" w14:textId="77777777" w:rsidR="00650081" w:rsidRPr="00650081" w:rsidRDefault="00650081" w:rsidP="00E8543C">
            <w:pPr>
              <w:jc w:val="both"/>
              <w:rPr>
                <w:rFonts w:ascii="Calibri" w:eastAsia="Times New Roman" w:hAnsi="Calibri" w:cs="Calibri"/>
                <w:b/>
                <w:bCs/>
                <w:color w:val="000000"/>
                <w:sz w:val="22"/>
                <w:szCs w:val="22"/>
                <w:lang w:val="en-IN" w:eastAsia="en-IN"/>
              </w:rPr>
            </w:pPr>
            <w:r w:rsidRPr="00650081">
              <w:rPr>
                <w:rFonts w:ascii="Calibri" w:eastAsia="Times New Roman" w:hAnsi="Calibri" w:cs="Calibri"/>
                <w:b/>
                <w:bCs/>
                <w:color w:val="000000"/>
                <w:sz w:val="22"/>
                <w:szCs w:val="22"/>
                <w:lang w:val="en-IN" w:eastAsia="en-IN"/>
              </w:rPr>
              <w:t>Yes</w:t>
            </w:r>
          </w:p>
        </w:tc>
      </w:tr>
      <w:tr w:rsidR="00650081" w:rsidRPr="00650081" w14:paraId="5B429BA5" w14:textId="77777777" w:rsidTr="00650081">
        <w:trPr>
          <w:trHeight w:val="288"/>
        </w:trPr>
        <w:tc>
          <w:tcPr>
            <w:tcW w:w="2240" w:type="dxa"/>
            <w:tcBorders>
              <w:top w:val="nil"/>
              <w:left w:val="nil"/>
              <w:bottom w:val="nil"/>
              <w:right w:val="nil"/>
            </w:tcBorders>
            <w:shd w:val="clear" w:color="auto" w:fill="auto"/>
            <w:noWrap/>
            <w:vAlign w:val="bottom"/>
            <w:hideMark/>
          </w:tcPr>
          <w:p w14:paraId="4E2A6709" w14:textId="77777777" w:rsidR="00650081" w:rsidRPr="00650081" w:rsidRDefault="00650081" w:rsidP="00E8543C">
            <w:pPr>
              <w:jc w:val="both"/>
              <w:rPr>
                <w:rFonts w:ascii="Calibri" w:eastAsia="Times New Roman" w:hAnsi="Calibri" w:cs="Calibri"/>
                <w:color w:val="000000"/>
                <w:sz w:val="22"/>
                <w:szCs w:val="22"/>
                <w:lang w:val="en-IN" w:eastAsia="en-IN"/>
              </w:rPr>
            </w:pPr>
            <w:r w:rsidRPr="00650081">
              <w:rPr>
                <w:rFonts w:ascii="Calibri" w:eastAsia="Times New Roman" w:hAnsi="Calibri" w:cs="Calibri"/>
                <w:color w:val="000000"/>
                <w:sz w:val="22"/>
                <w:szCs w:val="22"/>
                <w:lang w:val="en-IN" w:eastAsia="en-IN"/>
              </w:rPr>
              <w:t>0-50</w:t>
            </w:r>
          </w:p>
        </w:tc>
        <w:tc>
          <w:tcPr>
            <w:tcW w:w="860" w:type="dxa"/>
            <w:tcBorders>
              <w:top w:val="nil"/>
              <w:left w:val="nil"/>
              <w:bottom w:val="nil"/>
              <w:right w:val="nil"/>
            </w:tcBorders>
            <w:shd w:val="clear" w:color="auto" w:fill="auto"/>
            <w:noWrap/>
            <w:vAlign w:val="bottom"/>
            <w:hideMark/>
          </w:tcPr>
          <w:p w14:paraId="4BBFACA5" w14:textId="77777777" w:rsidR="00650081" w:rsidRPr="00650081" w:rsidRDefault="00650081" w:rsidP="00E8543C">
            <w:pPr>
              <w:jc w:val="both"/>
              <w:rPr>
                <w:rFonts w:ascii="Calibri" w:eastAsia="Times New Roman" w:hAnsi="Calibri" w:cs="Calibri"/>
                <w:color w:val="000000"/>
                <w:sz w:val="22"/>
                <w:szCs w:val="22"/>
                <w:lang w:val="en-IN" w:eastAsia="en-IN"/>
              </w:rPr>
            </w:pPr>
            <w:r w:rsidRPr="00650081">
              <w:rPr>
                <w:rFonts w:ascii="Calibri" w:eastAsia="Times New Roman" w:hAnsi="Calibri" w:cs="Calibri"/>
                <w:color w:val="000000"/>
                <w:sz w:val="22"/>
                <w:szCs w:val="22"/>
                <w:lang w:val="en-IN" w:eastAsia="en-IN"/>
              </w:rPr>
              <w:t>100.00%</w:t>
            </w:r>
          </w:p>
        </w:tc>
        <w:tc>
          <w:tcPr>
            <w:tcW w:w="760" w:type="dxa"/>
            <w:tcBorders>
              <w:top w:val="nil"/>
              <w:left w:val="nil"/>
              <w:bottom w:val="nil"/>
              <w:right w:val="nil"/>
            </w:tcBorders>
            <w:shd w:val="clear" w:color="auto" w:fill="auto"/>
            <w:noWrap/>
            <w:vAlign w:val="bottom"/>
            <w:hideMark/>
          </w:tcPr>
          <w:p w14:paraId="134F10C2" w14:textId="77777777" w:rsidR="00650081" w:rsidRPr="00650081" w:rsidRDefault="00650081" w:rsidP="00E8543C">
            <w:pPr>
              <w:jc w:val="both"/>
              <w:rPr>
                <w:rFonts w:ascii="Calibri" w:eastAsia="Times New Roman" w:hAnsi="Calibri" w:cs="Calibri"/>
                <w:color w:val="000000"/>
                <w:sz w:val="22"/>
                <w:szCs w:val="22"/>
                <w:lang w:val="en-IN" w:eastAsia="en-IN"/>
              </w:rPr>
            </w:pPr>
            <w:r w:rsidRPr="00650081">
              <w:rPr>
                <w:rFonts w:ascii="Calibri" w:eastAsia="Times New Roman" w:hAnsi="Calibri" w:cs="Calibri"/>
                <w:color w:val="000000"/>
                <w:sz w:val="22"/>
                <w:szCs w:val="22"/>
                <w:lang w:val="en-IN" w:eastAsia="en-IN"/>
              </w:rPr>
              <w:t>0.00%</w:t>
            </w:r>
          </w:p>
        </w:tc>
      </w:tr>
      <w:tr w:rsidR="00650081" w:rsidRPr="00650081" w14:paraId="7C45D6F1" w14:textId="77777777" w:rsidTr="00650081">
        <w:trPr>
          <w:trHeight w:val="288"/>
        </w:trPr>
        <w:tc>
          <w:tcPr>
            <w:tcW w:w="2240" w:type="dxa"/>
            <w:tcBorders>
              <w:top w:val="nil"/>
              <w:left w:val="nil"/>
              <w:bottom w:val="nil"/>
              <w:right w:val="nil"/>
            </w:tcBorders>
            <w:shd w:val="clear" w:color="auto" w:fill="auto"/>
            <w:noWrap/>
            <w:vAlign w:val="bottom"/>
            <w:hideMark/>
          </w:tcPr>
          <w:p w14:paraId="2559F97C" w14:textId="77777777" w:rsidR="00650081" w:rsidRPr="00650081" w:rsidRDefault="00650081" w:rsidP="00E8543C">
            <w:pPr>
              <w:jc w:val="both"/>
              <w:rPr>
                <w:rFonts w:ascii="Calibri" w:eastAsia="Times New Roman" w:hAnsi="Calibri" w:cs="Calibri"/>
                <w:color w:val="000000"/>
                <w:sz w:val="22"/>
                <w:szCs w:val="22"/>
                <w:lang w:val="en-IN" w:eastAsia="en-IN"/>
              </w:rPr>
            </w:pPr>
            <w:r w:rsidRPr="00650081">
              <w:rPr>
                <w:rFonts w:ascii="Calibri" w:eastAsia="Times New Roman" w:hAnsi="Calibri" w:cs="Calibri"/>
                <w:color w:val="000000"/>
                <w:sz w:val="22"/>
                <w:szCs w:val="22"/>
                <w:lang w:val="en-IN" w:eastAsia="en-IN"/>
              </w:rPr>
              <w:t>100+</w:t>
            </w:r>
          </w:p>
        </w:tc>
        <w:tc>
          <w:tcPr>
            <w:tcW w:w="860" w:type="dxa"/>
            <w:tcBorders>
              <w:top w:val="nil"/>
              <w:left w:val="nil"/>
              <w:bottom w:val="nil"/>
              <w:right w:val="nil"/>
            </w:tcBorders>
            <w:shd w:val="clear" w:color="auto" w:fill="auto"/>
            <w:noWrap/>
            <w:vAlign w:val="bottom"/>
            <w:hideMark/>
          </w:tcPr>
          <w:p w14:paraId="07C4DD25" w14:textId="77777777" w:rsidR="00650081" w:rsidRPr="00650081" w:rsidRDefault="00650081" w:rsidP="00E8543C">
            <w:pPr>
              <w:jc w:val="both"/>
              <w:rPr>
                <w:rFonts w:ascii="Calibri" w:eastAsia="Times New Roman" w:hAnsi="Calibri" w:cs="Calibri"/>
                <w:color w:val="000000"/>
                <w:sz w:val="22"/>
                <w:szCs w:val="22"/>
                <w:lang w:val="en-IN" w:eastAsia="en-IN"/>
              </w:rPr>
            </w:pPr>
            <w:r w:rsidRPr="00650081">
              <w:rPr>
                <w:rFonts w:ascii="Calibri" w:eastAsia="Times New Roman" w:hAnsi="Calibri" w:cs="Calibri"/>
                <w:color w:val="000000"/>
                <w:sz w:val="22"/>
                <w:szCs w:val="22"/>
                <w:lang w:val="en-IN" w:eastAsia="en-IN"/>
              </w:rPr>
              <w:t>63.86%</w:t>
            </w:r>
          </w:p>
        </w:tc>
        <w:tc>
          <w:tcPr>
            <w:tcW w:w="760" w:type="dxa"/>
            <w:tcBorders>
              <w:top w:val="nil"/>
              <w:left w:val="nil"/>
              <w:bottom w:val="nil"/>
              <w:right w:val="nil"/>
            </w:tcBorders>
            <w:shd w:val="clear" w:color="auto" w:fill="auto"/>
            <w:noWrap/>
            <w:vAlign w:val="bottom"/>
            <w:hideMark/>
          </w:tcPr>
          <w:p w14:paraId="266498C7" w14:textId="77777777" w:rsidR="00650081" w:rsidRPr="00650081" w:rsidRDefault="00650081" w:rsidP="00E8543C">
            <w:pPr>
              <w:jc w:val="both"/>
              <w:rPr>
                <w:rFonts w:ascii="Calibri" w:eastAsia="Times New Roman" w:hAnsi="Calibri" w:cs="Calibri"/>
                <w:color w:val="000000"/>
                <w:sz w:val="22"/>
                <w:szCs w:val="22"/>
                <w:lang w:val="en-IN" w:eastAsia="en-IN"/>
              </w:rPr>
            </w:pPr>
            <w:r w:rsidRPr="00650081">
              <w:rPr>
                <w:rFonts w:ascii="Calibri" w:eastAsia="Times New Roman" w:hAnsi="Calibri" w:cs="Calibri"/>
                <w:color w:val="000000"/>
                <w:sz w:val="22"/>
                <w:szCs w:val="22"/>
                <w:lang w:val="en-IN" w:eastAsia="en-IN"/>
              </w:rPr>
              <w:t>36.14%</w:t>
            </w:r>
          </w:p>
        </w:tc>
      </w:tr>
      <w:tr w:rsidR="00650081" w:rsidRPr="00650081" w14:paraId="4765FF4B" w14:textId="77777777" w:rsidTr="00650081">
        <w:trPr>
          <w:trHeight w:val="288"/>
        </w:trPr>
        <w:tc>
          <w:tcPr>
            <w:tcW w:w="2240" w:type="dxa"/>
            <w:tcBorders>
              <w:top w:val="nil"/>
              <w:left w:val="nil"/>
              <w:bottom w:val="nil"/>
              <w:right w:val="nil"/>
            </w:tcBorders>
            <w:shd w:val="clear" w:color="auto" w:fill="auto"/>
            <w:noWrap/>
            <w:vAlign w:val="bottom"/>
            <w:hideMark/>
          </w:tcPr>
          <w:p w14:paraId="1E53D4CA" w14:textId="77777777" w:rsidR="00650081" w:rsidRPr="00650081" w:rsidRDefault="00650081" w:rsidP="00E8543C">
            <w:pPr>
              <w:jc w:val="both"/>
              <w:rPr>
                <w:rFonts w:ascii="Calibri" w:eastAsia="Times New Roman" w:hAnsi="Calibri" w:cs="Calibri"/>
                <w:color w:val="000000"/>
                <w:sz w:val="22"/>
                <w:szCs w:val="22"/>
                <w:lang w:val="en-IN" w:eastAsia="en-IN"/>
              </w:rPr>
            </w:pPr>
            <w:r w:rsidRPr="00650081">
              <w:rPr>
                <w:rFonts w:ascii="Calibri" w:eastAsia="Times New Roman" w:hAnsi="Calibri" w:cs="Calibri"/>
                <w:color w:val="000000"/>
                <w:sz w:val="22"/>
                <w:szCs w:val="22"/>
                <w:lang w:val="en-IN" w:eastAsia="en-IN"/>
              </w:rPr>
              <w:t>51-100</w:t>
            </w:r>
          </w:p>
        </w:tc>
        <w:tc>
          <w:tcPr>
            <w:tcW w:w="860" w:type="dxa"/>
            <w:tcBorders>
              <w:top w:val="nil"/>
              <w:left w:val="nil"/>
              <w:bottom w:val="nil"/>
              <w:right w:val="nil"/>
            </w:tcBorders>
            <w:shd w:val="clear" w:color="auto" w:fill="auto"/>
            <w:noWrap/>
            <w:vAlign w:val="bottom"/>
            <w:hideMark/>
          </w:tcPr>
          <w:p w14:paraId="1116F8F7" w14:textId="77777777" w:rsidR="00650081" w:rsidRPr="00650081" w:rsidRDefault="00650081" w:rsidP="00E8543C">
            <w:pPr>
              <w:jc w:val="both"/>
              <w:rPr>
                <w:rFonts w:ascii="Calibri" w:eastAsia="Times New Roman" w:hAnsi="Calibri" w:cs="Calibri"/>
                <w:color w:val="000000"/>
                <w:sz w:val="22"/>
                <w:szCs w:val="22"/>
                <w:lang w:val="en-IN" w:eastAsia="en-IN"/>
              </w:rPr>
            </w:pPr>
            <w:r w:rsidRPr="00650081">
              <w:rPr>
                <w:rFonts w:ascii="Calibri" w:eastAsia="Times New Roman" w:hAnsi="Calibri" w:cs="Calibri"/>
                <w:color w:val="000000"/>
                <w:sz w:val="22"/>
                <w:szCs w:val="22"/>
                <w:lang w:val="en-IN" w:eastAsia="en-IN"/>
              </w:rPr>
              <w:t>97.76%</w:t>
            </w:r>
          </w:p>
        </w:tc>
        <w:tc>
          <w:tcPr>
            <w:tcW w:w="760" w:type="dxa"/>
            <w:tcBorders>
              <w:top w:val="nil"/>
              <w:left w:val="nil"/>
              <w:bottom w:val="nil"/>
              <w:right w:val="nil"/>
            </w:tcBorders>
            <w:shd w:val="clear" w:color="auto" w:fill="auto"/>
            <w:noWrap/>
            <w:vAlign w:val="bottom"/>
            <w:hideMark/>
          </w:tcPr>
          <w:p w14:paraId="3959DC52" w14:textId="77777777" w:rsidR="00650081" w:rsidRPr="00650081" w:rsidRDefault="00650081" w:rsidP="00E8543C">
            <w:pPr>
              <w:jc w:val="both"/>
              <w:rPr>
                <w:rFonts w:ascii="Calibri" w:eastAsia="Times New Roman" w:hAnsi="Calibri" w:cs="Calibri"/>
                <w:color w:val="000000"/>
                <w:sz w:val="22"/>
                <w:szCs w:val="22"/>
                <w:lang w:val="en-IN" w:eastAsia="en-IN"/>
              </w:rPr>
            </w:pPr>
            <w:r w:rsidRPr="00650081">
              <w:rPr>
                <w:rFonts w:ascii="Calibri" w:eastAsia="Times New Roman" w:hAnsi="Calibri" w:cs="Calibri"/>
                <w:color w:val="000000"/>
                <w:sz w:val="22"/>
                <w:szCs w:val="22"/>
                <w:lang w:val="en-IN" w:eastAsia="en-IN"/>
              </w:rPr>
              <w:t>2.24%</w:t>
            </w:r>
          </w:p>
        </w:tc>
      </w:tr>
    </w:tbl>
    <w:p w14:paraId="4BFB503F" w14:textId="77777777" w:rsidR="00E90AA3" w:rsidRDefault="00E90AA3" w:rsidP="00E8543C">
      <w:pPr>
        <w:jc w:val="both"/>
        <w:rPr>
          <w:rFonts w:ascii="Calibri" w:eastAsia="Times New Roman" w:hAnsi="Calibri" w:cs="Calibri"/>
          <w:b/>
          <w:bCs/>
          <w:color w:val="000000"/>
          <w:sz w:val="22"/>
          <w:szCs w:val="22"/>
          <w:lang w:val="en-IN" w:eastAsia="en-IN"/>
        </w:rPr>
      </w:pPr>
    </w:p>
    <w:p w14:paraId="70398C30" w14:textId="77777777" w:rsidR="005029E6" w:rsidRPr="005029E6" w:rsidRDefault="005029E6" w:rsidP="00553FD1">
      <w:pPr>
        <w:spacing w:line="276" w:lineRule="auto"/>
        <w:jc w:val="both"/>
        <w:rPr>
          <w:rFonts w:ascii="Calibri" w:eastAsia="Times New Roman" w:hAnsi="Calibri" w:cs="Times New Roman"/>
          <w:b/>
          <w:bCs/>
          <w:color w:val="000000"/>
          <w:sz w:val="22"/>
          <w:szCs w:val="22"/>
          <w:lang w:val="en-IN" w:eastAsia="en-IN"/>
        </w:rPr>
      </w:pPr>
      <w:r w:rsidRPr="005029E6">
        <w:rPr>
          <w:rFonts w:ascii="Calibri" w:eastAsia="Times New Roman" w:hAnsi="Calibri" w:cs="Times New Roman"/>
          <w:b/>
          <w:bCs/>
          <w:color w:val="000000"/>
          <w:sz w:val="22"/>
          <w:szCs w:val="22"/>
          <w:lang w:val="en-IN" w:eastAsia="en-IN"/>
        </w:rPr>
        <w:t>The customers whose annual income in the range of 0-50k have never availed Personal loan.</w:t>
      </w:r>
    </w:p>
    <w:p w14:paraId="35F35878" w14:textId="77777777" w:rsidR="00553FD1" w:rsidRPr="00553FD1" w:rsidRDefault="00553FD1" w:rsidP="00553FD1">
      <w:pPr>
        <w:spacing w:line="276" w:lineRule="auto"/>
        <w:jc w:val="both"/>
        <w:rPr>
          <w:rFonts w:ascii="Calibri" w:eastAsia="Times New Roman" w:hAnsi="Calibri" w:cs="Times New Roman"/>
          <w:b/>
          <w:bCs/>
          <w:color w:val="000000"/>
          <w:sz w:val="22"/>
          <w:szCs w:val="22"/>
          <w:lang w:val="en-IN" w:eastAsia="en-IN"/>
        </w:rPr>
      </w:pPr>
      <w:r w:rsidRPr="00553FD1">
        <w:rPr>
          <w:rFonts w:ascii="Calibri" w:eastAsia="Times New Roman" w:hAnsi="Calibri" w:cs="Times New Roman"/>
          <w:b/>
          <w:bCs/>
          <w:color w:val="000000"/>
          <w:sz w:val="22"/>
          <w:szCs w:val="22"/>
          <w:lang w:val="en-IN" w:eastAsia="en-IN"/>
        </w:rPr>
        <w:t>The customers who have annual income more than 100k have availed Personal loan in more numbers than other income category groups.</w:t>
      </w:r>
    </w:p>
    <w:p w14:paraId="4BA884C7" w14:textId="77777777" w:rsidR="00E90AA3" w:rsidRPr="00221FD7" w:rsidRDefault="00E90AA3" w:rsidP="00E8543C">
      <w:pPr>
        <w:jc w:val="both"/>
        <w:rPr>
          <w:rFonts w:ascii="Calibri" w:eastAsia="Times New Roman" w:hAnsi="Calibri" w:cs="Calibri"/>
          <w:b/>
          <w:bCs/>
          <w:color w:val="000000"/>
          <w:sz w:val="22"/>
          <w:szCs w:val="22"/>
          <w:lang w:val="en-IN" w:eastAsia="en-IN"/>
        </w:rPr>
      </w:pPr>
    </w:p>
    <w:p w14:paraId="1AEE0498" w14:textId="77777777" w:rsidR="00221FD7" w:rsidRPr="004E2880" w:rsidRDefault="00221FD7" w:rsidP="00E8543C">
      <w:pPr>
        <w:jc w:val="both"/>
        <w:rPr>
          <w:rFonts w:ascii="Calibri" w:eastAsia="Times New Roman" w:hAnsi="Calibri" w:cs="Calibri"/>
          <w:b/>
          <w:bCs/>
          <w:color w:val="000000"/>
          <w:sz w:val="22"/>
          <w:szCs w:val="22"/>
          <w:lang w:val="en-IN" w:eastAsia="en-IN"/>
        </w:rPr>
      </w:pPr>
    </w:p>
    <w:p w14:paraId="57F7C908" w14:textId="77777777" w:rsidR="004E2880" w:rsidRDefault="004E2880" w:rsidP="00E8543C">
      <w:pPr>
        <w:jc w:val="both"/>
      </w:pPr>
    </w:p>
    <w:p w14:paraId="2307C5DF" w14:textId="590C71C3" w:rsidR="004B30E5" w:rsidRDefault="004B30E5" w:rsidP="00E8543C">
      <w:pPr>
        <w:spacing w:line="480" w:lineRule="auto"/>
        <w:jc w:val="both"/>
      </w:pPr>
    </w:p>
    <w:p w14:paraId="4D75333C" w14:textId="77777777" w:rsidR="004B30E5" w:rsidRDefault="004B30E5" w:rsidP="00E8543C">
      <w:pPr>
        <w:jc w:val="both"/>
      </w:pPr>
      <w:r>
        <w:br w:type="page"/>
      </w:r>
    </w:p>
    <w:p w14:paraId="58CD5A42" w14:textId="43E6B34E" w:rsidR="004B30E5" w:rsidRDefault="001E05AF" w:rsidP="00E8543C">
      <w:pPr>
        <w:shd w:val="clear" w:color="auto" w:fill="004B6F" w:themeFill="accent6" w:themeFillTint="E6"/>
        <w:spacing w:line="360" w:lineRule="auto"/>
        <w:jc w:val="both"/>
      </w:pPr>
      <w:r>
        <w:lastRenderedPageBreak/>
        <w:t>9. Analyse the Pivot tables created in the previous question and state any anomaly that you observe. Which categorical variables appear most important for your further study if you want to analyse which customers are most likely to take personal loans and why?</w:t>
      </w:r>
    </w:p>
    <w:p w14:paraId="320DBFE1" w14:textId="77777777" w:rsidR="000C3936" w:rsidRDefault="000C3936" w:rsidP="00E8543C">
      <w:pPr>
        <w:spacing w:line="480" w:lineRule="auto"/>
        <w:jc w:val="both"/>
      </w:pPr>
    </w:p>
    <w:p w14:paraId="604DDDBE" w14:textId="77777777" w:rsidR="000C3936" w:rsidRPr="00D46E12" w:rsidRDefault="000C3936" w:rsidP="00E8543C">
      <w:pPr>
        <w:pStyle w:val="ListParagraph"/>
        <w:numPr>
          <w:ilvl w:val="0"/>
          <w:numId w:val="22"/>
        </w:numPr>
        <w:jc w:val="both"/>
        <w:rPr>
          <w:rFonts w:ascii="Calibri" w:eastAsia="Times New Roman" w:hAnsi="Calibri" w:cs="Calibri"/>
          <w:b/>
          <w:bCs/>
          <w:color w:val="000000"/>
          <w:sz w:val="22"/>
          <w:szCs w:val="22"/>
          <w:lang w:val="en-IN" w:eastAsia="en-IN"/>
        </w:rPr>
      </w:pPr>
      <w:r w:rsidRPr="00D46E12">
        <w:rPr>
          <w:rFonts w:ascii="Calibri" w:eastAsia="Times New Roman" w:hAnsi="Calibri" w:cs="Calibri"/>
          <w:b/>
          <w:bCs/>
          <w:color w:val="000000"/>
          <w:sz w:val="22"/>
          <w:szCs w:val="22"/>
          <w:lang w:val="en-IN" w:eastAsia="en-IN"/>
        </w:rPr>
        <w:t>All customers who had lower income range (0-50K/year) have availed Personal loan according the data.</w:t>
      </w:r>
    </w:p>
    <w:p w14:paraId="5428D410" w14:textId="77777777" w:rsidR="000C3936" w:rsidRDefault="000C3936" w:rsidP="00E8543C">
      <w:pPr>
        <w:spacing w:line="480" w:lineRule="auto"/>
        <w:jc w:val="both"/>
      </w:pPr>
    </w:p>
    <w:p w14:paraId="180ED4EF" w14:textId="27D41FB9" w:rsidR="001A59B3" w:rsidRPr="00D46E12" w:rsidRDefault="001A59B3" w:rsidP="00E8543C">
      <w:pPr>
        <w:pStyle w:val="ListParagraph"/>
        <w:numPr>
          <w:ilvl w:val="0"/>
          <w:numId w:val="22"/>
        </w:numPr>
        <w:spacing w:line="360" w:lineRule="auto"/>
        <w:jc w:val="both"/>
        <w:rPr>
          <w:rFonts w:ascii="Calibri" w:eastAsia="Times New Roman" w:hAnsi="Calibri" w:cs="Calibri"/>
          <w:b/>
          <w:bCs/>
          <w:color w:val="000000"/>
          <w:sz w:val="22"/>
          <w:szCs w:val="22"/>
          <w:lang w:val="en-IN" w:eastAsia="en-IN"/>
        </w:rPr>
      </w:pPr>
      <w:r w:rsidRPr="00D46E12">
        <w:rPr>
          <w:rFonts w:ascii="Calibri" w:eastAsia="Times New Roman" w:hAnsi="Calibri" w:cs="Calibri"/>
          <w:b/>
          <w:bCs/>
          <w:color w:val="000000"/>
          <w:sz w:val="22"/>
          <w:szCs w:val="22"/>
          <w:lang w:val="en-IN" w:eastAsia="en-IN"/>
        </w:rPr>
        <w:t>The Income categorical variables are very helpful in analysing and finding the suitable customers to reachout in the near future. After studying the given data</w:t>
      </w:r>
      <w:r w:rsidR="00D46E12" w:rsidRPr="00D46E12">
        <w:rPr>
          <w:rFonts w:ascii="Calibri" w:eastAsia="Times New Roman" w:hAnsi="Calibri" w:cs="Calibri"/>
          <w:b/>
          <w:bCs/>
          <w:color w:val="000000"/>
          <w:sz w:val="22"/>
          <w:szCs w:val="22"/>
          <w:lang w:val="en-IN" w:eastAsia="en-IN"/>
        </w:rPr>
        <w:t>,</w:t>
      </w:r>
      <w:r w:rsidRPr="00D46E12">
        <w:rPr>
          <w:rFonts w:ascii="Calibri" w:eastAsia="Times New Roman" w:hAnsi="Calibri" w:cs="Calibri"/>
          <w:b/>
          <w:bCs/>
          <w:color w:val="000000"/>
          <w:sz w:val="22"/>
          <w:szCs w:val="22"/>
          <w:lang w:val="en-IN" w:eastAsia="en-IN"/>
        </w:rPr>
        <w:t xml:space="preserve"> the numbers suggested that the people with less income are more likely ready to take Personal loan than those with higher Income.</w:t>
      </w:r>
    </w:p>
    <w:p w14:paraId="12FCF90D" w14:textId="77777777" w:rsidR="00D46E12" w:rsidRDefault="00D46E12" w:rsidP="00E8543C">
      <w:pPr>
        <w:spacing w:line="360" w:lineRule="auto"/>
        <w:jc w:val="both"/>
        <w:rPr>
          <w:rFonts w:ascii="Calibri" w:eastAsia="Times New Roman" w:hAnsi="Calibri" w:cs="Calibri"/>
          <w:b/>
          <w:bCs/>
          <w:color w:val="000000"/>
          <w:sz w:val="22"/>
          <w:szCs w:val="22"/>
          <w:lang w:val="en-IN" w:eastAsia="en-IN"/>
        </w:rPr>
      </w:pPr>
    </w:p>
    <w:p w14:paraId="11B2ABDB" w14:textId="77777777" w:rsidR="00D46E12" w:rsidRDefault="00D46E12" w:rsidP="00E8543C">
      <w:pPr>
        <w:spacing w:line="360" w:lineRule="auto"/>
        <w:jc w:val="both"/>
        <w:rPr>
          <w:rFonts w:ascii="Calibri" w:eastAsia="Times New Roman" w:hAnsi="Calibri" w:cs="Calibri"/>
          <w:b/>
          <w:bCs/>
          <w:color w:val="000000"/>
          <w:sz w:val="22"/>
          <w:szCs w:val="22"/>
          <w:lang w:val="en-IN" w:eastAsia="en-IN"/>
        </w:rPr>
      </w:pPr>
    </w:p>
    <w:p w14:paraId="1E7B0357" w14:textId="0A7439A5" w:rsidR="00D46E12" w:rsidRPr="001A59B3" w:rsidRDefault="00D46E12" w:rsidP="00E8543C">
      <w:pPr>
        <w:shd w:val="clear" w:color="auto" w:fill="004B6F" w:themeFill="accent6" w:themeFillTint="E6"/>
        <w:spacing w:line="360" w:lineRule="auto"/>
        <w:jc w:val="both"/>
        <w:rPr>
          <w:rFonts w:ascii="Calibri" w:eastAsia="Times New Roman" w:hAnsi="Calibri" w:cs="Calibri"/>
          <w:b/>
          <w:bCs/>
          <w:color w:val="000000"/>
          <w:sz w:val="22"/>
          <w:szCs w:val="22"/>
          <w:lang w:val="en-IN" w:eastAsia="en-IN"/>
        </w:rPr>
      </w:pPr>
      <w:r>
        <w:t>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acceptances of offers). The bank can then send Personal Loan offers to these target customers who have a higher chance of accepting the offer. Based on your analysis, what strategy would you suggest to the management of HBFC bank?</w:t>
      </w:r>
    </w:p>
    <w:p w14:paraId="16CA80D6" w14:textId="77777777" w:rsidR="000C3936" w:rsidRDefault="000C3936" w:rsidP="00E8543C">
      <w:pPr>
        <w:spacing w:line="480" w:lineRule="auto"/>
        <w:jc w:val="both"/>
      </w:pPr>
    </w:p>
    <w:p w14:paraId="5C0A7D49" w14:textId="77777777" w:rsidR="00F77EF3" w:rsidRDefault="004A3286" w:rsidP="00E8543C">
      <w:pPr>
        <w:spacing w:line="480" w:lineRule="auto"/>
        <w:jc w:val="both"/>
        <w:rPr>
          <w:rFonts w:ascii="Calibri" w:hAnsi="Calibri"/>
          <w:b/>
          <w:bCs/>
          <w:sz w:val="22"/>
          <w:szCs w:val="22"/>
        </w:rPr>
      </w:pPr>
      <w:r>
        <w:rPr>
          <w:rFonts w:ascii="Calibri" w:hAnsi="Calibri"/>
          <w:b/>
          <w:bCs/>
          <w:sz w:val="22"/>
          <w:szCs w:val="22"/>
        </w:rPr>
        <w:t>With refer</w:t>
      </w:r>
      <w:r w:rsidR="00487707">
        <w:rPr>
          <w:rFonts w:ascii="Calibri" w:hAnsi="Calibri"/>
          <w:b/>
          <w:bCs/>
          <w:sz w:val="22"/>
          <w:szCs w:val="22"/>
        </w:rPr>
        <w:t>ence to the following data,</w:t>
      </w:r>
      <w:r w:rsidR="00AD7398">
        <w:rPr>
          <w:rFonts w:ascii="Calibri" w:hAnsi="Calibri"/>
          <w:b/>
          <w:bCs/>
          <w:sz w:val="22"/>
          <w:szCs w:val="22"/>
        </w:rPr>
        <w:t xml:space="preserve">  </w:t>
      </w:r>
    </w:p>
    <w:p w14:paraId="52D6B803" w14:textId="77777777" w:rsidR="005946FD" w:rsidRDefault="005946FD" w:rsidP="00E8543C">
      <w:pPr>
        <w:spacing w:line="480" w:lineRule="auto"/>
        <w:jc w:val="both"/>
        <w:rPr>
          <w:rFonts w:ascii="Calibri" w:hAnsi="Calibri"/>
          <w:b/>
          <w:bCs/>
          <w:sz w:val="22"/>
          <w:szCs w:val="22"/>
        </w:rPr>
      </w:pPr>
    </w:p>
    <w:p w14:paraId="41680860" w14:textId="77777777" w:rsidR="005946FD" w:rsidRDefault="005946FD" w:rsidP="00E8543C">
      <w:pPr>
        <w:spacing w:line="480" w:lineRule="auto"/>
        <w:jc w:val="both"/>
        <w:rPr>
          <w:rFonts w:ascii="Calibri" w:hAnsi="Calibri"/>
          <w:b/>
          <w:bCs/>
          <w:sz w:val="22"/>
          <w:szCs w:val="22"/>
        </w:rPr>
      </w:pPr>
    </w:p>
    <w:p w14:paraId="2913A47F" w14:textId="79EB8998" w:rsidR="00F24640" w:rsidRDefault="00483699" w:rsidP="00E8543C">
      <w:pPr>
        <w:spacing w:line="480" w:lineRule="auto"/>
        <w:jc w:val="both"/>
      </w:pPr>
      <w:hyperlink r:id="rId20" w:tgtFrame="_blank" w:tooltip="HBFC Bank-1.xlsx" w:history="1">
        <w:r w:rsidR="00D33C24">
          <w:rPr>
            <w:rStyle w:val="Hyperlink"/>
            <w:rFonts w:ascii="Inter" w:hAnsi="Inter"/>
            <w:shd w:val="clear" w:color="auto" w:fill="FFFFFF"/>
          </w:rPr>
          <w:t>HBFC Bank-1.xlsx</w:t>
        </w:r>
      </w:hyperlink>
    </w:p>
    <w:p w14:paraId="1CEAB06B" w14:textId="77777777" w:rsidR="005946FD" w:rsidRDefault="005946FD" w:rsidP="00E8543C">
      <w:pPr>
        <w:spacing w:line="480" w:lineRule="auto"/>
        <w:jc w:val="both"/>
      </w:pPr>
    </w:p>
    <w:tbl>
      <w:tblPr>
        <w:tblW w:w="4728" w:type="dxa"/>
        <w:tblLook w:val="04A0" w:firstRow="1" w:lastRow="0" w:firstColumn="1" w:lastColumn="0" w:noHBand="0" w:noVBand="1"/>
      </w:tblPr>
      <w:tblGrid>
        <w:gridCol w:w="2256"/>
        <w:gridCol w:w="1696"/>
        <w:gridCol w:w="875"/>
      </w:tblGrid>
      <w:tr w:rsidR="005946FD" w:rsidRPr="005946FD" w14:paraId="14AB1841" w14:textId="77777777" w:rsidTr="005946FD">
        <w:trPr>
          <w:trHeight w:val="288"/>
        </w:trPr>
        <w:tc>
          <w:tcPr>
            <w:tcW w:w="2256" w:type="dxa"/>
            <w:tcBorders>
              <w:top w:val="nil"/>
              <w:left w:val="nil"/>
              <w:bottom w:val="nil"/>
              <w:right w:val="nil"/>
            </w:tcBorders>
            <w:shd w:val="clear" w:color="DDEBF7" w:fill="DDEBF7"/>
            <w:noWrap/>
            <w:vAlign w:val="bottom"/>
            <w:hideMark/>
          </w:tcPr>
          <w:p w14:paraId="25DF579F" w14:textId="77777777" w:rsidR="005946FD" w:rsidRPr="005946FD" w:rsidRDefault="005946FD" w:rsidP="005946FD">
            <w:pPr>
              <w:rPr>
                <w:rFonts w:ascii="Calibri" w:eastAsia="Times New Roman" w:hAnsi="Calibri" w:cs="Times New Roman"/>
                <w:b/>
                <w:bCs/>
                <w:color w:val="000000"/>
                <w:sz w:val="22"/>
                <w:szCs w:val="22"/>
                <w:lang w:val="en-IN" w:eastAsia="en-IN"/>
              </w:rPr>
            </w:pPr>
            <w:r w:rsidRPr="005946FD">
              <w:rPr>
                <w:rFonts w:ascii="Calibri" w:eastAsia="Times New Roman" w:hAnsi="Calibri" w:cs="Times New Roman"/>
                <w:b/>
                <w:bCs/>
                <w:color w:val="000000"/>
                <w:sz w:val="22"/>
                <w:szCs w:val="22"/>
                <w:lang w:val="en-IN" w:eastAsia="en-IN"/>
              </w:rPr>
              <w:t>Experience Vs PL</w:t>
            </w:r>
          </w:p>
        </w:tc>
        <w:tc>
          <w:tcPr>
            <w:tcW w:w="1696" w:type="dxa"/>
            <w:tcBorders>
              <w:top w:val="nil"/>
              <w:left w:val="nil"/>
              <w:bottom w:val="nil"/>
              <w:right w:val="nil"/>
            </w:tcBorders>
            <w:shd w:val="clear" w:color="DDEBF7" w:fill="DDEBF7"/>
            <w:noWrap/>
            <w:vAlign w:val="bottom"/>
            <w:hideMark/>
          </w:tcPr>
          <w:p w14:paraId="04314010" w14:textId="77777777" w:rsidR="005946FD" w:rsidRPr="005946FD" w:rsidRDefault="005946FD" w:rsidP="005946FD">
            <w:pPr>
              <w:rPr>
                <w:rFonts w:ascii="Calibri" w:eastAsia="Times New Roman" w:hAnsi="Calibri" w:cs="Times New Roman"/>
                <w:b/>
                <w:bCs/>
                <w:color w:val="000000"/>
                <w:sz w:val="22"/>
                <w:szCs w:val="22"/>
                <w:lang w:val="en-IN" w:eastAsia="en-IN"/>
              </w:rPr>
            </w:pPr>
            <w:r w:rsidRPr="005946FD">
              <w:rPr>
                <w:rFonts w:ascii="Calibri" w:eastAsia="Times New Roman" w:hAnsi="Calibri" w:cs="Times New Roman"/>
                <w:b/>
                <w:bCs/>
                <w:color w:val="000000"/>
                <w:sz w:val="22"/>
                <w:szCs w:val="22"/>
                <w:lang w:val="en-IN" w:eastAsia="en-IN"/>
              </w:rPr>
              <w:t>PL</w:t>
            </w:r>
          </w:p>
        </w:tc>
        <w:tc>
          <w:tcPr>
            <w:tcW w:w="776" w:type="dxa"/>
            <w:tcBorders>
              <w:top w:val="nil"/>
              <w:left w:val="nil"/>
              <w:bottom w:val="nil"/>
              <w:right w:val="nil"/>
            </w:tcBorders>
            <w:shd w:val="clear" w:color="DDEBF7" w:fill="DDEBF7"/>
            <w:noWrap/>
            <w:vAlign w:val="bottom"/>
            <w:hideMark/>
          </w:tcPr>
          <w:p w14:paraId="70735C5C" w14:textId="77777777" w:rsidR="005946FD" w:rsidRPr="005946FD" w:rsidRDefault="005946FD" w:rsidP="005946FD">
            <w:pPr>
              <w:rPr>
                <w:rFonts w:ascii="Calibri" w:eastAsia="Times New Roman" w:hAnsi="Calibri" w:cs="Times New Roman"/>
                <w:b/>
                <w:bCs/>
                <w:color w:val="000000"/>
                <w:sz w:val="22"/>
                <w:szCs w:val="22"/>
                <w:lang w:val="en-IN" w:eastAsia="en-IN"/>
              </w:rPr>
            </w:pPr>
          </w:p>
        </w:tc>
      </w:tr>
      <w:tr w:rsidR="005946FD" w:rsidRPr="005946FD" w14:paraId="43B114E2" w14:textId="77777777" w:rsidTr="005946FD">
        <w:trPr>
          <w:trHeight w:val="288"/>
        </w:trPr>
        <w:tc>
          <w:tcPr>
            <w:tcW w:w="2256" w:type="dxa"/>
            <w:tcBorders>
              <w:top w:val="nil"/>
              <w:left w:val="nil"/>
              <w:bottom w:val="single" w:sz="4" w:space="0" w:color="9BC2E6"/>
              <w:right w:val="nil"/>
            </w:tcBorders>
            <w:shd w:val="clear" w:color="DDEBF7" w:fill="DDEBF7"/>
            <w:noWrap/>
            <w:vAlign w:val="bottom"/>
            <w:hideMark/>
          </w:tcPr>
          <w:p w14:paraId="02CE3F92" w14:textId="77777777" w:rsidR="005946FD" w:rsidRPr="005946FD" w:rsidRDefault="005946FD" w:rsidP="005946FD">
            <w:pPr>
              <w:rPr>
                <w:rFonts w:ascii="Calibri" w:eastAsia="Times New Roman" w:hAnsi="Calibri" w:cs="Times New Roman"/>
                <w:b/>
                <w:bCs/>
                <w:color w:val="000000"/>
                <w:sz w:val="22"/>
                <w:szCs w:val="22"/>
                <w:lang w:val="en-IN" w:eastAsia="en-IN"/>
              </w:rPr>
            </w:pPr>
            <w:r w:rsidRPr="005946FD">
              <w:rPr>
                <w:rFonts w:ascii="Calibri" w:eastAsia="Times New Roman" w:hAnsi="Calibri" w:cs="Times New Roman"/>
                <w:b/>
                <w:bCs/>
                <w:color w:val="000000"/>
                <w:sz w:val="22"/>
                <w:szCs w:val="22"/>
                <w:lang w:val="en-IN" w:eastAsia="en-IN"/>
              </w:rPr>
              <w:t xml:space="preserve">Experience </w:t>
            </w:r>
          </w:p>
        </w:tc>
        <w:tc>
          <w:tcPr>
            <w:tcW w:w="1696" w:type="dxa"/>
            <w:tcBorders>
              <w:top w:val="nil"/>
              <w:left w:val="nil"/>
              <w:bottom w:val="single" w:sz="4" w:space="0" w:color="9BC2E6"/>
              <w:right w:val="nil"/>
            </w:tcBorders>
            <w:shd w:val="clear" w:color="DDEBF7" w:fill="DDEBF7"/>
            <w:noWrap/>
            <w:vAlign w:val="bottom"/>
            <w:hideMark/>
          </w:tcPr>
          <w:p w14:paraId="3D69823B" w14:textId="77777777" w:rsidR="005946FD" w:rsidRPr="005946FD" w:rsidRDefault="005946FD" w:rsidP="005946FD">
            <w:pPr>
              <w:rPr>
                <w:rFonts w:ascii="Calibri" w:eastAsia="Times New Roman" w:hAnsi="Calibri" w:cs="Times New Roman"/>
                <w:b/>
                <w:bCs/>
                <w:color w:val="000000"/>
                <w:sz w:val="22"/>
                <w:szCs w:val="22"/>
                <w:lang w:val="en-IN" w:eastAsia="en-IN"/>
              </w:rPr>
            </w:pPr>
            <w:r w:rsidRPr="005946FD">
              <w:rPr>
                <w:rFonts w:ascii="Calibri" w:eastAsia="Times New Roman" w:hAnsi="Calibri" w:cs="Times New Roman"/>
                <w:b/>
                <w:bCs/>
                <w:color w:val="000000"/>
                <w:sz w:val="22"/>
                <w:szCs w:val="22"/>
                <w:lang w:val="en-IN" w:eastAsia="en-IN"/>
              </w:rPr>
              <w:t>No</w:t>
            </w:r>
          </w:p>
        </w:tc>
        <w:tc>
          <w:tcPr>
            <w:tcW w:w="776" w:type="dxa"/>
            <w:tcBorders>
              <w:top w:val="nil"/>
              <w:left w:val="nil"/>
              <w:bottom w:val="single" w:sz="4" w:space="0" w:color="9BC2E6"/>
              <w:right w:val="nil"/>
            </w:tcBorders>
            <w:shd w:val="clear" w:color="DDEBF7" w:fill="DDEBF7"/>
            <w:noWrap/>
            <w:vAlign w:val="bottom"/>
            <w:hideMark/>
          </w:tcPr>
          <w:p w14:paraId="13B5E223" w14:textId="77777777" w:rsidR="005946FD" w:rsidRPr="005946FD" w:rsidRDefault="005946FD" w:rsidP="005946FD">
            <w:pPr>
              <w:rPr>
                <w:rFonts w:ascii="Calibri" w:eastAsia="Times New Roman" w:hAnsi="Calibri" w:cs="Times New Roman"/>
                <w:b/>
                <w:bCs/>
                <w:color w:val="000000"/>
                <w:sz w:val="22"/>
                <w:szCs w:val="22"/>
                <w:lang w:val="en-IN" w:eastAsia="en-IN"/>
              </w:rPr>
            </w:pPr>
            <w:r w:rsidRPr="005946FD">
              <w:rPr>
                <w:rFonts w:ascii="Calibri" w:eastAsia="Times New Roman" w:hAnsi="Calibri" w:cs="Times New Roman"/>
                <w:b/>
                <w:bCs/>
                <w:color w:val="000000"/>
                <w:sz w:val="22"/>
                <w:szCs w:val="22"/>
                <w:lang w:val="en-IN" w:eastAsia="en-IN"/>
              </w:rPr>
              <w:t>Yes</w:t>
            </w:r>
          </w:p>
        </w:tc>
      </w:tr>
      <w:tr w:rsidR="005946FD" w:rsidRPr="005946FD" w14:paraId="574B7060" w14:textId="77777777" w:rsidTr="005946FD">
        <w:trPr>
          <w:trHeight w:val="288"/>
        </w:trPr>
        <w:tc>
          <w:tcPr>
            <w:tcW w:w="2256" w:type="dxa"/>
            <w:tcBorders>
              <w:top w:val="nil"/>
              <w:left w:val="nil"/>
              <w:bottom w:val="nil"/>
              <w:right w:val="nil"/>
            </w:tcBorders>
            <w:shd w:val="clear" w:color="auto" w:fill="auto"/>
            <w:noWrap/>
            <w:vAlign w:val="bottom"/>
            <w:hideMark/>
          </w:tcPr>
          <w:p w14:paraId="7B7AF678" w14:textId="77777777" w:rsidR="005946FD" w:rsidRPr="005946FD" w:rsidRDefault="005946FD" w:rsidP="005946FD">
            <w:pPr>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0-10</w:t>
            </w:r>
          </w:p>
        </w:tc>
        <w:tc>
          <w:tcPr>
            <w:tcW w:w="1696" w:type="dxa"/>
            <w:tcBorders>
              <w:top w:val="nil"/>
              <w:left w:val="nil"/>
              <w:bottom w:val="nil"/>
              <w:right w:val="nil"/>
            </w:tcBorders>
            <w:shd w:val="clear" w:color="auto" w:fill="auto"/>
            <w:noWrap/>
            <w:vAlign w:val="bottom"/>
            <w:hideMark/>
          </w:tcPr>
          <w:p w14:paraId="374E47AA" w14:textId="77777777" w:rsidR="005946FD" w:rsidRPr="005946FD" w:rsidRDefault="005946FD" w:rsidP="005946FD">
            <w:pPr>
              <w:jc w:val="right"/>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25.58%</w:t>
            </w:r>
          </w:p>
        </w:tc>
        <w:tc>
          <w:tcPr>
            <w:tcW w:w="776" w:type="dxa"/>
            <w:tcBorders>
              <w:top w:val="nil"/>
              <w:left w:val="nil"/>
              <w:bottom w:val="nil"/>
              <w:right w:val="nil"/>
            </w:tcBorders>
            <w:shd w:val="clear" w:color="auto" w:fill="auto"/>
            <w:noWrap/>
            <w:vAlign w:val="bottom"/>
            <w:hideMark/>
          </w:tcPr>
          <w:p w14:paraId="51201827" w14:textId="77777777" w:rsidR="005946FD" w:rsidRPr="005946FD" w:rsidRDefault="005946FD" w:rsidP="005946FD">
            <w:pPr>
              <w:jc w:val="right"/>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27.71%</w:t>
            </w:r>
          </w:p>
        </w:tc>
      </w:tr>
      <w:tr w:rsidR="005946FD" w:rsidRPr="005946FD" w14:paraId="61342AB2" w14:textId="77777777" w:rsidTr="005946FD">
        <w:trPr>
          <w:trHeight w:val="288"/>
        </w:trPr>
        <w:tc>
          <w:tcPr>
            <w:tcW w:w="2256" w:type="dxa"/>
            <w:tcBorders>
              <w:top w:val="nil"/>
              <w:left w:val="nil"/>
              <w:bottom w:val="nil"/>
              <w:right w:val="nil"/>
            </w:tcBorders>
            <w:shd w:val="clear" w:color="auto" w:fill="auto"/>
            <w:noWrap/>
            <w:vAlign w:val="bottom"/>
            <w:hideMark/>
          </w:tcPr>
          <w:p w14:paraId="0422F569" w14:textId="77777777" w:rsidR="005946FD" w:rsidRPr="005946FD" w:rsidRDefault="005946FD" w:rsidP="005946FD">
            <w:pPr>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11-20</w:t>
            </w:r>
          </w:p>
        </w:tc>
        <w:tc>
          <w:tcPr>
            <w:tcW w:w="1696" w:type="dxa"/>
            <w:tcBorders>
              <w:top w:val="nil"/>
              <w:left w:val="nil"/>
              <w:bottom w:val="nil"/>
              <w:right w:val="nil"/>
            </w:tcBorders>
            <w:shd w:val="clear" w:color="auto" w:fill="auto"/>
            <w:noWrap/>
            <w:vAlign w:val="bottom"/>
            <w:hideMark/>
          </w:tcPr>
          <w:p w14:paraId="4C2D6B26" w14:textId="77777777" w:rsidR="005946FD" w:rsidRPr="005946FD" w:rsidRDefault="005946FD" w:rsidP="005946FD">
            <w:pPr>
              <w:jc w:val="right"/>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25.11%</w:t>
            </w:r>
          </w:p>
        </w:tc>
        <w:tc>
          <w:tcPr>
            <w:tcW w:w="776" w:type="dxa"/>
            <w:tcBorders>
              <w:top w:val="nil"/>
              <w:left w:val="nil"/>
              <w:bottom w:val="nil"/>
              <w:right w:val="nil"/>
            </w:tcBorders>
            <w:shd w:val="clear" w:color="auto" w:fill="auto"/>
            <w:noWrap/>
            <w:vAlign w:val="bottom"/>
            <w:hideMark/>
          </w:tcPr>
          <w:p w14:paraId="05747EE1" w14:textId="77777777" w:rsidR="005946FD" w:rsidRPr="005946FD" w:rsidRDefault="005946FD" w:rsidP="005946FD">
            <w:pPr>
              <w:jc w:val="right"/>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24.58%</w:t>
            </w:r>
          </w:p>
        </w:tc>
      </w:tr>
      <w:tr w:rsidR="005946FD" w:rsidRPr="005946FD" w14:paraId="25746C80" w14:textId="77777777" w:rsidTr="005946FD">
        <w:trPr>
          <w:trHeight w:val="288"/>
        </w:trPr>
        <w:tc>
          <w:tcPr>
            <w:tcW w:w="2256" w:type="dxa"/>
            <w:tcBorders>
              <w:top w:val="nil"/>
              <w:left w:val="nil"/>
              <w:bottom w:val="nil"/>
              <w:right w:val="nil"/>
            </w:tcBorders>
            <w:shd w:val="clear" w:color="auto" w:fill="auto"/>
            <w:noWrap/>
            <w:vAlign w:val="bottom"/>
            <w:hideMark/>
          </w:tcPr>
          <w:p w14:paraId="2956C7E8" w14:textId="77777777" w:rsidR="005946FD" w:rsidRPr="005946FD" w:rsidRDefault="005946FD" w:rsidP="005946FD">
            <w:pPr>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21-30</w:t>
            </w:r>
          </w:p>
        </w:tc>
        <w:tc>
          <w:tcPr>
            <w:tcW w:w="1696" w:type="dxa"/>
            <w:tcBorders>
              <w:top w:val="nil"/>
              <w:left w:val="nil"/>
              <w:bottom w:val="nil"/>
              <w:right w:val="nil"/>
            </w:tcBorders>
            <w:shd w:val="clear" w:color="auto" w:fill="auto"/>
            <w:noWrap/>
            <w:vAlign w:val="bottom"/>
            <w:hideMark/>
          </w:tcPr>
          <w:p w14:paraId="013FCF93" w14:textId="77777777" w:rsidR="005946FD" w:rsidRPr="005946FD" w:rsidRDefault="005946FD" w:rsidP="005946FD">
            <w:pPr>
              <w:jc w:val="right"/>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26.15%</w:t>
            </w:r>
          </w:p>
        </w:tc>
        <w:tc>
          <w:tcPr>
            <w:tcW w:w="776" w:type="dxa"/>
            <w:tcBorders>
              <w:top w:val="nil"/>
              <w:left w:val="nil"/>
              <w:bottom w:val="nil"/>
              <w:right w:val="nil"/>
            </w:tcBorders>
            <w:shd w:val="clear" w:color="auto" w:fill="auto"/>
            <w:noWrap/>
            <w:vAlign w:val="bottom"/>
            <w:hideMark/>
          </w:tcPr>
          <w:p w14:paraId="080AE80A" w14:textId="77777777" w:rsidR="005946FD" w:rsidRPr="005946FD" w:rsidRDefault="005946FD" w:rsidP="005946FD">
            <w:pPr>
              <w:jc w:val="right"/>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24.79%</w:t>
            </w:r>
          </w:p>
        </w:tc>
      </w:tr>
      <w:tr w:rsidR="005946FD" w:rsidRPr="005946FD" w14:paraId="51348EAA" w14:textId="77777777" w:rsidTr="005946FD">
        <w:trPr>
          <w:trHeight w:val="288"/>
        </w:trPr>
        <w:tc>
          <w:tcPr>
            <w:tcW w:w="2256" w:type="dxa"/>
            <w:tcBorders>
              <w:top w:val="nil"/>
              <w:left w:val="nil"/>
              <w:bottom w:val="nil"/>
              <w:right w:val="nil"/>
            </w:tcBorders>
            <w:shd w:val="clear" w:color="auto" w:fill="auto"/>
            <w:noWrap/>
            <w:vAlign w:val="bottom"/>
            <w:hideMark/>
          </w:tcPr>
          <w:p w14:paraId="7E73378F" w14:textId="77777777" w:rsidR="005946FD" w:rsidRPr="005946FD" w:rsidRDefault="005946FD" w:rsidP="005946FD">
            <w:pPr>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30+</w:t>
            </w:r>
          </w:p>
        </w:tc>
        <w:tc>
          <w:tcPr>
            <w:tcW w:w="1696" w:type="dxa"/>
            <w:tcBorders>
              <w:top w:val="nil"/>
              <w:left w:val="nil"/>
              <w:bottom w:val="nil"/>
              <w:right w:val="nil"/>
            </w:tcBorders>
            <w:shd w:val="clear" w:color="auto" w:fill="auto"/>
            <w:noWrap/>
            <w:vAlign w:val="bottom"/>
            <w:hideMark/>
          </w:tcPr>
          <w:p w14:paraId="25277554" w14:textId="77777777" w:rsidR="005946FD" w:rsidRPr="005946FD" w:rsidRDefault="005946FD" w:rsidP="005946FD">
            <w:pPr>
              <w:jc w:val="right"/>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23.16%</w:t>
            </w:r>
          </w:p>
        </w:tc>
        <w:tc>
          <w:tcPr>
            <w:tcW w:w="776" w:type="dxa"/>
            <w:tcBorders>
              <w:top w:val="nil"/>
              <w:left w:val="nil"/>
              <w:bottom w:val="nil"/>
              <w:right w:val="nil"/>
            </w:tcBorders>
            <w:shd w:val="clear" w:color="auto" w:fill="auto"/>
            <w:noWrap/>
            <w:vAlign w:val="bottom"/>
            <w:hideMark/>
          </w:tcPr>
          <w:p w14:paraId="75CCE9DC" w14:textId="77777777" w:rsidR="005946FD" w:rsidRPr="005946FD" w:rsidRDefault="005946FD" w:rsidP="005946FD">
            <w:pPr>
              <w:jc w:val="right"/>
              <w:rPr>
                <w:rFonts w:ascii="Calibri" w:eastAsia="Times New Roman" w:hAnsi="Calibri" w:cs="Times New Roman"/>
                <w:color w:val="000000"/>
                <w:sz w:val="22"/>
                <w:szCs w:val="22"/>
                <w:lang w:val="en-IN" w:eastAsia="en-IN"/>
              </w:rPr>
            </w:pPr>
            <w:r w:rsidRPr="005946FD">
              <w:rPr>
                <w:rFonts w:ascii="Calibri" w:eastAsia="Times New Roman" w:hAnsi="Calibri" w:cs="Times New Roman"/>
                <w:color w:val="000000"/>
                <w:sz w:val="22"/>
                <w:szCs w:val="22"/>
                <w:lang w:val="en-IN" w:eastAsia="en-IN"/>
              </w:rPr>
              <w:t>22.92%</w:t>
            </w:r>
          </w:p>
        </w:tc>
      </w:tr>
    </w:tbl>
    <w:p w14:paraId="40CFDBA1" w14:textId="77777777" w:rsidR="00F77EF3" w:rsidRDefault="00F77EF3" w:rsidP="00E8543C">
      <w:pPr>
        <w:spacing w:line="480" w:lineRule="auto"/>
        <w:jc w:val="both"/>
      </w:pPr>
    </w:p>
    <w:p w14:paraId="7B0E3D8A" w14:textId="77777777" w:rsidR="00D33C24" w:rsidRDefault="00D33C24" w:rsidP="00E8543C">
      <w:pPr>
        <w:spacing w:line="480" w:lineRule="auto"/>
        <w:jc w:val="both"/>
        <w:rPr>
          <w:rFonts w:ascii="Calibri" w:hAnsi="Calibri"/>
          <w:b/>
          <w:bCs/>
          <w:sz w:val="22"/>
          <w:szCs w:val="22"/>
        </w:rPr>
      </w:pPr>
    </w:p>
    <w:p w14:paraId="0F192ACA" w14:textId="77777777" w:rsidR="00487707" w:rsidRPr="004A3286" w:rsidRDefault="00487707" w:rsidP="00E8543C">
      <w:pPr>
        <w:spacing w:line="480" w:lineRule="auto"/>
        <w:jc w:val="both"/>
        <w:rPr>
          <w:rFonts w:ascii="Calibri" w:hAnsi="Calibri"/>
          <w:b/>
          <w:bCs/>
          <w:sz w:val="22"/>
          <w:szCs w:val="22"/>
        </w:rPr>
      </w:pPr>
    </w:p>
    <w:p w14:paraId="2661A22D" w14:textId="0770D45A" w:rsidR="00466616" w:rsidRPr="003161D8" w:rsidRDefault="00AA4D85" w:rsidP="00466616">
      <w:pPr>
        <w:spacing w:line="480" w:lineRule="auto"/>
        <w:ind w:left="720"/>
        <w:jc w:val="both"/>
        <w:rPr>
          <w:rFonts w:ascii="Calibri" w:hAnsi="Calibri"/>
          <w:b/>
          <w:bCs/>
          <w:color w:val="FF0000"/>
        </w:rPr>
      </w:pPr>
      <w:r w:rsidRPr="003161D8">
        <w:rPr>
          <w:rFonts w:ascii="Calibri" w:hAnsi="Calibri"/>
          <w:b/>
          <w:bCs/>
          <w:color w:val="FF0000"/>
        </w:rPr>
        <w:lastRenderedPageBreak/>
        <w:t>Education Vs Personal Loan</w:t>
      </w:r>
      <w:r w:rsidR="00466616" w:rsidRPr="003161D8">
        <w:rPr>
          <w:rFonts w:ascii="Calibri" w:hAnsi="Calibri"/>
          <w:b/>
          <w:bCs/>
          <w:color w:val="FF0000"/>
        </w:rPr>
        <w:t xml:space="preserve">      </w:t>
      </w:r>
    </w:p>
    <w:p w14:paraId="6A390454" w14:textId="77777777" w:rsidR="00466616" w:rsidRDefault="00466616" w:rsidP="00466616">
      <w:pPr>
        <w:spacing w:line="480" w:lineRule="auto"/>
        <w:ind w:left="720"/>
        <w:jc w:val="both"/>
        <w:rPr>
          <w:rFonts w:ascii="Calibri" w:hAnsi="Calibri"/>
        </w:rPr>
      </w:pPr>
    </w:p>
    <w:p w14:paraId="4C1A5B99" w14:textId="0A975232" w:rsidR="00F24640" w:rsidRDefault="00466616" w:rsidP="00195A4C">
      <w:pPr>
        <w:spacing w:line="480" w:lineRule="auto"/>
        <w:ind w:left="1440"/>
        <w:jc w:val="both"/>
        <w:rPr>
          <w:rFonts w:ascii="Calibri" w:hAnsi="Calibri"/>
        </w:rPr>
      </w:pPr>
      <w:r>
        <w:rPr>
          <w:rFonts w:ascii="Calibri" w:hAnsi="Calibri"/>
        </w:rPr>
        <w:t xml:space="preserve">       </w:t>
      </w:r>
      <w:r>
        <w:rPr>
          <w:noProof/>
          <w:lang w:val="en-IN" w:eastAsia="en-IN"/>
        </w:rPr>
        <w:drawing>
          <wp:inline distT="0" distB="0" distL="0" distR="0" wp14:anchorId="4D09DB48" wp14:editId="2F2F2C09">
            <wp:extent cx="4358640" cy="2773680"/>
            <wp:effectExtent l="0" t="0" r="3810" b="7620"/>
            <wp:docPr id="6" name="Chart 6">
              <a:extLst xmlns:a="http://schemas.openxmlformats.org/drawingml/2006/main">
                <a:ext uri="{FF2B5EF4-FFF2-40B4-BE49-F238E27FC236}">
                  <a16:creationId xmlns:a16="http://schemas.microsoft.com/office/drawing/2014/main" id="{B61B419B-2E4D-4FEB-AB85-C9CE13D9B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1B47726" w14:textId="77777777" w:rsidR="00573933" w:rsidRDefault="00573933" w:rsidP="00466616">
      <w:pPr>
        <w:spacing w:line="480" w:lineRule="auto"/>
        <w:ind w:left="720"/>
        <w:jc w:val="both"/>
        <w:rPr>
          <w:rFonts w:ascii="Calibri" w:hAnsi="Calibri"/>
        </w:rPr>
      </w:pPr>
    </w:p>
    <w:p w14:paraId="18BADF58" w14:textId="3FA4DB3C" w:rsidR="00573933" w:rsidRPr="003161D8" w:rsidRDefault="00573933" w:rsidP="00573933">
      <w:pPr>
        <w:spacing w:line="480" w:lineRule="auto"/>
        <w:ind w:left="720"/>
        <w:jc w:val="both"/>
        <w:rPr>
          <w:rFonts w:ascii="Calibri" w:hAnsi="Calibri"/>
          <w:b/>
          <w:bCs/>
          <w:color w:val="FF0000"/>
        </w:rPr>
      </w:pPr>
      <w:r w:rsidRPr="003161D8">
        <w:rPr>
          <w:rFonts w:ascii="Calibri" w:hAnsi="Calibri"/>
          <w:b/>
          <w:bCs/>
          <w:color w:val="FF0000"/>
        </w:rPr>
        <w:t xml:space="preserve">Age Vs Personal Loan   </w:t>
      </w:r>
      <w:r w:rsidR="00195A4C" w:rsidRPr="003161D8">
        <w:rPr>
          <w:rFonts w:ascii="Calibri" w:hAnsi="Calibri"/>
          <w:b/>
          <w:bCs/>
          <w:color w:val="FF0000"/>
        </w:rPr>
        <w:t xml:space="preserve"> </w:t>
      </w:r>
    </w:p>
    <w:p w14:paraId="4062CC50" w14:textId="55AE7383" w:rsidR="00195A4C" w:rsidRDefault="00195A4C" w:rsidP="00573933">
      <w:pPr>
        <w:spacing w:line="480" w:lineRule="auto"/>
        <w:ind w:left="720"/>
        <w:jc w:val="both"/>
        <w:rPr>
          <w:rFonts w:ascii="Calibri" w:hAnsi="Calibri"/>
          <w:b/>
          <w:bCs/>
        </w:rPr>
      </w:pPr>
      <w:r>
        <w:rPr>
          <w:rFonts w:ascii="Calibri" w:hAnsi="Calibri"/>
          <w:b/>
          <w:bCs/>
        </w:rPr>
        <w:t xml:space="preserve">  </w:t>
      </w:r>
    </w:p>
    <w:p w14:paraId="0E11EF66" w14:textId="6FFEFFBB" w:rsidR="00195A4C" w:rsidRDefault="00195A4C" w:rsidP="00195A4C">
      <w:pPr>
        <w:spacing w:line="480" w:lineRule="auto"/>
        <w:ind w:left="1440"/>
        <w:jc w:val="both"/>
        <w:rPr>
          <w:rFonts w:ascii="Calibri" w:hAnsi="Calibri"/>
          <w:b/>
          <w:bCs/>
        </w:rPr>
      </w:pPr>
      <w:r>
        <w:rPr>
          <w:rFonts w:ascii="Calibri" w:hAnsi="Calibri"/>
          <w:b/>
          <w:bCs/>
        </w:rPr>
        <w:t xml:space="preserve">     </w:t>
      </w:r>
      <w:r>
        <w:rPr>
          <w:noProof/>
          <w:lang w:val="en-IN" w:eastAsia="en-IN"/>
        </w:rPr>
        <w:drawing>
          <wp:inline distT="0" distB="0" distL="0" distR="0" wp14:anchorId="1671BE25" wp14:editId="3DBE7D71">
            <wp:extent cx="4572000" cy="2743200"/>
            <wp:effectExtent l="0" t="0" r="0" b="0"/>
            <wp:docPr id="7" name="Chart 7">
              <a:extLst xmlns:a="http://schemas.openxmlformats.org/drawingml/2006/main">
                <a:ext uri="{FF2B5EF4-FFF2-40B4-BE49-F238E27FC236}">
                  <a16:creationId xmlns:a16="http://schemas.microsoft.com/office/drawing/2014/main" id="{62693E21-6B7E-447B-9983-537762185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4A5A52B" w14:textId="77777777" w:rsidR="00195A4C" w:rsidRDefault="00195A4C">
      <w:pPr>
        <w:rPr>
          <w:rFonts w:ascii="Calibri" w:hAnsi="Calibri"/>
          <w:b/>
          <w:bCs/>
        </w:rPr>
      </w:pPr>
      <w:r>
        <w:rPr>
          <w:rFonts w:ascii="Calibri" w:hAnsi="Calibri"/>
          <w:b/>
          <w:bCs/>
        </w:rPr>
        <w:br w:type="page"/>
      </w:r>
    </w:p>
    <w:p w14:paraId="2BD5C38E" w14:textId="42BBF607" w:rsidR="00875900" w:rsidRPr="003161D8" w:rsidRDefault="00875900" w:rsidP="00875900">
      <w:pPr>
        <w:spacing w:line="480" w:lineRule="auto"/>
        <w:ind w:left="720"/>
        <w:jc w:val="both"/>
        <w:rPr>
          <w:rFonts w:ascii="Calibri" w:hAnsi="Calibri"/>
          <w:b/>
          <w:bCs/>
          <w:color w:val="FF0000"/>
        </w:rPr>
      </w:pPr>
      <w:r w:rsidRPr="003161D8">
        <w:rPr>
          <w:rFonts w:ascii="Calibri" w:hAnsi="Calibri"/>
          <w:b/>
          <w:bCs/>
          <w:color w:val="FF0000"/>
        </w:rPr>
        <w:lastRenderedPageBreak/>
        <w:t>Income Vs Personal Loan</w:t>
      </w:r>
    </w:p>
    <w:p w14:paraId="3358D6F5" w14:textId="77777777" w:rsidR="00875900" w:rsidRDefault="00875900" w:rsidP="00875900">
      <w:pPr>
        <w:spacing w:line="480" w:lineRule="auto"/>
        <w:ind w:left="720"/>
        <w:jc w:val="both"/>
        <w:rPr>
          <w:rFonts w:ascii="Calibri" w:hAnsi="Calibri"/>
          <w:b/>
          <w:bCs/>
        </w:rPr>
      </w:pPr>
    </w:p>
    <w:p w14:paraId="64C30EE0" w14:textId="75519AE4" w:rsidR="00875900" w:rsidRDefault="00FA13E3" w:rsidP="00FA13E3">
      <w:pPr>
        <w:spacing w:line="480" w:lineRule="auto"/>
        <w:ind w:left="1440"/>
        <w:jc w:val="both"/>
        <w:rPr>
          <w:rFonts w:ascii="Calibri" w:hAnsi="Calibri"/>
          <w:b/>
          <w:bCs/>
        </w:rPr>
      </w:pPr>
      <w:r>
        <w:rPr>
          <w:rFonts w:ascii="Calibri" w:hAnsi="Calibri"/>
          <w:b/>
          <w:bCs/>
        </w:rPr>
        <w:t xml:space="preserve">    </w:t>
      </w:r>
      <w:r>
        <w:rPr>
          <w:noProof/>
          <w:lang w:val="en-IN" w:eastAsia="en-IN"/>
        </w:rPr>
        <w:drawing>
          <wp:inline distT="0" distB="0" distL="0" distR="0" wp14:anchorId="73B58D07" wp14:editId="3FB92B4A">
            <wp:extent cx="4572000" cy="2743200"/>
            <wp:effectExtent l="0" t="0" r="0" b="0"/>
            <wp:docPr id="8" name="Chart 8">
              <a:extLst xmlns:a="http://schemas.openxmlformats.org/drawingml/2006/main">
                <a:ext uri="{FF2B5EF4-FFF2-40B4-BE49-F238E27FC236}">
                  <a16:creationId xmlns:a16="http://schemas.microsoft.com/office/drawing/2014/main" id="{056447E8-A05B-43AD-B24D-C76AF8BB7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5DC523" w14:textId="547F1F04" w:rsidR="00875900" w:rsidRDefault="00875900" w:rsidP="00875900">
      <w:pPr>
        <w:spacing w:line="480" w:lineRule="auto"/>
        <w:ind w:left="720"/>
        <w:jc w:val="both"/>
        <w:rPr>
          <w:rFonts w:ascii="Calibri" w:hAnsi="Calibri"/>
          <w:b/>
          <w:bCs/>
        </w:rPr>
      </w:pPr>
      <w:r w:rsidRPr="00573933">
        <w:rPr>
          <w:rFonts w:ascii="Calibri" w:hAnsi="Calibri"/>
          <w:b/>
          <w:bCs/>
        </w:rPr>
        <w:t xml:space="preserve">   </w:t>
      </w:r>
      <w:r>
        <w:rPr>
          <w:rFonts w:ascii="Calibri" w:hAnsi="Calibri"/>
          <w:b/>
          <w:bCs/>
        </w:rPr>
        <w:t xml:space="preserve"> </w:t>
      </w:r>
    </w:p>
    <w:p w14:paraId="6111AA13" w14:textId="2E99346F" w:rsidR="00195A4C" w:rsidRDefault="0074002F" w:rsidP="00A261E2">
      <w:pPr>
        <w:spacing w:line="276" w:lineRule="auto"/>
        <w:jc w:val="both"/>
        <w:rPr>
          <w:rFonts w:ascii="Calibri" w:hAnsi="Calibri"/>
          <w:b/>
          <w:bCs/>
        </w:rPr>
      </w:pPr>
      <w:r>
        <w:rPr>
          <w:rFonts w:ascii="Calibri" w:hAnsi="Calibri"/>
          <w:b/>
          <w:bCs/>
        </w:rPr>
        <w:t xml:space="preserve">As </w:t>
      </w:r>
      <w:r w:rsidR="008C7BB8">
        <w:rPr>
          <w:rFonts w:ascii="Calibri" w:hAnsi="Calibri"/>
          <w:b/>
          <w:bCs/>
        </w:rPr>
        <w:t>a strategic business consultant,</w:t>
      </w:r>
      <w:r w:rsidR="008916BB">
        <w:rPr>
          <w:rFonts w:ascii="Calibri" w:hAnsi="Calibri"/>
          <w:b/>
          <w:bCs/>
        </w:rPr>
        <w:t xml:space="preserve"> I would suggest </w:t>
      </w:r>
      <w:r w:rsidR="00FB3C44">
        <w:rPr>
          <w:rFonts w:ascii="Calibri" w:hAnsi="Calibri"/>
          <w:b/>
          <w:bCs/>
        </w:rPr>
        <w:t xml:space="preserve">the bank to keep </w:t>
      </w:r>
      <w:r w:rsidR="009D2446">
        <w:rPr>
          <w:rFonts w:ascii="Calibri" w:hAnsi="Calibri"/>
          <w:b/>
          <w:bCs/>
        </w:rPr>
        <w:t>their</w:t>
      </w:r>
      <w:r w:rsidR="00FB3C44">
        <w:rPr>
          <w:rFonts w:ascii="Calibri" w:hAnsi="Calibri"/>
          <w:b/>
          <w:bCs/>
        </w:rPr>
        <w:t xml:space="preserve"> marketing campa</w:t>
      </w:r>
      <w:r w:rsidR="009D2446">
        <w:rPr>
          <w:rFonts w:ascii="Calibri" w:hAnsi="Calibri"/>
          <w:b/>
          <w:bCs/>
        </w:rPr>
        <w:t xml:space="preserve">ign as simple as possible by finding </w:t>
      </w:r>
      <w:r w:rsidR="00AF29D8">
        <w:rPr>
          <w:rFonts w:ascii="Calibri" w:hAnsi="Calibri"/>
          <w:b/>
          <w:bCs/>
        </w:rPr>
        <w:t xml:space="preserve">the suitable target audience </w:t>
      </w:r>
      <w:r w:rsidR="00AA2C9F">
        <w:rPr>
          <w:rFonts w:ascii="Calibri" w:hAnsi="Calibri"/>
          <w:b/>
          <w:bCs/>
        </w:rPr>
        <w:t xml:space="preserve">and reach out to them </w:t>
      </w:r>
      <w:r w:rsidR="00C4305D">
        <w:rPr>
          <w:rFonts w:ascii="Calibri" w:hAnsi="Calibri"/>
          <w:b/>
          <w:bCs/>
        </w:rPr>
        <w:t>particularly in more numbers.</w:t>
      </w:r>
      <w:r w:rsidR="00FA7219">
        <w:rPr>
          <w:rFonts w:ascii="Calibri" w:hAnsi="Calibri"/>
          <w:b/>
          <w:bCs/>
        </w:rPr>
        <w:t xml:space="preserve"> By doing so the </w:t>
      </w:r>
      <w:r w:rsidR="00B9539F">
        <w:rPr>
          <w:rFonts w:ascii="Calibri" w:hAnsi="Calibri"/>
          <w:b/>
          <w:bCs/>
        </w:rPr>
        <w:t xml:space="preserve">cost </w:t>
      </w:r>
      <w:r w:rsidR="0086387E">
        <w:rPr>
          <w:rFonts w:ascii="Calibri" w:hAnsi="Calibri"/>
          <w:b/>
          <w:bCs/>
        </w:rPr>
        <w:t xml:space="preserve">of the campaign can </w:t>
      </w:r>
      <w:r w:rsidR="00B239CD">
        <w:rPr>
          <w:rFonts w:ascii="Calibri" w:hAnsi="Calibri"/>
          <w:b/>
          <w:bCs/>
        </w:rPr>
        <w:t>also be minimized</w:t>
      </w:r>
      <w:r w:rsidR="007508A0">
        <w:rPr>
          <w:rFonts w:ascii="Calibri" w:hAnsi="Calibri"/>
          <w:b/>
          <w:bCs/>
        </w:rPr>
        <w:t xml:space="preserve"> and</w:t>
      </w:r>
      <w:r w:rsidR="00783148">
        <w:rPr>
          <w:rFonts w:ascii="Calibri" w:hAnsi="Calibri"/>
          <w:b/>
          <w:bCs/>
        </w:rPr>
        <w:t xml:space="preserve"> there will be </w:t>
      </w:r>
      <w:r w:rsidR="004E2586">
        <w:rPr>
          <w:rFonts w:ascii="Calibri" w:hAnsi="Calibri"/>
          <w:b/>
          <w:bCs/>
        </w:rPr>
        <w:t>a significant rise in the number of acceptances of loan offer</w:t>
      </w:r>
      <w:r w:rsidR="000876E0">
        <w:rPr>
          <w:rFonts w:ascii="Calibri" w:hAnsi="Calibri"/>
          <w:b/>
          <w:bCs/>
        </w:rPr>
        <w:t xml:space="preserve"> than the last campaign.</w:t>
      </w:r>
    </w:p>
    <w:p w14:paraId="0FBA643B" w14:textId="77777777" w:rsidR="00A261E2" w:rsidRDefault="00A261E2" w:rsidP="00A261E2">
      <w:pPr>
        <w:spacing w:line="276" w:lineRule="auto"/>
        <w:jc w:val="both"/>
        <w:rPr>
          <w:rFonts w:ascii="Calibri" w:hAnsi="Calibri"/>
          <w:b/>
          <w:bCs/>
        </w:rPr>
      </w:pPr>
    </w:p>
    <w:p w14:paraId="1BE094CE" w14:textId="2DEE6E3B" w:rsidR="00C65CAB" w:rsidRDefault="00601FA0" w:rsidP="00A261E2">
      <w:pPr>
        <w:spacing w:line="276" w:lineRule="auto"/>
        <w:jc w:val="both"/>
        <w:rPr>
          <w:rFonts w:ascii="Calibri" w:hAnsi="Calibri"/>
          <w:b/>
          <w:bCs/>
        </w:rPr>
      </w:pPr>
      <w:r>
        <w:rPr>
          <w:rFonts w:ascii="Calibri" w:hAnsi="Calibri"/>
          <w:b/>
          <w:bCs/>
        </w:rPr>
        <w:t>With reference to</w:t>
      </w:r>
      <w:r w:rsidR="0043123C">
        <w:rPr>
          <w:rFonts w:ascii="Calibri" w:hAnsi="Calibri"/>
          <w:b/>
          <w:bCs/>
        </w:rPr>
        <w:t xml:space="preserve"> data and charts from the last campaign</w:t>
      </w:r>
      <w:r w:rsidR="003161D8">
        <w:rPr>
          <w:rFonts w:ascii="Calibri" w:hAnsi="Calibri"/>
          <w:b/>
          <w:bCs/>
        </w:rPr>
        <w:t>,</w:t>
      </w:r>
      <w:r w:rsidR="00813F6C">
        <w:rPr>
          <w:rFonts w:ascii="Calibri" w:hAnsi="Calibri"/>
          <w:b/>
          <w:bCs/>
        </w:rPr>
        <w:t xml:space="preserve"> I believe</w:t>
      </w:r>
      <w:r w:rsidR="00432214">
        <w:rPr>
          <w:rFonts w:ascii="Calibri" w:hAnsi="Calibri"/>
          <w:b/>
          <w:bCs/>
        </w:rPr>
        <w:t xml:space="preserve"> that </w:t>
      </w:r>
      <w:r w:rsidR="00B564E8">
        <w:rPr>
          <w:rFonts w:ascii="Calibri" w:hAnsi="Calibri"/>
          <w:b/>
          <w:bCs/>
        </w:rPr>
        <w:t xml:space="preserve">nearly </w:t>
      </w:r>
      <w:r w:rsidR="008D0A21">
        <w:rPr>
          <w:rFonts w:ascii="Calibri" w:hAnsi="Calibri"/>
          <w:b/>
          <w:bCs/>
        </w:rPr>
        <w:t>37% of the</w:t>
      </w:r>
      <w:r w:rsidR="00EA44FD">
        <w:rPr>
          <w:rFonts w:ascii="Calibri" w:hAnsi="Calibri"/>
          <w:b/>
          <w:bCs/>
        </w:rPr>
        <w:t xml:space="preserve"> reached</w:t>
      </w:r>
      <w:r w:rsidR="00432214">
        <w:rPr>
          <w:rFonts w:ascii="Calibri" w:hAnsi="Calibri"/>
          <w:b/>
          <w:bCs/>
        </w:rPr>
        <w:t xml:space="preserve"> </w:t>
      </w:r>
      <w:r w:rsidR="00C05AC5">
        <w:rPr>
          <w:rFonts w:ascii="Calibri" w:hAnsi="Calibri"/>
          <w:b/>
          <w:bCs/>
        </w:rPr>
        <w:t>cus</w:t>
      </w:r>
      <w:r w:rsidR="00D943F7">
        <w:rPr>
          <w:rFonts w:ascii="Calibri" w:hAnsi="Calibri"/>
          <w:b/>
          <w:bCs/>
        </w:rPr>
        <w:t>tomers who h</w:t>
      </w:r>
      <w:r w:rsidR="00601A35">
        <w:rPr>
          <w:rFonts w:ascii="Calibri" w:hAnsi="Calibri"/>
          <w:b/>
          <w:bCs/>
        </w:rPr>
        <w:t xml:space="preserve">ave income more than 100 K </w:t>
      </w:r>
      <w:r w:rsidR="00C65CAB">
        <w:rPr>
          <w:rFonts w:ascii="Calibri" w:hAnsi="Calibri"/>
          <w:b/>
          <w:bCs/>
        </w:rPr>
        <w:t>per annum</w:t>
      </w:r>
      <w:r w:rsidR="00FF5829">
        <w:rPr>
          <w:rFonts w:ascii="Calibri" w:hAnsi="Calibri"/>
          <w:b/>
          <w:bCs/>
        </w:rPr>
        <w:t xml:space="preserve"> </w:t>
      </w:r>
      <w:r w:rsidR="003B6056">
        <w:rPr>
          <w:rFonts w:ascii="Calibri" w:hAnsi="Calibri"/>
          <w:b/>
          <w:bCs/>
        </w:rPr>
        <w:t>ha</w:t>
      </w:r>
      <w:r w:rsidR="00026C12">
        <w:rPr>
          <w:rFonts w:ascii="Calibri" w:hAnsi="Calibri"/>
          <w:b/>
          <w:bCs/>
        </w:rPr>
        <w:t>d</w:t>
      </w:r>
      <w:r w:rsidR="003B6056">
        <w:rPr>
          <w:rFonts w:ascii="Calibri" w:hAnsi="Calibri"/>
          <w:b/>
          <w:bCs/>
        </w:rPr>
        <w:t xml:space="preserve"> availed personal loan </w:t>
      </w:r>
      <w:r w:rsidR="00CC48EA">
        <w:rPr>
          <w:rFonts w:ascii="Calibri" w:hAnsi="Calibri"/>
          <w:b/>
          <w:bCs/>
        </w:rPr>
        <w:t xml:space="preserve">while </w:t>
      </w:r>
      <w:r w:rsidR="00A941EC">
        <w:rPr>
          <w:rFonts w:ascii="Calibri" w:hAnsi="Calibri"/>
          <w:b/>
          <w:bCs/>
        </w:rPr>
        <w:t>every</w:t>
      </w:r>
      <w:r w:rsidR="00CC48EA">
        <w:rPr>
          <w:rFonts w:ascii="Calibri" w:hAnsi="Calibri"/>
          <w:b/>
          <w:bCs/>
        </w:rPr>
        <w:t xml:space="preserve"> customer with </w:t>
      </w:r>
      <w:r w:rsidR="004F3F76">
        <w:rPr>
          <w:rFonts w:ascii="Calibri" w:hAnsi="Calibri"/>
          <w:b/>
          <w:bCs/>
        </w:rPr>
        <w:t xml:space="preserve">less than </w:t>
      </w:r>
      <w:r w:rsidR="00B92287">
        <w:rPr>
          <w:rFonts w:ascii="Calibri" w:hAnsi="Calibri"/>
          <w:b/>
          <w:bCs/>
        </w:rPr>
        <w:t>50 K</w:t>
      </w:r>
      <w:r w:rsidR="00C65CAB">
        <w:rPr>
          <w:rFonts w:ascii="Calibri" w:hAnsi="Calibri"/>
          <w:b/>
          <w:bCs/>
        </w:rPr>
        <w:t xml:space="preserve"> per annum </w:t>
      </w:r>
      <w:r w:rsidR="005E3797">
        <w:rPr>
          <w:rFonts w:ascii="Calibri" w:hAnsi="Calibri"/>
          <w:b/>
          <w:bCs/>
        </w:rPr>
        <w:t>had rejected the offer</w:t>
      </w:r>
      <w:r w:rsidR="003D2A3D">
        <w:rPr>
          <w:rFonts w:ascii="Calibri" w:hAnsi="Calibri"/>
          <w:b/>
          <w:bCs/>
        </w:rPr>
        <w:t>.</w:t>
      </w:r>
    </w:p>
    <w:p w14:paraId="6707BD03" w14:textId="77777777" w:rsidR="00056D1E" w:rsidRDefault="00056D1E" w:rsidP="00A261E2">
      <w:pPr>
        <w:spacing w:line="276" w:lineRule="auto"/>
        <w:jc w:val="both"/>
        <w:rPr>
          <w:rFonts w:ascii="Calibri" w:hAnsi="Calibri"/>
          <w:b/>
          <w:bCs/>
        </w:rPr>
      </w:pPr>
    </w:p>
    <w:p w14:paraId="096A804C" w14:textId="4EB6820F" w:rsidR="00056D1E" w:rsidRDefault="001A2322" w:rsidP="00A261E2">
      <w:pPr>
        <w:spacing w:line="276" w:lineRule="auto"/>
        <w:jc w:val="both"/>
        <w:rPr>
          <w:rFonts w:ascii="Calibri" w:hAnsi="Calibri"/>
          <w:b/>
          <w:bCs/>
        </w:rPr>
      </w:pPr>
      <w:r>
        <w:rPr>
          <w:rFonts w:ascii="Calibri" w:hAnsi="Calibri"/>
          <w:b/>
          <w:bCs/>
        </w:rPr>
        <w:t xml:space="preserve">Moreover, Education plays a vital role </w:t>
      </w:r>
      <w:r w:rsidR="006F339E">
        <w:rPr>
          <w:rFonts w:ascii="Calibri" w:hAnsi="Calibri"/>
          <w:b/>
          <w:bCs/>
        </w:rPr>
        <w:t>in the selection of target audience. According to the data</w:t>
      </w:r>
      <w:r w:rsidR="00BB006A">
        <w:rPr>
          <w:rFonts w:ascii="Calibri" w:hAnsi="Calibri"/>
          <w:b/>
          <w:bCs/>
        </w:rPr>
        <w:t xml:space="preserve">, </w:t>
      </w:r>
      <w:r w:rsidR="00D95D8D">
        <w:rPr>
          <w:rFonts w:ascii="Calibri" w:hAnsi="Calibri"/>
          <w:b/>
          <w:bCs/>
        </w:rPr>
        <w:t xml:space="preserve">undergraduates are less </w:t>
      </w:r>
      <w:r w:rsidR="00BF25F2">
        <w:rPr>
          <w:rFonts w:ascii="Calibri" w:hAnsi="Calibri"/>
          <w:b/>
          <w:bCs/>
        </w:rPr>
        <w:t>interested in personal loan</w:t>
      </w:r>
      <w:r w:rsidR="00074DAE">
        <w:rPr>
          <w:rFonts w:ascii="Calibri" w:hAnsi="Calibri"/>
          <w:b/>
          <w:bCs/>
        </w:rPr>
        <w:t xml:space="preserve"> than graduates and professionals</w:t>
      </w:r>
      <w:r w:rsidR="00DD17C2">
        <w:rPr>
          <w:rFonts w:ascii="Calibri" w:hAnsi="Calibri"/>
          <w:b/>
          <w:bCs/>
        </w:rPr>
        <w:t>. But,</w:t>
      </w:r>
      <w:r w:rsidR="00ED76BC">
        <w:rPr>
          <w:rFonts w:ascii="Calibri" w:hAnsi="Calibri"/>
          <w:b/>
          <w:bCs/>
        </w:rPr>
        <w:t xml:space="preserve"> </w:t>
      </w:r>
      <w:r w:rsidR="001B7D2C">
        <w:rPr>
          <w:rFonts w:ascii="Calibri" w:hAnsi="Calibri"/>
          <w:b/>
          <w:bCs/>
        </w:rPr>
        <w:t>a greater</w:t>
      </w:r>
      <w:r w:rsidR="00ED76BC">
        <w:rPr>
          <w:rFonts w:ascii="Calibri" w:hAnsi="Calibri"/>
          <w:b/>
          <w:bCs/>
        </w:rPr>
        <w:t xml:space="preserve"> number of undergraduates </w:t>
      </w:r>
      <w:r w:rsidR="00321B63">
        <w:rPr>
          <w:rFonts w:ascii="Calibri" w:hAnsi="Calibri"/>
          <w:b/>
          <w:bCs/>
        </w:rPr>
        <w:t xml:space="preserve">had been reached </w:t>
      </w:r>
      <w:r w:rsidR="00BA4728">
        <w:rPr>
          <w:rFonts w:ascii="Calibri" w:hAnsi="Calibri"/>
          <w:b/>
          <w:bCs/>
        </w:rPr>
        <w:t>out during the last campaign</w:t>
      </w:r>
      <w:r w:rsidR="001B7D2C">
        <w:rPr>
          <w:rFonts w:ascii="Calibri" w:hAnsi="Calibri"/>
          <w:b/>
          <w:bCs/>
        </w:rPr>
        <w:t>.</w:t>
      </w:r>
    </w:p>
    <w:p w14:paraId="38FCF39F" w14:textId="77777777" w:rsidR="008F6AAE" w:rsidRDefault="008F6AAE" w:rsidP="00A261E2">
      <w:pPr>
        <w:spacing w:line="276" w:lineRule="auto"/>
        <w:jc w:val="both"/>
        <w:rPr>
          <w:rFonts w:ascii="Calibri" w:hAnsi="Calibri"/>
          <w:b/>
          <w:bCs/>
        </w:rPr>
      </w:pPr>
    </w:p>
    <w:p w14:paraId="32EA57D8" w14:textId="5672BD83" w:rsidR="008F6AAE" w:rsidRDefault="00942EBC" w:rsidP="00A261E2">
      <w:pPr>
        <w:spacing w:line="276" w:lineRule="auto"/>
        <w:jc w:val="both"/>
        <w:rPr>
          <w:rFonts w:ascii="Calibri" w:hAnsi="Calibri"/>
          <w:b/>
          <w:bCs/>
        </w:rPr>
      </w:pPr>
      <w:r>
        <w:rPr>
          <w:rFonts w:ascii="Calibri" w:hAnsi="Calibri"/>
          <w:b/>
          <w:bCs/>
        </w:rPr>
        <w:t>All age group</w:t>
      </w:r>
      <w:r w:rsidR="00037311">
        <w:rPr>
          <w:rFonts w:ascii="Calibri" w:hAnsi="Calibri"/>
          <w:b/>
          <w:bCs/>
        </w:rPr>
        <w:t xml:space="preserve">s listed in the </w:t>
      </w:r>
      <w:r w:rsidR="001B21F7">
        <w:rPr>
          <w:rFonts w:ascii="Calibri" w:hAnsi="Calibri"/>
          <w:b/>
          <w:bCs/>
        </w:rPr>
        <w:t xml:space="preserve">reference table were </w:t>
      </w:r>
      <w:r w:rsidR="000B437B">
        <w:rPr>
          <w:rFonts w:ascii="Calibri" w:hAnsi="Calibri"/>
          <w:b/>
          <w:bCs/>
        </w:rPr>
        <w:t xml:space="preserve">more or less equally </w:t>
      </w:r>
      <w:r w:rsidR="00FB464B">
        <w:rPr>
          <w:rFonts w:ascii="Calibri" w:hAnsi="Calibri"/>
          <w:b/>
          <w:bCs/>
        </w:rPr>
        <w:t>interested in personal loan</w:t>
      </w:r>
      <w:r w:rsidR="00290CAF">
        <w:rPr>
          <w:rFonts w:ascii="Calibri" w:hAnsi="Calibri"/>
          <w:b/>
          <w:bCs/>
        </w:rPr>
        <w:t xml:space="preserve">. But when compared the customers who were in the age range of 23-35 are </w:t>
      </w:r>
      <w:r w:rsidR="00A23B38">
        <w:rPr>
          <w:rFonts w:ascii="Calibri" w:hAnsi="Calibri"/>
          <w:b/>
          <w:bCs/>
        </w:rPr>
        <w:t>slightly more interested than others.</w:t>
      </w:r>
    </w:p>
    <w:p w14:paraId="318F02FF" w14:textId="544C72A2" w:rsidR="00A23B38" w:rsidRDefault="00A23B38" w:rsidP="00A261E2">
      <w:pPr>
        <w:spacing w:line="276" w:lineRule="auto"/>
        <w:jc w:val="both"/>
        <w:rPr>
          <w:rFonts w:ascii="Calibri" w:hAnsi="Calibri"/>
          <w:b/>
          <w:bCs/>
        </w:rPr>
      </w:pPr>
    </w:p>
    <w:p w14:paraId="3044D12B" w14:textId="1E5D42F0" w:rsidR="00F643E4" w:rsidRDefault="00F643E4" w:rsidP="00A261E2">
      <w:pPr>
        <w:spacing w:line="276" w:lineRule="auto"/>
        <w:jc w:val="both"/>
        <w:rPr>
          <w:rFonts w:ascii="Calibri" w:hAnsi="Calibri"/>
          <w:b/>
          <w:bCs/>
          <w:color w:val="0078B2" w:themeColor="accent6" w:themeTint="BF"/>
        </w:rPr>
      </w:pPr>
      <w:r w:rsidRPr="00F643E4">
        <w:rPr>
          <w:rFonts w:ascii="Calibri" w:hAnsi="Calibri"/>
          <w:b/>
          <w:bCs/>
          <w:color w:val="0078B2" w:themeColor="accent6" w:themeTint="BF"/>
        </w:rPr>
        <w:t>Target Customers:</w:t>
      </w:r>
    </w:p>
    <w:p w14:paraId="0A88D7D8" w14:textId="77777777" w:rsidR="00B80752" w:rsidRDefault="00F643E4" w:rsidP="00A261E2">
      <w:pPr>
        <w:spacing w:line="276" w:lineRule="auto"/>
        <w:jc w:val="both"/>
        <w:rPr>
          <w:rFonts w:ascii="Calibri" w:hAnsi="Calibri"/>
          <w:b/>
          <w:bCs/>
          <w:color w:val="0078B2" w:themeColor="accent6" w:themeTint="BF"/>
        </w:rPr>
      </w:pPr>
      <w:r>
        <w:rPr>
          <w:rFonts w:ascii="Calibri" w:hAnsi="Calibri"/>
          <w:b/>
          <w:bCs/>
          <w:color w:val="0078B2" w:themeColor="accent6" w:themeTint="BF"/>
        </w:rPr>
        <w:t xml:space="preserve">  </w:t>
      </w:r>
    </w:p>
    <w:p w14:paraId="0728E541" w14:textId="64325F1B" w:rsidR="00F643E4" w:rsidRPr="006C0E6A" w:rsidRDefault="00B80752" w:rsidP="006C0E6A">
      <w:pPr>
        <w:pStyle w:val="ListParagraph"/>
        <w:numPr>
          <w:ilvl w:val="0"/>
          <w:numId w:val="23"/>
        </w:numPr>
        <w:spacing w:line="276" w:lineRule="auto"/>
        <w:jc w:val="both"/>
        <w:rPr>
          <w:rFonts w:ascii="Calibri" w:hAnsi="Calibri"/>
          <w:b/>
          <w:bCs/>
          <w:color w:val="0078B2" w:themeColor="accent6" w:themeTint="BF"/>
        </w:rPr>
      </w:pPr>
      <w:r w:rsidRPr="006C0E6A">
        <w:rPr>
          <w:rFonts w:ascii="Calibri" w:hAnsi="Calibri"/>
          <w:b/>
          <w:bCs/>
        </w:rPr>
        <w:t>C</w:t>
      </w:r>
      <w:r w:rsidR="009E594E" w:rsidRPr="006C0E6A">
        <w:rPr>
          <w:rFonts w:ascii="Calibri" w:hAnsi="Calibri"/>
          <w:b/>
          <w:bCs/>
        </w:rPr>
        <w:t>ustomers who started their professional career</w:t>
      </w:r>
      <w:r w:rsidR="006C0E6A" w:rsidRPr="006C0E6A">
        <w:rPr>
          <w:rFonts w:ascii="Calibri" w:hAnsi="Calibri"/>
          <w:b/>
          <w:bCs/>
        </w:rPr>
        <w:t>.</w:t>
      </w:r>
      <w:r w:rsidR="009E594E" w:rsidRPr="006C0E6A">
        <w:rPr>
          <w:rFonts w:ascii="Calibri" w:hAnsi="Calibri"/>
          <w:b/>
          <w:bCs/>
        </w:rPr>
        <w:t xml:space="preserve"> </w:t>
      </w:r>
    </w:p>
    <w:p w14:paraId="69A25E6D" w14:textId="31971BB7" w:rsidR="000F7DCC" w:rsidRPr="006C0E6A" w:rsidRDefault="00B80752" w:rsidP="006C0E6A">
      <w:pPr>
        <w:pStyle w:val="ListParagraph"/>
        <w:numPr>
          <w:ilvl w:val="0"/>
          <w:numId w:val="23"/>
        </w:numPr>
        <w:spacing w:line="276" w:lineRule="auto"/>
        <w:jc w:val="both"/>
        <w:rPr>
          <w:rFonts w:ascii="Calibri" w:hAnsi="Calibri"/>
          <w:b/>
          <w:bCs/>
        </w:rPr>
      </w:pPr>
      <w:r w:rsidRPr="006C0E6A">
        <w:rPr>
          <w:rFonts w:ascii="Calibri" w:hAnsi="Calibri"/>
          <w:b/>
          <w:bCs/>
        </w:rPr>
        <w:t>G</w:t>
      </w:r>
      <w:r w:rsidR="0034240B" w:rsidRPr="006C0E6A">
        <w:rPr>
          <w:rFonts w:ascii="Calibri" w:hAnsi="Calibri"/>
          <w:b/>
          <w:bCs/>
        </w:rPr>
        <w:t xml:space="preserve">raduates </w:t>
      </w:r>
      <w:r w:rsidR="00666D8F" w:rsidRPr="006C0E6A">
        <w:rPr>
          <w:rFonts w:ascii="Calibri" w:hAnsi="Calibri"/>
          <w:b/>
          <w:bCs/>
        </w:rPr>
        <w:t>and professionals</w:t>
      </w:r>
      <w:r w:rsidR="006C0E6A" w:rsidRPr="006C0E6A">
        <w:rPr>
          <w:rFonts w:ascii="Calibri" w:hAnsi="Calibri"/>
          <w:b/>
          <w:bCs/>
        </w:rPr>
        <w:t>.</w:t>
      </w:r>
      <w:r w:rsidR="00666D8F" w:rsidRPr="006C0E6A">
        <w:rPr>
          <w:rFonts w:ascii="Calibri" w:hAnsi="Calibri"/>
          <w:b/>
          <w:bCs/>
        </w:rPr>
        <w:t xml:space="preserve"> </w:t>
      </w:r>
    </w:p>
    <w:p w14:paraId="524244CB" w14:textId="50834554" w:rsidR="004A458B" w:rsidRPr="006C0E6A" w:rsidRDefault="00B80752" w:rsidP="006C0E6A">
      <w:pPr>
        <w:pStyle w:val="ListParagraph"/>
        <w:numPr>
          <w:ilvl w:val="0"/>
          <w:numId w:val="23"/>
        </w:numPr>
        <w:spacing w:line="276" w:lineRule="auto"/>
        <w:jc w:val="both"/>
        <w:rPr>
          <w:rFonts w:ascii="Calibri" w:hAnsi="Calibri"/>
          <w:b/>
          <w:bCs/>
        </w:rPr>
      </w:pPr>
      <w:r w:rsidRPr="006C0E6A">
        <w:rPr>
          <w:rFonts w:ascii="Calibri" w:hAnsi="Calibri"/>
          <w:b/>
          <w:bCs/>
        </w:rPr>
        <w:t>C</w:t>
      </w:r>
      <w:r w:rsidR="00654F55" w:rsidRPr="006C0E6A">
        <w:rPr>
          <w:rFonts w:ascii="Calibri" w:hAnsi="Calibri"/>
          <w:b/>
          <w:bCs/>
        </w:rPr>
        <w:t>ustomers with</w:t>
      </w:r>
      <w:r w:rsidR="00CB7FA1" w:rsidRPr="006C0E6A">
        <w:rPr>
          <w:rFonts w:ascii="Calibri" w:hAnsi="Calibri"/>
          <w:b/>
          <w:bCs/>
        </w:rPr>
        <w:t xml:space="preserve"> income</w:t>
      </w:r>
      <w:r w:rsidR="00654F55" w:rsidRPr="006C0E6A">
        <w:rPr>
          <w:rFonts w:ascii="Calibri" w:hAnsi="Calibri"/>
          <w:b/>
          <w:bCs/>
        </w:rPr>
        <w:t xml:space="preserve"> more than 100K / </w:t>
      </w:r>
      <w:r w:rsidR="00CB7FA1" w:rsidRPr="006C0E6A">
        <w:rPr>
          <w:rFonts w:ascii="Calibri" w:hAnsi="Calibri"/>
          <w:b/>
          <w:bCs/>
        </w:rPr>
        <w:t>year</w:t>
      </w:r>
      <w:r w:rsidR="006C0E6A" w:rsidRPr="006C0E6A">
        <w:rPr>
          <w:rFonts w:ascii="Calibri" w:hAnsi="Calibri"/>
          <w:b/>
          <w:bCs/>
        </w:rPr>
        <w:t>.</w:t>
      </w:r>
    </w:p>
    <w:p w14:paraId="28ABC9C3" w14:textId="77777777" w:rsidR="00F643E4" w:rsidRDefault="00F643E4" w:rsidP="00A261E2">
      <w:pPr>
        <w:spacing w:line="276" w:lineRule="auto"/>
        <w:jc w:val="both"/>
        <w:rPr>
          <w:rFonts w:ascii="Calibri" w:hAnsi="Calibri"/>
          <w:b/>
          <w:bCs/>
        </w:rPr>
      </w:pPr>
    </w:p>
    <w:p w14:paraId="4F2B6BE0" w14:textId="77777777" w:rsidR="003D2A3D" w:rsidRDefault="003D2A3D" w:rsidP="00A261E2">
      <w:pPr>
        <w:spacing w:line="276" w:lineRule="auto"/>
        <w:jc w:val="both"/>
        <w:rPr>
          <w:rFonts w:ascii="Calibri" w:hAnsi="Calibri"/>
          <w:b/>
          <w:bCs/>
        </w:rPr>
      </w:pPr>
    </w:p>
    <w:p w14:paraId="6A969567" w14:textId="788904AD" w:rsidR="003D2A3D" w:rsidRDefault="00763182" w:rsidP="00A261E2">
      <w:pPr>
        <w:spacing w:line="276" w:lineRule="auto"/>
        <w:jc w:val="both"/>
        <w:rPr>
          <w:rFonts w:ascii="Calibri" w:hAnsi="Calibri"/>
          <w:b/>
          <w:bCs/>
        </w:rPr>
      </w:pPr>
      <w:r>
        <w:rPr>
          <w:rFonts w:ascii="Calibri" w:hAnsi="Calibri"/>
          <w:b/>
          <w:bCs/>
        </w:rPr>
        <w:lastRenderedPageBreak/>
        <w:t xml:space="preserve">Now </w:t>
      </w:r>
      <w:r w:rsidR="00372E75">
        <w:rPr>
          <w:rFonts w:ascii="Calibri" w:hAnsi="Calibri"/>
          <w:b/>
          <w:bCs/>
        </w:rPr>
        <w:t xml:space="preserve">I would suggest </w:t>
      </w:r>
      <w:r w:rsidR="00A57982">
        <w:rPr>
          <w:rFonts w:ascii="Calibri" w:hAnsi="Calibri"/>
          <w:b/>
          <w:bCs/>
        </w:rPr>
        <w:t xml:space="preserve">the bank to reach-out to the </w:t>
      </w:r>
      <w:r w:rsidR="008E47D8">
        <w:rPr>
          <w:rFonts w:ascii="Calibri" w:hAnsi="Calibri"/>
          <w:b/>
          <w:bCs/>
        </w:rPr>
        <w:t xml:space="preserve">graduates </w:t>
      </w:r>
      <w:r w:rsidR="00357446">
        <w:rPr>
          <w:rFonts w:ascii="Calibri" w:hAnsi="Calibri"/>
          <w:b/>
          <w:bCs/>
        </w:rPr>
        <w:t xml:space="preserve">who recently started their professional career with </w:t>
      </w:r>
      <w:r w:rsidR="00EE1072">
        <w:rPr>
          <w:rFonts w:ascii="Calibri" w:hAnsi="Calibri"/>
          <w:b/>
          <w:bCs/>
        </w:rPr>
        <w:t>more than 100K per annum in more numbers</w:t>
      </w:r>
      <w:r w:rsidR="00DD2C0C">
        <w:rPr>
          <w:rFonts w:ascii="Calibri" w:hAnsi="Calibri"/>
          <w:b/>
          <w:bCs/>
        </w:rPr>
        <w:t>.</w:t>
      </w:r>
      <w:r w:rsidR="00AD00CC">
        <w:rPr>
          <w:rFonts w:ascii="Calibri" w:hAnsi="Calibri"/>
          <w:b/>
          <w:bCs/>
        </w:rPr>
        <w:t xml:space="preserve"> </w:t>
      </w:r>
    </w:p>
    <w:p w14:paraId="14E6A971" w14:textId="708DB6B9" w:rsidR="00195A4C" w:rsidRDefault="00195A4C" w:rsidP="00A261E2">
      <w:pPr>
        <w:spacing w:line="276" w:lineRule="auto"/>
        <w:ind w:left="1440"/>
        <w:jc w:val="both"/>
        <w:rPr>
          <w:rFonts w:ascii="Calibri" w:hAnsi="Calibri"/>
          <w:b/>
          <w:bCs/>
        </w:rPr>
      </w:pPr>
    </w:p>
    <w:p w14:paraId="7C9D4055" w14:textId="7066F6B0" w:rsidR="004D3B9B" w:rsidRDefault="00244344">
      <w:pPr>
        <w:rPr>
          <w:rFonts w:ascii="Calibri" w:hAnsi="Calibri"/>
          <w:b/>
          <w:bCs/>
        </w:rPr>
      </w:pPr>
      <w:r>
        <w:rPr>
          <w:rFonts w:ascii="Calibri" w:hAnsi="Calibri"/>
          <w:b/>
          <w:bCs/>
        </w:rPr>
        <w:t xml:space="preserve">Out of 100 % </w:t>
      </w:r>
      <w:r w:rsidR="00B31F34">
        <w:rPr>
          <w:rFonts w:ascii="Calibri" w:hAnsi="Calibri"/>
          <w:b/>
          <w:bCs/>
        </w:rPr>
        <w:t>target customers,</w:t>
      </w:r>
      <w:r w:rsidR="00E26007">
        <w:rPr>
          <w:rFonts w:ascii="Calibri" w:hAnsi="Calibri"/>
          <w:b/>
          <w:bCs/>
        </w:rPr>
        <w:t xml:space="preserve"> this will be the better strategy </w:t>
      </w:r>
      <w:r w:rsidR="00A65C35">
        <w:rPr>
          <w:rFonts w:ascii="Calibri" w:hAnsi="Calibri"/>
          <w:b/>
          <w:bCs/>
        </w:rPr>
        <w:t xml:space="preserve">to get </w:t>
      </w:r>
      <w:r w:rsidR="00017E5D">
        <w:rPr>
          <w:rFonts w:ascii="Calibri" w:hAnsi="Calibri"/>
          <w:b/>
          <w:bCs/>
        </w:rPr>
        <w:t>hopeful outcome.</w:t>
      </w:r>
      <w:r w:rsidR="004D3B9B">
        <w:rPr>
          <w:rFonts w:ascii="Calibri" w:hAnsi="Calibri"/>
          <w:b/>
          <w:bCs/>
        </w:rPr>
        <w:t xml:space="preserve"> </w:t>
      </w:r>
    </w:p>
    <w:p w14:paraId="7448EAB8" w14:textId="77777777" w:rsidR="004D3B9B" w:rsidRDefault="004D3B9B">
      <w:pPr>
        <w:rPr>
          <w:rFonts w:ascii="Calibri" w:hAnsi="Calibri"/>
          <w:b/>
          <w:bCs/>
        </w:rPr>
      </w:pPr>
    </w:p>
    <w:p w14:paraId="7045376C" w14:textId="77777777" w:rsidR="00583581" w:rsidRDefault="00583581">
      <w:pPr>
        <w:rPr>
          <w:rFonts w:ascii="Calibri" w:hAnsi="Calibri"/>
          <w:b/>
          <w:bCs/>
        </w:rPr>
      </w:pP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6"/>
        <w:gridCol w:w="1812"/>
      </w:tblGrid>
      <w:tr w:rsidR="00583581" w14:paraId="10FD10B8" w14:textId="10EADBE2" w:rsidTr="00583581">
        <w:trPr>
          <w:trHeight w:val="432"/>
        </w:trPr>
        <w:tc>
          <w:tcPr>
            <w:tcW w:w="9036" w:type="dxa"/>
          </w:tcPr>
          <w:p w14:paraId="4CD7E1C5" w14:textId="4C64E347" w:rsidR="00583581" w:rsidRPr="009820C0" w:rsidRDefault="009E719E">
            <w:pPr>
              <w:rPr>
                <w:rFonts w:ascii="Calibri" w:hAnsi="Calibri"/>
                <w:b/>
                <w:bCs/>
                <w:color w:val="C00000"/>
              </w:rPr>
            </w:pPr>
            <w:r w:rsidRPr="009820C0">
              <w:rPr>
                <w:rFonts w:ascii="Calibri" w:hAnsi="Calibri"/>
                <w:b/>
                <w:bCs/>
                <w:color w:val="C00000"/>
              </w:rPr>
              <w:t>Graduates with more than 100K / Annum who recently started their professional career</w:t>
            </w:r>
          </w:p>
        </w:tc>
        <w:tc>
          <w:tcPr>
            <w:tcW w:w="1812" w:type="dxa"/>
          </w:tcPr>
          <w:p w14:paraId="1D02364F" w14:textId="6B3B9745" w:rsidR="00583581" w:rsidRPr="009820C0" w:rsidRDefault="00B95B3D">
            <w:pPr>
              <w:rPr>
                <w:rFonts w:ascii="Calibri" w:hAnsi="Calibri"/>
                <w:b/>
                <w:bCs/>
                <w:color w:val="C00000"/>
              </w:rPr>
            </w:pPr>
            <w:r w:rsidRPr="009820C0">
              <w:rPr>
                <w:rFonts w:ascii="Calibri" w:hAnsi="Calibri"/>
                <w:b/>
                <w:bCs/>
                <w:color w:val="C00000"/>
              </w:rPr>
              <w:t>50%</w:t>
            </w:r>
          </w:p>
        </w:tc>
      </w:tr>
      <w:tr w:rsidR="00583581" w14:paraId="6F8D409D" w14:textId="77777777" w:rsidTr="00583581">
        <w:trPr>
          <w:trHeight w:val="504"/>
        </w:trPr>
        <w:tc>
          <w:tcPr>
            <w:tcW w:w="9036" w:type="dxa"/>
          </w:tcPr>
          <w:p w14:paraId="72F702C7" w14:textId="391D3563" w:rsidR="00583581" w:rsidRPr="009820C0" w:rsidRDefault="009E719E">
            <w:pPr>
              <w:rPr>
                <w:rFonts w:ascii="Calibri" w:hAnsi="Calibri"/>
                <w:b/>
                <w:bCs/>
                <w:color w:val="C00000"/>
              </w:rPr>
            </w:pPr>
            <w:r w:rsidRPr="009820C0">
              <w:rPr>
                <w:rFonts w:ascii="Calibri" w:hAnsi="Calibri"/>
                <w:b/>
                <w:bCs/>
                <w:color w:val="C00000"/>
              </w:rPr>
              <w:t>Professionals who are above 30 years of age with more than 70K / Annum</w:t>
            </w:r>
          </w:p>
        </w:tc>
        <w:tc>
          <w:tcPr>
            <w:tcW w:w="1812" w:type="dxa"/>
          </w:tcPr>
          <w:p w14:paraId="093273B3" w14:textId="3E6E34B4" w:rsidR="00583581" w:rsidRPr="009820C0" w:rsidRDefault="00B95B3D">
            <w:pPr>
              <w:rPr>
                <w:rFonts w:ascii="Calibri" w:hAnsi="Calibri"/>
                <w:b/>
                <w:bCs/>
                <w:color w:val="C00000"/>
              </w:rPr>
            </w:pPr>
            <w:r w:rsidRPr="009820C0">
              <w:rPr>
                <w:rFonts w:ascii="Calibri" w:hAnsi="Calibri"/>
                <w:b/>
                <w:bCs/>
                <w:color w:val="C00000"/>
              </w:rPr>
              <w:t>25%</w:t>
            </w:r>
          </w:p>
        </w:tc>
      </w:tr>
      <w:tr w:rsidR="00583581" w14:paraId="38AEDDAC" w14:textId="77777777" w:rsidTr="00583581">
        <w:trPr>
          <w:trHeight w:val="480"/>
        </w:trPr>
        <w:tc>
          <w:tcPr>
            <w:tcW w:w="9036" w:type="dxa"/>
          </w:tcPr>
          <w:p w14:paraId="1E8F63FD" w14:textId="641AB820" w:rsidR="00583581" w:rsidRPr="009820C0" w:rsidRDefault="009E719E">
            <w:pPr>
              <w:rPr>
                <w:rFonts w:ascii="Calibri" w:hAnsi="Calibri"/>
                <w:b/>
                <w:bCs/>
                <w:color w:val="C00000"/>
              </w:rPr>
            </w:pPr>
            <w:r w:rsidRPr="009820C0">
              <w:rPr>
                <w:rFonts w:ascii="Calibri" w:hAnsi="Calibri"/>
                <w:b/>
                <w:bCs/>
                <w:color w:val="C00000"/>
              </w:rPr>
              <w:t>Qualified undergraduates</w:t>
            </w:r>
          </w:p>
        </w:tc>
        <w:tc>
          <w:tcPr>
            <w:tcW w:w="1812" w:type="dxa"/>
          </w:tcPr>
          <w:p w14:paraId="7DFB9C7A" w14:textId="2F7B2EC9" w:rsidR="00583581" w:rsidRPr="009820C0" w:rsidRDefault="00B95B3D">
            <w:pPr>
              <w:rPr>
                <w:rFonts w:ascii="Calibri" w:hAnsi="Calibri"/>
                <w:b/>
                <w:bCs/>
                <w:color w:val="C00000"/>
              </w:rPr>
            </w:pPr>
            <w:r w:rsidRPr="009820C0">
              <w:rPr>
                <w:rFonts w:ascii="Calibri" w:hAnsi="Calibri"/>
                <w:b/>
                <w:bCs/>
                <w:color w:val="C00000"/>
              </w:rPr>
              <w:t>15%</w:t>
            </w:r>
          </w:p>
        </w:tc>
      </w:tr>
      <w:tr w:rsidR="009820C0" w14:paraId="6130C836" w14:textId="77777777" w:rsidTr="00583581">
        <w:trPr>
          <w:trHeight w:val="480"/>
        </w:trPr>
        <w:tc>
          <w:tcPr>
            <w:tcW w:w="9036" w:type="dxa"/>
          </w:tcPr>
          <w:p w14:paraId="7795792D" w14:textId="3345A59B" w:rsidR="009820C0" w:rsidRPr="009820C0" w:rsidRDefault="009820C0">
            <w:pPr>
              <w:rPr>
                <w:rFonts w:ascii="Calibri" w:hAnsi="Calibri"/>
                <w:b/>
                <w:bCs/>
                <w:color w:val="C00000"/>
              </w:rPr>
            </w:pPr>
            <w:r w:rsidRPr="009820C0">
              <w:rPr>
                <w:rFonts w:ascii="Calibri" w:hAnsi="Calibri"/>
                <w:b/>
                <w:bCs/>
                <w:color w:val="C00000"/>
              </w:rPr>
              <w:t>Others</w:t>
            </w:r>
          </w:p>
        </w:tc>
        <w:tc>
          <w:tcPr>
            <w:tcW w:w="1812" w:type="dxa"/>
          </w:tcPr>
          <w:p w14:paraId="3C5698CD" w14:textId="731717CB" w:rsidR="009820C0" w:rsidRPr="009820C0" w:rsidRDefault="009820C0">
            <w:pPr>
              <w:rPr>
                <w:rFonts w:ascii="Calibri" w:hAnsi="Calibri"/>
                <w:b/>
                <w:bCs/>
                <w:color w:val="C00000"/>
              </w:rPr>
            </w:pPr>
            <w:r w:rsidRPr="009820C0">
              <w:rPr>
                <w:rFonts w:ascii="Calibri" w:hAnsi="Calibri"/>
                <w:b/>
                <w:bCs/>
                <w:color w:val="C00000"/>
              </w:rPr>
              <w:t>10%</w:t>
            </w:r>
          </w:p>
        </w:tc>
      </w:tr>
    </w:tbl>
    <w:p w14:paraId="7E3FCCDA" w14:textId="77777777" w:rsidR="009820C0" w:rsidRDefault="009820C0">
      <w:pPr>
        <w:rPr>
          <w:rFonts w:ascii="Calibri" w:hAnsi="Calibri"/>
          <w:b/>
          <w:bCs/>
        </w:rPr>
      </w:pPr>
      <w:r>
        <w:rPr>
          <w:rFonts w:ascii="Calibri" w:hAnsi="Calibri"/>
          <w:b/>
          <w:bCs/>
        </w:rPr>
        <w:t xml:space="preserve"> </w:t>
      </w:r>
    </w:p>
    <w:p w14:paraId="598FEF06" w14:textId="77777777" w:rsidR="00BC3BB1" w:rsidRDefault="009820C0">
      <w:pPr>
        <w:rPr>
          <w:rFonts w:ascii="Calibri" w:hAnsi="Calibri"/>
          <w:b/>
          <w:bCs/>
        </w:rPr>
      </w:pPr>
      <w:r>
        <w:rPr>
          <w:rFonts w:ascii="Calibri" w:hAnsi="Calibri"/>
          <w:b/>
          <w:bCs/>
        </w:rPr>
        <w:t xml:space="preserve">                                                                  </w:t>
      </w:r>
      <w:r w:rsidR="007B45DE">
        <w:rPr>
          <w:rFonts w:ascii="Calibri" w:hAnsi="Calibri"/>
          <w:b/>
          <w:bCs/>
        </w:rPr>
        <w:t xml:space="preserve">                    </w:t>
      </w:r>
      <w:r w:rsidR="00BC3BB1">
        <w:rPr>
          <w:rFonts w:ascii="Calibri" w:hAnsi="Calibri"/>
          <w:b/>
          <w:bCs/>
        </w:rPr>
        <w:t xml:space="preserve"> </w:t>
      </w:r>
      <w:r w:rsidR="007B45DE">
        <w:rPr>
          <w:rFonts w:ascii="Calibri" w:hAnsi="Calibri"/>
          <w:b/>
          <w:bCs/>
        </w:rPr>
        <w:t xml:space="preserve"> </w:t>
      </w:r>
    </w:p>
    <w:p w14:paraId="6323F468" w14:textId="77777777" w:rsidR="00BC3BB1" w:rsidRDefault="00BC3BB1">
      <w:pPr>
        <w:rPr>
          <w:rFonts w:ascii="Calibri" w:hAnsi="Calibri"/>
          <w:b/>
          <w:bCs/>
        </w:rPr>
      </w:pPr>
    </w:p>
    <w:p w14:paraId="5858F81E" w14:textId="526312B7" w:rsidR="007B45DE" w:rsidRDefault="00BC3BB1">
      <w:pPr>
        <w:rPr>
          <w:rFonts w:ascii="Calibri" w:hAnsi="Calibri"/>
          <w:b/>
          <w:bCs/>
        </w:rPr>
      </w:pPr>
      <w:r>
        <w:rPr>
          <w:rFonts w:ascii="Calibri" w:hAnsi="Calibri"/>
          <w:b/>
          <w:bCs/>
        </w:rPr>
        <w:t xml:space="preserve">                                                                                              </w:t>
      </w:r>
      <w:r w:rsidR="009820C0">
        <w:rPr>
          <w:rFonts w:ascii="Calibri" w:hAnsi="Calibri"/>
          <w:b/>
          <w:bCs/>
        </w:rPr>
        <w:t xml:space="preserve">Thank </w:t>
      </w:r>
      <w:r w:rsidR="007B45DE">
        <w:rPr>
          <w:rFonts w:ascii="Calibri" w:hAnsi="Calibri"/>
          <w:b/>
          <w:bCs/>
        </w:rPr>
        <w:t>you</w:t>
      </w:r>
    </w:p>
    <w:p w14:paraId="1F345C8F" w14:textId="5F3A5A7C" w:rsidR="00573933" w:rsidRPr="00573933" w:rsidRDefault="00573933" w:rsidP="00BC3BB1">
      <w:pPr>
        <w:rPr>
          <w:rFonts w:ascii="Calibri" w:hAnsi="Calibri"/>
          <w:b/>
          <w:bCs/>
        </w:rPr>
      </w:pPr>
    </w:p>
    <w:sectPr w:rsidR="00573933" w:rsidRPr="00573933"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F250B" w14:textId="77777777" w:rsidR="00483699" w:rsidRDefault="00483699" w:rsidP="00B7244E">
      <w:r>
        <w:separator/>
      </w:r>
    </w:p>
  </w:endnote>
  <w:endnote w:type="continuationSeparator" w:id="0">
    <w:p w14:paraId="6F5A2EAF" w14:textId="77777777" w:rsidR="00483699" w:rsidRDefault="00483699"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476D066C" w14:textId="77777777" w:rsidTr="002A5BA5">
      <w:trPr>
        <w:trHeight w:val="628"/>
      </w:trPr>
      <w:tc>
        <w:tcPr>
          <w:tcW w:w="2697" w:type="dxa"/>
          <w:shd w:val="clear" w:color="auto" w:fill="FFFFFF" w:themeFill="background1"/>
          <w:vAlign w:val="center"/>
        </w:tcPr>
        <w:p w14:paraId="297F6D41" w14:textId="77777777" w:rsidR="00AD2941" w:rsidRPr="00E77D6F" w:rsidRDefault="003204B4" w:rsidP="00B7244E">
          <w:pPr>
            <w:pStyle w:val="Footer"/>
          </w:pPr>
          <w:r w:rsidRPr="00E77D6F">
            <w:t>BUSINESS REPORT</w:t>
          </w:r>
        </w:p>
      </w:tc>
      <w:tc>
        <w:tcPr>
          <w:tcW w:w="6293" w:type="dxa"/>
          <w:shd w:val="clear" w:color="auto" w:fill="FFFFFF" w:themeFill="background1"/>
        </w:tcPr>
        <w:p w14:paraId="188F3181"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486AE200" w14:textId="721712A6"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747D48">
                <w:rPr>
                  <w:rStyle w:val="PageNumber"/>
                  <w:noProof/>
                  <w:szCs w:val="20"/>
                </w:rPr>
                <w:t>11</w:t>
              </w:r>
              <w:r w:rsidRPr="00F705BA">
                <w:rPr>
                  <w:rStyle w:val="PageNumber"/>
                  <w:szCs w:val="20"/>
                </w:rPr>
                <w:fldChar w:fldCharType="end"/>
              </w:r>
            </w:p>
          </w:sdtContent>
        </w:sdt>
      </w:tc>
    </w:tr>
  </w:tbl>
  <w:p w14:paraId="3C9C30B4"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77646" w14:textId="77777777" w:rsidR="00483699" w:rsidRDefault="00483699" w:rsidP="00B7244E">
      <w:r>
        <w:separator/>
      </w:r>
    </w:p>
  </w:footnote>
  <w:footnote w:type="continuationSeparator" w:id="0">
    <w:p w14:paraId="51AA0536" w14:textId="77777777" w:rsidR="00483699" w:rsidRDefault="00483699"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05045292"/>
      <w:docPartObj>
        <w:docPartGallery w:val="Page Numbers (Top of Page)"/>
        <w:docPartUnique/>
      </w:docPartObj>
    </w:sdtPr>
    <w:sdtEndPr>
      <w:rPr>
        <w:rStyle w:val="PageNumber"/>
      </w:rPr>
    </w:sdtEndPr>
    <w:sdtContent>
      <w:p w14:paraId="3E19DB3D"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FC7806"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4707E" w14:textId="77777777" w:rsidR="0032399A" w:rsidRDefault="0032399A" w:rsidP="00B7244E">
    <w:pPr>
      <w:pStyle w:val="Header"/>
      <w:rPr>
        <w:rStyle w:val="PageNumber"/>
      </w:rPr>
    </w:pPr>
  </w:p>
  <w:p w14:paraId="44CC4F71"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D17BB9"/>
    <w:multiLevelType w:val="hybridMultilevel"/>
    <w:tmpl w:val="87543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9088A"/>
    <w:multiLevelType w:val="hybridMultilevel"/>
    <w:tmpl w:val="B39634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26F93"/>
    <w:multiLevelType w:val="hybridMultilevel"/>
    <w:tmpl w:val="2F0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CD5F4D"/>
    <w:multiLevelType w:val="hybridMultilevel"/>
    <w:tmpl w:val="F66AED36"/>
    <w:lvl w:ilvl="0" w:tplc="F1666EA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1"/>
  </w:num>
  <w:num w:numId="4">
    <w:abstractNumId w:val="13"/>
  </w:num>
  <w:num w:numId="5">
    <w:abstractNumId w:val="10"/>
  </w:num>
  <w:num w:numId="6">
    <w:abstractNumId w:val="15"/>
  </w:num>
  <w:num w:numId="7">
    <w:abstractNumId w:val="19"/>
  </w:num>
  <w:num w:numId="8">
    <w:abstractNumId w:val="20"/>
  </w:num>
  <w:num w:numId="9">
    <w:abstractNumId w:val="2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6"/>
  </w:num>
  <w:num w:numId="21">
    <w:abstractNumId w:val="11"/>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B5"/>
    <w:rsid w:val="00000EF7"/>
    <w:rsid w:val="00005EAD"/>
    <w:rsid w:val="00017E5D"/>
    <w:rsid w:val="00017F7A"/>
    <w:rsid w:val="00020E6F"/>
    <w:rsid w:val="00021216"/>
    <w:rsid w:val="00021CF3"/>
    <w:rsid w:val="00022EDB"/>
    <w:rsid w:val="00024B35"/>
    <w:rsid w:val="00026514"/>
    <w:rsid w:val="00026AA2"/>
    <w:rsid w:val="00026C12"/>
    <w:rsid w:val="000300EF"/>
    <w:rsid w:val="00037311"/>
    <w:rsid w:val="0004136F"/>
    <w:rsid w:val="00043775"/>
    <w:rsid w:val="00044129"/>
    <w:rsid w:val="00047A4E"/>
    <w:rsid w:val="00056B1A"/>
    <w:rsid w:val="00056D1E"/>
    <w:rsid w:val="00071CB3"/>
    <w:rsid w:val="00072C42"/>
    <w:rsid w:val="00073BB3"/>
    <w:rsid w:val="00073FC1"/>
    <w:rsid w:val="000749AA"/>
    <w:rsid w:val="00074DAE"/>
    <w:rsid w:val="000817EE"/>
    <w:rsid w:val="000876E0"/>
    <w:rsid w:val="00090800"/>
    <w:rsid w:val="00092BF7"/>
    <w:rsid w:val="000950B0"/>
    <w:rsid w:val="00097B3E"/>
    <w:rsid w:val="000A792D"/>
    <w:rsid w:val="000B437B"/>
    <w:rsid w:val="000B474D"/>
    <w:rsid w:val="000B53FE"/>
    <w:rsid w:val="000C02E5"/>
    <w:rsid w:val="000C09A5"/>
    <w:rsid w:val="000C0C84"/>
    <w:rsid w:val="000C19DD"/>
    <w:rsid w:val="000C2126"/>
    <w:rsid w:val="000C3936"/>
    <w:rsid w:val="000C7E3D"/>
    <w:rsid w:val="000D7FD4"/>
    <w:rsid w:val="000E2ADE"/>
    <w:rsid w:val="000E4DDA"/>
    <w:rsid w:val="000E51BC"/>
    <w:rsid w:val="000E5C71"/>
    <w:rsid w:val="000F426F"/>
    <w:rsid w:val="000F4644"/>
    <w:rsid w:val="000F7DCC"/>
    <w:rsid w:val="00104128"/>
    <w:rsid w:val="001132E1"/>
    <w:rsid w:val="0011372D"/>
    <w:rsid w:val="00116422"/>
    <w:rsid w:val="00125DF8"/>
    <w:rsid w:val="001320AC"/>
    <w:rsid w:val="00134BC2"/>
    <w:rsid w:val="00136B70"/>
    <w:rsid w:val="00140206"/>
    <w:rsid w:val="0015019A"/>
    <w:rsid w:val="00150E70"/>
    <w:rsid w:val="00153581"/>
    <w:rsid w:val="00157746"/>
    <w:rsid w:val="0017685C"/>
    <w:rsid w:val="0018213C"/>
    <w:rsid w:val="001840CD"/>
    <w:rsid w:val="00185923"/>
    <w:rsid w:val="00195A4C"/>
    <w:rsid w:val="001A2322"/>
    <w:rsid w:val="001A26FE"/>
    <w:rsid w:val="001A33A9"/>
    <w:rsid w:val="001A44EA"/>
    <w:rsid w:val="001A531B"/>
    <w:rsid w:val="001A59B3"/>
    <w:rsid w:val="001A6F00"/>
    <w:rsid w:val="001B21F7"/>
    <w:rsid w:val="001B28D2"/>
    <w:rsid w:val="001B7D2C"/>
    <w:rsid w:val="001D13FE"/>
    <w:rsid w:val="001D1DC4"/>
    <w:rsid w:val="001D2EC5"/>
    <w:rsid w:val="001E05AF"/>
    <w:rsid w:val="001E70AA"/>
    <w:rsid w:val="001F1356"/>
    <w:rsid w:val="001F320E"/>
    <w:rsid w:val="001F3540"/>
    <w:rsid w:val="001F3EDC"/>
    <w:rsid w:val="001F4472"/>
    <w:rsid w:val="001F5CAE"/>
    <w:rsid w:val="001F600D"/>
    <w:rsid w:val="00206327"/>
    <w:rsid w:val="00206C67"/>
    <w:rsid w:val="002076EF"/>
    <w:rsid w:val="00221FD7"/>
    <w:rsid w:val="00224F3D"/>
    <w:rsid w:val="00225E3D"/>
    <w:rsid w:val="00233294"/>
    <w:rsid w:val="002340F4"/>
    <w:rsid w:val="00236C25"/>
    <w:rsid w:val="00243067"/>
    <w:rsid w:val="00244344"/>
    <w:rsid w:val="00251DD0"/>
    <w:rsid w:val="00256297"/>
    <w:rsid w:val="00261F11"/>
    <w:rsid w:val="002624F0"/>
    <w:rsid w:val="002664EF"/>
    <w:rsid w:val="00266A61"/>
    <w:rsid w:val="002745E7"/>
    <w:rsid w:val="00290CAF"/>
    <w:rsid w:val="00296B35"/>
    <w:rsid w:val="0029769D"/>
    <w:rsid w:val="00297847"/>
    <w:rsid w:val="00297E4C"/>
    <w:rsid w:val="002A0961"/>
    <w:rsid w:val="002A1D0A"/>
    <w:rsid w:val="002A3F50"/>
    <w:rsid w:val="002A5BA5"/>
    <w:rsid w:val="002B28C3"/>
    <w:rsid w:val="002B3517"/>
    <w:rsid w:val="002B3E1F"/>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017CE"/>
    <w:rsid w:val="0030385F"/>
    <w:rsid w:val="0031411D"/>
    <w:rsid w:val="00315FFC"/>
    <w:rsid w:val="003161D8"/>
    <w:rsid w:val="003204B4"/>
    <w:rsid w:val="00321AF3"/>
    <w:rsid w:val="00321B63"/>
    <w:rsid w:val="0032399A"/>
    <w:rsid w:val="00324CF6"/>
    <w:rsid w:val="003250EA"/>
    <w:rsid w:val="00333E6A"/>
    <w:rsid w:val="003353A8"/>
    <w:rsid w:val="003361A5"/>
    <w:rsid w:val="0033759B"/>
    <w:rsid w:val="0034240B"/>
    <w:rsid w:val="003547D1"/>
    <w:rsid w:val="00357446"/>
    <w:rsid w:val="003616E6"/>
    <w:rsid w:val="0036302B"/>
    <w:rsid w:val="00364E30"/>
    <w:rsid w:val="0037272C"/>
    <w:rsid w:val="00372E75"/>
    <w:rsid w:val="0037798D"/>
    <w:rsid w:val="00384DD1"/>
    <w:rsid w:val="00384F04"/>
    <w:rsid w:val="00387373"/>
    <w:rsid w:val="00390F1C"/>
    <w:rsid w:val="00391728"/>
    <w:rsid w:val="00392774"/>
    <w:rsid w:val="00392A35"/>
    <w:rsid w:val="00394EA2"/>
    <w:rsid w:val="00394FEC"/>
    <w:rsid w:val="003A10AF"/>
    <w:rsid w:val="003A21CA"/>
    <w:rsid w:val="003B455E"/>
    <w:rsid w:val="003B6056"/>
    <w:rsid w:val="003C7515"/>
    <w:rsid w:val="003D127B"/>
    <w:rsid w:val="003D181F"/>
    <w:rsid w:val="003D1BEF"/>
    <w:rsid w:val="003D2A3D"/>
    <w:rsid w:val="003D5217"/>
    <w:rsid w:val="003D5CD3"/>
    <w:rsid w:val="003D630C"/>
    <w:rsid w:val="003F2B59"/>
    <w:rsid w:val="003F4D68"/>
    <w:rsid w:val="003F6A04"/>
    <w:rsid w:val="003F739D"/>
    <w:rsid w:val="00400832"/>
    <w:rsid w:val="00400A5D"/>
    <w:rsid w:val="00412447"/>
    <w:rsid w:val="00413609"/>
    <w:rsid w:val="00415473"/>
    <w:rsid w:val="00415D62"/>
    <w:rsid w:val="0042742A"/>
    <w:rsid w:val="0043123C"/>
    <w:rsid w:val="00432214"/>
    <w:rsid w:val="00432FF5"/>
    <w:rsid w:val="0043454C"/>
    <w:rsid w:val="00434DEB"/>
    <w:rsid w:val="004370EB"/>
    <w:rsid w:val="00441311"/>
    <w:rsid w:val="004465E6"/>
    <w:rsid w:val="004522CD"/>
    <w:rsid w:val="00452462"/>
    <w:rsid w:val="0046144F"/>
    <w:rsid w:val="00466616"/>
    <w:rsid w:val="00471560"/>
    <w:rsid w:val="00475139"/>
    <w:rsid w:val="00475B12"/>
    <w:rsid w:val="00476ABA"/>
    <w:rsid w:val="00476BC3"/>
    <w:rsid w:val="00483699"/>
    <w:rsid w:val="00484CA7"/>
    <w:rsid w:val="00487707"/>
    <w:rsid w:val="00491094"/>
    <w:rsid w:val="004A090E"/>
    <w:rsid w:val="004A0DED"/>
    <w:rsid w:val="004A3286"/>
    <w:rsid w:val="004A458B"/>
    <w:rsid w:val="004A6442"/>
    <w:rsid w:val="004B30E5"/>
    <w:rsid w:val="004C2B9F"/>
    <w:rsid w:val="004C2D00"/>
    <w:rsid w:val="004C3CA7"/>
    <w:rsid w:val="004C5908"/>
    <w:rsid w:val="004C6CAD"/>
    <w:rsid w:val="004D3B9B"/>
    <w:rsid w:val="004E0C50"/>
    <w:rsid w:val="004E2586"/>
    <w:rsid w:val="004E2880"/>
    <w:rsid w:val="004E31F6"/>
    <w:rsid w:val="004E57A1"/>
    <w:rsid w:val="004E5C7F"/>
    <w:rsid w:val="004F3F76"/>
    <w:rsid w:val="004F6E1B"/>
    <w:rsid w:val="005029E6"/>
    <w:rsid w:val="005107DC"/>
    <w:rsid w:val="00510D8E"/>
    <w:rsid w:val="005178D0"/>
    <w:rsid w:val="00520D2C"/>
    <w:rsid w:val="005221E5"/>
    <w:rsid w:val="005222E1"/>
    <w:rsid w:val="005255E5"/>
    <w:rsid w:val="00530530"/>
    <w:rsid w:val="005309AF"/>
    <w:rsid w:val="00532372"/>
    <w:rsid w:val="0053513F"/>
    <w:rsid w:val="00541BF5"/>
    <w:rsid w:val="005427F6"/>
    <w:rsid w:val="0054426D"/>
    <w:rsid w:val="0054506D"/>
    <w:rsid w:val="00546C0B"/>
    <w:rsid w:val="005518C4"/>
    <w:rsid w:val="00552BC3"/>
    <w:rsid w:val="00553FD1"/>
    <w:rsid w:val="0056341A"/>
    <w:rsid w:val="005643C6"/>
    <w:rsid w:val="00567E9A"/>
    <w:rsid w:val="005708F0"/>
    <w:rsid w:val="00572FDF"/>
    <w:rsid w:val="00573933"/>
    <w:rsid w:val="0058196D"/>
    <w:rsid w:val="00583581"/>
    <w:rsid w:val="00590C94"/>
    <w:rsid w:val="005931E8"/>
    <w:rsid w:val="005946FD"/>
    <w:rsid w:val="0059543A"/>
    <w:rsid w:val="005A1675"/>
    <w:rsid w:val="005A43BA"/>
    <w:rsid w:val="005A75DC"/>
    <w:rsid w:val="005A7D0F"/>
    <w:rsid w:val="005B3844"/>
    <w:rsid w:val="005B7521"/>
    <w:rsid w:val="005C1C5D"/>
    <w:rsid w:val="005C6FD3"/>
    <w:rsid w:val="005D4665"/>
    <w:rsid w:val="005D4761"/>
    <w:rsid w:val="005D7AC2"/>
    <w:rsid w:val="005E2308"/>
    <w:rsid w:val="005E3797"/>
    <w:rsid w:val="005E4BDF"/>
    <w:rsid w:val="006004AC"/>
    <w:rsid w:val="00601A35"/>
    <w:rsid w:val="00601FA0"/>
    <w:rsid w:val="00603833"/>
    <w:rsid w:val="00606470"/>
    <w:rsid w:val="006068D2"/>
    <w:rsid w:val="00617DF9"/>
    <w:rsid w:val="00620D24"/>
    <w:rsid w:val="00622C5C"/>
    <w:rsid w:val="006233D4"/>
    <w:rsid w:val="00626E2F"/>
    <w:rsid w:val="006314D5"/>
    <w:rsid w:val="0063313B"/>
    <w:rsid w:val="00643F8B"/>
    <w:rsid w:val="00650081"/>
    <w:rsid w:val="006541C3"/>
    <w:rsid w:val="00654B90"/>
    <w:rsid w:val="00654F55"/>
    <w:rsid w:val="006560DA"/>
    <w:rsid w:val="0066367C"/>
    <w:rsid w:val="00666D8F"/>
    <w:rsid w:val="0067284F"/>
    <w:rsid w:val="006A4ABE"/>
    <w:rsid w:val="006A692A"/>
    <w:rsid w:val="006A7F36"/>
    <w:rsid w:val="006B3B1A"/>
    <w:rsid w:val="006C0101"/>
    <w:rsid w:val="006C0E6A"/>
    <w:rsid w:val="006C60E6"/>
    <w:rsid w:val="006D1A41"/>
    <w:rsid w:val="006D33C2"/>
    <w:rsid w:val="006D5AB1"/>
    <w:rsid w:val="006E0CA6"/>
    <w:rsid w:val="006E5382"/>
    <w:rsid w:val="006F339E"/>
    <w:rsid w:val="0070225B"/>
    <w:rsid w:val="00703E20"/>
    <w:rsid w:val="0070534B"/>
    <w:rsid w:val="0070604C"/>
    <w:rsid w:val="007154BE"/>
    <w:rsid w:val="007161C2"/>
    <w:rsid w:val="0074002F"/>
    <w:rsid w:val="00746447"/>
    <w:rsid w:val="00747D48"/>
    <w:rsid w:val="007508A0"/>
    <w:rsid w:val="00752F43"/>
    <w:rsid w:val="00757285"/>
    <w:rsid w:val="00762AD8"/>
    <w:rsid w:val="00763182"/>
    <w:rsid w:val="00763721"/>
    <w:rsid w:val="007667FC"/>
    <w:rsid w:val="00766E44"/>
    <w:rsid w:val="007735A6"/>
    <w:rsid w:val="00780D61"/>
    <w:rsid w:val="00783148"/>
    <w:rsid w:val="007835FA"/>
    <w:rsid w:val="0078377F"/>
    <w:rsid w:val="00791D0F"/>
    <w:rsid w:val="007B3515"/>
    <w:rsid w:val="007B45DE"/>
    <w:rsid w:val="007B5ECB"/>
    <w:rsid w:val="007B684A"/>
    <w:rsid w:val="007B744F"/>
    <w:rsid w:val="007C4FC6"/>
    <w:rsid w:val="007C5C45"/>
    <w:rsid w:val="007D3EF9"/>
    <w:rsid w:val="007D74A0"/>
    <w:rsid w:val="007E31B5"/>
    <w:rsid w:val="007E4AF1"/>
    <w:rsid w:val="007E6D49"/>
    <w:rsid w:val="00800483"/>
    <w:rsid w:val="00802CEB"/>
    <w:rsid w:val="00813F6C"/>
    <w:rsid w:val="008154B0"/>
    <w:rsid w:val="0081777C"/>
    <w:rsid w:val="0083037D"/>
    <w:rsid w:val="0083384A"/>
    <w:rsid w:val="0085479B"/>
    <w:rsid w:val="00854D35"/>
    <w:rsid w:val="00857809"/>
    <w:rsid w:val="00860169"/>
    <w:rsid w:val="0086387E"/>
    <w:rsid w:val="00863BB7"/>
    <w:rsid w:val="00873BDC"/>
    <w:rsid w:val="00875900"/>
    <w:rsid w:val="00876D14"/>
    <w:rsid w:val="00876F85"/>
    <w:rsid w:val="00877027"/>
    <w:rsid w:val="008776FD"/>
    <w:rsid w:val="008817F5"/>
    <w:rsid w:val="008873D4"/>
    <w:rsid w:val="008916BB"/>
    <w:rsid w:val="008924A2"/>
    <w:rsid w:val="00893E5E"/>
    <w:rsid w:val="008A042C"/>
    <w:rsid w:val="008A2B7A"/>
    <w:rsid w:val="008A64AA"/>
    <w:rsid w:val="008A6DCC"/>
    <w:rsid w:val="008A7A8F"/>
    <w:rsid w:val="008B4763"/>
    <w:rsid w:val="008B5777"/>
    <w:rsid w:val="008C0B24"/>
    <w:rsid w:val="008C3364"/>
    <w:rsid w:val="008C7BB8"/>
    <w:rsid w:val="008D0A21"/>
    <w:rsid w:val="008D1BFA"/>
    <w:rsid w:val="008D2B3A"/>
    <w:rsid w:val="008E2877"/>
    <w:rsid w:val="008E47D8"/>
    <w:rsid w:val="008E5A83"/>
    <w:rsid w:val="008F327A"/>
    <w:rsid w:val="008F33EF"/>
    <w:rsid w:val="008F4379"/>
    <w:rsid w:val="008F670A"/>
    <w:rsid w:val="008F6AAE"/>
    <w:rsid w:val="00926B0B"/>
    <w:rsid w:val="00930D4E"/>
    <w:rsid w:val="00933950"/>
    <w:rsid w:val="00934AB2"/>
    <w:rsid w:val="00936779"/>
    <w:rsid w:val="0093678C"/>
    <w:rsid w:val="00942EBC"/>
    <w:rsid w:val="00951DFD"/>
    <w:rsid w:val="00952F7D"/>
    <w:rsid w:val="009557CB"/>
    <w:rsid w:val="00957B95"/>
    <w:rsid w:val="00962443"/>
    <w:rsid w:val="00962B7A"/>
    <w:rsid w:val="009649D7"/>
    <w:rsid w:val="00976533"/>
    <w:rsid w:val="009777E6"/>
    <w:rsid w:val="009820C0"/>
    <w:rsid w:val="00983EFD"/>
    <w:rsid w:val="009857E2"/>
    <w:rsid w:val="009969A9"/>
    <w:rsid w:val="009A2CEE"/>
    <w:rsid w:val="009A44BF"/>
    <w:rsid w:val="009A674C"/>
    <w:rsid w:val="009B0B83"/>
    <w:rsid w:val="009B1E6B"/>
    <w:rsid w:val="009B2113"/>
    <w:rsid w:val="009B5DF8"/>
    <w:rsid w:val="009C4A77"/>
    <w:rsid w:val="009C780F"/>
    <w:rsid w:val="009D07A7"/>
    <w:rsid w:val="009D2446"/>
    <w:rsid w:val="009D2C09"/>
    <w:rsid w:val="009D556B"/>
    <w:rsid w:val="009D5F51"/>
    <w:rsid w:val="009E2850"/>
    <w:rsid w:val="009E3FD5"/>
    <w:rsid w:val="009E4181"/>
    <w:rsid w:val="009E594E"/>
    <w:rsid w:val="009E64FB"/>
    <w:rsid w:val="009E719E"/>
    <w:rsid w:val="009F2045"/>
    <w:rsid w:val="009F30B5"/>
    <w:rsid w:val="009F582B"/>
    <w:rsid w:val="009F6254"/>
    <w:rsid w:val="00A00E8F"/>
    <w:rsid w:val="00A10AA5"/>
    <w:rsid w:val="00A11025"/>
    <w:rsid w:val="00A15226"/>
    <w:rsid w:val="00A154ED"/>
    <w:rsid w:val="00A15FA6"/>
    <w:rsid w:val="00A20060"/>
    <w:rsid w:val="00A23938"/>
    <w:rsid w:val="00A23B38"/>
    <w:rsid w:val="00A261E2"/>
    <w:rsid w:val="00A3043D"/>
    <w:rsid w:val="00A33F33"/>
    <w:rsid w:val="00A403A2"/>
    <w:rsid w:val="00A440DD"/>
    <w:rsid w:val="00A47528"/>
    <w:rsid w:val="00A532E3"/>
    <w:rsid w:val="00A53B39"/>
    <w:rsid w:val="00A57982"/>
    <w:rsid w:val="00A65C35"/>
    <w:rsid w:val="00A73560"/>
    <w:rsid w:val="00A73B3A"/>
    <w:rsid w:val="00A76489"/>
    <w:rsid w:val="00A81B82"/>
    <w:rsid w:val="00A91C6D"/>
    <w:rsid w:val="00A941EC"/>
    <w:rsid w:val="00AA1E14"/>
    <w:rsid w:val="00AA2C9F"/>
    <w:rsid w:val="00AA4D85"/>
    <w:rsid w:val="00AB308E"/>
    <w:rsid w:val="00AB3D02"/>
    <w:rsid w:val="00AB5784"/>
    <w:rsid w:val="00AB6D54"/>
    <w:rsid w:val="00AC2334"/>
    <w:rsid w:val="00AC2EEA"/>
    <w:rsid w:val="00AC3669"/>
    <w:rsid w:val="00AC4EEC"/>
    <w:rsid w:val="00AD00CC"/>
    <w:rsid w:val="00AD180B"/>
    <w:rsid w:val="00AD2941"/>
    <w:rsid w:val="00AD30DE"/>
    <w:rsid w:val="00AD3306"/>
    <w:rsid w:val="00AD4055"/>
    <w:rsid w:val="00AD7398"/>
    <w:rsid w:val="00AE1192"/>
    <w:rsid w:val="00AE650E"/>
    <w:rsid w:val="00AF29D8"/>
    <w:rsid w:val="00AF34FB"/>
    <w:rsid w:val="00AF4F54"/>
    <w:rsid w:val="00B00BE2"/>
    <w:rsid w:val="00B01188"/>
    <w:rsid w:val="00B02977"/>
    <w:rsid w:val="00B105C6"/>
    <w:rsid w:val="00B10745"/>
    <w:rsid w:val="00B15D84"/>
    <w:rsid w:val="00B17333"/>
    <w:rsid w:val="00B22851"/>
    <w:rsid w:val="00B239CD"/>
    <w:rsid w:val="00B24756"/>
    <w:rsid w:val="00B25B2E"/>
    <w:rsid w:val="00B31F34"/>
    <w:rsid w:val="00B33538"/>
    <w:rsid w:val="00B41603"/>
    <w:rsid w:val="00B419EE"/>
    <w:rsid w:val="00B42BC4"/>
    <w:rsid w:val="00B43828"/>
    <w:rsid w:val="00B449EC"/>
    <w:rsid w:val="00B564E8"/>
    <w:rsid w:val="00B61049"/>
    <w:rsid w:val="00B65BAD"/>
    <w:rsid w:val="00B65F7E"/>
    <w:rsid w:val="00B66903"/>
    <w:rsid w:val="00B714FD"/>
    <w:rsid w:val="00B71579"/>
    <w:rsid w:val="00B7244E"/>
    <w:rsid w:val="00B75049"/>
    <w:rsid w:val="00B80752"/>
    <w:rsid w:val="00B87536"/>
    <w:rsid w:val="00B910CB"/>
    <w:rsid w:val="00B91773"/>
    <w:rsid w:val="00B92287"/>
    <w:rsid w:val="00B92420"/>
    <w:rsid w:val="00B927E9"/>
    <w:rsid w:val="00B9539F"/>
    <w:rsid w:val="00B95B3D"/>
    <w:rsid w:val="00B97733"/>
    <w:rsid w:val="00BA1AD5"/>
    <w:rsid w:val="00BA4728"/>
    <w:rsid w:val="00BA580E"/>
    <w:rsid w:val="00BB006A"/>
    <w:rsid w:val="00BB121B"/>
    <w:rsid w:val="00BB1C25"/>
    <w:rsid w:val="00BB46F5"/>
    <w:rsid w:val="00BC3BB1"/>
    <w:rsid w:val="00BC42D4"/>
    <w:rsid w:val="00BC758D"/>
    <w:rsid w:val="00BE266E"/>
    <w:rsid w:val="00BE4726"/>
    <w:rsid w:val="00BE4B45"/>
    <w:rsid w:val="00BE7006"/>
    <w:rsid w:val="00BE752F"/>
    <w:rsid w:val="00BF25F2"/>
    <w:rsid w:val="00BF3944"/>
    <w:rsid w:val="00C0081B"/>
    <w:rsid w:val="00C02434"/>
    <w:rsid w:val="00C05AC5"/>
    <w:rsid w:val="00C06F7E"/>
    <w:rsid w:val="00C147A6"/>
    <w:rsid w:val="00C20B82"/>
    <w:rsid w:val="00C23F12"/>
    <w:rsid w:val="00C26908"/>
    <w:rsid w:val="00C3127F"/>
    <w:rsid w:val="00C3569F"/>
    <w:rsid w:val="00C36920"/>
    <w:rsid w:val="00C42D72"/>
    <w:rsid w:val="00C4305D"/>
    <w:rsid w:val="00C474EB"/>
    <w:rsid w:val="00C52023"/>
    <w:rsid w:val="00C564AE"/>
    <w:rsid w:val="00C57B40"/>
    <w:rsid w:val="00C65CAB"/>
    <w:rsid w:val="00C704D3"/>
    <w:rsid w:val="00C725A9"/>
    <w:rsid w:val="00C74E0C"/>
    <w:rsid w:val="00C8305B"/>
    <w:rsid w:val="00C94AFE"/>
    <w:rsid w:val="00C96BA1"/>
    <w:rsid w:val="00CA418F"/>
    <w:rsid w:val="00CB3140"/>
    <w:rsid w:val="00CB3A40"/>
    <w:rsid w:val="00CB72F0"/>
    <w:rsid w:val="00CB7FA1"/>
    <w:rsid w:val="00CC48EA"/>
    <w:rsid w:val="00CD318F"/>
    <w:rsid w:val="00CD3B3E"/>
    <w:rsid w:val="00CD60EB"/>
    <w:rsid w:val="00CD7991"/>
    <w:rsid w:val="00CE071F"/>
    <w:rsid w:val="00CE1C22"/>
    <w:rsid w:val="00CE36C3"/>
    <w:rsid w:val="00CF15AF"/>
    <w:rsid w:val="00CF6BB5"/>
    <w:rsid w:val="00D00CF3"/>
    <w:rsid w:val="00D01E49"/>
    <w:rsid w:val="00D050DC"/>
    <w:rsid w:val="00D07940"/>
    <w:rsid w:val="00D17C1B"/>
    <w:rsid w:val="00D20432"/>
    <w:rsid w:val="00D2068A"/>
    <w:rsid w:val="00D21FFB"/>
    <w:rsid w:val="00D22594"/>
    <w:rsid w:val="00D33C24"/>
    <w:rsid w:val="00D41ED6"/>
    <w:rsid w:val="00D42AA4"/>
    <w:rsid w:val="00D45DC4"/>
    <w:rsid w:val="00D46E12"/>
    <w:rsid w:val="00D4798A"/>
    <w:rsid w:val="00D5521D"/>
    <w:rsid w:val="00D55295"/>
    <w:rsid w:val="00D5551D"/>
    <w:rsid w:val="00D622F9"/>
    <w:rsid w:val="00D62503"/>
    <w:rsid w:val="00D63DA0"/>
    <w:rsid w:val="00D66D6F"/>
    <w:rsid w:val="00D67EA6"/>
    <w:rsid w:val="00D72EFC"/>
    <w:rsid w:val="00D859BB"/>
    <w:rsid w:val="00D90DFD"/>
    <w:rsid w:val="00D90F9C"/>
    <w:rsid w:val="00D943F7"/>
    <w:rsid w:val="00D95CD2"/>
    <w:rsid w:val="00D95D8D"/>
    <w:rsid w:val="00DA530F"/>
    <w:rsid w:val="00DA60D5"/>
    <w:rsid w:val="00DB07D0"/>
    <w:rsid w:val="00DB5F96"/>
    <w:rsid w:val="00DC034F"/>
    <w:rsid w:val="00DC280E"/>
    <w:rsid w:val="00DC3E6D"/>
    <w:rsid w:val="00DC40C2"/>
    <w:rsid w:val="00DC5510"/>
    <w:rsid w:val="00DD17C2"/>
    <w:rsid w:val="00DD1CFC"/>
    <w:rsid w:val="00DD2C0C"/>
    <w:rsid w:val="00DE11D2"/>
    <w:rsid w:val="00DE284A"/>
    <w:rsid w:val="00DF709B"/>
    <w:rsid w:val="00E01022"/>
    <w:rsid w:val="00E0510F"/>
    <w:rsid w:val="00E07AE3"/>
    <w:rsid w:val="00E12350"/>
    <w:rsid w:val="00E14FEA"/>
    <w:rsid w:val="00E17304"/>
    <w:rsid w:val="00E214A1"/>
    <w:rsid w:val="00E22C5C"/>
    <w:rsid w:val="00E23988"/>
    <w:rsid w:val="00E2584F"/>
    <w:rsid w:val="00E26007"/>
    <w:rsid w:val="00E304CE"/>
    <w:rsid w:val="00E31DF0"/>
    <w:rsid w:val="00E360CC"/>
    <w:rsid w:val="00E45B19"/>
    <w:rsid w:val="00E51622"/>
    <w:rsid w:val="00E5297C"/>
    <w:rsid w:val="00E55818"/>
    <w:rsid w:val="00E55CA2"/>
    <w:rsid w:val="00E5638B"/>
    <w:rsid w:val="00E575A3"/>
    <w:rsid w:val="00E6750C"/>
    <w:rsid w:val="00E70F7E"/>
    <w:rsid w:val="00E744BD"/>
    <w:rsid w:val="00E77D6F"/>
    <w:rsid w:val="00E8543C"/>
    <w:rsid w:val="00E8689A"/>
    <w:rsid w:val="00E90AA3"/>
    <w:rsid w:val="00EA15C4"/>
    <w:rsid w:val="00EA1BBC"/>
    <w:rsid w:val="00EA3221"/>
    <w:rsid w:val="00EA40B4"/>
    <w:rsid w:val="00EA44FD"/>
    <w:rsid w:val="00EA5566"/>
    <w:rsid w:val="00EB17CF"/>
    <w:rsid w:val="00EB20FC"/>
    <w:rsid w:val="00EB437E"/>
    <w:rsid w:val="00EB61D9"/>
    <w:rsid w:val="00EC3B2F"/>
    <w:rsid w:val="00ED561B"/>
    <w:rsid w:val="00ED5A5C"/>
    <w:rsid w:val="00ED76BC"/>
    <w:rsid w:val="00EE1072"/>
    <w:rsid w:val="00EE6114"/>
    <w:rsid w:val="00EE65FF"/>
    <w:rsid w:val="00EF4C41"/>
    <w:rsid w:val="00EF6690"/>
    <w:rsid w:val="00F00FF2"/>
    <w:rsid w:val="00F0605D"/>
    <w:rsid w:val="00F06152"/>
    <w:rsid w:val="00F111DC"/>
    <w:rsid w:val="00F11820"/>
    <w:rsid w:val="00F1761E"/>
    <w:rsid w:val="00F2312E"/>
    <w:rsid w:val="00F23A48"/>
    <w:rsid w:val="00F24640"/>
    <w:rsid w:val="00F260D3"/>
    <w:rsid w:val="00F31B08"/>
    <w:rsid w:val="00F34ECA"/>
    <w:rsid w:val="00F36CD6"/>
    <w:rsid w:val="00F438DC"/>
    <w:rsid w:val="00F4715A"/>
    <w:rsid w:val="00F60CE4"/>
    <w:rsid w:val="00F616A6"/>
    <w:rsid w:val="00F6267B"/>
    <w:rsid w:val="00F643E4"/>
    <w:rsid w:val="00F705BA"/>
    <w:rsid w:val="00F72251"/>
    <w:rsid w:val="00F74F95"/>
    <w:rsid w:val="00F77EF3"/>
    <w:rsid w:val="00F821F2"/>
    <w:rsid w:val="00F82E92"/>
    <w:rsid w:val="00F831BE"/>
    <w:rsid w:val="00F85A46"/>
    <w:rsid w:val="00F86C35"/>
    <w:rsid w:val="00F914BF"/>
    <w:rsid w:val="00F92B2C"/>
    <w:rsid w:val="00FA13E3"/>
    <w:rsid w:val="00FA2EE6"/>
    <w:rsid w:val="00FA46C4"/>
    <w:rsid w:val="00FA5BC1"/>
    <w:rsid w:val="00FA7219"/>
    <w:rsid w:val="00FB2B94"/>
    <w:rsid w:val="00FB3C44"/>
    <w:rsid w:val="00FB464B"/>
    <w:rsid w:val="00FC0A7D"/>
    <w:rsid w:val="00FC37E2"/>
    <w:rsid w:val="00FC398F"/>
    <w:rsid w:val="00FC3A3F"/>
    <w:rsid w:val="00FD7E62"/>
    <w:rsid w:val="00FE1E12"/>
    <w:rsid w:val="00FE36BC"/>
    <w:rsid w:val="00FE3DE5"/>
    <w:rsid w:val="00FF5829"/>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F0C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semiHidden/>
    <w:unhideWhenUsed/>
    <w:rsid w:val="006B3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698">
      <w:bodyDiv w:val="1"/>
      <w:marLeft w:val="0"/>
      <w:marRight w:val="0"/>
      <w:marTop w:val="0"/>
      <w:marBottom w:val="0"/>
      <w:divBdr>
        <w:top w:val="none" w:sz="0" w:space="0" w:color="auto"/>
        <w:left w:val="none" w:sz="0" w:space="0" w:color="auto"/>
        <w:bottom w:val="none" w:sz="0" w:space="0" w:color="auto"/>
        <w:right w:val="none" w:sz="0" w:space="0" w:color="auto"/>
      </w:divBdr>
    </w:div>
    <w:div w:id="25176754">
      <w:bodyDiv w:val="1"/>
      <w:marLeft w:val="0"/>
      <w:marRight w:val="0"/>
      <w:marTop w:val="0"/>
      <w:marBottom w:val="0"/>
      <w:divBdr>
        <w:top w:val="none" w:sz="0" w:space="0" w:color="auto"/>
        <w:left w:val="none" w:sz="0" w:space="0" w:color="auto"/>
        <w:bottom w:val="none" w:sz="0" w:space="0" w:color="auto"/>
        <w:right w:val="none" w:sz="0" w:space="0" w:color="auto"/>
      </w:divBdr>
    </w:div>
    <w:div w:id="44838633">
      <w:bodyDiv w:val="1"/>
      <w:marLeft w:val="0"/>
      <w:marRight w:val="0"/>
      <w:marTop w:val="0"/>
      <w:marBottom w:val="0"/>
      <w:divBdr>
        <w:top w:val="none" w:sz="0" w:space="0" w:color="auto"/>
        <w:left w:val="none" w:sz="0" w:space="0" w:color="auto"/>
        <w:bottom w:val="none" w:sz="0" w:space="0" w:color="auto"/>
        <w:right w:val="none" w:sz="0" w:space="0" w:color="auto"/>
      </w:divBdr>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2037">
      <w:bodyDiv w:val="1"/>
      <w:marLeft w:val="0"/>
      <w:marRight w:val="0"/>
      <w:marTop w:val="0"/>
      <w:marBottom w:val="0"/>
      <w:divBdr>
        <w:top w:val="none" w:sz="0" w:space="0" w:color="auto"/>
        <w:left w:val="none" w:sz="0" w:space="0" w:color="auto"/>
        <w:bottom w:val="none" w:sz="0" w:space="0" w:color="auto"/>
        <w:right w:val="none" w:sz="0" w:space="0" w:color="auto"/>
      </w:divBdr>
    </w:div>
    <w:div w:id="169566050">
      <w:bodyDiv w:val="1"/>
      <w:marLeft w:val="0"/>
      <w:marRight w:val="0"/>
      <w:marTop w:val="0"/>
      <w:marBottom w:val="0"/>
      <w:divBdr>
        <w:top w:val="none" w:sz="0" w:space="0" w:color="auto"/>
        <w:left w:val="none" w:sz="0" w:space="0" w:color="auto"/>
        <w:bottom w:val="none" w:sz="0" w:space="0" w:color="auto"/>
        <w:right w:val="none" w:sz="0" w:space="0" w:color="auto"/>
      </w:divBdr>
    </w:div>
    <w:div w:id="178391876">
      <w:bodyDiv w:val="1"/>
      <w:marLeft w:val="0"/>
      <w:marRight w:val="0"/>
      <w:marTop w:val="0"/>
      <w:marBottom w:val="0"/>
      <w:divBdr>
        <w:top w:val="none" w:sz="0" w:space="0" w:color="auto"/>
        <w:left w:val="none" w:sz="0" w:space="0" w:color="auto"/>
        <w:bottom w:val="none" w:sz="0" w:space="0" w:color="auto"/>
        <w:right w:val="none" w:sz="0" w:space="0" w:color="auto"/>
      </w:divBdr>
    </w:div>
    <w:div w:id="183566946">
      <w:bodyDiv w:val="1"/>
      <w:marLeft w:val="0"/>
      <w:marRight w:val="0"/>
      <w:marTop w:val="0"/>
      <w:marBottom w:val="0"/>
      <w:divBdr>
        <w:top w:val="none" w:sz="0" w:space="0" w:color="auto"/>
        <w:left w:val="none" w:sz="0" w:space="0" w:color="auto"/>
        <w:bottom w:val="none" w:sz="0" w:space="0" w:color="auto"/>
        <w:right w:val="none" w:sz="0" w:space="0" w:color="auto"/>
      </w:divBdr>
    </w:div>
    <w:div w:id="189144480">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8699">
      <w:bodyDiv w:val="1"/>
      <w:marLeft w:val="0"/>
      <w:marRight w:val="0"/>
      <w:marTop w:val="0"/>
      <w:marBottom w:val="0"/>
      <w:divBdr>
        <w:top w:val="none" w:sz="0" w:space="0" w:color="auto"/>
        <w:left w:val="none" w:sz="0" w:space="0" w:color="auto"/>
        <w:bottom w:val="none" w:sz="0" w:space="0" w:color="auto"/>
        <w:right w:val="none" w:sz="0" w:space="0" w:color="auto"/>
      </w:divBdr>
    </w:div>
    <w:div w:id="558323898">
      <w:bodyDiv w:val="1"/>
      <w:marLeft w:val="0"/>
      <w:marRight w:val="0"/>
      <w:marTop w:val="0"/>
      <w:marBottom w:val="0"/>
      <w:divBdr>
        <w:top w:val="none" w:sz="0" w:space="0" w:color="auto"/>
        <w:left w:val="none" w:sz="0" w:space="0" w:color="auto"/>
        <w:bottom w:val="none" w:sz="0" w:space="0" w:color="auto"/>
        <w:right w:val="none" w:sz="0" w:space="0" w:color="auto"/>
      </w:divBdr>
    </w:div>
    <w:div w:id="799222788">
      <w:bodyDiv w:val="1"/>
      <w:marLeft w:val="0"/>
      <w:marRight w:val="0"/>
      <w:marTop w:val="0"/>
      <w:marBottom w:val="0"/>
      <w:divBdr>
        <w:top w:val="none" w:sz="0" w:space="0" w:color="auto"/>
        <w:left w:val="none" w:sz="0" w:space="0" w:color="auto"/>
        <w:bottom w:val="none" w:sz="0" w:space="0" w:color="auto"/>
        <w:right w:val="none" w:sz="0" w:space="0" w:color="auto"/>
      </w:divBdr>
    </w:div>
    <w:div w:id="816923325">
      <w:bodyDiv w:val="1"/>
      <w:marLeft w:val="0"/>
      <w:marRight w:val="0"/>
      <w:marTop w:val="0"/>
      <w:marBottom w:val="0"/>
      <w:divBdr>
        <w:top w:val="none" w:sz="0" w:space="0" w:color="auto"/>
        <w:left w:val="none" w:sz="0" w:space="0" w:color="auto"/>
        <w:bottom w:val="none" w:sz="0" w:space="0" w:color="auto"/>
        <w:right w:val="none" w:sz="0" w:space="0" w:color="auto"/>
      </w:divBdr>
    </w:div>
    <w:div w:id="877547043">
      <w:bodyDiv w:val="1"/>
      <w:marLeft w:val="0"/>
      <w:marRight w:val="0"/>
      <w:marTop w:val="0"/>
      <w:marBottom w:val="0"/>
      <w:divBdr>
        <w:top w:val="none" w:sz="0" w:space="0" w:color="auto"/>
        <w:left w:val="none" w:sz="0" w:space="0" w:color="auto"/>
        <w:bottom w:val="none" w:sz="0" w:space="0" w:color="auto"/>
        <w:right w:val="none" w:sz="0" w:space="0" w:color="auto"/>
      </w:divBdr>
    </w:div>
    <w:div w:id="1003319747">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30322703">
      <w:bodyDiv w:val="1"/>
      <w:marLeft w:val="0"/>
      <w:marRight w:val="0"/>
      <w:marTop w:val="0"/>
      <w:marBottom w:val="0"/>
      <w:divBdr>
        <w:top w:val="none" w:sz="0" w:space="0" w:color="auto"/>
        <w:left w:val="none" w:sz="0" w:space="0" w:color="auto"/>
        <w:bottom w:val="none" w:sz="0" w:space="0" w:color="auto"/>
        <w:right w:val="none" w:sz="0" w:space="0" w:color="auto"/>
      </w:divBdr>
    </w:div>
    <w:div w:id="1190728094">
      <w:bodyDiv w:val="1"/>
      <w:marLeft w:val="0"/>
      <w:marRight w:val="0"/>
      <w:marTop w:val="0"/>
      <w:marBottom w:val="0"/>
      <w:divBdr>
        <w:top w:val="none" w:sz="0" w:space="0" w:color="auto"/>
        <w:left w:val="none" w:sz="0" w:space="0" w:color="auto"/>
        <w:bottom w:val="none" w:sz="0" w:space="0" w:color="auto"/>
        <w:right w:val="none" w:sz="0" w:space="0" w:color="auto"/>
      </w:divBdr>
    </w:div>
    <w:div w:id="1195342583">
      <w:bodyDiv w:val="1"/>
      <w:marLeft w:val="0"/>
      <w:marRight w:val="0"/>
      <w:marTop w:val="0"/>
      <w:marBottom w:val="0"/>
      <w:divBdr>
        <w:top w:val="none" w:sz="0" w:space="0" w:color="auto"/>
        <w:left w:val="none" w:sz="0" w:space="0" w:color="auto"/>
        <w:bottom w:val="none" w:sz="0" w:space="0" w:color="auto"/>
        <w:right w:val="none" w:sz="0" w:space="0" w:color="auto"/>
      </w:divBdr>
    </w:div>
    <w:div w:id="1259213179">
      <w:bodyDiv w:val="1"/>
      <w:marLeft w:val="0"/>
      <w:marRight w:val="0"/>
      <w:marTop w:val="0"/>
      <w:marBottom w:val="0"/>
      <w:divBdr>
        <w:top w:val="none" w:sz="0" w:space="0" w:color="auto"/>
        <w:left w:val="none" w:sz="0" w:space="0" w:color="auto"/>
        <w:bottom w:val="none" w:sz="0" w:space="0" w:color="auto"/>
        <w:right w:val="none" w:sz="0" w:space="0" w:color="auto"/>
      </w:divBdr>
    </w:div>
    <w:div w:id="1267687191">
      <w:bodyDiv w:val="1"/>
      <w:marLeft w:val="0"/>
      <w:marRight w:val="0"/>
      <w:marTop w:val="0"/>
      <w:marBottom w:val="0"/>
      <w:divBdr>
        <w:top w:val="none" w:sz="0" w:space="0" w:color="auto"/>
        <w:left w:val="none" w:sz="0" w:space="0" w:color="auto"/>
        <w:bottom w:val="none" w:sz="0" w:space="0" w:color="auto"/>
        <w:right w:val="none" w:sz="0" w:space="0" w:color="auto"/>
      </w:divBdr>
    </w:div>
    <w:div w:id="1444182790">
      <w:bodyDiv w:val="1"/>
      <w:marLeft w:val="0"/>
      <w:marRight w:val="0"/>
      <w:marTop w:val="0"/>
      <w:marBottom w:val="0"/>
      <w:divBdr>
        <w:top w:val="none" w:sz="0" w:space="0" w:color="auto"/>
        <w:left w:val="none" w:sz="0" w:space="0" w:color="auto"/>
        <w:bottom w:val="none" w:sz="0" w:space="0" w:color="auto"/>
        <w:right w:val="none" w:sz="0" w:space="0" w:color="auto"/>
      </w:divBdr>
    </w:div>
    <w:div w:id="1457875174">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534808630">
      <w:bodyDiv w:val="1"/>
      <w:marLeft w:val="0"/>
      <w:marRight w:val="0"/>
      <w:marTop w:val="0"/>
      <w:marBottom w:val="0"/>
      <w:divBdr>
        <w:top w:val="none" w:sz="0" w:space="0" w:color="auto"/>
        <w:left w:val="none" w:sz="0" w:space="0" w:color="auto"/>
        <w:bottom w:val="none" w:sz="0" w:space="0" w:color="auto"/>
        <w:right w:val="none" w:sz="0" w:space="0" w:color="auto"/>
      </w:divBdr>
    </w:div>
    <w:div w:id="1585724593">
      <w:bodyDiv w:val="1"/>
      <w:marLeft w:val="0"/>
      <w:marRight w:val="0"/>
      <w:marTop w:val="0"/>
      <w:marBottom w:val="0"/>
      <w:divBdr>
        <w:top w:val="none" w:sz="0" w:space="0" w:color="auto"/>
        <w:left w:val="none" w:sz="0" w:space="0" w:color="auto"/>
        <w:bottom w:val="none" w:sz="0" w:space="0" w:color="auto"/>
        <w:right w:val="none" w:sz="0" w:space="0" w:color="auto"/>
      </w:divBdr>
    </w:div>
    <w:div w:id="1605572334">
      <w:bodyDiv w:val="1"/>
      <w:marLeft w:val="0"/>
      <w:marRight w:val="0"/>
      <w:marTop w:val="0"/>
      <w:marBottom w:val="0"/>
      <w:divBdr>
        <w:top w:val="none" w:sz="0" w:space="0" w:color="auto"/>
        <w:left w:val="none" w:sz="0" w:space="0" w:color="auto"/>
        <w:bottom w:val="none" w:sz="0" w:space="0" w:color="auto"/>
        <w:right w:val="none" w:sz="0" w:space="0" w:color="auto"/>
      </w:divBdr>
    </w:div>
    <w:div w:id="1618488824">
      <w:bodyDiv w:val="1"/>
      <w:marLeft w:val="0"/>
      <w:marRight w:val="0"/>
      <w:marTop w:val="0"/>
      <w:marBottom w:val="0"/>
      <w:divBdr>
        <w:top w:val="none" w:sz="0" w:space="0" w:color="auto"/>
        <w:left w:val="none" w:sz="0" w:space="0" w:color="auto"/>
        <w:bottom w:val="none" w:sz="0" w:space="0" w:color="auto"/>
        <w:right w:val="none" w:sz="0" w:space="0" w:color="auto"/>
      </w:divBdr>
    </w:div>
    <w:div w:id="1633823152">
      <w:bodyDiv w:val="1"/>
      <w:marLeft w:val="0"/>
      <w:marRight w:val="0"/>
      <w:marTop w:val="0"/>
      <w:marBottom w:val="0"/>
      <w:divBdr>
        <w:top w:val="none" w:sz="0" w:space="0" w:color="auto"/>
        <w:left w:val="none" w:sz="0" w:space="0" w:color="auto"/>
        <w:bottom w:val="none" w:sz="0" w:space="0" w:color="auto"/>
        <w:right w:val="none" w:sz="0" w:space="0" w:color="auto"/>
      </w:divBdr>
    </w:div>
    <w:div w:id="1639458636">
      <w:bodyDiv w:val="1"/>
      <w:marLeft w:val="0"/>
      <w:marRight w:val="0"/>
      <w:marTop w:val="0"/>
      <w:marBottom w:val="0"/>
      <w:divBdr>
        <w:top w:val="none" w:sz="0" w:space="0" w:color="auto"/>
        <w:left w:val="none" w:sz="0" w:space="0" w:color="auto"/>
        <w:bottom w:val="none" w:sz="0" w:space="0" w:color="auto"/>
        <w:right w:val="none" w:sz="0" w:space="0" w:color="auto"/>
      </w:divBdr>
    </w:div>
    <w:div w:id="1663654557">
      <w:bodyDiv w:val="1"/>
      <w:marLeft w:val="0"/>
      <w:marRight w:val="0"/>
      <w:marTop w:val="0"/>
      <w:marBottom w:val="0"/>
      <w:divBdr>
        <w:top w:val="none" w:sz="0" w:space="0" w:color="auto"/>
        <w:left w:val="none" w:sz="0" w:space="0" w:color="auto"/>
        <w:bottom w:val="none" w:sz="0" w:space="0" w:color="auto"/>
        <w:right w:val="none" w:sz="0" w:space="0" w:color="auto"/>
      </w:divBdr>
    </w:div>
    <w:div w:id="1664815581">
      <w:bodyDiv w:val="1"/>
      <w:marLeft w:val="0"/>
      <w:marRight w:val="0"/>
      <w:marTop w:val="0"/>
      <w:marBottom w:val="0"/>
      <w:divBdr>
        <w:top w:val="none" w:sz="0" w:space="0" w:color="auto"/>
        <w:left w:val="none" w:sz="0" w:space="0" w:color="auto"/>
        <w:bottom w:val="none" w:sz="0" w:space="0" w:color="auto"/>
        <w:right w:val="none" w:sz="0" w:space="0" w:color="auto"/>
      </w:divBdr>
    </w:div>
    <w:div w:id="169503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olympus.mygreatlearning.com/courses/103158/files/9501412/download?verifier=RVGublollkdsmJfEZBV1PbM0Bwq9JO9p4FK383Q3&amp;wrap=1"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olympus.mygreatlearning.com/courses/103158/files/9501412/download?verifier=RVGublollkdsmJfEZBV1PbM0Bwq9JO9p4FK383Q3&amp;wrap=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chart" Target="charts/chart5.xml"/><Relationship Id="rId10" Type="http://schemas.openxmlformats.org/officeDocument/2006/relationships/endnotes" Target="end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Bold%20busines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Great%20Learning%20DataAnalytics\HBFC%20Assignment\HBFC%20Ban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reat%20Learning%20DataAnalytics\HBFC%20Assignment\HBFC%20Ban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reat%20Learning%20DataAnalytics\HBFC%20Assignment\HBFC%20Ban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reat%20Learning%20DataAnalytics\HBFC%20Assignment\HBFC%20Ban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reat%20Learning%20DataAnalytics\HBFC%20Assignment\HBFC%20Ban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Bank-1.xlsx]3.Experience!PivotTable11</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Count of Experience Categorical</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'3.Experience'!$B$3</c:f>
              <c:strCache>
                <c:ptCount val="1"/>
                <c:pt idx="0">
                  <c:v>Total</c:v>
                </c:pt>
              </c:strCache>
            </c:strRef>
          </c:tx>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'3.Experience'!$A$4:$A$7</c:f>
              <c:strCache>
                <c:ptCount val="4"/>
                <c:pt idx="0">
                  <c:v>0-10</c:v>
                </c:pt>
                <c:pt idx="1">
                  <c:v>11-20</c:v>
                </c:pt>
                <c:pt idx="2">
                  <c:v>21-30</c:v>
                </c:pt>
                <c:pt idx="3">
                  <c:v>30+</c:v>
                </c:pt>
              </c:strCache>
            </c:strRef>
          </c:cat>
          <c:val>
            <c:numRef>
              <c:f>'3.Experience'!$B$4:$B$7</c:f>
              <c:numCache>
                <c:formatCode>General</c:formatCode>
                <c:ptCount val="4"/>
                <c:pt idx="0">
                  <c:v>1289</c:v>
                </c:pt>
                <c:pt idx="1">
                  <c:v>1253</c:v>
                </c:pt>
                <c:pt idx="2">
                  <c:v>1301</c:v>
                </c:pt>
                <c:pt idx="3">
                  <c:v>1157</c:v>
                </c:pt>
              </c:numCache>
            </c:numRef>
          </c:val>
          <c:extLst>
            <c:ext xmlns:c16="http://schemas.microsoft.com/office/drawing/2014/chart" uri="{C3380CC4-5D6E-409C-BE32-E72D297353CC}">
              <c16:uniqueId val="{00000000-097E-4708-92C7-4A4D5267C5B9}"/>
            </c:ext>
          </c:extLst>
        </c:ser>
        <c:dLbls>
          <c:dLblPos val="outEnd"/>
          <c:showLegendKey val="0"/>
          <c:showVal val="1"/>
          <c:showCatName val="0"/>
          <c:showSerName val="0"/>
          <c:showPercent val="0"/>
          <c:showBubbleSize val="0"/>
        </c:dLbls>
        <c:gapWidth val="355"/>
        <c:overlap val="-70"/>
        <c:axId val="1942353920"/>
        <c:axId val="1942354752"/>
      </c:barChart>
      <c:catAx>
        <c:axId val="194235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354752"/>
        <c:crosses val="autoZero"/>
        <c:auto val="1"/>
        <c:lblAlgn val="ctr"/>
        <c:lblOffset val="100"/>
        <c:noMultiLvlLbl val="0"/>
      </c:catAx>
      <c:valAx>
        <c:axId val="1942354752"/>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353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950363505446775"/>
          <c:y val="0.16712962962962963"/>
          <c:w val="0.82115280390836098"/>
          <c:h val="0.63620370370370372"/>
        </c:manualLayout>
      </c:layout>
      <c:scatterChart>
        <c:scatterStyle val="lineMarker"/>
        <c:varyColors val="0"/>
        <c:ser>
          <c:idx val="0"/>
          <c:order val="0"/>
          <c:tx>
            <c:strRef>
              <c:f>'3.HBFC EDITED DATA'!$D$1</c:f>
              <c:strCache>
                <c:ptCount val="1"/>
                <c:pt idx="0">
                  <c:v>Experience (in years)</c:v>
                </c:pt>
              </c:strCache>
            </c:strRef>
          </c:tx>
          <c:spPr>
            <a:ln w="19050" cap="rnd">
              <a:noFill/>
              <a:round/>
            </a:ln>
            <a:effectLst/>
          </c:spPr>
          <c:marker>
            <c:symbol val="circle"/>
            <c:size val="5"/>
            <c:spPr>
              <a:solidFill>
                <a:schemeClr val="accent2"/>
              </a:solidFill>
              <a:ln w="9525">
                <a:solidFill>
                  <a:schemeClr val="accent2"/>
                </a:solidFill>
              </a:ln>
              <a:effectLst/>
            </c:spPr>
          </c:marker>
          <c:xVal>
            <c:numRef>
              <c:f>'3.HBFC EDITED DATA'!$B$2:$B$5001</c:f>
              <c:numCache>
                <c:formatCode>General</c:formatCode>
                <c:ptCount val="5000"/>
                <c:pt idx="0">
                  <c:v>65</c:v>
                </c:pt>
                <c:pt idx="1">
                  <c:v>65</c:v>
                </c:pt>
                <c:pt idx="2">
                  <c:v>65</c:v>
                </c:pt>
                <c:pt idx="3">
                  <c:v>65</c:v>
                </c:pt>
                <c:pt idx="4">
                  <c:v>65</c:v>
                </c:pt>
                <c:pt idx="5">
                  <c:v>65</c:v>
                </c:pt>
                <c:pt idx="6">
                  <c:v>65</c:v>
                </c:pt>
                <c:pt idx="7">
                  <c:v>65</c:v>
                </c:pt>
                <c:pt idx="8">
                  <c:v>65</c:v>
                </c:pt>
                <c:pt idx="9">
                  <c:v>65</c:v>
                </c:pt>
                <c:pt idx="10">
                  <c:v>65</c:v>
                </c:pt>
                <c:pt idx="11">
                  <c:v>65</c:v>
                </c:pt>
                <c:pt idx="12">
                  <c:v>65</c:v>
                </c:pt>
                <c:pt idx="13">
                  <c:v>65</c:v>
                </c:pt>
                <c:pt idx="14">
                  <c:v>64</c:v>
                </c:pt>
                <c:pt idx="15">
                  <c:v>64</c:v>
                </c:pt>
                <c:pt idx="16">
                  <c:v>64</c:v>
                </c:pt>
                <c:pt idx="17">
                  <c:v>64</c:v>
                </c:pt>
                <c:pt idx="18">
                  <c:v>64</c:v>
                </c:pt>
                <c:pt idx="19">
                  <c:v>64</c:v>
                </c:pt>
                <c:pt idx="20">
                  <c:v>64</c:v>
                </c:pt>
                <c:pt idx="21">
                  <c:v>64</c:v>
                </c:pt>
                <c:pt idx="22">
                  <c:v>63</c:v>
                </c:pt>
                <c:pt idx="23">
                  <c:v>63</c:v>
                </c:pt>
                <c:pt idx="24">
                  <c:v>63</c:v>
                </c:pt>
                <c:pt idx="25">
                  <c:v>63</c:v>
                </c:pt>
                <c:pt idx="26">
                  <c:v>63</c:v>
                </c:pt>
                <c:pt idx="27">
                  <c:v>63</c:v>
                </c:pt>
                <c:pt idx="28">
                  <c:v>63</c:v>
                </c:pt>
                <c:pt idx="29">
                  <c:v>63</c:v>
                </c:pt>
                <c:pt idx="30">
                  <c:v>63</c:v>
                </c:pt>
                <c:pt idx="31">
                  <c:v>63</c:v>
                </c:pt>
                <c:pt idx="32">
                  <c:v>63</c:v>
                </c:pt>
                <c:pt idx="33">
                  <c:v>63</c:v>
                </c:pt>
                <c:pt idx="34">
                  <c:v>63</c:v>
                </c:pt>
                <c:pt idx="35">
                  <c:v>63</c:v>
                </c:pt>
                <c:pt idx="36">
                  <c:v>63</c:v>
                </c:pt>
                <c:pt idx="37">
                  <c:v>63</c:v>
                </c:pt>
                <c:pt idx="38">
                  <c:v>62</c:v>
                </c:pt>
                <c:pt idx="39">
                  <c:v>62</c:v>
                </c:pt>
                <c:pt idx="40">
                  <c:v>62</c:v>
                </c:pt>
                <c:pt idx="41">
                  <c:v>62</c:v>
                </c:pt>
                <c:pt idx="42">
                  <c:v>62</c:v>
                </c:pt>
                <c:pt idx="43">
                  <c:v>62</c:v>
                </c:pt>
                <c:pt idx="44">
                  <c:v>62</c:v>
                </c:pt>
                <c:pt idx="45">
                  <c:v>62</c:v>
                </c:pt>
                <c:pt idx="46">
                  <c:v>62</c:v>
                </c:pt>
                <c:pt idx="47">
                  <c:v>61</c:v>
                </c:pt>
                <c:pt idx="48">
                  <c:v>61</c:v>
                </c:pt>
                <c:pt idx="49">
                  <c:v>61</c:v>
                </c:pt>
                <c:pt idx="50">
                  <c:v>61</c:v>
                </c:pt>
                <c:pt idx="51">
                  <c:v>61</c:v>
                </c:pt>
                <c:pt idx="52">
                  <c:v>61</c:v>
                </c:pt>
                <c:pt idx="53">
                  <c:v>61</c:v>
                </c:pt>
                <c:pt idx="54">
                  <c:v>61</c:v>
                </c:pt>
                <c:pt idx="55">
                  <c:v>61</c:v>
                </c:pt>
                <c:pt idx="56">
                  <c:v>61</c:v>
                </c:pt>
                <c:pt idx="57">
                  <c:v>61</c:v>
                </c:pt>
                <c:pt idx="58">
                  <c:v>61</c:v>
                </c:pt>
                <c:pt idx="59">
                  <c:v>60</c:v>
                </c:pt>
                <c:pt idx="60">
                  <c:v>60</c:v>
                </c:pt>
                <c:pt idx="61">
                  <c:v>60</c:v>
                </c:pt>
                <c:pt idx="62">
                  <c:v>60</c:v>
                </c:pt>
                <c:pt idx="63">
                  <c:v>60</c:v>
                </c:pt>
                <c:pt idx="64">
                  <c:v>60</c:v>
                </c:pt>
                <c:pt idx="65">
                  <c:v>60</c:v>
                </c:pt>
                <c:pt idx="66">
                  <c:v>60</c:v>
                </c:pt>
                <c:pt idx="67">
                  <c:v>60</c:v>
                </c:pt>
                <c:pt idx="68">
                  <c:v>60</c:v>
                </c:pt>
                <c:pt idx="69">
                  <c:v>59</c:v>
                </c:pt>
                <c:pt idx="70">
                  <c:v>59</c:v>
                </c:pt>
                <c:pt idx="71">
                  <c:v>59</c:v>
                </c:pt>
                <c:pt idx="72">
                  <c:v>59</c:v>
                </c:pt>
                <c:pt idx="73">
                  <c:v>59</c:v>
                </c:pt>
                <c:pt idx="74">
                  <c:v>59</c:v>
                </c:pt>
                <c:pt idx="75">
                  <c:v>59</c:v>
                </c:pt>
                <c:pt idx="76">
                  <c:v>59</c:v>
                </c:pt>
                <c:pt idx="77">
                  <c:v>59</c:v>
                </c:pt>
                <c:pt idx="78">
                  <c:v>58</c:v>
                </c:pt>
                <c:pt idx="79">
                  <c:v>58</c:v>
                </c:pt>
                <c:pt idx="80">
                  <c:v>58</c:v>
                </c:pt>
                <c:pt idx="81">
                  <c:v>58</c:v>
                </c:pt>
                <c:pt idx="82">
                  <c:v>58</c:v>
                </c:pt>
                <c:pt idx="83">
                  <c:v>58</c:v>
                </c:pt>
                <c:pt idx="84">
                  <c:v>58</c:v>
                </c:pt>
                <c:pt idx="85">
                  <c:v>58</c:v>
                </c:pt>
                <c:pt idx="86">
                  <c:v>58</c:v>
                </c:pt>
                <c:pt idx="87">
                  <c:v>58</c:v>
                </c:pt>
                <c:pt idx="88">
                  <c:v>57</c:v>
                </c:pt>
                <c:pt idx="89">
                  <c:v>57</c:v>
                </c:pt>
                <c:pt idx="90">
                  <c:v>57</c:v>
                </c:pt>
                <c:pt idx="91">
                  <c:v>57</c:v>
                </c:pt>
                <c:pt idx="92">
                  <c:v>57</c:v>
                </c:pt>
                <c:pt idx="93">
                  <c:v>57</c:v>
                </c:pt>
                <c:pt idx="94">
                  <c:v>57</c:v>
                </c:pt>
                <c:pt idx="95">
                  <c:v>57</c:v>
                </c:pt>
                <c:pt idx="96">
                  <c:v>57</c:v>
                </c:pt>
                <c:pt idx="97">
                  <c:v>57</c:v>
                </c:pt>
                <c:pt idx="98">
                  <c:v>57</c:v>
                </c:pt>
                <c:pt idx="99">
                  <c:v>57</c:v>
                </c:pt>
                <c:pt idx="100">
                  <c:v>56</c:v>
                </c:pt>
                <c:pt idx="101">
                  <c:v>56</c:v>
                </c:pt>
                <c:pt idx="102">
                  <c:v>56</c:v>
                </c:pt>
                <c:pt idx="103">
                  <c:v>56</c:v>
                </c:pt>
                <c:pt idx="104">
                  <c:v>56</c:v>
                </c:pt>
                <c:pt idx="105">
                  <c:v>56</c:v>
                </c:pt>
                <c:pt idx="106">
                  <c:v>56</c:v>
                </c:pt>
                <c:pt idx="107">
                  <c:v>56</c:v>
                </c:pt>
                <c:pt idx="108">
                  <c:v>56</c:v>
                </c:pt>
                <c:pt idx="109">
                  <c:v>56</c:v>
                </c:pt>
                <c:pt idx="110">
                  <c:v>56</c:v>
                </c:pt>
                <c:pt idx="111">
                  <c:v>56</c:v>
                </c:pt>
                <c:pt idx="112">
                  <c:v>56</c:v>
                </c:pt>
                <c:pt idx="113">
                  <c:v>56</c:v>
                </c:pt>
                <c:pt idx="114">
                  <c:v>55</c:v>
                </c:pt>
                <c:pt idx="115">
                  <c:v>55</c:v>
                </c:pt>
                <c:pt idx="116">
                  <c:v>55</c:v>
                </c:pt>
                <c:pt idx="117">
                  <c:v>55</c:v>
                </c:pt>
                <c:pt idx="118">
                  <c:v>55</c:v>
                </c:pt>
                <c:pt idx="119">
                  <c:v>55</c:v>
                </c:pt>
                <c:pt idx="120">
                  <c:v>55</c:v>
                </c:pt>
                <c:pt idx="121">
                  <c:v>55</c:v>
                </c:pt>
                <c:pt idx="122">
                  <c:v>55</c:v>
                </c:pt>
                <c:pt idx="123">
                  <c:v>54</c:v>
                </c:pt>
                <c:pt idx="124">
                  <c:v>54</c:v>
                </c:pt>
                <c:pt idx="125">
                  <c:v>54</c:v>
                </c:pt>
                <c:pt idx="126">
                  <c:v>54</c:v>
                </c:pt>
                <c:pt idx="127">
                  <c:v>54</c:v>
                </c:pt>
                <c:pt idx="128">
                  <c:v>54</c:v>
                </c:pt>
                <c:pt idx="129">
                  <c:v>54</c:v>
                </c:pt>
                <c:pt idx="130">
                  <c:v>54</c:v>
                </c:pt>
                <c:pt idx="131">
                  <c:v>54</c:v>
                </c:pt>
                <c:pt idx="132">
                  <c:v>54</c:v>
                </c:pt>
                <c:pt idx="133">
                  <c:v>54</c:v>
                </c:pt>
                <c:pt idx="134">
                  <c:v>54</c:v>
                </c:pt>
                <c:pt idx="135">
                  <c:v>54</c:v>
                </c:pt>
                <c:pt idx="136">
                  <c:v>54</c:v>
                </c:pt>
                <c:pt idx="137">
                  <c:v>54</c:v>
                </c:pt>
                <c:pt idx="138">
                  <c:v>53</c:v>
                </c:pt>
                <c:pt idx="139">
                  <c:v>53</c:v>
                </c:pt>
                <c:pt idx="140">
                  <c:v>53</c:v>
                </c:pt>
                <c:pt idx="141">
                  <c:v>53</c:v>
                </c:pt>
                <c:pt idx="142">
                  <c:v>53</c:v>
                </c:pt>
                <c:pt idx="143">
                  <c:v>53</c:v>
                </c:pt>
                <c:pt idx="144">
                  <c:v>53</c:v>
                </c:pt>
                <c:pt idx="145">
                  <c:v>53</c:v>
                </c:pt>
                <c:pt idx="146">
                  <c:v>53</c:v>
                </c:pt>
                <c:pt idx="147">
                  <c:v>53</c:v>
                </c:pt>
                <c:pt idx="148">
                  <c:v>53</c:v>
                </c:pt>
                <c:pt idx="149">
                  <c:v>52</c:v>
                </c:pt>
                <c:pt idx="150">
                  <c:v>52</c:v>
                </c:pt>
                <c:pt idx="151">
                  <c:v>52</c:v>
                </c:pt>
                <c:pt idx="152">
                  <c:v>52</c:v>
                </c:pt>
                <c:pt idx="153">
                  <c:v>52</c:v>
                </c:pt>
                <c:pt idx="154">
                  <c:v>52</c:v>
                </c:pt>
                <c:pt idx="155">
                  <c:v>52</c:v>
                </c:pt>
                <c:pt idx="156">
                  <c:v>52</c:v>
                </c:pt>
                <c:pt idx="157">
                  <c:v>52</c:v>
                </c:pt>
                <c:pt idx="158">
                  <c:v>52</c:v>
                </c:pt>
                <c:pt idx="159">
                  <c:v>52</c:v>
                </c:pt>
                <c:pt idx="160">
                  <c:v>52</c:v>
                </c:pt>
                <c:pt idx="161">
                  <c:v>52</c:v>
                </c:pt>
                <c:pt idx="162">
                  <c:v>52</c:v>
                </c:pt>
                <c:pt idx="163">
                  <c:v>52</c:v>
                </c:pt>
                <c:pt idx="164">
                  <c:v>51</c:v>
                </c:pt>
                <c:pt idx="165">
                  <c:v>51</c:v>
                </c:pt>
                <c:pt idx="166">
                  <c:v>51</c:v>
                </c:pt>
                <c:pt idx="167">
                  <c:v>51</c:v>
                </c:pt>
                <c:pt idx="168">
                  <c:v>51</c:v>
                </c:pt>
                <c:pt idx="169">
                  <c:v>51</c:v>
                </c:pt>
                <c:pt idx="170">
                  <c:v>51</c:v>
                </c:pt>
                <c:pt idx="171">
                  <c:v>51</c:v>
                </c:pt>
                <c:pt idx="172">
                  <c:v>51</c:v>
                </c:pt>
                <c:pt idx="173">
                  <c:v>51</c:v>
                </c:pt>
                <c:pt idx="174">
                  <c:v>50</c:v>
                </c:pt>
                <c:pt idx="175">
                  <c:v>50</c:v>
                </c:pt>
                <c:pt idx="176">
                  <c:v>50</c:v>
                </c:pt>
                <c:pt idx="177">
                  <c:v>50</c:v>
                </c:pt>
                <c:pt idx="178">
                  <c:v>50</c:v>
                </c:pt>
                <c:pt idx="179">
                  <c:v>50</c:v>
                </c:pt>
                <c:pt idx="180">
                  <c:v>50</c:v>
                </c:pt>
                <c:pt idx="181">
                  <c:v>50</c:v>
                </c:pt>
                <c:pt idx="182">
                  <c:v>50</c:v>
                </c:pt>
                <c:pt idx="183">
                  <c:v>50</c:v>
                </c:pt>
                <c:pt idx="184">
                  <c:v>50</c:v>
                </c:pt>
                <c:pt idx="185">
                  <c:v>50</c:v>
                </c:pt>
                <c:pt idx="186">
                  <c:v>50</c:v>
                </c:pt>
                <c:pt idx="187">
                  <c:v>49</c:v>
                </c:pt>
                <c:pt idx="188">
                  <c:v>49</c:v>
                </c:pt>
                <c:pt idx="189">
                  <c:v>49</c:v>
                </c:pt>
                <c:pt idx="190">
                  <c:v>49</c:v>
                </c:pt>
                <c:pt idx="191">
                  <c:v>49</c:v>
                </c:pt>
                <c:pt idx="192">
                  <c:v>49</c:v>
                </c:pt>
                <c:pt idx="193">
                  <c:v>49</c:v>
                </c:pt>
                <c:pt idx="194">
                  <c:v>49</c:v>
                </c:pt>
                <c:pt idx="195">
                  <c:v>49</c:v>
                </c:pt>
                <c:pt idx="196">
                  <c:v>49</c:v>
                </c:pt>
                <c:pt idx="197">
                  <c:v>48</c:v>
                </c:pt>
                <c:pt idx="198">
                  <c:v>48</c:v>
                </c:pt>
                <c:pt idx="199">
                  <c:v>48</c:v>
                </c:pt>
                <c:pt idx="200">
                  <c:v>48</c:v>
                </c:pt>
                <c:pt idx="201">
                  <c:v>48</c:v>
                </c:pt>
                <c:pt idx="202">
                  <c:v>48</c:v>
                </c:pt>
                <c:pt idx="203">
                  <c:v>48</c:v>
                </c:pt>
                <c:pt idx="204">
                  <c:v>48</c:v>
                </c:pt>
                <c:pt idx="205">
                  <c:v>48</c:v>
                </c:pt>
                <c:pt idx="206">
                  <c:v>48</c:v>
                </c:pt>
                <c:pt idx="207">
                  <c:v>48</c:v>
                </c:pt>
                <c:pt idx="208">
                  <c:v>48</c:v>
                </c:pt>
                <c:pt idx="209">
                  <c:v>47</c:v>
                </c:pt>
                <c:pt idx="210">
                  <c:v>47</c:v>
                </c:pt>
                <c:pt idx="211">
                  <c:v>47</c:v>
                </c:pt>
                <c:pt idx="212">
                  <c:v>47</c:v>
                </c:pt>
                <c:pt idx="213">
                  <c:v>47</c:v>
                </c:pt>
                <c:pt idx="214">
                  <c:v>47</c:v>
                </c:pt>
                <c:pt idx="215">
                  <c:v>47</c:v>
                </c:pt>
                <c:pt idx="216">
                  <c:v>47</c:v>
                </c:pt>
                <c:pt idx="217">
                  <c:v>47</c:v>
                </c:pt>
                <c:pt idx="218">
                  <c:v>47</c:v>
                </c:pt>
                <c:pt idx="219">
                  <c:v>46</c:v>
                </c:pt>
                <c:pt idx="220">
                  <c:v>46</c:v>
                </c:pt>
                <c:pt idx="221">
                  <c:v>46</c:v>
                </c:pt>
                <c:pt idx="222">
                  <c:v>46</c:v>
                </c:pt>
                <c:pt idx="223">
                  <c:v>46</c:v>
                </c:pt>
                <c:pt idx="224">
                  <c:v>46</c:v>
                </c:pt>
                <c:pt idx="225">
                  <c:v>46</c:v>
                </c:pt>
                <c:pt idx="226">
                  <c:v>46</c:v>
                </c:pt>
                <c:pt idx="227">
                  <c:v>46</c:v>
                </c:pt>
                <c:pt idx="228">
                  <c:v>46</c:v>
                </c:pt>
                <c:pt idx="229">
                  <c:v>46</c:v>
                </c:pt>
                <c:pt idx="230">
                  <c:v>46</c:v>
                </c:pt>
                <c:pt idx="231">
                  <c:v>46</c:v>
                </c:pt>
                <c:pt idx="232">
                  <c:v>45</c:v>
                </c:pt>
                <c:pt idx="233">
                  <c:v>45</c:v>
                </c:pt>
                <c:pt idx="234">
                  <c:v>45</c:v>
                </c:pt>
                <c:pt idx="235">
                  <c:v>45</c:v>
                </c:pt>
                <c:pt idx="236">
                  <c:v>45</c:v>
                </c:pt>
                <c:pt idx="237">
                  <c:v>45</c:v>
                </c:pt>
                <c:pt idx="238">
                  <c:v>45</c:v>
                </c:pt>
                <c:pt idx="239">
                  <c:v>45</c:v>
                </c:pt>
                <c:pt idx="240">
                  <c:v>45</c:v>
                </c:pt>
                <c:pt idx="241">
                  <c:v>45</c:v>
                </c:pt>
                <c:pt idx="242">
                  <c:v>45</c:v>
                </c:pt>
                <c:pt idx="243">
                  <c:v>45</c:v>
                </c:pt>
                <c:pt idx="244">
                  <c:v>45</c:v>
                </c:pt>
                <c:pt idx="245">
                  <c:v>44</c:v>
                </c:pt>
                <c:pt idx="246">
                  <c:v>44</c:v>
                </c:pt>
                <c:pt idx="247">
                  <c:v>44</c:v>
                </c:pt>
                <c:pt idx="248">
                  <c:v>44</c:v>
                </c:pt>
                <c:pt idx="249">
                  <c:v>44</c:v>
                </c:pt>
                <c:pt idx="250">
                  <c:v>44</c:v>
                </c:pt>
                <c:pt idx="251">
                  <c:v>44</c:v>
                </c:pt>
                <c:pt idx="252">
                  <c:v>44</c:v>
                </c:pt>
                <c:pt idx="253">
                  <c:v>44</c:v>
                </c:pt>
                <c:pt idx="254">
                  <c:v>44</c:v>
                </c:pt>
                <c:pt idx="255">
                  <c:v>44</c:v>
                </c:pt>
                <c:pt idx="256">
                  <c:v>44</c:v>
                </c:pt>
                <c:pt idx="257">
                  <c:v>44</c:v>
                </c:pt>
                <c:pt idx="258">
                  <c:v>44</c:v>
                </c:pt>
                <c:pt idx="259">
                  <c:v>43</c:v>
                </c:pt>
                <c:pt idx="260">
                  <c:v>43</c:v>
                </c:pt>
                <c:pt idx="261">
                  <c:v>43</c:v>
                </c:pt>
                <c:pt idx="262">
                  <c:v>43</c:v>
                </c:pt>
                <c:pt idx="263">
                  <c:v>43</c:v>
                </c:pt>
                <c:pt idx="264">
                  <c:v>43</c:v>
                </c:pt>
                <c:pt idx="265">
                  <c:v>43</c:v>
                </c:pt>
                <c:pt idx="266">
                  <c:v>43</c:v>
                </c:pt>
                <c:pt idx="267">
                  <c:v>43</c:v>
                </c:pt>
                <c:pt idx="268">
                  <c:v>43</c:v>
                </c:pt>
                <c:pt idx="269">
                  <c:v>43</c:v>
                </c:pt>
                <c:pt idx="270">
                  <c:v>43</c:v>
                </c:pt>
                <c:pt idx="271">
                  <c:v>43</c:v>
                </c:pt>
                <c:pt idx="272">
                  <c:v>43</c:v>
                </c:pt>
                <c:pt idx="273">
                  <c:v>43</c:v>
                </c:pt>
                <c:pt idx="274">
                  <c:v>42</c:v>
                </c:pt>
                <c:pt idx="275">
                  <c:v>42</c:v>
                </c:pt>
                <c:pt idx="276">
                  <c:v>42</c:v>
                </c:pt>
                <c:pt idx="277">
                  <c:v>42</c:v>
                </c:pt>
                <c:pt idx="278">
                  <c:v>42</c:v>
                </c:pt>
                <c:pt idx="279">
                  <c:v>42</c:v>
                </c:pt>
                <c:pt idx="280">
                  <c:v>42</c:v>
                </c:pt>
                <c:pt idx="281">
                  <c:v>42</c:v>
                </c:pt>
                <c:pt idx="282">
                  <c:v>42</c:v>
                </c:pt>
                <c:pt idx="283">
                  <c:v>42</c:v>
                </c:pt>
                <c:pt idx="284">
                  <c:v>42</c:v>
                </c:pt>
                <c:pt idx="285">
                  <c:v>42</c:v>
                </c:pt>
                <c:pt idx="286">
                  <c:v>42</c:v>
                </c:pt>
                <c:pt idx="287">
                  <c:v>42</c:v>
                </c:pt>
                <c:pt idx="288">
                  <c:v>41</c:v>
                </c:pt>
                <c:pt idx="289">
                  <c:v>41</c:v>
                </c:pt>
                <c:pt idx="290">
                  <c:v>41</c:v>
                </c:pt>
                <c:pt idx="291">
                  <c:v>41</c:v>
                </c:pt>
                <c:pt idx="292">
                  <c:v>41</c:v>
                </c:pt>
                <c:pt idx="293">
                  <c:v>41</c:v>
                </c:pt>
                <c:pt idx="294">
                  <c:v>41</c:v>
                </c:pt>
                <c:pt idx="295">
                  <c:v>41</c:v>
                </c:pt>
                <c:pt idx="296">
                  <c:v>40</c:v>
                </c:pt>
                <c:pt idx="297">
                  <c:v>40</c:v>
                </c:pt>
                <c:pt idx="298">
                  <c:v>40</c:v>
                </c:pt>
                <c:pt idx="299">
                  <c:v>40</c:v>
                </c:pt>
                <c:pt idx="300">
                  <c:v>40</c:v>
                </c:pt>
                <c:pt idx="301">
                  <c:v>40</c:v>
                </c:pt>
                <c:pt idx="302">
                  <c:v>40</c:v>
                </c:pt>
                <c:pt idx="303">
                  <c:v>40</c:v>
                </c:pt>
                <c:pt idx="304">
                  <c:v>39</c:v>
                </c:pt>
                <c:pt idx="305">
                  <c:v>39</c:v>
                </c:pt>
                <c:pt idx="306">
                  <c:v>39</c:v>
                </c:pt>
                <c:pt idx="307">
                  <c:v>39</c:v>
                </c:pt>
                <c:pt idx="308">
                  <c:v>39</c:v>
                </c:pt>
                <c:pt idx="309">
                  <c:v>39</c:v>
                </c:pt>
                <c:pt idx="310">
                  <c:v>38</c:v>
                </c:pt>
                <c:pt idx="311">
                  <c:v>38</c:v>
                </c:pt>
                <c:pt idx="312">
                  <c:v>38</c:v>
                </c:pt>
                <c:pt idx="313">
                  <c:v>38</c:v>
                </c:pt>
                <c:pt idx="314">
                  <c:v>38</c:v>
                </c:pt>
                <c:pt idx="315">
                  <c:v>38</c:v>
                </c:pt>
                <c:pt idx="316">
                  <c:v>38</c:v>
                </c:pt>
                <c:pt idx="317">
                  <c:v>38</c:v>
                </c:pt>
                <c:pt idx="318">
                  <c:v>38</c:v>
                </c:pt>
                <c:pt idx="319">
                  <c:v>38</c:v>
                </c:pt>
                <c:pt idx="320">
                  <c:v>38</c:v>
                </c:pt>
                <c:pt idx="321">
                  <c:v>38</c:v>
                </c:pt>
                <c:pt idx="322">
                  <c:v>37</c:v>
                </c:pt>
                <c:pt idx="323">
                  <c:v>37</c:v>
                </c:pt>
                <c:pt idx="324">
                  <c:v>37</c:v>
                </c:pt>
                <c:pt idx="325">
                  <c:v>37</c:v>
                </c:pt>
                <c:pt idx="326">
                  <c:v>37</c:v>
                </c:pt>
                <c:pt idx="327">
                  <c:v>37</c:v>
                </c:pt>
                <c:pt idx="328">
                  <c:v>37</c:v>
                </c:pt>
                <c:pt idx="329">
                  <c:v>37</c:v>
                </c:pt>
                <c:pt idx="330">
                  <c:v>36</c:v>
                </c:pt>
                <c:pt idx="331">
                  <c:v>36</c:v>
                </c:pt>
                <c:pt idx="332">
                  <c:v>36</c:v>
                </c:pt>
                <c:pt idx="333">
                  <c:v>36</c:v>
                </c:pt>
                <c:pt idx="334">
                  <c:v>36</c:v>
                </c:pt>
                <c:pt idx="335">
                  <c:v>36</c:v>
                </c:pt>
                <c:pt idx="336">
                  <c:v>36</c:v>
                </c:pt>
                <c:pt idx="337">
                  <c:v>36</c:v>
                </c:pt>
                <c:pt idx="338">
                  <c:v>36</c:v>
                </c:pt>
                <c:pt idx="339">
                  <c:v>36</c:v>
                </c:pt>
                <c:pt idx="340">
                  <c:v>36</c:v>
                </c:pt>
                <c:pt idx="341">
                  <c:v>36</c:v>
                </c:pt>
                <c:pt idx="342">
                  <c:v>36</c:v>
                </c:pt>
                <c:pt idx="343">
                  <c:v>36</c:v>
                </c:pt>
                <c:pt idx="344">
                  <c:v>36</c:v>
                </c:pt>
                <c:pt idx="345">
                  <c:v>36</c:v>
                </c:pt>
                <c:pt idx="346">
                  <c:v>35</c:v>
                </c:pt>
                <c:pt idx="347">
                  <c:v>35</c:v>
                </c:pt>
                <c:pt idx="348">
                  <c:v>35</c:v>
                </c:pt>
                <c:pt idx="349">
                  <c:v>35</c:v>
                </c:pt>
                <c:pt idx="350">
                  <c:v>35</c:v>
                </c:pt>
                <c:pt idx="351">
                  <c:v>35</c:v>
                </c:pt>
                <c:pt idx="352">
                  <c:v>35</c:v>
                </c:pt>
                <c:pt idx="353">
                  <c:v>35</c:v>
                </c:pt>
                <c:pt idx="354">
                  <c:v>35</c:v>
                </c:pt>
                <c:pt idx="355">
                  <c:v>35</c:v>
                </c:pt>
                <c:pt idx="356">
                  <c:v>35</c:v>
                </c:pt>
                <c:pt idx="357">
                  <c:v>35</c:v>
                </c:pt>
                <c:pt idx="358">
                  <c:v>35</c:v>
                </c:pt>
                <c:pt idx="359">
                  <c:v>35</c:v>
                </c:pt>
                <c:pt idx="360">
                  <c:v>35</c:v>
                </c:pt>
                <c:pt idx="361">
                  <c:v>35</c:v>
                </c:pt>
                <c:pt idx="362">
                  <c:v>34</c:v>
                </c:pt>
                <c:pt idx="363">
                  <c:v>34</c:v>
                </c:pt>
                <c:pt idx="364">
                  <c:v>34</c:v>
                </c:pt>
                <c:pt idx="365">
                  <c:v>34</c:v>
                </c:pt>
                <c:pt idx="366">
                  <c:v>34</c:v>
                </c:pt>
                <c:pt idx="367">
                  <c:v>34</c:v>
                </c:pt>
                <c:pt idx="368">
                  <c:v>34</c:v>
                </c:pt>
                <c:pt idx="369">
                  <c:v>34</c:v>
                </c:pt>
                <c:pt idx="370">
                  <c:v>34</c:v>
                </c:pt>
                <c:pt idx="371">
                  <c:v>34</c:v>
                </c:pt>
                <c:pt idx="372">
                  <c:v>34</c:v>
                </c:pt>
                <c:pt idx="373">
                  <c:v>34</c:v>
                </c:pt>
                <c:pt idx="374">
                  <c:v>34</c:v>
                </c:pt>
                <c:pt idx="375">
                  <c:v>34</c:v>
                </c:pt>
                <c:pt idx="376">
                  <c:v>34</c:v>
                </c:pt>
                <c:pt idx="377">
                  <c:v>34</c:v>
                </c:pt>
                <c:pt idx="378">
                  <c:v>34</c:v>
                </c:pt>
                <c:pt idx="379">
                  <c:v>34</c:v>
                </c:pt>
                <c:pt idx="380">
                  <c:v>33</c:v>
                </c:pt>
                <c:pt idx="381">
                  <c:v>33</c:v>
                </c:pt>
                <c:pt idx="382">
                  <c:v>33</c:v>
                </c:pt>
                <c:pt idx="383">
                  <c:v>33</c:v>
                </c:pt>
                <c:pt idx="384">
                  <c:v>33</c:v>
                </c:pt>
                <c:pt idx="385">
                  <c:v>33</c:v>
                </c:pt>
                <c:pt idx="386">
                  <c:v>33</c:v>
                </c:pt>
                <c:pt idx="387">
                  <c:v>33</c:v>
                </c:pt>
                <c:pt idx="388">
                  <c:v>33</c:v>
                </c:pt>
                <c:pt idx="389">
                  <c:v>33</c:v>
                </c:pt>
                <c:pt idx="390">
                  <c:v>33</c:v>
                </c:pt>
                <c:pt idx="391">
                  <c:v>33</c:v>
                </c:pt>
                <c:pt idx="392">
                  <c:v>33</c:v>
                </c:pt>
                <c:pt idx="393">
                  <c:v>33</c:v>
                </c:pt>
                <c:pt idx="394">
                  <c:v>33</c:v>
                </c:pt>
                <c:pt idx="395">
                  <c:v>32</c:v>
                </c:pt>
                <c:pt idx="396">
                  <c:v>32</c:v>
                </c:pt>
                <c:pt idx="397">
                  <c:v>32</c:v>
                </c:pt>
                <c:pt idx="398">
                  <c:v>32</c:v>
                </c:pt>
                <c:pt idx="399">
                  <c:v>32</c:v>
                </c:pt>
                <c:pt idx="400">
                  <c:v>32</c:v>
                </c:pt>
                <c:pt idx="401">
                  <c:v>32</c:v>
                </c:pt>
                <c:pt idx="402">
                  <c:v>32</c:v>
                </c:pt>
                <c:pt idx="403">
                  <c:v>32</c:v>
                </c:pt>
                <c:pt idx="404">
                  <c:v>32</c:v>
                </c:pt>
                <c:pt idx="405">
                  <c:v>32</c:v>
                </c:pt>
                <c:pt idx="406">
                  <c:v>32</c:v>
                </c:pt>
                <c:pt idx="407">
                  <c:v>31</c:v>
                </c:pt>
                <c:pt idx="408">
                  <c:v>31</c:v>
                </c:pt>
                <c:pt idx="409">
                  <c:v>31</c:v>
                </c:pt>
                <c:pt idx="410">
                  <c:v>31</c:v>
                </c:pt>
                <c:pt idx="411">
                  <c:v>31</c:v>
                </c:pt>
                <c:pt idx="412">
                  <c:v>31</c:v>
                </c:pt>
                <c:pt idx="413">
                  <c:v>31</c:v>
                </c:pt>
                <c:pt idx="414">
                  <c:v>30</c:v>
                </c:pt>
                <c:pt idx="415">
                  <c:v>30</c:v>
                </c:pt>
                <c:pt idx="416">
                  <c:v>30</c:v>
                </c:pt>
                <c:pt idx="417">
                  <c:v>30</c:v>
                </c:pt>
                <c:pt idx="418">
                  <c:v>30</c:v>
                </c:pt>
                <c:pt idx="419">
                  <c:v>30</c:v>
                </c:pt>
                <c:pt idx="420">
                  <c:v>30</c:v>
                </c:pt>
                <c:pt idx="421">
                  <c:v>30</c:v>
                </c:pt>
                <c:pt idx="422">
                  <c:v>30</c:v>
                </c:pt>
                <c:pt idx="423">
                  <c:v>30</c:v>
                </c:pt>
                <c:pt idx="424">
                  <c:v>30</c:v>
                </c:pt>
                <c:pt idx="425">
                  <c:v>30</c:v>
                </c:pt>
                <c:pt idx="426">
                  <c:v>30</c:v>
                </c:pt>
                <c:pt idx="427">
                  <c:v>30</c:v>
                </c:pt>
                <c:pt idx="428">
                  <c:v>30</c:v>
                </c:pt>
                <c:pt idx="429">
                  <c:v>30</c:v>
                </c:pt>
                <c:pt idx="430">
                  <c:v>30</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29</c:v>
                </c:pt>
                <c:pt idx="445">
                  <c:v>29</c:v>
                </c:pt>
                <c:pt idx="446">
                  <c:v>28</c:v>
                </c:pt>
                <c:pt idx="447">
                  <c:v>28</c:v>
                </c:pt>
                <c:pt idx="448">
                  <c:v>28</c:v>
                </c:pt>
                <c:pt idx="449">
                  <c:v>28</c:v>
                </c:pt>
                <c:pt idx="450">
                  <c:v>28</c:v>
                </c:pt>
                <c:pt idx="451">
                  <c:v>28</c:v>
                </c:pt>
                <c:pt idx="452">
                  <c:v>28</c:v>
                </c:pt>
                <c:pt idx="453">
                  <c:v>28</c:v>
                </c:pt>
                <c:pt idx="454">
                  <c:v>28</c:v>
                </c:pt>
                <c:pt idx="455">
                  <c:v>27</c:v>
                </c:pt>
                <c:pt idx="456">
                  <c:v>27</c:v>
                </c:pt>
                <c:pt idx="457">
                  <c:v>27</c:v>
                </c:pt>
                <c:pt idx="458">
                  <c:v>27</c:v>
                </c:pt>
                <c:pt idx="459">
                  <c:v>27</c:v>
                </c:pt>
                <c:pt idx="460">
                  <c:v>27</c:v>
                </c:pt>
                <c:pt idx="461">
                  <c:v>27</c:v>
                </c:pt>
                <c:pt idx="462">
                  <c:v>27</c:v>
                </c:pt>
                <c:pt idx="463">
                  <c:v>27</c:v>
                </c:pt>
                <c:pt idx="464">
                  <c:v>27</c:v>
                </c:pt>
                <c:pt idx="465">
                  <c:v>27</c:v>
                </c:pt>
                <c:pt idx="466">
                  <c:v>27</c:v>
                </c:pt>
                <c:pt idx="467">
                  <c:v>26</c:v>
                </c:pt>
                <c:pt idx="468">
                  <c:v>26</c:v>
                </c:pt>
                <c:pt idx="469">
                  <c:v>26</c:v>
                </c:pt>
                <c:pt idx="470">
                  <c:v>26</c:v>
                </c:pt>
                <c:pt idx="471">
                  <c:v>26</c:v>
                </c:pt>
                <c:pt idx="472">
                  <c:v>26</c:v>
                </c:pt>
                <c:pt idx="473">
                  <c:v>26</c:v>
                </c:pt>
                <c:pt idx="474">
                  <c:v>26</c:v>
                </c:pt>
                <c:pt idx="475">
                  <c:v>26</c:v>
                </c:pt>
                <c:pt idx="476">
                  <c:v>26</c:v>
                </c:pt>
                <c:pt idx="477">
                  <c:v>26</c:v>
                </c:pt>
                <c:pt idx="478">
                  <c:v>26</c:v>
                </c:pt>
                <c:pt idx="479">
                  <c:v>26</c:v>
                </c:pt>
                <c:pt idx="480">
                  <c:v>67</c:v>
                </c:pt>
                <c:pt idx="481">
                  <c:v>67</c:v>
                </c:pt>
                <c:pt idx="482">
                  <c:v>67</c:v>
                </c:pt>
                <c:pt idx="483">
                  <c:v>67</c:v>
                </c:pt>
                <c:pt idx="484">
                  <c:v>67</c:v>
                </c:pt>
                <c:pt idx="485">
                  <c:v>67</c:v>
                </c:pt>
                <c:pt idx="486">
                  <c:v>67</c:v>
                </c:pt>
                <c:pt idx="487">
                  <c:v>67</c:v>
                </c:pt>
                <c:pt idx="488">
                  <c:v>67</c:v>
                </c:pt>
                <c:pt idx="489">
                  <c:v>67</c:v>
                </c:pt>
                <c:pt idx="490">
                  <c:v>67</c:v>
                </c:pt>
                <c:pt idx="491">
                  <c:v>67</c:v>
                </c:pt>
                <c:pt idx="492">
                  <c:v>66</c:v>
                </c:pt>
                <c:pt idx="493">
                  <c:v>66</c:v>
                </c:pt>
                <c:pt idx="494">
                  <c:v>66</c:v>
                </c:pt>
                <c:pt idx="495">
                  <c:v>66</c:v>
                </c:pt>
                <c:pt idx="496">
                  <c:v>66</c:v>
                </c:pt>
                <c:pt idx="497">
                  <c:v>66</c:v>
                </c:pt>
                <c:pt idx="498">
                  <c:v>66</c:v>
                </c:pt>
                <c:pt idx="499">
                  <c:v>66</c:v>
                </c:pt>
                <c:pt idx="500">
                  <c:v>66</c:v>
                </c:pt>
                <c:pt idx="501">
                  <c:v>66</c:v>
                </c:pt>
                <c:pt idx="502">
                  <c:v>66</c:v>
                </c:pt>
                <c:pt idx="503">
                  <c:v>66</c:v>
                </c:pt>
                <c:pt idx="504">
                  <c:v>66</c:v>
                </c:pt>
                <c:pt idx="505">
                  <c:v>66</c:v>
                </c:pt>
                <c:pt idx="506">
                  <c:v>66</c:v>
                </c:pt>
                <c:pt idx="507">
                  <c:v>66</c:v>
                </c:pt>
                <c:pt idx="508">
                  <c:v>66</c:v>
                </c:pt>
                <c:pt idx="509">
                  <c:v>66</c:v>
                </c:pt>
                <c:pt idx="510">
                  <c:v>66</c:v>
                </c:pt>
                <c:pt idx="511">
                  <c:v>66</c:v>
                </c:pt>
                <c:pt idx="512">
                  <c:v>66</c:v>
                </c:pt>
                <c:pt idx="513">
                  <c:v>66</c:v>
                </c:pt>
                <c:pt idx="514">
                  <c:v>66</c:v>
                </c:pt>
                <c:pt idx="515">
                  <c:v>66</c:v>
                </c:pt>
                <c:pt idx="516">
                  <c:v>65</c:v>
                </c:pt>
                <c:pt idx="517">
                  <c:v>65</c:v>
                </c:pt>
                <c:pt idx="518">
                  <c:v>65</c:v>
                </c:pt>
                <c:pt idx="519">
                  <c:v>65</c:v>
                </c:pt>
                <c:pt idx="520">
                  <c:v>65</c:v>
                </c:pt>
                <c:pt idx="521">
                  <c:v>65</c:v>
                </c:pt>
                <c:pt idx="522">
                  <c:v>65</c:v>
                </c:pt>
                <c:pt idx="523">
                  <c:v>65</c:v>
                </c:pt>
                <c:pt idx="524">
                  <c:v>65</c:v>
                </c:pt>
                <c:pt idx="525">
                  <c:v>65</c:v>
                </c:pt>
                <c:pt idx="526">
                  <c:v>65</c:v>
                </c:pt>
                <c:pt idx="527">
                  <c:v>65</c:v>
                </c:pt>
                <c:pt idx="528">
                  <c:v>65</c:v>
                </c:pt>
                <c:pt idx="529">
                  <c:v>65</c:v>
                </c:pt>
                <c:pt idx="530">
                  <c:v>65</c:v>
                </c:pt>
                <c:pt idx="531">
                  <c:v>65</c:v>
                </c:pt>
                <c:pt idx="532">
                  <c:v>65</c:v>
                </c:pt>
                <c:pt idx="533">
                  <c:v>65</c:v>
                </c:pt>
                <c:pt idx="534">
                  <c:v>65</c:v>
                </c:pt>
                <c:pt idx="535">
                  <c:v>65</c:v>
                </c:pt>
                <c:pt idx="536">
                  <c:v>65</c:v>
                </c:pt>
                <c:pt idx="537">
                  <c:v>65</c:v>
                </c:pt>
                <c:pt idx="538">
                  <c:v>65</c:v>
                </c:pt>
                <c:pt idx="539">
                  <c:v>65</c:v>
                </c:pt>
                <c:pt idx="540">
                  <c:v>65</c:v>
                </c:pt>
                <c:pt idx="541">
                  <c:v>65</c:v>
                </c:pt>
                <c:pt idx="542">
                  <c:v>65</c:v>
                </c:pt>
                <c:pt idx="543">
                  <c:v>65</c:v>
                </c:pt>
                <c:pt idx="544">
                  <c:v>65</c:v>
                </c:pt>
                <c:pt idx="545">
                  <c:v>65</c:v>
                </c:pt>
                <c:pt idx="546">
                  <c:v>65</c:v>
                </c:pt>
                <c:pt idx="547">
                  <c:v>65</c:v>
                </c:pt>
                <c:pt idx="548">
                  <c:v>65</c:v>
                </c:pt>
                <c:pt idx="549">
                  <c:v>65</c:v>
                </c:pt>
                <c:pt idx="550">
                  <c:v>65</c:v>
                </c:pt>
                <c:pt idx="551">
                  <c:v>65</c:v>
                </c:pt>
                <c:pt idx="552">
                  <c:v>65</c:v>
                </c:pt>
                <c:pt idx="553">
                  <c:v>65</c:v>
                </c:pt>
                <c:pt idx="554">
                  <c:v>65</c:v>
                </c:pt>
                <c:pt idx="555">
                  <c:v>65</c:v>
                </c:pt>
                <c:pt idx="556">
                  <c:v>65</c:v>
                </c:pt>
                <c:pt idx="557">
                  <c:v>65</c:v>
                </c:pt>
                <c:pt idx="558">
                  <c:v>65</c:v>
                </c:pt>
                <c:pt idx="559">
                  <c:v>65</c:v>
                </c:pt>
                <c:pt idx="560">
                  <c:v>65</c:v>
                </c:pt>
                <c:pt idx="561">
                  <c:v>65</c:v>
                </c:pt>
                <c:pt idx="562">
                  <c:v>65</c:v>
                </c:pt>
                <c:pt idx="563">
                  <c:v>65</c:v>
                </c:pt>
                <c:pt idx="564">
                  <c:v>65</c:v>
                </c:pt>
                <c:pt idx="565">
                  <c:v>65</c:v>
                </c:pt>
                <c:pt idx="566">
                  <c:v>65</c:v>
                </c:pt>
                <c:pt idx="567">
                  <c:v>65</c:v>
                </c:pt>
                <c:pt idx="568">
                  <c:v>65</c:v>
                </c:pt>
                <c:pt idx="569">
                  <c:v>65</c:v>
                </c:pt>
                <c:pt idx="570">
                  <c:v>65</c:v>
                </c:pt>
                <c:pt idx="571">
                  <c:v>65</c:v>
                </c:pt>
                <c:pt idx="572">
                  <c:v>65</c:v>
                </c:pt>
                <c:pt idx="573">
                  <c:v>65</c:v>
                </c:pt>
                <c:pt idx="574">
                  <c:v>65</c:v>
                </c:pt>
                <c:pt idx="575">
                  <c:v>65</c:v>
                </c:pt>
                <c:pt idx="576">
                  <c:v>65</c:v>
                </c:pt>
                <c:pt idx="577">
                  <c:v>65</c:v>
                </c:pt>
                <c:pt idx="578">
                  <c:v>65</c:v>
                </c:pt>
                <c:pt idx="579">
                  <c:v>65</c:v>
                </c:pt>
                <c:pt idx="580">
                  <c:v>65</c:v>
                </c:pt>
                <c:pt idx="581">
                  <c:v>65</c:v>
                </c:pt>
                <c:pt idx="582">
                  <c:v>64</c:v>
                </c:pt>
                <c:pt idx="583">
                  <c:v>64</c:v>
                </c:pt>
                <c:pt idx="584">
                  <c:v>64</c:v>
                </c:pt>
                <c:pt idx="585">
                  <c:v>64</c:v>
                </c:pt>
                <c:pt idx="586">
                  <c:v>64</c:v>
                </c:pt>
                <c:pt idx="587">
                  <c:v>64</c:v>
                </c:pt>
                <c:pt idx="588">
                  <c:v>64</c:v>
                </c:pt>
                <c:pt idx="589">
                  <c:v>64</c:v>
                </c:pt>
                <c:pt idx="590">
                  <c:v>64</c:v>
                </c:pt>
                <c:pt idx="591">
                  <c:v>64</c:v>
                </c:pt>
                <c:pt idx="592">
                  <c:v>64</c:v>
                </c:pt>
                <c:pt idx="593">
                  <c:v>64</c:v>
                </c:pt>
                <c:pt idx="594">
                  <c:v>64</c:v>
                </c:pt>
                <c:pt idx="595">
                  <c:v>64</c:v>
                </c:pt>
                <c:pt idx="596">
                  <c:v>64</c:v>
                </c:pt>
                <c:pt idx="597">
                  <c:v>64</c:v>
                </c:pt>
                <c:pt idx="598">
                  <c:v>64</c:v>
                </c:pt>
                <c:pt idx="599">
                  <c:v>64</c:v>
                </c:pt>
                <c:pt idx="600">
                  <c:v>64</c:v>
                </c:pt>
                <c:pt idx="601">
                  <c:v>64</c:v>
                </c:pt>
                <c:pt idx="602">
                  <c:v>64</c:v>
                </c:pt>
                <c:pt idx="603">
                  <c:v>64</c:v>
                </c:pt>
                <c:pt idx="604">
                  <c:v>64</c:v>
                </c:pt>
                <c:pt idx="605">
                  <c:v>64</c:v>
                </c:pt>
                <c:pt idx="606">
                  <c:v>64</c:v>
                </c:pt>
                <c:pt idx="607">
                  <c:v>64</c:v>
                </c:pt>
                <c:pt idx="608">
                  <c:v>64</c:v>
                </c:pt>
                <c:pt idx="609">
                  <c:v>64</c:v>
                </c:pt>
                <c:pt idx="610">
                  <c:v>64</c:v>
                </c:pt>
                <c:pt idx="611">
                  <c:v>64</c:v>
                </c:pt>
                <c:pt idx="612">
                  <c:v>64</c:v>
                </c:pt>
                <c:pt idx="613">
                  <c:v>64</c:v>
                </c:pt>
                <c:pt idx="614">
                  <c:v>64</c:v>
                </c:pt>
                <c:pt idx="615">
                  <c:v>64</c:v>
                </c:pt>
                <c:pt idx="616">
                  <c:v>64</c:v>
                </c:pt>
                <c:pt idx="617">
                  <c:v>64</c:v>
                </c:pt>
                <c:pt idx="618">
                  <c:v>64</c:v>
                </c:pt>
                <c:pt idx="619">
                  <c:v>64</c:v>
                </c:pt>
                <c:pt idx="620">
                  <c:v>64</c:v>
                </c:pt>
                <c:pt idx="621">
                  <c:v>64</c:v>
                </c:pt>
                <c:pt idx="622">
                  <c:v>64</c:v>
                </c:pt>
                <c:pt idx="623">
                  <c:v>64</c:v>
                </c:pt>
                <c:pt idx="624">
                  <c:v>64</c:v>
                </c:pt>
                <c:pt idx="625">
                  <c:v>64</c:v>
                </c:pt>
                <c:pt idx="626">
                  <c:v>64</c:v>
                </c:pt>
                <c:pt idx="627">
                  <c:v>64</c:v>
                </c:pt>
                <c:pt idx="628">
                  <c:v>64</c:v>
                </c:pt>
                <c:pt idx="629">
                  <c:v>64</c:v>
                </c:pt>
                <c:pt idx="630">
                  <c:v>64</c:v>
                </c:pt>
                <c:pt idx="631">
                  <c:v>64</c:v>
                </c:pt>
                <c:pt idx="632">
                  <c:v>64</c:v>
                </c:pt>
                <c:pt idx="633">
                  <c:v>64</c:v>
                </c:pt>
                <c:pt idx="634">
                  <c:v>64</c:v>
                </c:pt>
                <c:pt idx="635">
                  <c:v>64</c:v>
                </c:pt>
                <c:pt idx="636">
                  <c:v>64</c:v>
                </c:pt>
                <c:pt idx="637">
                  <c:v>64</c:v>
                </c:pt>
                <c:pt idx="638">
                  <c:v>64</c:v>
                </c:pt>
                <c:pt idx="639">
                  <c:v>64</c:v>
                </c:pt>
                <c:pt idx="640">
                  <c:v>64</c:v>
                </c:pt>
                <c:pt idx="641">
                  <c:v>64</c:v>
                </c:pt>
                <c:pt idx="642">
                  <c:v>64</c:v>
                </c:pt>
                <c:pt idx="643">
                  <c:v>64</c:v>
                </c:pt>
                <c:pt idx="644">
                  <c:v>64</c:v>
                </c:pt>
                <c:pt idx="645">
                  <c:v>64</c:v>
                </c:pt>
                <c:pt idx="646">
                  <c:v>64</c:v>
                </c:pt>
                <c:pt idx="647">
                  <c:v>64</c:v>
                </c:pt>
                <c:pt idx="648">
                  <c:v>64</c:v>
                </c:pt>
                <c:pt idx="649">
                  <c:v>64</c:v>
                </c:pt>
                <c:pt idx="650">
                  <c:v>64</c:v>
                </c:pt>
                <c:pt idx="651">
                  <c:v>64</c:v>
                </c:pt>
                <c:pt idx="652">
                  <c:v>63</c:v>
                </c:pt>
                <c:pt idx="653">
                  <c:v>63</c:v>
                </c:pt>
                <c:pt idx="654">
                  <c:v>63</c:v>
                </c:pt>
                <c:pt idx="655">
                  <c:v>63</c:v>
                </c:pt>
                <c:pt idx="656">
                  <c:v>63</c:v>
                </c:pt>
                <c:pt idx="657">
                  <c:v>63</c:v>
                </c:pt>
                <c:pt idx="658">
                  <c:v>63</c:v>
                </c:pt>
                <c:pt idx="659">
                  <c:v>63</c:v>
                </c:pt>
                <c:pt idx="660">
                  <c:v>63</c:v>
                </c:pt>
                <c:pt idx="661">
                  <c:v>63</c:v>
                </c:pt>
                <c:pt idx="662">
                  <c:v>63</c:v>
                </c:pt>
                <c:pt idx="663">
                  <c:v>63</c:v>
                </c:pt>
                <c:pt idx="664">
                  <c:v>63</c:v>
                </c:pt>
                <c:pt idx="665">
                  <c:v>63</c:v>
                </c:pt>
                <c:pt idx="666">
                  <c:v>63</c:v>
                </c:pt>
                <c:pt idx="667">
                  <c:v>63</c:v>
                </c:pt>
                <c:pt idx="668">
                  <c:v>63</c:v>
                </c:pt>
                <c:pt idx="669">
                  <c:v>63</c:v>
                </c:pt>
                <c:pt idx="670">
                  <c:v>63</c:v>
                </c:pt>
                <c:pt idx="671">
                  <c:v>63</c:v>
                </c:pt>
                <c:pt idx="672">
                  <c:v>63</c:v>
                </c:pt>
                <c:pt idx="673">
                  <c:v>63</c:v>
                </c:pt>
                <c:pt idx="674">
                  <c:v>63</c:v>
                </c:pt>
                <c:pt idx="675">
                  <c:v>63</c:v>
                </c:pt>
                <c:pt idx="676">
                  <c:v>63</c:v>
                </c:pt>
                <c:pt idx="677">
                  <c:v>63</c:v>
                </c:pt>
                <c:pt idx="678">
                  <c:v>63</c:v>
                </c:pt>
                <c:pt idx="679">
                  <c:v>63</c:v>
                </c:pt>
                <c:pt idx="680">
                  <c:v>63</c:v>
                </c:pt>
                <c:pt idx="681">
                  <c:v>63</c:v>
                </c:pt>
                <c:pt idx="682">
                  <c:v>63</c:v>
                </c:pt>
                <c:pt idx="683">
                  <c:v>63</c:v>
                </c:pt>
                <c:pt idx="684">
                  <c:v>63</c:v>
                </c:pt>
                <c:pt idx="685">
                  <c:v>63</c:v>
                </c:pt>
                <c:pt idx="686">
                  <c:v>63</c:v>
                </c:pt>
                <c:pt idx="687">
                  <c:v>63</c:v>
                </c:pt>
                <c:pt idx="688">
                  <c:v>63</c:v>
                </c:pt>
                <c:pt idx="689">
                  <c:v>63</c:v>
                </c:pt>
                <c:pt idx="690">
                  <c:v>63</c:v>
                </c:pt>
                <c:pt idx="691">
                  <c:v>63</c:v>
                </c:pt>
                <c:pt idx="692">
                  <c:v>63</c:v>
                </c:pt>
                <c:pt idx="693">
                  <c:v>63</c:v>
                </c:pt>
                <c:pt idx="694">
                  <c:v>63</c:v>
                </c:pt>
                <c:pt idx="695">
                  <c:v>63</c:v>
                </c:pt>
                <c:pt idx="696">
                  <c:v>63</c:v>
                </c:pt>
                <c:pt idx="697">
                  <c:v>63</c:v>
                </c:pt>
                <c:pt idx="698">
                  <c:v>63</c:v>
                </c:pt>
                <c:pt idx="699">
                  <c:v>63</c:v>
                </c:pt>
                <c:pt idx="700">
                  <c:v>63</c:v>
                </c:pt>
                <c:pt idx="701">
                  <c:v>63</c:v>
                </c:pt>
                <c:pt idx="702">
                  <c:v>63</c:v>
                </c:pt>
                <c:pt idx="703">
                  <c:v>63</c:v>
                </c:pt>
                <c:pt idx="704">
                  <c:v>63</c:v>
                </c:pt>
                <c:pt idx="705">
                  <c:v>63</c:v>
                </c:pt>
                <c:pt idx="706">
                  <c:v>63</c:v>
                </c:pt>
                <c:pt idx="707">
                  <c:v>63</c:v>
                </c:pt>
                <c:pt idx="708">
                  <c:v>63</c:v>
                </c:pt>
                <c:pt idx="709">
                  <c:v>63</c:v>
                </c:pt>
                <c:pt idx="710">
                  <c:v>63</c:v>
                </c:pt>
                <c:pt idx="711">
                  <c:v>63</c:v>
                </c:pt>
                <c:pt idx="712">
                  <c:v>63</c:v>
                </c:pt>
                <c:pt idx="713">
                  <c:v>63</c:v>
                </c:pt>
                <c:pt idx="714">
                  <c:v>63</c:v>
                </c:pt>
                <c:pt idx="715">
                  <c:v>63</c:v>
                </c:pt>
                <c:pt idx="716">
                  <c:v>63</c:v>
                </c:pt>
                <c:pt idx="717">
                  <c:v>63</c:v>
                </c:pt>
                <c:pt idx="718">
                  <c:v>63</c:v>
                </c:pt>
                <c:pt idx="719">
                  <c:v>63</c:v>
                </c:pt>
                <c:pt idx="720">
                  <c:v>63</c:v>
                </c:pt>
                <c:pt idx="721">
                  <c:v>63</c:v>
                </c:pt>
                <c:pt idx="722">
                  <c:v>63</c:v>
                </c:pt>
                <c:pt idx="723">
                  <c:v>63</c:v>
                </c:pt>
                <c:pt idx="724">
                  <c:v>63</c:v>
                </c:pt>
                <c:pt idx="725">
                  <c:v>63</c:v>
                </c:pt>
                <c:pt idx="726">
                  <c:v>63</c:v>
                </c:pt>
                <c:pt idx="727">
                  <c:v>63</c:v>
                </c:pt>
                <c:pt idx="728">
                  <c:v>63</c:v>
                </c:pt>
                <c:pt idx="729">
                  <c:v>63</c:v>
                </c:pt>
                <c:pt idx="730">
                  <c:v>63</c:v>
                </c:pt>
                <c:pt idx="731">
                  <c:v>63</c:v>
                </c:pt>
                <c:pt idx="732">
                  <c:v>63</c:v>
                </c:pt>
                <c:pt idx="733">
                  <c:v>63</c:v>
                </c:pt>
                <c:pt idx="734">
                  <c:v>63</c:v>
                </c:pt>
                <c:pt idx="735">
                  <c:v>63</c:v>
                </c:pt>
                <c:pt idx="736">
                  <c:v>63</c:v>
                </c:pt>
                <c:pt idx="737">
                  <c:v>63</c:v>
                </c:pt>
                <c:pt idx="738">
                  <c:v>63</c:v>
                </c:pt>
                <c:pt idx="739">
                  <c:v>63</c:v>
                </c:pt>
                <c:pt idx="740">
                  <c:v>63</c:v>
                </c:pt>
                <c:pt idx="741">
                  <c:v>63</c:v>
                </c:pt>
                <c:pt idx="742">
                  <c:v>63</c:v>
                </c:pt>
                <c:pt idx="743">
                  <c:v>63</c:v>
                </c:pt>
                <c:pt idx="744">
                  <c:v>62</c:v>
                </c:pt>
                <c:pt idx="745">
                  <c:v>62</c:v>
                </c:pt>
                <c:pt idx="746">
                  <c:v>62</c:v>
                </c:pt>
                <c:pt idx="747">
                  <c:v>62</c:v>
                </c:pt>
                <c:pt idx="748">
                  <c:v>62</c:v>
                </c:pt>
                <c:pt idx="749">
                  <c:v>62</c:v>
                </c:pt>
                <c:pt idx="750">
                  <c:v>62</c:v>
                </c:pt>
                <c:pt idx="751">
                  <c:v>62</c:v>
                </c:pt>
                <c:pt idx="752">
                  <c:v>62</c:v>
                </c:pt>
                <c:pt idx="753">
                  <c:v>62</c:v>
                </c:pt>
                <c:pt idx="754">
                  <c:v>62</c:v>
                </c:pt>
                <c:pt idx="755">
                  <c:v>62</c:v>
                </c:pt>
                <c:pt idx="756">
                  <c:v>62</c:v>
                </c:pt>
                <c:pt idx="757">
                  <c:v>62</c:v>
                </c:pt>
                <c:pt idx="758">
                  <c:v>62</c:v>
                </c:pt>
                <c:pt idx="759">
                  <c:v>62</c:v>
                </c:pt>
                <c:pt idx="760">
                  <c:v>62</c:v>
                </c:pt>
                <c:pt idx="761">
                  <c:v>62</c:v>
                </c:pt>
                <c:pt idx="762">
                  <c:v>62</c:v>
                </c:pt>
                <c:pt idx="763">
                  <c:v>62</c:v>
                </c:pt>
                <c:pt idx="764">
                  <c:v>62</c:v>
                </c:pt>
                <c:pt idx="765">
                  <c:v>62</c:v>
                </c:pt>
                <c:pt idx="766">
                  <c:v>62</c:v>
                </c:pt>
                <c:pt idx="767">
                  <c:v>62</c:v>
                </c:pt>
                <c:pt idx="768">
                  <c:v>62</c:v>
                </c:pt>
                <c:pt idx="769">
                  <c:v>62</c:v>
                </c:pt>
                <c:pt idx="770">
                  <c:v>62</c:v>
                </c:pt>
                <c:pt idx="771">
                  <c:v>62</c:v>
                </c:pt>
                <c:pt idx="772">
                  <c:v>62</c:v>
                </c:pt>
                <c:pt idx="773">
                  <c:v>62</c:v>
                </c:pt>
                <c:pt idx="774">
                  <c:v>62</c:v>
                </c:pt>
                <c:pt idx="775">
                  <c:v>62</c:v>
                </c:pt>
                <c:pt idx="776">
                  <c:v>62</c:v>
                </c:pt>
                <c:pt idx="777">
                  <c:v>62</c:v>
                </c:pt>
                <c:pt idx="778">
                  <c:v>62</c:v>
                </c:pt>
                <c:pt idx="779">
                  <c:v>62</c:v>
                </c:pt>
                <c:pt idx="780">
                  <c:v>62</c:v>
                </c:pt>
                <c:pt idx="781">
                  <c:v>62</c:v>
                </c:pt>
                <c:pt idx="782">
                  <c:v>62</c:v>
                </c:pt>
                <c:pt idx="783">
                  <c:v>62</c:v>
                </c:pt>
                <c:pt idx="784">
                  <c:v>62</c:v>
                </c:pt>
                <c:pt idx="785">
                  <c:v>62</c:v>
                </c:pt>
                <c:pt idx="786">
                  <c:v>62</c:v>
                </c:pt>
                <c:pt idx="787">
                  <c:v>62</c:v>
                </c:pt>
                <c:pt idx="788">
                  <c:v>62</c:v>
                </c:pt>
                <c:pt idx="789">
                  <c:v>62</c:v>
                </c:pt>
                <c:pt idx="790">
                  <c:v>62</c:v>
                </c:pt>
                <c:pt idx="791">
                  <c:v>62</c:v>
                </c:pt>
                <c:pt idx="792">
                  <c:v>62</c:v>
                </c:pt>
                <c:pt idx="793">
                  <c:v>62</c:v>
                </c:pt>
                <c:pt idx="794">
                  <c:v>62</c:v>
                </c:pt>
                <c:pt idx="795">
                  <c:v>62</c:v>
                </c:pt>
                <c:pt idx="796">
                  <c:v>62</c:v>
                </c:pt>
                <c:pt idx="797">
                  <c:v>62</c:v>
                </c:pt>
                <c:pt idx="798">
                  <c:v>62</c:v>
                </c:pt>
                <c:pt idx="799">
                  <c:v>62</c:v>
                </c:pt>
                <c:pt idx="800">
                  <c:v>62</c:v>
                </c:pt>
                <c:pt idx="801">
                  <c:v>62</c:v>
                </c:pt>
                <c:pt idx="802">
                  <c:v>62</c:v>
                </c:pt>
                <c:pt idx="803">
                  <c:v>62</c:v>
                </c:pt>
                <c:pt idx="804">
                  <c:v>62</c:v>
                </c:pt>
                <c:pt idx="805">
                  <c:v>62</c:v>
                </c:pt>
                <c:pt idx="806">
                  <c:v>62</c:v>
                </c:pt>
                <c:pt idx="807">
                  <c:v>62</c:v>
                </c:pt>
                <c:pt idx="808">
                  <c:v>62</c:v>
                </c:pt>
                <c:pt idx="809">
                  <c:v>62</c:v>
                </c:pt>
                <c:pt idx="810">
                  <c:v>62</c:v>
                </c:pt>
                <c:pt idx="811">
                  <c:v>62</c:v>
                </c:pt>
                <c:pt idx="812">
                  <c:v>62</c:v>
                </c:pt>
                <c:pt idx="813">
                  <c:v>62</c:v>
                </c:pt>
                <c:pt idx="814">
                  <c:v>62</c:v>
                </c:pt>
                <c:pt idx="815">
                  <c:v>62</c:v>
                </c:pt>
                <c:pt idx="816">
                  <c:v>62</c:v>
                </c:pt>
                <c:pt idx="817">
                  <c:v>62</c:v>
                </c:pt>
                <c:pt idx="818">
                  <c:v>62</c:v>
                </c:pt>
                <c:pt idx="819">
                  <c:v>62</c:v>
                </c:pt>
                <c:pt idx="820">
                  <c:v>62</c:v>
                </c:pt>
                <c:pt idx="821">
                  <c:v>62</c:v>
                </c:pt>
                <c:pt idx="822">
                  <c:v>62</c:v>
                </c:pt>
                <c:pt idx="823">
                  <c:v>62</c:v>
                </c:pt>
                <c:pt idx="824">
                  <c:v>62</c:v>
                </c:pt>
                <c:pt idx="825">
                  <c:v>62</c:v>
                </c:pt>
                <c:pt idx="826">
                  <c:v>62</c:v>
                </c:pt>
                <c:pt idx="827">
                  <c:v>62</c:v>
                </c:pt>
                <c:pt idx="828">
                  <c:v>62</c:v>
                </c:pt>
                <c:pt idx="829">
                  <c:v>62</c:v>
                </c:pt>
                <c:pt idx="830">
                  <c:v>62</c:v>
                </c:pt>
                <c:pt idx="831">
                  <c:v>62</c:v>
                </c:pt>
                <c:pt idx="832">
                  <c:v>62</c:v>
                </c:pt>
                <c:pt idx="833">
                  <c:v>62</c:v>
                </c:pt>
                <c:pt idx="834">
                  <c:v>62</c:v>
                </c:pt>
                <c:pt idx="835">
                  <c:v>62</c:v>
                </c:pt>
                <c:pt idx="836">
                  <c:v>62</c:v>
                </c:pt>
                <c:pt idx="837">
                  <c:v>62</c:v>
                </c:pt>
                <c:pt idx="838">
                  <c:v>62</c:v>
                </c:pt>
                <c:pt idx="839">
                  <c:v>62</c:v>
                </c:pt>
                <c:pt idx="840">
                  <c:v>62</c:v>
                </c:pt>
                <c:pt idx="841">
                  <c:v>62</c:v>
                </c:pt>
                <c:pt idx="842">
                  <c:v>62</c:v>
                </c:pt>
                <c:pt idx="843">
                  <c:v>62</c:v>
                </c:pt>
                <c:pt idx="844">
                  <c:v>62</c:v>
                </c:pt>
                <c:pt idx="845">
                  <c:v>62</c:v>
                </c:pt>
                <c:pt idx="846">
                  <c:v>62</c:v>
                </c:pt>
                <c:pt idx="847">
                  <c:v>62</c:v>
                </c:pt>
                <c:pt idx="848">
                  <c:v>62</c:v>
                </c:pt>
                <c:pt idx="849">
                  <c:v>62</c:v>
                </c:pt>
                <c:pt idx="850">
                  <c:v>62</c:v>
                </c:pt>
                <c:pt idx="851">
                  <c:v>62</c:v>
                </c:pt>
                <c:pt idx="852">
                  <c:v>62</c:v>
                </c:pt>
                <c:pt idx="853">
                  <c:v>62</c:v>
                </c:pt>
                <c:pt idx="854">
                  <c:v>62</c:v>
                </c:pt>
                <c:pt idx="855">
                  <c:v>62</c:v>
                </c:pt>
                <c:pt idx="856">
                  <c:v>62</c:v>
                </c:pt>
                <c:pt idx="857">
                  <c:v>62</c:v>
                </c:pt>
                <c:pt idx="858">
                  <c:v>61</c:v>
                </c:pt>
                <c:pt idx="859">
                  <c:v>61</c:v>
                </c:pt>
                <c:pt idx="860">
                  <c:v>61</c:v>
                </c:pt>
                <c:pt idx="861">
                  <c:v>61</c:v>
                </c:pt>
                <c:pt idx="862">
                  <c:v>61</c:v>
                </c:pt>
                <c:pt idx="863">
                  <c:v>61</c:v>
                </c:pt>
                <c:pt idx="864">
                  <c:v>61</c:v>
                </c:pt>
                <c:pt idx="865">
                  <c:v>61</c:v>
                </c:pt>
                <c:pt idx="866">
                  <c:v>61</c:v>
                </c:pt>
                <c:pt idx="867">
                  <c:v>61</c:v>
                </c:pt>
                <c:pt idx="868">
                  <c:v>61</c:v>
                </c:pt>
                <c:pt idx="869">
                  <c:v>61</c:v>
                </c:pt>
                <c:pt idx="870">
                  <c:v>61</c:v>
                </c:pt>
                <c:pt idx="871">
                  <c:v>61</c:v>
                </c:pt>
                <c:pt idx="872">
                  <c:v>61</c:v>
                </c:pt>
                <c:pt idx="873">
                  <c:v>61</c:v>
                </c:pt>
                <c:pt idx="874">
                  <c:v>61</c:v>
                </c:pt>
                <c:pt idx="875">
                  <c:v>61</c:v>
                </c:pt>
                <c:pt idx="876">
                  <c:v>61</c:v>
                </c:pt>
                <c:pt idx="877">
                  <c:v>61</c:v>
                </c:pt>
                <c:pt idx="878">
                  <c:v>61</c:v>
                </c:pt>
                <c:pt idx="879">
                  <c:v>61</c:v>
                </c:pt>
                <c:pt idx="880">
                  <c:v>61</c:v>
                </c:pt>
                <c:pt idx="881">
                  <c:v>61</c:v>
                </c:pt>
                <c:pt idx="882">
                  <c:v>61</c:v>
                </c:pt>
                <c:pt idx="883">
                  <c:v>61</c:v>
                </c:pt>
                <c:pt idx="884">
                  <c:v>61</c:v>
                </c:pt>
                <c:pt idx="885">
                  <c:v>61</c:v>
                </c:pt>
                <c:pt idx="886">
                  <c:v>61</c:v>
                </c:pt>
                <c:pt idx="887">
                  <c:v>61</c:v>
                </c:pt>
                <c:pt idx="888">
                  <c:v>61</c:v>
                </c:pt>
                <c:pt idx="889">
                  <c:v>61</c:v>
                </c:pt>
                <c:pt idx="890">
                  <c:v>61</c:v>
                </c:pt>
                <c:pt idx="891">
                  <c:v>61</c:v>
                </c:pt>
                <c:pt idx="892">
                  <c:v>61</c:v>
                </c:pt>
                <c:pt idx="893">
                  <c:v>61</c:v>
                </c:pt>
                <c:pt idx="894">
                  <c:v>61</c:v>
                </c:pt>
                <c:pt idx="895">
                  <c:v>61</c:v>
                </c:pt>
                <c:pt idx="896">
                  <c:v>61</c:v>
                </c:pt>
                <c:pt idx="897">
                  <c:v>61</c:v>
                </c:pt>
                <c:pt idx="898">
                  <c:v>61</c:v>
                </c:pt>
                <c:pt idx="899">
                  <c:v>61</c:v>
                </c:pt>
                <c:pt idx="900">
                  <c:v>61</c:v>
                </c:pt>
                <c:pt idx="901">
                  <c:v>61</c:v>
                </c:pt>
                <c:pt idx="902">
                  <c:v>61</c:v>
                </c:pt>
                <c:pt idx="903">
                  <c:v>61</c:v>
                </c:pt>
                <c:pt idx="904">
                  <c:v>61</c:v>
                </c:pt>
                <c:pt idx="905">
                  <c:v>61</c:v>
                </c:pt>
                <c:pt idx="906">
                  <c:v>61</c:v>
                </c:pt>
                <c:pt idx="907">
                  <c:v>61</c:v>
                </c:pt>
                <c:pt idx="908">
                  <c:v>61</c:v>
                </c:pt>
                <c:pt idx="909">
                  <c:v>61</c:v>
                </c:pt>
                <c:pt idx="910">
                  <c:v>61</c:v>
                </c:pt>
                <c:pt idx="911">
                  <c:v>61</c:v>
                </c:pt>
                <c:pt idx="912">
                  <c:v>61</c:v>
                </c:pt>
                <c:pt idx="913">
                  <c:v>61</c:v>
                </c:pt>
                <c:pt idx="914">
                  <c:v>61</c:v>
                </c:pt>
                <c:pt idx="915">
                  <c:v>61</c:v>
                </c:pt>
                <c:pt idx="916">
                  <c:v>61</c:v>
                </c:pt>
                <c:pt idx="917">
                  <c:v>61</c:v>
                </c:pt>
                <c:pt idx="918">
                  <c:v>61</c:v>
                </c:pt>
                <c:pt idx="919">
                  <c:v>61</c:v>
                </c:pt>
                <c:pt idx="920">
                  <c:v>61</c:v>
                </c:pt>
                <c:pt idx="921">
                  <c:v>61</c:v>
                </c:pt>
                <c:pt idx="922">
                  <c:v>61</c:v>
                </c:pt>
                <c:pt idx="923">
                  <c:v>61</c:v>
                </c:pt>
                <c:pt idx="924">
                  <c:v>61</c:v>
                </c:pt>
                <c:pt idx="925">
                  <c:v>61</c:v>
                </c:pt>
                <c:pt idx="926">
                  <c:v>61</c:v>
                </c:pt>
                <c:pt idx="927">
                  <c:v>61</c:v>
                </c:pt>
                <c:pt idx="928">
                  <c:v>61</c:v>
                </c:pt>
                <c:pt idx="929">
                  <c:v>61</c:v>
                </c:pt>
                <c:pt idx="930">
                  <c:v>61</c:v>
                </c:pt>
                <c:pt idx="931">
                  <c:v>61</c:v>
                </c:pt>
                <c:pt idx="932">
                  <c:v>61</c:v>
                </c:pt>
                <c:pt idx="933">
                  <c:v>61</c:v>
                </c:pt>
                <c:pt idx="934">
                  <c:v>61</c:v>
                </c:pt>
                <c:pt idx="935">
                  <c:v>61</c:v>
                </c:pt>
                <c:pt idx="936">
                  <c:v>61</c:v>
                </c:pt>
                <c:pt idx="937">
                  <c:v>61</c:v>
                </c:pt>
                <c:pt idx="938">
                  <c:v>61</c:v>
                </c:pt>
                <c:pt idx="939">
                  <c:v>61</c:v>
                </c:pt>
                <c:pt idx="940">
                  <c:v>61</c:v>
                </c:pt>
                <c:pt idx="941">
                  <c:v>61</c:v>
                </c:pt>
                <c:pt idx="942">
                  <c:v>61</c:v>
                </c:pt>
                <c:pt idx="943">
                  <c:v>61</c:v>
                </c:pt>
                <c:pt idx="944">
                  <c:v>61</c:v>
                </c:pt>
                <c:pt idx="945">
                  <c:v>61</c:v>
                </c:pt>
                <c:pt idx="946">
                  <c:v>61</c:v>
                </c:pt>
                <c:pt idx="947">
                  <c:v>61</c:v>
                </c:pt>
                <c:pt idx="948">
                  <c:v>61</c:v>
                </c:pt>
                <c:pt idx="949">
                  <c:v>61</c:v>
                </c:pt>
                <c:pt idx="950">
                  <c:v>61</c:v>
                </c:pt>
                <c:pt idx="951">
                  <c:v>61</c:v>
                </c:pt>
                <c:pt idx="952">
                  <c:v>61</c:v>
                </c:pt>
                <c:pt idx="953">
                  <c:v>61</c:v>
                </c:pt>
                <c:pt idx="954">
                  <c:v>61</c:v>
                </c:pt>
                <c:pt idx="955">
                  <c:v>61</c:v>
                </c:pt>
                <c:pt idx="956">
                  <c:v>61</c:v>
                </c:pt>
                <c:pt idx="957">
                  <c:v>61</c:v>
                </c:pt>
                <c:pt idx="958">
                  <c:v>61</c:v>
                </c:pt>
                <c:pt idx="959">
                  <c:v>61</c:v>
                </c:pt>
                <c:pt idx="960">
                  <c:v>61</c:v>
                </c:pt>
                <c:pt idx="961">
                  <c:v>61</c:v>
                </c:pt>
                <c:pt idx="962">
                  <c:v>61</c:v>
                </c:pt>
                <c:pt idx="963">
                  <c:v>61</c:v>
                </c:pt>
                <c:pt idx="964">
                  <c:v>61</c:v>
                </c:pt>
                <c:pt idx="965">
                  <c:v>61</c:v>
                </c:pt>
                <c:pt idx="966">
                  <c:v>61</c:v>
                </c:pt>
                <c:pt idx="967">
                  <c:v>61</c:v>
                </c:pt>
                <c:pt idx="968">
                  <c:v>60</c:v>
                </c:pt>
                <c:pt idx="969">
                  <c:v>60</c:v>
                </c:pt>
                <c:pt idx="970">
                  <c:v>60</c:v>
                </c:pt>
                <c:pt idx="971">
                  <c:v>60</c:v>
                </c:pt>
                <c:pt idx="972">
                  <c:v>60</c:v>
                </c:pt>
                <c:pt idx="973">
                  <c:v>60</c:v>
                </c:pt>
                <c:pt idx="974">
                  <c:v>60</c:v>
                </c:pt>
                <c:pt idx="975">
                  <c:v>60</c:v>
                </c:pt>
                <c:pt idx="976">
                  <c:v>60</c:v>
                </c:pt>
                <c:pt idx="977">
                  <c:v>60</c:v>
                </c:pt>
                <c:pt idx="978">
                  <c:v>60</c:v>
                </c:pt>
                <c:pt idx="979">
                  <c:v>60</c:v>
                </c:pt>
                <c:pt idx="980">
                  <c:v>60</c:v>
                </c:pt>
                <c:pt idx="981">
                  <c:v>60</c:v>
                </c:pt>
                <c:pt idx="982">
                  <c:v>60</c:v>
                </c:pt>
                <c:pt idx="983">
                  <c:v>60</c:v>
                </c:pt>
                <c:pt idx="984">
                  <c:v>60</c:v>
                </c:pt>
                <c:pt idx="985">
                  <c:v>60</c:v>
                </c:pt>
                <c:pt idx="986">
                  <c:v>60</c:v>
                </c:pt>
                <c:pt idx="987">
                  <c:v>60</c:v>
                </c:pt>
                <c:pt idx="988">
                  <c:v>60</c:v>
                </c:pt>
                <c:pt idx="989">
                  <c:v>60</c:v>
                </c:pt>
                <c:pt idx="990">
                  <c:v>60</c:v>
                </c:pt>
                <c:pt idx="991">
                  <c:v>60</c:v>
                </c:pt>
                <c:pt idx="992">
                  <c:v>60</c:v>
                </c:pt>
                <c:pt idx="993">
                  <c:v>60</c:v>
                </c:pt>
                <c:pt idx="994">
                  <c:v>60</c:v>
                </c:pt>
                <c:pt idx="995">
                  <c:v>60</c:v>
                </c:pt>
                <c:pt idx="996">
                  <c:v>60</c:v>
                </c:pt>
                <c:pt idx="997">
                  <c:v>60</c:v>
                </c:pt>
                <c:pt idx="998">
                  <c:v>60</c:v>
                </c:pt>
                <c:pt idx="999">
                  <c:v>60</c:v>
                </c:pt>
                <c:pt idx="1000">
                  <c:v>60</c:v>
                </c:pt>
                <c:pt idx="1001">
                  <c:v>60</c:v>
                </c:pt>
                <c:pt idx="1002">
                  <c:v>60</c:v>
                </c:pt>
                <c:pt idx="1003">
                  <c:v>60</c:v>
                </c:pt>
                <c:pt idx="1004">
                  <c:v>60</c:v>
                </c:pt>
                <c:pt idx="1005">
                  <c:v>60</c:v>
                </c:pt>
                <c:pt idx="1006">
                  <c:v>60</c:v>
                </c:pt>
                <c:pt idx="1007">
                  <c:v>60</c:v>
                </c:pt>
                <c:pt idx="1008">
                  <c:v>60</c:v>
                </c:pt>
                <c:pt idx="1009">
                  <c:v>60</c:v>
                </c:pt>
                <c:pt idx="1010">
                  <c:v>60</c:v>
                </c:pt>
                <c:pt idx="1011">
                  <c:v>60</c:v>
                </c:pt>
                <c:pt idx="1012">
                  <c:v>60</c:v>
                </c:pt>
                <c:pt idx="1013">
                  <c:v>60</c:v>
                </c:pt>
                <c:pt idx="1014">
                  <c:v>60</c:v>
                </c:pt>
                <c:pt idx="1015">
                  <c:v>60</c:v>
                </c:pt>
                <c:pt idx="1016">
                  <c:v>60</c:v>
                </c:pt>
                <c:pt idx="1017">
                  <c:v>60</c:v>
                </c:pt>
                <c:pt idx="1018">
                  <c:v>60</c:v>
                </c:pt>
                <c:pt idx="1019">
                  <c:v>60</c:v>
                </c:pt>
                <c:pt idx="1020">
                  <c:v>60</c:v>
                </c:pt>
                <c:pt idx="1021">
                  <c:v>60</c:v>
                </c:pt>
                <c:pt idx="1022">
                  <c:v>60</c:v>
                </c:pt>
                <c:pt idx="1023">
                  <c:v>60</c:v>
                </c:pt>
                <c:pt idx="1024">
                  <c:v>60</c:v>
                </c:pt>
                <c:pt idx="1025">
                  <c:v>60</c:v>
                </c:pt>
                <c:pt idx="1026">
                  <c:v>60</c:v>
                </c:pt>
                <c:pt idx="1027">
                  <c:v>60</c:v>
                </c:pt>
                <c:pt idx="1028">
                  <c:v>60</c:v>
                </c:pt>
                <c:pt idx="1029">
                  <c:v>60</c:v>
                </c:pt>
                <c:pt idx="1030">
                  <c:v>60</c:v>
                </c:pt>
                <c:pt idx="1031">
                  <c:v>60</c:v>
                </c:pt>
                <c:pt idx="1032">
                  <c:v>60</c:v>
                </c:pt>
                <c:pt idx="1033">
                  <c:v>60</c:v>
                </c:pt>
                <c:pt idx="1034">
                  <c:v>60</c:v>
                </c:pt>
                <c:pt idx="1035">
                  <c:v>60</c:v>
                </c:pt>
                <c:pt idx="1036">
                  <c:v>60</c:v>
                </c:pt>
                <c:pt idx="1037">
                  <c:v>60</c:v>
                </c:pt>
                <c:pt idx="1038">
                  <c:v>60</c:v>
                </c:pt>
                <c:pt idx="1039">
                  <c:v>60</c:v>
                </c:pt>
                <c:pt idx="1040">
                  <c:v>60</c:v>
                </c:pt>
                <c:pt idx="1041">
                  <c:v>60</c:v>
                </c:pt>
                <c:pt idx="1042">
                  <c:v>60</c:v>
                </c:pt>
                <c:pt idx="1043">
                  <c:v>60</c:v>
                </c:pt>
                <c:pt idx="1044">
                  <c:v>60</c:v>
                </c:pt>
                <c:pt idx="1045">
                  <c:v>60</c:v>
                </c:pt>
                <c:pt idx="1046">
                  <c:v>60</c:v>
                </c:pt>
                <c:pt idx="1047">
                  <c:v>60</c:v>
                </c:pt>
                <c:pt idx="1048">
                  <c:v>60</c:v>
                </c:pt>
                <c:pt idx="1049">
                  <c:v>60</c:v>
                </c:pt>
                <c:pt idx="1050">
                  <c:v>60</c:v>
                </c:pt>
                <c:pt idx="1051">
                  <c:v>60</c:v>
                </c:pt>
                <c:pt idx="1052">
                  <c:v>60</c:v>
                </c:pt>
                <c:pt idx="1053">
                  <c:v>60</c:v>
                </c:pt>
                <c:pt idx="1054">
                  <c:v>60</c:v>
                </c:pt>
                <c:pt idx="1055">
                  <c:v>60</c:v>
                </c:pt>
                <c:pt idx="1056">
                  <c:v>60</c:v>
                </c:pt>
                <c:pt idx="1057">
                  <c:v>60</c:v>
                </c:pt>
                <c:pt idx="1058">
                  <c:v>60</c:v>
                </c:pt>
                <c:pt idx="1059">
                  <c:v>60</c:v>
                </c:pt>
                <c:pt idx="1060">
                  <c:v>60</c:v>
                </c:pt>
                <c:pt idx="1061">
                  <c:v>60</c:v>
                </c:pt>
                <c:pt idx="1062">
                  <c:v>60</c:v>
                </c:pt>
                <c:pt idx="1063">
                  <c:v>60</c:v>
                </c:pt>
                <c:pt idx="1064">
                  <c:v>60</c:v>
                </c:pt>
                <c:pt idx="1065">
                  <c:v>60</c:v>
                </c:pt>
                <c:pt idx="1066">
                  <c:v>60</c:v>
                </c:pt>
                <c:pt idx="1067">
                  <c:v>60</c:v>
                </c:pt>
                <c:pt idx="1068">
                  <c:v>60</c:v>
                </c:pt>
                <c:pt idx="1069">
                  <c:v>60</c:v>
                </c:pt>
                <c:pt idx="1070">
                  <c:v>60</c:v>
                </c:pt>
                <c:pt idx="1071">
                  <c:v>60</c:v>
                </c:pt>
                <c:pt idx="1072">
                  <c:v>60</c:v>
                </c:pt>
                <c:pt idx="1073">
                  <c:v>60</c:v>
                </c:pt>
                <c:pt idx="1074">
                  <c:v>60</c:v>
                </c:pt>
                <c:pt idx="1075">
                  <c:v>60</c:v>
                </c:pt>
                <c:pt idx="1076">
                  <c:v>60</c:v>
                </c:pt>
                <c:pt idx="1077">
                  <c:v>60</c:v>
                </c:pt>
                <c:pt idx="1078">
                  <c:v>60</c:v>
                </c:pt>
                <c:pt idx="1079">
                  <c:v>60</c:v>
                </c:pt>
                <c:pt idx="1080">
                  <c:v>60</c:v>
                </c:pt>
                <c:pt idx="1081">
                  <c:v>60</c:v>
                </c:pt>
                <c:pt idx="1082">
                  <c:v>60</c:v>
                </c:pt>
                <c:pt idx="1083">
                  <c:v>60</c:v>
                </c:pt>
                <c:pt idx="1084">
                  <c:v>60</c:v>
                </c:pt>
                <c:pt idx="1085">
                  <c:v>59</c:v>
                </c:pt>
                <c:pt idx="1086">
                  <c:v>59</c:v>
                </c:pt>
                <c:pt idx="1087">
                  <c:v>59</c:v>
                </c:pt>
                <c:pt idx="1088">
                  <c:v>59</c:v>
                </c:pt>
                <c:pt idx="1089">
                  <c:v>59</c:v>
                </c:pt>
                <c:pt idx="1090">
                  <c:v>59</c:v>
                </c:pt>
                <c:pt idx="1091">
                  <c:v>59</c:v>
                </c:pt>
                <c:pt idx="1092">
                  <c:v>59</c:v>
                </c:pt>
                <c:pt idx="1093">
                  <c:v>59</c:v>
                </c:pt>
                <c:pt idx="1094">
                  <c:v>59</c:v>
                </c:pt>
                <c:pt idx="1095">
                  <c:v>59</c:v>
                </c:pt>
                <c:pt idx="1096">
                  <c:v>59</c:v>
                </c:pt>
                <c:pt idx="1097">
                  <c:v>59</c:v>
                </c:pt>
                <c:pt idx="1098">
                  <c:v>59</c:v>
                </c:pt>
                <c:pt idx="1099">
                  <c:v>59</c:v>
                </c:pt>
                <c:pt idx="1100">
                  <c:v>59</c:v>
                </c:pt>
                <c:pt idx="1101">
                  <c:v>59</c:v>
                </c:pt>
                <c:pt idx="1102">
                  <c:v>59</c:v>
                </c:pt>
                <c:pt idx="1103">
                  <c:v>59</c:v>
                </c:pt>
                <c:pt idx="1104">
                  <c:v>59</c:v>
                </c:pt>
                <c:pt idx="1105">
                  <c:v>59</c:v>
                </c:pt>
                <c:pt idx="1106">
                  <c:v>59</c:v>
                </c:pt>
                <c:pt idx="1107">
                  <c:v>59</c:v>
                </c:pt>
                <c:pt idx="1108">
                  <c:v>59</c:v>
                </c:pt>
                <c:pt idx="1109">
                  <c:v>59</c:v>
                </c:pt>
                <c:pt idx="1110">
                  <c:v>59</c:v>
                </c:pt>
                <c:pt idx="1111">
                  <c:v>59</c:v>
                </c:pt>
                <c:pt idx="1112">
                  <c:v>59</c:v>
                </c:pt>
                <c:pt idx="1113">
                  <c:v>59</c:v>
                </c:pt>
                <c:pt idx="1114">
                  <c:v>59</c:v>
                </c:pt>
                <c:pt idx="1115">
                  <c:v>59</c:v>
                </c:pt>
                <c:pt idx="1116">
                  <c:v>59</c:v>
                </c:pt>
                <c:pt idx="1117">
                  <c:v>59</c:v>
                </c:pt>
                <c:pt idx="1118">
                  <c:v>59</c:v>
                </c:pt>
                <c:pt idx="1119">
                  <c:v>59</c:v>
                </c:pt>
                <c:pt idx="1120">
                  <c:v>59</c:v>
                </c:pt>
                <c:pt idx="1121">
                  <c:v>59</c:v>
                </c:pt>
                <c:pt idx="1122">
                  <c:v>59</c:v>
                </c:pt>
                <c:pt idx="1123">
                  <c:v>59</c:v>
                </c:pt>
                <c:pt idx="1124">
                  <c:v>59</c:v>
                </c:pt>
                <c:pt idx="1125">
                  <c:v>59</c:v>
                </c:pt>
                <c:pt idx="1126">
                  <c:v>59</c:v>
                </c:pt>
                <c:pt idx="1127">
                  <c:v>59</c:v>
                </c:pt>
                <c:pt idx="1128">
                  <c:v>59</c:v>
                </c:pt>
                <c:pt idx="1129">
                  <c:v>59</c:v>
                </c:pt>
                <c:pt idx="1130">
                  <c:v>59</c:v>
                </c:pt>
                <c:pt idx="1131">
                  <c:v>59</c:v>
                </c:pt>
                <c:pt idx="1132">
                  <c:v>59</c:v>
                </c:pt>
                <c:pt idx="1133">
                  <c:v>59</c:v>
                </c:pt>
                <c:pt idx="1134">
                  <c:v>59</c:v>
                </c:pt>
                <c:pt idx="1135">
                  <c:v>59</c:v>
                </c:pt>
                <c:pt idx="1136">
                  <c:v>59</c:v>
                </c:pt>
                <c:pt idx="1137">
                  <c:v>59</c:v>
                </c:pt>
                <c:pt idx="1138">
                  <c:v>59</c:v>
                </c:pt>
                <c:pt idx="1139">
                  <c:v>59</c:v>
                </c:pt>
                <c:pt idx="1140">
                  <c:v>59</c:v>
                </c:pt>
                <c:pt idx="1141">
                  <c:v>59</c:v>
                </c:pt>
                <c:pt idx="1142">
                  <c:v>59</c:v>
                </c:pt>
                <c:pt idx="1143">
                  <c:v>59</c:v>
                </c:pt>
                <c:pt idx="1144">
                  <c:v>59</c:v>
                </c:pt>
                <c:pt idx="1145">
                  <c:v>59</c:v>
                </c:pt>
                <c:pt idx="1146">
                  <c:v>59</c:v>
                </c:pt>
                <c:pt idx="1147">
                  <c:v>59</c:v>
                </c:pt>
                <c:pt idx="1148">
                  <c:v>59</c:v>
                </c:pt>
                <c:pt idx="1149">
                  <c:v>59</c:v>
                </c:pt>
                <c:pt idx="1150">
                  <c:v>59</c:v>
                </c:pt>
                <c:pt idx="1151">
                  <c:v>59</c:v>
                </c:pt>
                <c:pt idx="1152">
                  <c:v>59</c:v>
                </c:pt>
                <c:pt idx="1153">
                  <c:v>59</c:v>
                </c:pt>
                <c:pt idx="1154">
                  <c:v>59</c:v>
                </c:pt>
                <c:pt idx="1155">
                  <c:v>59</c:v>
                </c:pt>
                <c:pt idx="1156">
                  <c:v>59</c:v>
                </c:pt>
                <c:pt idx="1157">
                  <c:v>59</c:v>
                </c:pt>
                <c:pt idx="1158">
                  <c:v>59</c:v>
                </c:pt>
                <c:pt idx="1159">
                  <c:v>59</c:v>
                </c:pt>
                <c:pt idx="1160">
                  <c:v>59</c:v>
                </c:pt>
                <c:pt idx="1161">
                  <c:v>59</c:v>
                </c:pt>
                <c:pt idx="1162">
                  <c:v>59</c:v>
                </c:pt>
                <c:pt idx="1163">
                  <c:v>59</c:v>
                </c:pt>
                <c:pt idx="1164">
                  <c:v>59</c:v>
                </c:pt>
                <c:pt idx="1165">
                  <c:v>59</c:v>
                </c:pt>
                <c:pt idx="1166">
                  <c:v>59</c:v>
                </c:pt>
                <c:pt idx="1167">
                  <c:v>59</c:v>
                </c:pt>
                <c:pt idx="1168">
                  <c:v>59</c:v>
                </c:pt>
                <c:pt idx="1169">
                  <c:v>59</c:v>
                </c:pt>
                <c:pt idx="1170">
                  <c:v>59</c:v>
                </c:pt>
                <c:pt idx="1171">
                  <c:v>59</c:v>
                </c:pt>
                <c:pt idx="1172">
                  <c:v>59</c:v>
                </c:pt>
                <c:pt idx="1173">
                  <c:v>59</c:v>
                </c:pt>
                <c:pt idx="1174">
                  <c:v>59</c:v>
                </c:pt>
                <c:pt idx="1175">
                  <c:v>59</c:v>
                </c:pt>
                <c:pt idx="1176">
                  <c:v>59</c:v>
                </c:pt>
                <c:pt idx="1177">
                  <c:v>59</c:v>
                </c:pt>
                <c:pt idx="1178">
                  <c:v>59</c:v>
                </c:pt>
                <c:pt idx="1179">
                  <c:v>59</c:v>
                </c:pt>
                <c:pt idx="1180">
                  <c:v>59</c:v>
                </c:pt>
                <c:pt idx="1181">
                  <c:v>59</c:v>
                </c:pt>
                <c:pt idx="1182">
                  <c:v>59</c:v>
                </c:pt>
                <c:pt idx="1183">
                  <c:v>59</c:v>
                </c:pt>
                <c:pt idx="1184">
                  <c:v>59</c:v>
                </c:pt>
                <c:pt idx="1185">
                  <c:v>59</c:v>
                </c:pt>
                <c:pt idx="1186">
                  <c:v>59</c:v>
                </c:pt>
                <c:pt idx="1187">
                  <c:v>59</c:v>
                </c:pt>
                <c:pt idx="1188">
                  <c:v>59</c:v>
                </c:pt>
                <c:pt idx="1189">
                  <c:v>59</c:v>
                </c:pt>
                <c:pt idx="1190">
                  <c:v>59</c:v>
                </c:pt>
                <c:pt idx="1191">
                  <c:v>59</c:v>
                </c:pt>
                <c:pt idx="1192">
                  <c:v>59</c:v>
                </c:pt>
                <c:pt idx="1193">
                  <c:v>59</c:v>
                </c:pt>
                <c:pt idx="1194">
                  <c:v>59</c:v>
                </c:pt>
                <c:pt idx="1195">
                  <c:v>59</c:v>
                </c:pt>
                <c:pt idx="1196">
                  <c:v>59</c:v>
                </c:pt>
                <c:pt idx="1197">
                  <c:v>59</c:v>
                </c:pt>
                <c:pt idx="1198">
                  <c:v>59</c:v>
                </c:pt>
                <c:pt idx="1199">
                  <c:v>59</c:v>
                </c:pt>
                <c:pt idx="1200">
                  <c:v>59</c:v>
                </c:pt>
                <c:pt idx="1201">
                  <c:v>59</c:v>
                </c:pt>
                <c:pt idx="1202">
                  <c:v>59</c:v>
                </c:pt>
                <c:pt idx="1203">
                  <c:v>59</c:v>
                </c:pt>
                <c:pt idx="1204">
                  <c:v>59</c:v>
                </c:pt>
                <c:pt idx="1205">
                  <c:v>59</c:v>
                </c:pt>
                <c:pt idx="1206">
                  <c:v>59</c:v>
                </c:pt>
                <c:pt idx="1207">
                  <c:v>59</c:v>
                </c:pt>
                <c:pt idx="1208">
                  <c:v>58</c:v>
                </c:pt>
                <c:pt idx="1209">
                  <c:v>58</c:v>
                </c:pt>
                <c:pt idx="1210">
                  <c:v>58</c:v>
                </c:pt>
                <c:pt idx="1211">
                  <c:v>58</c:v>
                </c:pt>
                <c:pt idx="1212">
                  <c:v>58</c:v>
                </c:pt>
                <c:pt idx="1213">
                  <c:v>58</c:v>
                </c:pt>
                <c:pt idx="1214">
                  <c:v>58</c:v>
                </c:pt>
                <c:pt idx="1215">
                  <c:v>58</c:v>
                </c:pt>
                <c:pt idx="1216">
                  <c:v>58</c:v>
                </c:pt>
                <c:pt idx="1217">
                  <c:v>58</c:v>
                </c:pt>
                <c:pt idx="1218">
                  <c:v>58</c:v>
                </c:pt>
                <c:pt idx="1219">
                  <c:v>58</c:v>
                </c:pt>
                <c:pt idx="1220">
                  <c:v>58</c:v>
                </c:pt>
                <c:pt idx="1221">
                  <c:v>58</c:v>
                </c:pt>
                <c:pt idx="1222">
                  <c:v>58</c:v>
                </c:pt>
                <c:pt idx="1223">
                  <c:v>58</c:v>
                </c:pt>
                <c:pt idx="1224">
                  <c:v>58</c:v>
                </c:pt>
                <c:pt idx="1225">
                  <c:v>58</c:v>
                </c:pt>
                <c:pt idx="1226">
                  <c:v>58</c:v>
                </c:pt>
                <c:pt idx="1227">
                  <c:v>58</c:v>
                </c:pt>
                <c:pt idx="1228">
                  <c:v>58</c:v>
                </c:pt>
                <c:pt idx="1229">
                  <c:v>58</c:v>
                </c:pt>
                <c:pt idx="1230">
                  <c:v>58</c:v>
                </c:pt>
                <c:pt idx="1231">
                  <c:v>58</c:v>
                </c:pt>
                <c:pt idx="1232">
                  <c:v>58</c:v>
                </c:pt>
                <c:pt idx="1233">
                  <c:v>58</c:v>
                </c:pt>
                <c:pt idx="1234">
                  <c:v>58</c:v>
                </c:pt>
                <c:pt idx="1235">
                  <c:v>58</c:v>
                </c:pt>
                <c:pt idx="1236">
                  <c:v>58</c:v>
                </c:pt>
                <c:pt idx="1237">
                  <c:v>58</c:v>
                </c:pt>
                <c:pt idx="1238">
                  <c:v>58</c:v>
                </c:pt>
                <c:pt idx="1239">
                  <c:v>58</c:v>
                </c:pt>
                <c:pt idx="1240">
                  <c:v>58</c:v>
                </c:pt>
                <c:pt idx="1241">
                  <c:v>58</c:v>
                </c:pt>
                <c:pt idx="1242">
                  <c:v>58</c:v>
                </c:pt>
                <c:pt idx="1243">
                  <c:v>58</c:v>
                </c:pt>
                <c:pt idx="1244">
                  <c:v>58</c:v>
                </c:pt>
                <c:pt idx="1245">
                  <c:v>58</c:v>
                </c:pt>
                <c:pt idx="1246">
                  <c:v>58</c:v>
                </c:pt>
                <c:pt idx="1247">
                  <c:v>58</c:v>
                </c:pt>
                <c:pt idx="1248">
                  <c:v>58</c:v>
                </c:pt>
                <c:pt idx="1249">
                  <c:v>58</c:v>
                </c:pt>
                <c:pt idx="1250">
                  <c:v>58</c:v>
                </c:pt>
                <c:pt idx="1251">
                  <c:v>58</c:v>
                </c:pt>
                <c:pt idx="1252">
                  <c:v>58</c:v>
                </c:pt>
                <c:pt idx="1253">
                  <c:v>58</c:v>
                </c:pt>
                <c:pt idx="1254">
                  <c:v>58</c:v>
                </c:pt>
                <c:pt idx="1255">
                  <c:v>58</c:v>
                </c:pt>
                <c:pt idx="1256">
                  <c:v>58</c:v>
                </c:pt>
                <c:pt idx="1257">
                  <c:v>58</c:v>
                </c:pt>
                <c:pt idx="1258">
                  <c:v>58</c:v>
                </c:pt>
                <c:pt idx="1259">
                  <c:v>58</c:v>
                </c:pt>
                <c:pt idx="1260">
                  <c:v>58</c:v>
                </c:pt>
                <c:pt idx="1261">
                  <c:v>58</c:v>
                </c:pt>
                <c:pt idx="1262">
                  <c:v>58</c:v>
                </c:pt>
                <c:pt idx="1263">
                  <c:v>58</c:v>
                </c:pt>
                <c:pt idx="1264">
                  <c:v>58</c:v>
                </c:pt>
                <c:pt idx="1265">
                  <c:v>58</c:v>
                </c:pt>
                <c:pt idx="1266">
                  <c:v>58</c:v>
                </c:pt>
                <c:pt idx="1267">
                  <c:v>58</c:v>
                </c:pt>
                <c:pt idx="1268">
                  <c:v>58</c:v>
                </c:pt>
                <c:pt idx="1269">
                  <c:v>58</c:v>
                </c:pt>
                <c:pt idx="1270">
                  <c:v>58</c:v>
                </c:pt>
                <c:pt idx="1271">
                  <c:v>58</c:v>
                </c:pt>
                <c:pt idx="1272">
                  <c:v>58</c:v>
                </c:pt>
                <c:pt idx="1273">
                  <c:v>58</c:v>
                </c:pt>
                <c:pt idx="1274">
                  <c:v>58</c:v>
                </c:pt>
                <c:pt idx="1275">
                  <c:v>58</c:v>
                </c:pt>
                <c:pt idx="1276">
                  <c:v>58</c:v>
                </c:pt>
                <c:pt idx="1277">
                  <c:v>58</c:v>
                </c:pt>
                <c:pt idx="1278">
                  <c:v>58</c:v>
                </c:pt>
                <c:pt idx="1279">
                  <c:v>58</c:v>
                </c:pt>
                <c:pt idx="1280">
                  <c:v>58</c:v>
                </c:pt>
                <c:pt idx="1281">
                  <c:v>58</c:v>
                </c:pt>
                <c:pt idx="1282">
                  <c:v>58</c:v>
                </c:pt>
                <c:pt idx="1283">
                  <c:v>58</c:v>
                </c:pt>
                <c:pt idx="1284">
                  <c:v>58</c:v>
                </c:pt>
                <c:pt idx="1285">
                  <c:v>58</c:v>
                </c:pt>
                <c:pt idx="1286">
                  <c:v>58</c:v>
                </c:pt>
                <c:pt idx="1287">
                  <c:v>58</c:v>
                </c:pt>
                <c:pt idx="1288">
                  <c:v>58</c:v>
                </c:pt>
                <c:pt idx="1289">
                  <c:v>58</c:v>
                </c:pt>
                <c:pt idx="1290">
                  <c:v>58</c:v>
                </c:pt>
                <c:pt idx="1291">
                  <c:v>58</c:v>
                </c:pt>
                <c:pt idx="1292">
                  <c:v>58</c:v>
                </c:pt>
                <c:pt idx="1293">
                  <c:v>58</c:v>
                </c:pt>
                <c:pt idx="1294">
                  <c:v>58</c:v>
                </c:pt>
                <c:pt idx="1295">
                  <c:v>58</c:v>
                </c:pt>
                <c:pt idx="1296">
                  <c:v>58</c:v>
                </c:pt>
                <c:pt idx="1297">
                  <c:v>58</c:v>
                </c:pt>
                <c:pt idx="1298">
                  <c:v>58</c:v>
                </c:pt>
                <c:pt idx="1299">
                  <c:v>58</c:v>
                </c:pt>
                <c:pt idx="1300">
                  <c:v>58</c:v>
                </c:pt>
                <c:pt idx="1301">
                  <c:v>58</c:v>
                </c:pt>
                <c:pt idx="1302">
                  <c:v>58</c:v>
                </c:pt>
                <c:pt idx="1303">
                  <c:v>58</c:v>
                </c:pt>
                <c:pt idx="1304">
                  <c:v>58</c:v>
                </c:pt>
                <c:pt idx="1305">
                  <c:v>58</c:v>
                </c:pt>
                <c:pt idx="1306">
                  <c:v>58</c:v>
                </c:pt>
                <c:pt idx="1307">
                  <c:v>58</c:v>
                </c:pt>
                <c:pt idx="1308">
                  <c:v>58</c:v>
                </c:pt>
                <c:pt idx="1309">
                  <c:v>58</c:v>
                </c:pt>
                <c:pt idx="1310">
                  <c:v>58</c:v>
                </c:pt>
                <c:pt idx="1311">
                  <c:v>58</c:v>
                </c:pt>
                <c:pt idx="1312">
                  <c:v>58</c:v>
                </c:pt>
                <c:pt idx="1313">
                  <c:v>58</c:v>
                </c:pt>
                <c:pt idx="1314">
                  <c:v>58</c:v>
                </c:pt>
                <c:pt idx="1315">
                  <c:v>58</c:v>
                </c:pt>
                <c:pt idx="1316">
                  <c:v>58</c:v>
                </c:pt>
                <c:pt idx="1317">
                  <c:v>58</c:v>
                </c:pt>
                <c:pt idx="1318">
                  <c:v>58</c:v>
                </c:pt>
                <c:pt idx="1319">
                  <c:v>58</c:v>
                </c:pt>
                <c:pt idx="1320">
                  <c:v>58</c:v>
                </c:pt>
                <c:pt idx="1321">
                  <c:v>58</c:v>
                </c:pt>
                <c:pt idx="1322">
                  <c:v>58</c:v>
                </c:pt>
                <c:pt idx="1323">
                  <c:v>58</c:v>
                </c:pt>
                <c:pt idx="1324">
                  <c:v>58</c:v>
                </c:pt>
                <c:pt idx="1325">
                  <c:v>58</c:v>
                </c:pt>
                <c:pt idx="1326">
                  <c:v>58</c:v>
                </c:pt>
                <c:pt idx="1327">
                  <c:v>58</c:v>
                </c:pt>
                <c:pt idx="1328">
                  <c:v>58</c:v>
                </c:pt>
                <c:pt idx="1329">
                  <c:v>58</c:v>
                </c:pt>
                <c:pt idx="1330">
                  <c:v>58</c:v>
                </c:pt>
                <c:pt idx="1331">
                  <c:v>58</c:v>
                </c:pt>
                <c:pt idx="1332">
                  <c:v>58</c:v>
                </c:pt>
                <c:pt idx="1333">
                  <c:v>58</c:v>
                </c:pt>
                <c:pt idx="1334">
                  <c:v>58</c:v>
                </c:pt>
                <c:pt idx="1335">
                  <c:v>58</c:v>
                </c:pt>
                <c:pt idx="1336">
                  <c:v>58</c:v>
                </c:pt>
                <c:pt idx="1337">
                  <c:v>58</c:v>
                </c:pt>
                <c:pt idx="1338">
                  <c:v>58</c:v>
                </c:pt>
                <c:pt idx="1339">
                  <c:v>58</c:v>
                </c:pt>
                <c:pt idx="1340">
                  <c:v>58</c:v>
                </c:pt>
                <c:pt idx="1341">
                  <c:v>57</c:v>
                </c:pt>
                <c:pt idx="1342">
                  <c:v>57</c:v>
                </c:pt>
                <c:pt idx="1343">
                  <c:v>57</c:v>
                </c:pt>
                <c:pt idx="1344">
                  <c:v>57</c:v>
                </c:pt>
                <c:pt idx="1345">
                  <c:v>57</c:v>
                </c:pt>
                <c:pt idx="1346">
                  <c:v>57</c:v>
                </c:pt>
                <c:pt idx="1347">
                  <c:v>57</c:v>
                </c:pt>
                <c:pt idx="1348">
                  <c:v>57</c:v>
                </c:pt>
                <c:pt idx="1349">
                  <c:v>57</c:v>
                </c:pt>
                <c:pt idx="1350">
                  <c:v>57</c:v>
                </c:pt>
                <c:pt idx="1351">
                  <c:v>57</c:v>
                </c:pt>
                <c:pt idx="1352">
                  <c:v>57</c:v>
                </c:pt>
                <c:pt idx="1353">
                  <c:v>57</c:v>
                </c:pt>
                <c:pt idx="1354">
                  <c:v>57</c:v>
                </c:pt>
                <c:pt idx="1355">
                  <c:v>57</c:v>
                </c:pt>
                <c:pt idx="1356">
                  <c:v>57</c:v>
                </c:pt>
                <c:pt idx="1357">
                  <c:v>57</c:v>
                </c:pt>
                <c:pt idx="1358">
                  <c:v>57</c:v>
                </c:pt>
                <c:pt idx="1359">
                  <c:v>57</c:v>
                </c:pt>
                <c:pt idx="1360">
                  <c:v>57</c:v>
                </c:pt>
                <c:pt idx="1361">
                  <c:v>57</c:v>
                </c:pt>
                <c:pt idx="1362">
                  <c:v>57</c:v>
                </c:pt>
                <c:pt idx="1363">
                  <c:v>57</c:v>
                </c:pt>
                <c:pt idx="1364">
                  <c:v>57</c:v>
                </c:pt>
                <c:pt idx="1365">
                  <c:v>57</c:v>
                </c:pt>
                <c:pt idx="1366">
                  <c:v>57</c:v>
                </c:pt>
                <c:pt idx="1367">
                  <c:v>57</c:v>
                </c:pt>
                <c:pt idx="1368">
                  <c:v>57</c:v>
                </c:pt>
                <c:pt idx="1369">
                  <c:v>57</c:v>
                </c:pt>
                <c:pt idx="1370">
                  <c:v>57</c:v>
                </c:pt>
                <c:pt idx="1371">
                  <c:v>57</c:v>
                </c:pt>
                <c:pt idx="1372">
                  <c:v>57</c:v>
                </c:pt>
                <c:pt idx="1373">
                  <c:v>57</c:v>
                </c:pt>
                <c:pt idx="1374">
                  <c:v>57</c:v>
                </c:pt>
                <c:pt idx="1375">
                  <c:v>57</c:v>
                </c:pt>
                <c:pt idx="1376">
                  <c:v>57</c:v>
                </c:pt>
                <c:pt idx="1377">
                  <c:v>57</c:v>
                </c:pt>
                <c:pt idx="1378">
                  <c:v>57</c:v>
                </c:pt>
                <c:pt idx="1379">
                  <c:v>57</c:v>
                </c:pt>
                <c:pt idx="1380">
                  <c:v>57</c:v>
                </c:pt>
                <c:pt idx="1381">
                  <c:v>57</c:v>
                </c:pt>
                <c:pt idx="1382">
                  <c:v>57</c:v>
                </c:pt>
                <c:pt idx="1383">
                  <c:v>57</c:v>
                </c:pt>
                <c:pt idx="1384">
                  <c:v>57</c:v>
                </c:pt>
                <c:pt idx="1385">
                  <c:v>57</c:v>
                </c:pt>
                <c:pt idx="1386">
                  <c:v>57</c:v>
                </c:pt>
                <c:pt idx="1387">
                  <c:v>57</c:v>
                </c:pt>
                <c:pt idx="1388">
                  <c:v>57</c:v>
                </c:pt>
                <c:pt idx="1389">
                  <c:v>57</c:v>
                </c:pt>
                <c:pt idx="1390">
                  <c:v>57</c:v>
                </c:pt>
                <c:pt idx="1391">
                  <c:v>57</c:v>
                </c:pt>
                <c:pt idx="1392">
                  <c:v>57</c:v>
                </c:pt>
                <c:pt idx="1393">
                  <c:v>57</c:v>
                </c:pt>
                <c:pt idx="1394">
                  <c:v>57</c:v>
                </c:pt>
                <c:pt idx="1395">
                  <c:v>57</c:v>
                </c:pt>
                <c:pt idx="1396">
                  <c:v>57</c:v>
                </c:pt>
                <c:pt idx="1397">
                  <c:v>57</c:v>
                </c:pt>
                <c:pt idx="1398">
                  <c:v>57</c:v>
                </c:pt>
                <c:pt idx="1399">
                  <c:v>57</c:v>
                </c:pt>
                <c:pt idx="1400">
                  <c:v>57</c:v>
                </c:pt>
                <c:pt idx="1401">
                  <c:v>57</c:v>
                </c:pt>
                <c:pt idx="1402">
                  <c:v>57</c:v>
                </c:pt>
                <c:pt idx="1403">
                  <c:v>57</c:v>
                </c:pt>
                <c:pt idx="1404">
                  <c:v>57</c:v>
                </c:pt>
                <c:pt idx="1405">
                  <c:v>57</c:v>
                </c:pt>
                <c:pt idx="1406">
                  <c:v>57</c:v>
                </c:pt>
                <c:pt idx="1407">
                  <c:v>57</c:v>
                </c:pt>
                <c:pt idx="1408">
                  <c:v>57</c:v>
                </c:pt>
                <c:pt idx="1409">
                  <c:v>57</c:v>
                </c:pt>
                <c:pt idx="1410">
                  <c:v>57</c:v>
                </c:pt>
                <c:pt idx="1411">
                  <c:v>57</c:v>
                </c:pt>
                <c:pt idx="1412">
                  <c:v>57</c:v>
                </c:pt>
                <c:pt idx="1413">
                  <c:v>57</c:v>
                </c:pt>
                <c:pt idx="1414">
                  <c:v>57</c:v>
                </c:pt>
                <c:pt idx="1415">
                  <c:v>57</c:v>
                </c:pt>
                <c:pt idx="1416">
                  <c:v>57</c:v>
                </c:pt>
                <c:pt idx="1417">
                  <c:v>57</c:v>
                </c:pt>
                <c:pt idx="1418">
                  <c:v>57</c:v>
                </c:pt>
                <c:pt idx="1419">
                  <c:v>57</c:v>
                </c:pt>
                <c:pt idx="1420">
                  <c:v>57</c:v>
                </c:pt>
                <c:pt idx="1421">
                  <c:v>57</c:v>
                </c:pt>
                <c:pt idx="1422">
                  <c:v>57</c:v>
                </c:pt>
                <c:pt idx="1423">
                  <c:v>57</c:v>
                </c:pt>
                <c:pt idx="1424">
                  <c:v>57</c:v>
                </c:pt>
                <c:pt idx="1425">
                  <c:v>57</c:v>
                </c:pt>
                <c:pt idx="1426">
                  <c:v>57</c:v>
                </c:pt>
                <c:pt idx="1427">
                  <c:v>57</c:v>
                </c:pt>
                <c:pt idx="1428">
                  <c:v>57</c:v>
                </c:pt>
                <c:pt idx="1429">
                  <c:v>57</c:v>
                </c:pt>
                <c:pt idx="1430">
                  <c:v>57</c:v>
                </c:pt>
                <c:pt idx="1431">
                  <c:v>57</c:v>
                </c:pt>
                <c:pt idx="1432">
                  <c:v>57</c:v>
                </c:pt>
                <c:pt idx="1433">
                  <c:v>57</c:v>
                </c:pt>
                <c:pt idx="1434">
                  <c:v>57</c:v>
                </c:pt>
                <c:pt idx="1435">
                  <c:v>57</c:v>
                </c:pt>
                <c:pt idx="1436">
                  <c:v>57</c:v>
                </c:pt>
                <c:pt idx="1437">
                  <c:v>57</c:v>
                </c:pt>
                <c:pt idx="1438">
                  <c:v>57</c:v>
                </c:pt>
                <c:pt idx="1439">
                  <c:v>57</c:v>
                </c:pt>
                <c:pt idx="1440">
                  <c:v>57</c:v>
                </c:pt>
                <c:pt idx="1441">
                  <c:v>57</c:v>
                </c:pt>
                <c:pt idx="1442">
                  <c:v>57</c:v>
                </c:pt>
                <c:pt idx="1443">
                  <c:v>57</c:v>
                </c:pt>
                <c:pt idx="1444">
                  <c:v>57</c:v>
                </c:pt>
                <c:pt idx="1445">
                  <c:v>57</c:v>
                </c:pt>
                <c:pt idx="1446">
                  <c:v>57</c:v>
                </c:pt>
                <c:pt idx="1447">
                  <c:v>57</c:v>
                </c:pt>
                <c:pt idx="1448">
                  <c:v>57</c:v>
                </c:pt>
                <c:pt idx="1449">
                  <c:v>57</c:v>
                </c:pt>
                <c:pt idx="1450">
                  <c:v>57</c:v>
                </c:pt>
                <c:pt idx="1451">
                  <c:v>57</c:v>
                </c:pt>
                <c:pt idx="1452">
                  <c:v>57</c:v>
                </c:pt>
                <c:pt idx="1453">
                  <c:v>57</c:v>
                </c:pt>
                <c:pt idx="1454">
                  <c:v>57</c:v>
                </c:pt>
                <c:pt idx="1455">
                  <c:v>57</c:v>
                </c:pt>
                <c:pt idx="1456">
                  <c:v>57</c:v>
                </c:pt>
                <c:pt idx="1457">
                  <c:v>57</c:v>
                </c:pt>
                <c:pt idx="1458">
                  <c:v>57</c:v>
                </c:pt>
                <c:pt idx="1459">
                  <c:v>57</c:v>
                </c:pt>
                <c:pt idx="1460">
                  <c:v>57</c:v>
                </c:pt>
                <c:pt idx="1461">
                  <c:v>56</c:v>
                </c:pt>
                <c:pt idx="1462">
                  <c:v>56</c:v>
                </c:pt>
                <c:pt idx="1463">
                  <c:v>56</c:v>
                </c:pt>
                <c:pt idx="1464">
                  <c:v>56</c:v>
                </c:pt>
                <c:pt idx="1465">
                  <c:v>56</c:v>
                </c:pt>
                <c:pt idx="1466">
                  <c:v>56</c:v>
                </c:pt>
                <c:pt idx="1467">
                  <c:v>56</c:v>
                </c:pt>
                <c:pt idx="1468">
                  <c:v>56</c:v>
                </c:pt>
                <c:pt idx="1469">
                  <c:v>56</c:v>
                </c:pt>
                <c:pt idx="1470">
                  <c:v>56</c:v>
                </c:pt>
                <c:pt idx="1471">
                  <c:v>56</c:v>
                </c:pt>
                <c:pt idx="1472">
                  <c:v>56</c:v>
                </c:pt>
                <c:pt idx="1473">
                  <c:v>56</c:v>
                </c:pt>
                <c:pt idx="1474">
                  <c:v>56</c:v>
                </c:pt>
                <c:pt idx="1475">
                  <c:v>56</c:v>
                </c:pt>
                <c:pt idx="1476">
                  <c:v>56</c:v>
                </c:pt>
                <c:pt idx="1477">
                  <c:v>56</c:v>
                </c:pt>
                <c:pt idx="1478">
                  <c:v>56</c:v>
                </c:pt>
                <c:pt idx="1479">
                  <c:v>56</c:v>
                </c:pt>
                <c:pt idx="1480">
                  <c:v>56</c:v>
                </c:pt>
                <c:pt idx="1481">
                  <c:v>56</c:v>
                </c:pt>
                <c:pt idx="1482">
                  <c:v>56</c:v>
                </c:pt>
                <c:pt idx="1483">
                  <c:v>56</c:v>
                </c:pt>
                <c:pt idx="1484">
                  <c:v>56</c:v>
                </c:pt>
                <c:pt idx="1485">
                  <c:v>56</c:v>
                </c:pt>
                <c:pt idx="1486">
                  <c:v>56</c:v>
                </c:pt>
                <c:pt idx="1487">
                  <c:v>56</c:v>
                </c:pt>
                <c:pt idx="1488">
                  <c:v>56</c:v>
                </c:pt>
                <c:pt idx="1489">
                  <c:v>56</c:v>
                </c:pt>
                <c:pt idx="1490">
                  <c:v>56</c:v>
                </c:pt>
                <c:pt idx="1491">
                  <c:v>56</c:v>
                </c:pt>
                <c:pt idx="1492">
                  <c:v>56</c:v>
                </c:pt>
                <c:pt idx="1493">
                  <c:v>56</c:v>
                </c:pt>
                <c:pt idx="1494">
                  <c:v>56</c:v>
                </c:pt>
                <c:pt idx="1495">
                  <c:v>56</c:v>
                </c:pt>
                <c:pt idx="1496">
                  <c:v>56</c:v>
                </c:pt>
                <c:pt idx="1497">
                  <c:v>56</c:v>
                </c:pt>
                <c:pt idx="1498">
                  <c:v>56</c:v>
                </c:pt>
                <c:pt idx="1499">
                  <c:v>56</c:v>
                </c:pt>
                <c:pt idx="1500">
                  <c:v>56</c:v>
                </c:pt>
                <c:pt idx="1501">
                  <c:v>56</c:v>
                </c:pt>
                <c:pt idx="1502">
                  <c:v>56</c:v>
                </c:pt>
                <c:pt idx="1503">
                  <c:v>56</c:v>
                </c:pt>
                <c:pt idx="1504">
                  <c:v>56</c:v>
                </c:pt>
                <c:pt idx="1505">
                  <c:v>56</c:v>
                </c:pt>
                <c:pt idx="1506">
                  <c:v>56</c:v>
                </c:pt>
                <c:pt idx="1507">
                  <c:v>56</c:v>
                </c:pt>
                <c:pt idx="1508">
                  <c:v>56</c:v>
                </c:pt>
                <c:pt idx="1509">
                  <c:v>56</c:v>
                </c:pt>
                <c:pt idx="1510">
                  <c:v>56</c:v>
                </c:pt>
                <c:pt idx="1511">
                  <c:v>56</c:v>
                </c:pt>
                <c:pt idx="1512">
                  <c:v>56</c:v>
                </c:pt>
                <c:pt idx="1513">
                  <c:v>56</c:v>
                </c:pt>
                <c:pt idx="1514">
                  <c:v>56</c:v>
                </c:pt>
                <c:pt idx="1515">
                  <c:v>56</c:v>
                </c:pt>
                <c:pt idx="1516">
                  <c:v>56</c:v>
                </c:pt>
                <c:pt idx="1517">
                  <c:v>56</c:v>
                </c:pt>
                <c:pt idx="1518">
                  <c:v>56</c:v>
                </c:pt>
                <c:pt idx="1519">
                  <c:v>56</c:v>
                </c:pt>
                <c:pt idx="1520">
                  <c:v>56</c:v>
                </c:pt>
                <c:pt idx="1521">
                  <c:v>56</c:v>
                </c:pt>
                <c:pt idx="1522">
                  <c:v>56</c:v>
                </c:pt>
                <c:pt idx="1523">
                  <c:v>56</c:v>
                </c:pt>
                <c:pt idx="1524">
                  <c:v>56</c:v>
                </c:pt>
                <c:pt idx="1525">
                  <c:v>56</c:v>
                </c:pt>
                <c:pt idx="1526">
                  <c:v>56</c:v>
                </c:pt>
                <c:pt idx="1527">
                  <c:v>56</c:v>
                </c:pt>
                <c:pt idx="1528">
                  <c:v>56</c:v>
                </c:pt>
                <c:pt idx="1529">
                  <c:v>56</c:v>
                </c:pt>
                <c:pt idx="1530">
                  <c:v>56</c:v>
                </c:pt>
                <c:pt idx="1531">
                  <c:v>56</c:v>
                </c:pt>
                <c:pt idx="1532">
                  <c:v>56</c:v>
                </c:pt>
                <c:pt idx="1533">
                  <c:v>56</c:v>
                </c:pt>
                <c:pt idx="1534">
                  <c:v>56</c:v>
                </c:pt>
                <c:pt idx="1535">
                  <c:v>56</c:v>
                </c:pt>
                <c:pt idx="1536">
                  <c:v>56</c:v>
                </c:pt>
                <c:pt idx="1537">
                  <c:v>56</c:v>
                </c:pt>
                <c:pt idx="1538">
                  <c:v>56</c:v>
                </c:pt>
                <c:pt idx="1539">
                  <c:v>56</c:v>
                </c:pt>
                <c:pt idx="1540">
                  <c:v>56</c:v>
                </c:pt>
                <c:pt idx="1541">
                  <c:v>56</c:v>
                </c:pt>
                <c:pt idx="1542">
                  <c:v>56</c:v>
                </c:pt>
                <c:pt idx="1543">
                  <c:v>56</c:v>
                </c:pt>
                <c:pt idx="1544">
                  <c:v>56</c:v>
                </c:pt>
                <c:pt idx="1545">
                  <c:v>56</c:v>
                </c:pt>
                <c:pt idx="1546">
                  <c:v>56</c:v>
                </c:pt>
                <c:pt idx="1547">
                  <c:v>56</c:v>
                </c:pt>
                <c:pt idx="1548">
                  <c:v>56</c:v>
                </c:pt>
                <c:pt idx="1549">
                  <c:v>56</c:v>
                </c:pt>
                <c:pt idx="1550">
                  <c:v>56</c:v>
                </c:pt>
                <c:pt idx="1551">
                  <c:v>56</c:v>
                </c:pt>
                <c:pt idx="1552">
                  <c:v>56</c:v>
                </c:pt>
                <c:pt idx="1553">
                  <c:v>56</c:v>
                </c:pt>
                <c:pt idx="1554">
                  <c:v>56</c:v>
                </c:pt>
                <c:pt idx="1555">
                  <c:v>56</c:v>
                </c:pt>
                <c:pt idx="1556">
                  <c:v>56</c:v>
                </c:pt>
                <c:pt idx="1557">
                  <c:v>56</c:v>
                </c:pt>
                <c:pt idx="1558">
                  <c:v>56</c:v>
                </c:pt>
                <c:pt idx="1559">
                  <c:v>56</c:v>
                </c:pt>
                <c:pt idx="1560">
                  <c:v>56</c:v>
                </c:pt>
                <c:pt idx="1561">
                  <c:v>56</c:v>
                </c:pt>
                <c:pt idx="1562">
                  <c:v>56</c:v>
                </c:pt>
                <c:pt idx="1563">
                  <c:v>56</c:v>
                </c:pt>
                <c:pt idx="1564">
                  <c:v>56</c:v>
                </c:pt>
                <c:pt idx="1565">
                  <c:v>56</c:v>
                </c:pt>
                <c:pt idx="1566">
                  <c:v>56</c:v>
                </c:pt>
                <c:pt idx="1567">
                  <c:v>56</c:v>
                </c:pt>
                <c:pt idx="1568">
                  <c:v>56</c:v>
                </c:pt>
                <c:pt idx="1569">
                  <c:v>56</c:v>
                </c:pt>
                <c:pt idx="1570">
                  <c:v>56</c:v>
                </c:pt>
                <c:pt idx="1571">
                  <c:v>56</c:v>
                </c:pt>
                <c:pt idx="1572">
                  <c:v>56</c:v>
                </c:pt>
                <c:pt idx="1573">
                  <c:v>56</c:v>
                </c:pt>
                <c:pt idx="1574">
                  <c:v>56</c:v>
                </c:pt>
                <c:pt idx="1575">
                  <c:v>56</c:v>
                </c:pt>
                <c:pt idx="1576">
                  <c:v>56</c:v>
                </c:pt>
                <c:pt idx="1577">
                  <c:v>56</c:v>
                </c:pt>
                <c:pt idx="1578">
                  <c:v>56</c:v>
                </c:pt>
                <c:pt idx="1579">
                  <c:v>56</c:v>
                </c:pt>
                <c:pt idx="1580">
                  <c:v>56</c:v>
                </c:pt>
                <c:pt idx="1581">
                  <c:v>56</c:v>
                </c:pt>
                <c:pt idx="1582">
                  <c:v>55</c:v>
                </c:pt>
                <c:pt idx="1583">
                  <c:v>55</c:v>
                </c:pt>
                <c:pt idx="1584">
                  <c:v>55</c:v>
                </c:pt>
                <c:pt idx="1585">
                  <c:v>55</c:v>
                </c:pt>
                <c:pt idx="1586">
                  <c:v>55</c:v>
                </c:pt>
                <c:pt idx="1587">
                  <c:v>55</c:v>
                </c:pt>
                <c:pt idx="1588">
                  <c:v>55</c:v>
                </c:pt>
                <c:pt idx="1589">
                  <c:v>55</c:v>
                </c:pt>
                <c:pt idx="1590">
                  <c:v>55</c:v>
                </c:pt>
                <c:pt idx="1591">
                  <c:v>55</c:v>
                </c:pt>
                <c:pt idx="1592">
                  <c:v>55</c:v>
                </c:pt>
                <c:pt idx="1593">
                  <c:v>55</c:v>
                </c:pt>
                <c:pt idx="1594">
                  <c:v>55</c:v>
                </c:pt>
                <c:pt idx="1595">
                  <c:v>55</c:v>
                </c:pt>
                <c:pt idx="1596">
                  <c:v>55</c:v>
                </c:pt>
                <c:pt idx="1597">
                  <c:v>55</c:v>
                </c:pt>
                <c:pt idx="1598">
                  <c:v>55</c:v>
                </c:pt>
                <c:pt idx="1599">
                  <c:v>55</c:v>
                </c:pt>
                <c:pt idx="1600">
                  <c:v>55</c:v>
                </c:pt>
                <c:pt idx="1601">
                  <c:v>55</c:v>
                </c:pt>
                <c:pt idx="1602">
                  <c:v>55</c:v>
                </c:pt>
                <c:pt idx="1603">
                  <c:v>55</c:v>
                </c:pt>
                <c:pt idx="1604">
                  <c:v>55</c:v>
                </c:pt>
                <c:pt idx="1605">
                  <c:v>55</c:v>
                </c:pt>
                <c:pt idx="1606">
                  <c:v>55</c:v>
                </c:pt>
                <c:pt idx="1607">
                  <c:v>55</c:v>
                </c:pt>
                <c:pt idx="1608">
                  <c:v>55</c:v>
                </c:pt>
                <c:pt idx="1609">
                  <c:v>55</c:v>
                </c:pt>
                <c:pt idx="1610">
                  <c:v>55</c:v>
                </c:pt>
                <c:pt idx="1611">
                  <c:v>55</c:v>
                </c:pt>
                <c:pt idx="1612">
                  <c:v>55</c:v>
                </c:pt>
                <c:pt idx="1613">
                  <c:v>55</c:v>
                </c:pt>
                <c:pt idx="1614">
                  <c:v>55</c:v>
                </c:pt>
                <c:pt idx="1615">
                  <c:v>55</c:v>
                </c:pt>
                <c:pt idx="1616">
                  <c:v>55</c:v>
                </c:pt>
                <c:pt idx="1617">
                  <c:v>55</c:v>
                </c:pt>
                <c:pt idx="1618">
                  <c:v>55</c:v>
                </c:pt>
                <c:pt idx="1619">
                  <c:v>55</c:v>
                </c:pt>
                <c:pt idx="1620">
                  <c:v>55</c:v>
                </c:pt>
                <c:pt idx="1621">
                  <c:v>55</c:v>
                </c:pt>
                <c:pt idx="1622">
                  <c:v>55</c:v>
                </c:pt>
                <c:pt idx="1623">
                  <c:v>55</c:v>
                </c:pt>
                <c:pt idx="1624">
                  <c:v>55</c:v>
                </c:pt>
                <c:pt idx="1625">
                  <c:v>55</c:v>
                </c:pt>
                <c:pt idx="1626">
                  <c:v>55</c:v>
                </c:pt>
                <c:pt idx="1627">
                  <c:v>55</c:v>
                </c:pt>
                <c:pt idx="1628">
                  <c:v>55</c:v>
                </c:pt>
                <c:pt idx="1629">
                  <c:v>55</c:v>
                </c:pt>
                <c:pt idx="1630">
                  <c:v>55</c:v>
                </c:pt>
                <c:pt idx="1631">
                  <c:v>55</c:v>
                </c:pt>
                <c:pt idx="1632">
                  <c:v>55</c:v>
                </c:pt>
                <c:pt idx="1633">
                  <c:v>55</c:v>
                </c:pt>
                <c:pt idx="1634">
                  <c:v>55</c:v>
                </c:pt>
                <c:pt idx="1635">
                  <c:v>55</c:v>
                </c:pt>
                <c:pt idx="1636">
                  <c:v>55</c:v>
                </c:pt>
                <c:pt idx="1637">
                  <c:v>55</c:v>
                </c:pt>
                <c:pt idx="1638">
                  <c:v>55</c:v>
                </c:pt>
                <c:pt idx="1639">
                  <c:v>55</c:v>
                </c:pt>
                <c:pt idx="1640">
                  <c:v>55</c:v>
                </c:pt>
                <c:pt idx="1641">
                  <c:v>55</c:v>
                </c:pt>
                <c:pt idx="1642">
                  <c:v>55</c:v>
                </c:pt>
                <c:pt idx="1643">
                  <c:v>55</c:v>
                </c:pt>
                <c:pt idx="1644">
                  <c:v>55</c:v>
                </c:pt>
                <c:pt idx="1645">
                  <c:v>55</c:v>
                </c:pt>
                <c:pt idx="1646">
                  <c:v>55</c:v>
                </c:pt>
                <c:pt idx="1647">
                  <c:v>55</c:v>
                </c:pt>
                <c:pt idx="1648">
                  <c:v>55</c:v>
                </c:pt>
                <c:pt idx="1649">
                  <c:v>55</c:v>
                </c:pt>
                <c:pt idx="1650">
                  <c:v>55</c:v>
                </c:pt>
                <c:pt idx="1651">
                  <c:v>55</c:v>
                </c:pt>
                <c:pt idx="1652">
                  <c:v>55</c:v>
                </c:pt>
                <c:pt idx="1653">
                  <c:v>55</c:v>
                </c:pt>
                <c:pt idx="1654">
                  <c:v>55</c:v>
                </c:pt>
                <c:pt idx="1655">
                  <c:v>55</c:v>
                </c:pt>
                <c:pt idx="1656">
                  <c:v>55</c:v>
                </c:pt>
                <c:pt idx="1657">
                  <c:v>55</c:v>
                </c:pt>
                <c:pt idx="1658">
                  <c:v>55</c:v>
                </c:pt>
                <c:pt idx="1659">
                  <c:v>55</c:v>
                </c:pt>
                <c:pt idx="1660">
                  <c:v>55</c:v>
                </c:pt>
                <c:pt idx="1661">
                  <c:v>55</c:v>
                </c:pt>
                <c:pt idx="1662">
                  <c:v>55</c:v>
                </c:pt>
                <c:pt idx="1663">
                  <c:v>55</c:v>
                </c:pt>
                <c:pt idx="1664">
                  <c:v>55</c:v>
                </c:pt>
                <c:pt idx="1665">
                  <c:v>55</c:v>
                </c:pt>
                <c:pt idx="1666">
                  <c:v>55</c:v>
                </c:pt>
                <c:pt idx="1667">
                  <c:v>55</c:v>
                </c:pt>
                <c:pt idx="1668">
                  <c:v>55</c:v>
                </c:pt>
                <c:pt idx="1669">
                  <c:v>55</c:v>
                </c:pt>
                <c:pt idx="1670">
                  <c:v>55</c:v>
                </c:pt>
                <c:pt idx="1671">
                  <c:v>55</c:v>
                </c:pt>
                <c:pt idx="1672">
                  <c:v>55</c:v>
                </c:pt>
                <c:pt idx="1673">
                  <c:v>55</c:v>
                </c:pt>
                <c:pt idx="1674">
                  <c:v>55</c:v>
                </c:pt>
                <c:pt idx="1675">
                  <c:v>55</c:v>
                </c:pt>
                <c:pt idx="1676">
                  <c:v>55</c:v>
                </c:pt>
                <c:pt idx="1677">
                  <c:v>55</c:v>
                </c:pt>
                <c:pt idx="1678">
                  <c:v>55</c:v>
                </c:pt>
                <c:pt idx="1679">
                  <c:v>55</c:v>
                </c:pt>
                <c:pt idx="1680">
                  <c:v>55</c:v>
                </c:pt>
                <c:pt idx="1681">
                  <c:v>55</c:v>
                </c:pt>
                <c:pt idx="1682">
                  <c:v>55</c:v>
                </c:pt>
                <c:pt idx="1683">
                  <c:v>55</c:v>
                </c:pt>
                <c:pt idx="1684">
                  <c:v>55</c:v>
                </c:pt>
                <c:pt idx="1685">
                  <c:v>55</c:v>
                </c:pt>
                <c:pt idx="1686">
                  <c:v>55</c:v>
                </c:pt>
                <c:pt idx="1687">
                  <c:v>55</c:v>
                </c:pt>
                <c:pt idx="1688">
                  <c:v>55</c:v>
                </c:pt>
                <c:pt idx="1689">
                  <c:v>55</c:v>
                </c:pt>
                <c:pt idx="1690">
                  <c:v>55</c:v>
                </c:pt>
                <c:pt idx="1691">
                  <c:v>55</c:v>
                </c:pt>
                <c:pt idx="1692">
                  <c:v>55</c:v>
                </c:pt>
                <c:pt idx="1693">
                  <c:v>55</c:v>
                </c:pt>
                <c:pt idx="1694">
                  <c:v>55</c:v>
                </c:pt>
                <c:pt idx="1695">
                  <c:v>55</c:v>
                </c:pt>
                <c:pt idx="1696">
                  <c:v>55</c:v>
                </c:pt>
                <c:pt idx="1697">
                  <c:v>55</c:v>
                </c:pt>
                <c:pt idx="1698">
                  <c:v>54</c:v>
                </c:pt>
                <c:pt idx="1699">
                  <c:v>54</c:v>
                </c:pt>
                <c:pt idx="1700">
                  <c:v>54</c:v>
                </c:pt>
                <c:pt idx="1701">
                  <c:v>54</c:v>
                </c:pt>
                <c:pt idx="1702">
                  <c:v>54</c:v>
                </c:pt>
                <c:pt idx="1703">
                  <c:v>54</c:v>
                </c:pt>
                <c:pt idx="1704">
                  <c:v>54</c:v>
                </c:pt>
                <c:pt idx="1705">
                  <c:v>54</c:v>
                </c:pt>
                <c:pt idx="1706">
                  <c:v>54</c:v>
                </c:pt>
                <c:pt idx="1707">
                  <c:v>54</c:v>
                </c:pt>
                <c:pt idx="1708">
                  <c:v>54</c:v>
                </c:pt>
                <c:pt idx="1709">
                  <c:v>54</c:v>
                </c:pt>
                <c:pt idx="1710">
                  <c:v>54</c:v>
                </c:pt>
                <c:pt idx="1711">
                  <c:v>54</c:v>
                </c:pt>
                <c:pt idx="1712">
                  <c:v>54</c:v>
                </c:pt>
                <c:pt idx="1713">
                  <c:v>54</c:v>
                </c:pt>
                <c:pt idx="1714">
                  <c:v>54</c:v>
                </c:pt>
                <c:pt idx="1715">
                  <c:v>54</c:v>
                </c:pt>
                <c:pt idx="1716">
                  <c:v>54</c:v>
                </c:pt>
                <c:pt idx="1717">
                  <c:v>54</c:v>
                </c:pt>
                <c:pt idx="1718">
                  <c:v>54</c:v>
                </c:pt>
                <c:pt idx="1719">
                  <c:v>54</c:v>
                </c:pt>
                <c:pt idx="1720">
                  <c:v>54</c:v>
                </c:pt>
                <c:pt idx="1721">
                  <c:v>54</c:v>
                </c:pt>
                <c:pt idx="1722">
                  <c:v>54</c:v>
                </c:pt>
                <c:pt idx="1723">
                  <c:v>54</c:v>
                </c:pt>
                <c:pt idx="1724">
                  <c:v>54</c:v>
                </c:pt>
                <c:pt idx="1725">
                  <c:v>54</c:v>
                </c:pt>
                <c:pt idx="1726">
                  <c:v>54</c:v>
                </c:pt>
                <c:pt idx="1727">
                  <c:v>54</c:v>
                </c:pt>
                <c:pt idx="1728">
                  <c:v>54</c:v>
                </c:pt>
                <c:pt idx="1729">
                  <c:v>54</c:v>
                </c:pt>
                <c:pt idx="1730">
                  <c:v>54</c:v>
                </c:pt>
                <c:pt idx="1731">
                  <c:v>54</c:v>
                </c:pt>
                <c:pt idx="1732">
                  <c:v>54</c:v>
                </c:pt>
                <c:pt idx="1733">
                  <c:v>54</c:v>
                </c:pt>
                <c:pt idx="1734">
                  <c:v>54</c:v>
                </c:pt>
                <c:pt idx="1735">
                  <c:v>54</c:v>
                </c:pt>
                <c:pt idx="1736">
                  <c:v>54</c:v>
                </c:pt>
                <c:pt idx="1737">
                  <c:v>54</c:v>
                </c:pt>
                <c:pt idx="1738">
                  <c:v>54</c:v>
                </c:pt>
                <c:pt idx="1739">
                  <c:v>54</c:v>
                </c:pt>
                <c:pt idx="1740">
                  <c:v>54</c:v>
                </c:pt>
                <c:pt idx="1741">
                  <c:v>54</c:v>
                </c:pt>
                <c:pt idx="1742">
                  <c:v>54</c:v>
                </c:pt>
                <c:pt idx="1743">
                  <c:v>54</c:v>
                </c:pt>
                <c:pt idx="1744">
                  <c:v>54</c:v>
                </c:pt>
                <c:pt idx="1745">
                  <c:v>54</c:v>
                </c:pt>
                <c:pt idx="1746">
                  <c:v>54</c:v>
                </c:pt>
                <c:pt idx="1747">
                  <c:v>54</c:v>
                </c:pt>
                <c:pt idx="1748">
                  <c:v>54</c:v>
                </c:pt>
                <c:pt idx="1749">
                  <c:v>54</c:v>
                </c:pt>
                <c:pt idx="1750">
                  <c:v>54</c:v>
                </c:pt>
                <c:pt idx="1751">
                  <c:v>54</c:v>
                </c:pt>
                <c:pt idx="1752">
                  <c:v>54</c:v>
                </c:pt>
                <c:pt idx="1753">
                  <c:v>54</c:v>
                </c:pt>
                <c:pt idx="1754">
                  <c:v>54</c:v>
                </c:pt>
                <c:pt idx="1755">
                  <c:v>54</c:v>
                </c:pt>
                <c:pt idx="1756">
                  <c:v>54</c:v>
                </c:pt>
                <c:pt idx="1757">
                  <c:v>54</c:v>
                </c:pt>
                <c:pt idx="1758">
                  <c:v>54</c:v>
                </c:pt>
                <c:pt idx="1759">
                  <c:v>54</c:v>
                </c:pt>
                <c:pt idx="1760">
                  <c:v>54</c:v>
                </c:pt>
                <c:pt idx="1761">
                  <c:v>54</c:v>
                </c:pt>
                <c:pt idx="1762">
                  <c:v>54</c:v>
                </c:pt>
                <c:pt idx="1763">
                  <c:v>54</c:v>
                </c:pt>
                <c:pt idx="1764">
                  <c:v>54</c:v>
                </c:pt>
                <c:pt idx="1765">
                  <c:v>54</c:v>
                </c:pt>
                <c:pt idx="1766">
                  <c:v>54</c:v>
                </c:pt>
                <c:pt idx="1767">
                  <c:v>54</c:v>
                </c:pt>
                <c:pt idx="1768">
                  <c:v>54</c:v>
                </c:pt>
                <c:pt idx="1769">
                  <c:v>54</c:v>
                </c:pt>
                <c:pt idx="1770">
                  <c:v>54</c:v>
                </c:pt>
                <c:pt idx="1771">
                  <c:v>54</c:v>
                </c:pt>
                <c:pt idx="1772">
                  <c:v>54</c:v>
                </c:pt>
                <c:pt idx="1773">
                  <c:v>54</c:v>
                </c:pt>
                <c:pt idx="1774">
                  <c:v>54</c:v>
                </c:pt>
                <c:pt idx="1775">
                  <c:v>54</c:v>
                </c:pt>
                <c:pt idx="1776">
                  <c:v>54</c:v>
                </c:pt>
                <c:pt idx="1777">
                  <c:v>54</c:v>
                </c:pt>
                <c:pt idx="1778">
                  <c:v>54</c:v>
                </c:pt>
                <c:pt idx="1779">
                  <c:v>54</c:v>
                </c:pt>
                <c:pt idx="1780">
                  <c:v>54</c:v>
                </c:pt>
                <c:pt idx="1781">
                  <c:v>54</c:v>
                </c:pt>
                <c:pt idx="1782">
                  <c:v>54</c:v>
                </c:pt>
                <c:pt idx="1783">
                  <c:v>54</c:v>
                </c:pt>
                <c:pt idx="1784">
                  <c:v>54</c:v>
                </c:pt>
                <c:pt idx="1785">
                  <c:v>54</c:v>
                </c:pt>
                <c:pt idx="1786">
                  <c:v>54</c:v>
                </c:pt>
                <c:pt idx="1787">
                  <c:v>54</c:v>
                </c:pt>
                <c:pt idx="1788">
                  <c:v>54</c:v>
                </c:pt>
                <c:pt idx="1789">
                  <c:v>54</c:v>
                </c:pt>
                <c:pt idx="1790">
                  <c:v>54</c:v>
                </c:pt>
                <c:pt idx="1791">
                  <c:v>54</c:v>
                </c:pt>
                <c:pt idx="1792">
                  <c:v>54</c:v>
                </c:pt>
                <c:pt idx="1793">
                  <c:v>54</c:v>
                </c:pt>
                <c:pt idx="1794">
                  <c:v>54</c:v>
                </c:pt>
                <c:pt idx="1795">
                  <c:v>54</c:v>
                </c:pt>
                <c:pt idx="1796">
                  <c:v>54</c:v>
                </c:pt>
                <c:pt idx="1797">
                  <c:v>54</c:v>
                </c:pt>
                <c:pt idx="1798">
                  <c:v>54</c:v>
                </c:pt>
                <c:pt idx="1799">
                  <c:v>54</c:v>
                </c:pt>
                <c:pt idx="1800">
                  <c:v>54</c:v>
                </c:pt>
                <c:pt idx="1801">
                  <c:v>54</c:v>
                </c:pt>
                <c:pt idx="1802">
                  <c:v>54</c:v>
                </c:pt>
                <c:pt idx="1803">
                  <c:v>54</c:v>
                </c:pt>
                <c:pt idx="1804">
                  <c:v>54</c:v>
                </c:pt>
                <c:pt idx="1805">
                  <c:v>54</c:v>
                </c:pt>
                <c:pt idx="1806">
                  <c:v>54</c:v>
                </c:pt>
                <c:pt idx="1807">
                  <c:v>54</c:v>
                </c:pt>
                <c:pt idx="1808">
                  <c:v>54</c:v>
                </c:pt>
                <c:pt idx="1809">
                  <c:v>54</c:v>
                </c:pt>
                <c:pt idx="1810">
                  <c:v>54</c:v>
                </c:pt>
                <c:pt idx="1811">
                  <c:v>54</c:v>
                </c:pt>
                <c:pt idx="1812">
                  <c:v>54</c:v>
                </c:pt>
                <c:pt idx="1813">
                  <c:v>54</c:v>
                </c:pt>
                <c:pt idx="1814">
                  <c:v>54</c:v>
                </c:pt>
                <c:pt idx="1815">
                  <c:v>54</c:v>
                </c:pt>
                <c:pt idx="1816">
                  <c:v>54</c:v>
                </c:pt>
                <c:pt idx="1817">
                  <c:v>54</c:v>
                </c:pt>
                <c:pt idx="1818">
                  <c:v>54</c:v>
                </c:pt>
                <c:pt idx="1819">
                  <c:v>54</c:v>
                </c:pt>
                <c:pt idx="1820">
                  <c:v>54</c:v>
                </c:pt>
                <c:pt idx="1821">
                  <c:v>54</c:v>
                </c:pt>
                <c:pt idx="1822">
                  <c:v>54</c:v>
                </c:pt>
                <c:pt idx="1823">
                  <c:v>54</c:v>
                </c:pt>
                <c:pt idx="1824">
                  <c:v>54</c:v>
                </c:pt>
                <c:pt idx="1825">
                  <c:v>54</c:v>
                </c:pt>
                <c:pt idx="1826">
                  <c:v>53</c:v>
                </c:pt>
                <c:pt idx="1827">
                  <c:v>53</c:v>
                </c:pt>
                <c:pt idx="1828">
                  <c:v>53</c:v>
                </c:pt>
                <c:pt idx="1829">
                  <c:v>53</c:v>
                </c:pt>
                <c:pt idx="1830">
                  <c:v>53</c:v>
                </c:pt>
                <c:pt idx="1831">
                  <c:v>53</c:v>
                </c:pt>
                <c:pt idx="1832">
                  <c:v>53</c:v>
                </c:pt>
                <c:pt idx="1833">
                  <c:v>53</c:v>
                </c:pt>
                <c:pt idx="1834">
                  <c:v>53</c:v>
                </c:pt>
                <c:pt idx="1835">
                  <c:v>53</c:v>
                </c:pt>
                <c:pt idx="1836">
                  <c:v>53</c:v>
                </c:pt>
                <c:pt idx="1837">
                  <c:v>53</c:v>
                </c:pt>
                <c:pt idx="1838">
                  <c:v>53</c:v>
                </c:pt>
                <c:pt idx="1839">
                  <c:v>53</c:v>
                </c:pt>
                <c:pt idx="1840">
                  <c:v>53</c:v>
                </c:pt>
                <c:pt idx="1841">
                  <c:v>53</c:v>
                </c:pt>
                <c:pt idx="1842">
                  <c:v>53</c:v>
                </c:pt>
                <c:pt idx="1843">
                  <c:v>53</c:v>
                </c:pt>
                <c:pt idx="1844">
                  <c:v>53</c:v>
                </c:pt>
                <c:pt idx="1845">
                  <c:v>53</c:v>
                </c:pt>
                <c:pt idx="1846">
                  <c:v>53</c:v>
                </c:pt>
                <c:pt idx="1847">
                  <c:v>53</c:v>
                </c:pt>
                <c:pt idx="1848">
                  <c:v>53</c:v>
                </c:pt>
                <c:pt idx="1849">
                  <c:v>53</c:v>
                </c:pt>
                <c:pt idx="1850">
                  <c:v>53</c:v>
                </c:pt>
                <c:pt idx="1851">
                  <c:v>53</c:v>
                </c:pt>
                <c:pt idx="1852">
                  <c:v>53</c:v>
                </c:pt>
                <c:pt idx="1853">
                  <c:v>53</c:v>
                </c:pt>
                <c:pt idx="1854">
                  <c:v>53</c:v>
                </c:pt>
                <c:pt idx="1855">
                  <c:v>53</c:v>
                </c:pt>
                <c:pt idx="1856">
                  <c:v>53</c:v>
                </c:pt>
                <c:pt idx="1857">
                  <c:v>53</c:v>
                </c:pt>
                <c:pt idx="1858">
                  <c:v>53</c:v>
                </c:pt>
                <c:pt idx="1859">
                  <c:v>53</c:v>
                </c:pt>
                <c:pt idx="1860">
                  <c:v>53</c:v>
                </c:pt>
                <c:pt idx="1861">
                  <c:v>53</c:v>
                </c:pt>
                <c:pt idx="1862">
                  <c:v>53</c:v>
                </c:pt>
                <c:pt idx="1863">
                  <c:v>53</c:v>
                </c:pt>
                <c:pt idx="1864">
                  <c:v>53</c:v>
                </c:pt>
                <c:pt idx="1865">
                  <c:v>53</c:v>
                </c:pt>
                <c:pt idx="1866">
                  <c:v>53</c:v>
                </c:pt>
                <c:pt idx="1867">
                  <c:v>53</c:v>
                </c:pt>
                <c:pt idx="1868">
                  <c:v>53</c:v>
                </c:pt>
                <c:pt idx="1869">
                  <c:v>53</c:v>
                </c:pt>
                <c:pt idx="1870">
                  <c:v>53</c:v>
                </c:pt>
                <c:pt idx="1871">
                  <c:v>53</c:v>
                </c:pt>
                <c:pt idx="1872">
                  <c:v>53</c:v>
                </c:pt>
                <c:pt idx="1873">
                  <c:v>53</c:v>
                </c:pt>
                <c:pt idx="1874">
                  <c:v>53</c:v>
                </c:pt>
                <c:pt idx="1875">
                  <c:v>53</c:v>
                </c:pt>
                <c:pt idx="1876">
                  <c:v>53</c:v>
                </c:pt>
                <c:pt idx="1877">
                  <c:v>53</c:v>
                </c:pt>
                <c:pt idx="1878">
                  <c:v>53</c:v>
                </c:pt>
                <c:pt idx="1879">
                  <c:v>53</c:v>
                </c:pt>
                <c:pt idx="1880">
                  <c:v>53</c:v>
                </c:pt>
                <c:pt idx="1881">
                  <c:v>53</c:v>
                </c:pt>
                <c:pt idx="1882">
                  <c:v>53</c:v>
                </c:pt>
                <c:pt idx="1883">
                  <c:v>53</c:v>
                </c:pt>
                <c:pt idx="1884">
                  <c:v>53</c:v>
                </c:pt>
                <c:pt idx="1885">
                  <c:v>53</c:v>
                </c:pt>
                <c:pt idx="1886">
                  <c:v>53</c:v>
                </c:pt>
                <c:pt idx="1887">
                  <c:v>53</c:v>
                </c:pt>
                <c:pt idx="1888">
                  <c:v>53</c:v>
                </c:pt>
                <c:pt idx="1889">
                  <c:v>53</c:v>
                </c:pt>
                <c:pt idx="1890">
                  <c:v>53</c:v>
                </c:pt>
                <c:pt idx="1891">
                  <c:v>53</c:v>
                </c:pt>
                <c:pt idx="1892">
                  <c:v>53</c:v>
                </c:pt>
                <c:pt idx="1893">
                  <c:v>53</c:v>
                </c:pt>
                <c:pt idx="1894">
                  <c:v>53</c:v>
                </c:pt>
                <c:pt idx="1895">
                  <c:v>53</c:v>
                </c:pt>
                <c:pt idx="1896">
                  <c:v>53</c:v>
                </c:pt>
                <c:pt idx="1897">
                  <c:v>53</c:v>
                </c:pt>
                <c:pt idx="1898">
                  <c:v>53</c:v>
                </c:pt>
                <c:pt idx="1899">
                  <c:v>53</c:v>
                </c:pt>
                <c:pt idx="1900">
                  <c:v>53</c:v>
                </c:pt>
                <c:pt idx="1901">
                  <c:v>53</c:v>
                </c:pt>
                <c:pt idx="1902">
                  <c:v>53</c:v>
                </c:pt>
                <c:pt idx="1903">
                  <c:v>53</c:v>
                </c:pt>
                <c:pt idx="1904">
                  <c:v>53</c:v>
                </c:pt>
                <c:pt idx="1905">
                  <c:v>53</c:v>
                </c:pt>
                <c:pt idx="1906">
                  <c:v>53</c:v>
                </c:pt>
                <c:pt idx="1907">
                  <c:v>53</c:v>
                </c:pt>
                <c:pt idx="1908">
                  <c:v>53</c:v>
                </c:pt>
                <c:pt idx="1909">
                  <c:v>53</c:v>
                </c:pt>
                <c:pt idx="1910">
                  <c:v>53</c:v>
                </c:pt>
                <c:pt idx="1911">
                  <c:v>53</c:v>
                </c:pt>
                <c:pt idx="1912">
                  <c:v>53</c:v>
                </c:pt>
                <c:pt idx="1913">
                  <c:v>53</c:v>
                </c:pt>
                <c:pt idx="1914">
                  <c:v>53</c:v>
                </c:pt>
                <c:pt idx="1915">
                  <c:v>53</c:v>
                </c:pt>
                <c:pt idx="1916">
                  <c:v>53</c:v>
                </c:pt>
                <c:pt idx="1917">
                  <c:v>53</c:v>
                </c:pt>
                <c:pt idx="1918">
                  <c:v>53</c:v>
                </c:pt>
                <c:pt idx="1919">
                  <c:v>53</c:v>
                </c:pt>
                <c:pt idx="1920">
                  <c:v>53</c:v>
                </c:pt>
                <c:pt idx="1921">
                  <c:v>53</c:v>
                </c:pt>
                <c:pt idx="1922">
                  <c:v>53</c:v>
                </c:pt>
                <c:pt idx="1923">
                  <c:v>53</c:v>
                </c:pt>
                <c:pt idx="1924">
                  <c:v>53</c:v>
                </c:pt>
                <c:pt idx="1925">
                  <c:v>53</c:v>
                </c:pt>
                <c:pt idx="1926">
                  <c:v>53</c:v>
                </c:pt>
                <c:pt idx="1927">
                  <c:v>52</c:v>
                </c:pt>
                <c:pt idx="1928">
                  <c:v>52</c:v>
                </c:pt>
                <c:pt idx="1929">
                  <c:v>52</c:v>
                </c:pt>
                <c:pt idx="1930">
                  <c:v>52</c:v>
                </c:pt>
                <c:pt idx="1931">
                  <c:v>52</c:v>
                </c:pt>
                <c:pt idx="1932">
                  <c:v>52</c:v>
                </c:pt>
                <c:pt idx="1933">
                  <c:v>52</c:v>
                </c:pt>
                <c:pt idx="1934">
                  <c:v>52</c:v>
                </c:pt>
                <c:pt idx="1935">
                  <c:v>52</c:v>
                </c:pt>
                <c:pt idx="1936">
                  <c:v>52</c:v>
                </c:pt>
                <c:pt idx="1937">
                  <c:v>52</c:v>
                </c:pt>
                <c:pt idx="1938">
                  <c:v>52</c:v>
                </c:pt>
                <c:pt idx="1939">
                  <c:v>52</c:v>
                </c:pt>
                <c:pt idx="1940">
                  <c:v>52</c:v>
                </c:pt>
                <c:pt idx="1941">
                  <c:v>52</c:v>
                </c:pt>
                <c:pt idx="1942">
                  <c:v>52</c:v>
                </c:pt>
                <c:pt idx="1943">
                  <c:v>52</c:v>
                </c:pt>
                <c:pt idx="1944">
                  <c:v>52</c:v>
                </c:pt>
                <c:pt idx="1945">
                  <c:v>52</c:v>
                </c:pt>
                <c:pt idx="1946">
                  <c:v>52</c:v>
                </c:pt>
                <c:pt idx="1947">
                  <c:v>52</c:v>
                </c:pt>
                <c:pt idx="1948">
                  <c:v>52</c:v>
                </c:pt>
                <c:pt idx="1949">
                  <c:v>52</c:v>
                </c:pt>
                <c:pt idx="1950">
                  <c:v>52</c:v>
                </c:pt>
                <c:pt idx="1951">
                  <c:v>52</c:v>
                </c:pt>
                <c:pt idx="1952">
                  <c:v>52</c:v>
                </c:pt>
                <c:pt idx="1953">
                  <c:v>52</c:v>
                </c:pt>
                <c:pt idx="1954">
                  <c:v>52</c:v>
                </c:pt>
                <c:pt idx="1955">
                  <c:v>52</c:v>
                </c:pt>
                <c:pt idx="1956">
                  <c:v>52</c:v>
                </c:pt>
                <c:pt idx="1957">
                  <c:v>52</c:v>
                </c:pt>
                <c:pt idx="1958">
                  <c:v>52</c:v>
                </c:pt>
                <c:pt idx="1959">
                  <c:v>52</c:v>
                </c:pt>
                <c:pt idx="1960">
                  <c:v>52</c:v>
                </c:pt>
                <c:pt idx="1961">
                  <c:v>52</c:v>
                </c:pt>
                <c:pt idx="1962">
                  <c:v>52</c:v>
                </c:pt>
                <c:pt idx="1963">
                  <c:v>52</c:v>
                </c:pt>
                <c:pt idx="1964">
                  <c:v>52</c:v>
                </c:pt>
                <c:pt idx="1965">
                  <c:v>52</c:v>
                </c:pt>
                <c:pt idx="1966">
                  <c:v>52</c:v>
                </c:pt>
                <c:pt idx="1967">
                  <c:v>52</c:v>
                </c:pt>
                <c:pt idx="1968">
                  <c:v>52</c:v>
                </c:pt>
                <c:pt idx="1969">
                  <c:v>52</c:v>
                </c:pt>
                <c:pt idx="1970">
                  <c:v>52</c:v>
                </c:pt>
                <c:pt idx="1971">
                  <c:v>52</c:v>
                </c:pt>
                <c:pt idx="1972">
                  <c:v>52</c:v>
                </c:pt>
                <c:pt idx="1973">
                  <c:v>52</c:v>
                </c:pt>
                <c:pt idx="1974">
                  <c:v>52</c:v>
                </c:pt>
                <c:pt idx="1975">
                  <c:v>52</c:v>
                </c:pt>
                <c:pt idx="1976">
                  <c:v>52</c:v>
                </c:pt>
                <c:pt idx="1977">
                  <c:v>52</c:v>
                </c:pt>
                <c:pt idx="1978">
                  <c:v>52</c:v>
                </c:pt>
                <c:pt idx="1979">
                  <c:v>52</c:v>
                </c:pt>
                <c:pt idx="1980">
                  <c:v>52</c:v>
                </c:pt>
                <c:pt idx="1981">
                  <c:v>52</c:v>
                </c:pt>
                <c:pt idx="1982">
                  <c:v>52</c:v>
                </c:pt>
                <c:pt idx="1983">
                  <c:v>52</c:v>
                </c:pt>
                <c:pt idx="1984">
                  <c:v>52</c:v>
                </c:pt>
                <c:pt idx="1985">
                  <c:v>52</c:v>
                </c:pt>
                <c:pt idx="1986">
                  <c:v>52</c:v>
                </c:pt>
                <c:pt idx="1987">
                  <c:v>52</c:v>
                </c:pt>
                <c:pt idx="1988">
                  <c:v>52</c:v>
                </c:pt>
                <c:pt idx="1989">
                  <c:v>52</c:v>
                </c:pt>
                <c:pt idx="1990">
                  <c:v>52</c:v>
                </c:pt>
                <c:pt idx="1991">
                  <c:v>52</c:v>
                </c:pt>
                <c:pt idx="1992">
                  <c:v>52</c:v>
                </c:pt>
                <c:pt idx="1993">
                  <c:v>52</c:v>
                </c:pt>
                <c:pt idx="1994">
                  <c:v>52</c:v>
                </c:pt>
                <c:pt idx="1995">
                  <c:v>52</c:v>
                </c:pt>
                <c:pt idx="1996">
                  <c:v>52</c:v>
                </c:pt>
                <c:pt idx="1997">
                  <c:v>52</c:v>
                </c:pt>
                <c:pt idx="1998">
                  <c:v>52</c:v>
                </c:pt>
                <c:pt idx="1999">
                  <c:v>52</c:v>
                </c:pt>
                <c:pt idx="2000">
                  <c:v>52</c:v>
                </c:pt>
                <c:pt idx="2001">
                  <c:v>52</c:v>
                </c:pt>
                <c:pt idx="2002">
                  <c:v>52</c:v>
                </c:pt>
                <c:pt idx="2003">
                  <c:v>52</c:v>
                </c:pt>
                <c:pt idx="2004">
                  <c:v>52</c:v>
                </c:pt>
                <c:pt idx="2005">
                  <c:v>52</c:v>
                </c:pt>
                <c:pt idx="2006">
                  <c:v>52</c:v>
                </c:pt>
                <c:pt idx="2007">
                  <c:v>52</c:v>
                </c:pt>
                <c:pt idx="2008">
                  <c:v>52</c:v>
                </c:pt>
                <c:pt idx="2009">
                  <c:v>52</c:v>
                </c:pt>
                <c:pt idx="2010">
                  <c:v>52</c:v>
                </c:pt>
                <c:pt idx="2011">
                  <c:v>52</c:v>
                </c:pt>
                <c:pt idx="2012">
                  <c:v>52</c:v>
                </c:pt>
                <c:pt idx="2013">
                  <c:v>52</c:v>
                </c:pt>
                <c:pt idx="2014">
                  <c:v>52</c:v>
                </c:pt>
                <c:pt idx="2015">
                  <c:v>52</c:v>
                </c:pt>
                <c:pt idx="2016">
                  <c:v>52</c:v>
                </c:pt>
                <c:pt idx="2017">
                  <c:v>52</c:v>
                </c:pt>
                <c:pt idx="2018">
                  <c:v>52</c:v>
                </c:pt>
                <c:pt idx="2019">
                  <c:v>52</c:v>
                </c:pt>
                <c:pt idx="2020">
                  <c:v>52</c:v>
                </c:pt>
                <c:pt idx="2021">
                  <c:v>52</c:v>
                </c:pt>
                <c:pt idx="2022">
                  <c:v>52</c:v>
                </c:pt>
                <c:pt idx="2023">
                  <c:v>52</c:v>
                </c:pt>
                <c:pt idx="2024">
                  <c:v>52</c:v>
                </c:pt>
                <c:pt idx="2025">
                  <c:v>52</c:v>
                </c:pt>
                <c:pt idx="2026">
                  <c:v>52</c:v>
                </c:pt>
                <c:pt idx="2027">
                  <c:v>52</c:v>
                </c:pt>
                <c:pt idx="2028">
                  <c:v>52</c:v>
                </c:pt>
                <c:pt idx="2029">
                  <c:v>52</c:v>
                </c:pt>
                <c:pt idx="2030">
                  <c:v>52</c:v>
                </c:pt>
                <c:pt idx="2031">
                  <c:v>52</c:v>
                </c:pt>
                <c:pt idx="2032">
                  <c:v>52</c:v>
                </c:pt>
                <c:pt idx="2033">
                  <c:v>52</c:v>
                </c:pt>
                <c:pt idx="2034">
                  <c:v>52</c:v>
                </c:pt>
                <c:pt idx="2035">
                  <c:v>52</c:v>
                </c:pt>
                <c:pt idx="2036">
                  <c:v>52</c:v>
                </c:pt>
                <c:pt idx="2037">
                  <c:v>52</c:v>
                </c:pt>
                <c:pt idx="2038">
                  <c:v>52</c:v>
                </c:pt>
                <c:pt idx="2039">
                  <c:v>52</c:v>
                </c:pt>
                <c:pt idx="2040">
                  <c:v>52</c:v>
                </c:pt>
                <c:pt idx="2041">
                  <c:v>52</c:v>
                </c:pt>
                <c:pt idx="2042">
                  <c:v>52</c:v>
                </c:pt>
                <c:pt idx="2043">
                  <c:v>52</c:v>
                </c:pt>
                <c:pt idx="2044">
                  <c:v>52</c:v>
                </c:pt>
                <c:pt idx="2045">
                  <c:v>52</c:v>
                </c:pt>
                <c:pt idx="2046">
                  <c:v>52</c:v>
                </c:pt>
                <c:pt idx="2047">
                  <c:v>52</c:v>
                </c:pt>
                <c:pt idx="2048">
                  <c:v>52</c:v>
                </c:pt>
                <c:pt idx="2049">
                  <c:v>52</c:v>
                </c:pt>
                <c:pt idx="2050">
                  <c:v>52</c:v>
                </c:pt>
                <c:pt idx="2051">
                  <c:v>52</c:v>
                </c:pt>
                <c:pt idx="2052">
                  <c:v>52</c:v>
                </c:pt>
                <c:pt idx="2053">
                  <c:v>52</c:v>
                </c:pt>
                <c:pt idx="2054">
                  <c:v>52</c:v>
                </c:pt>
                <c:pt idx="2055">
                  <c:v>52</c:v>
                </c:pt>
                <c:pt idx="2056">
                  <c:v>52</c:v>
                </c:pt>
                <c:pt idx="2057">
                  <c:v>51</c:v>
                </c:pt>
                <c:pt idx="2058">
                  <c:v>51</c:v>
                </c:pt>
                <c:pt idx="2059">
                  <c:v>51</c:v>
                </c:pt>
                <c:pt idx="2060">
                  <c:v>51</c:v>
                </c:pt>
                <c:pt idx="2061">
                  <c:v>51</c:v>
                </c:pt>
                <c:pt idx="2062">
                  <c:v>51</c:v>
                </c:pt>
                <c:pt idx="2063">
                  <c:v>51</c:v>
                </c:pt>
                <c:pt idx="2064">
                  <c:v>51</c:v>
                </c:pt>
                <c:pt idx="2065">
                  <c:v>51</c:v>
                </c:pt>
                <c:pt idx="2066">
                  <c:v>51</c:v>
                </c:pt>
                <c:pt idx="2067">
                  <c:v>51</c:v>
                </c:pt>
                <c:pt idx="2068">
                  <c:v>51</c:v>
                </c:pt>
                <c:pt idx="2069">
                  <c:v>51</c:v>
                </c:pt>
                <c:pt idx="2070">
                  <c:v>51</c:v>
                </c:pt>
                <c:pt idx="2071">
                  <c:v>51</c:v>
                </c:pt>
                <c:pt idx="2072">
                  <c:v>51</c:v>
                </c:pt>
                <c:pt idx="2073">
                  <c:v>51</c:v>
                </c:pt>
                <c:pt idx="2074">
                  <c:v>51</c:v>
                </c:pt>
                <c:pt idx="2075">
                  <c:v>51</c:v>
                </c:pt>
                <c:pt idx="2076">
                  <c:v>51</c:v>
                </c:pt>
                <c:pt idx="2077">
                  <c:v>51</c:v>
                </c:pt>
                <c:pt idx="2078">
                  <c:v>51</c:v>
                </c:pt>
                <c:pt idx="2079">
                  <c:v>51</c:v>
                </c:pt>
                <c:pt idx="2080">
                  <c:v>51</c:v>
                </c:pt>
                <c:pt idx="2081">
                  <c:v>51</c:v>
                </c:pt>
                <c:pt idx="2082">
                  <c:v>51</c:v>
                </c:pt>
                <c:pt idx="2083">
                  <c:v>51</c:v>
                </c:pt>
                <c:pt idx="2084">
                  <c:v>51</c:v>
                </c:pt>
                <c:pt idx="2085">
                  <c:v>51</c:v>
                </c:pt>
                <c:pt idx="2086">
                  <c:v>51</c:v>
                </c:pt>
                <c:pt idx="2087">
                  <c:v>51</c:v>
                </c:pt>
                <c:pt idx="2088">
                  <c:v>51</c:v>
                </c:pt>
                <c:pt idx="2089">
                  <c:v>51</c:v>
                </c:pt>
                <c:pt idx="2090">
                  <c:v>51</c:v>
                </c:pt>
                <c:pt idx="2091">
                  <c:v>51</c:v>
                </c:pt>
                <c:pt idx="2092">
                  <c:v>51</c:v>
                </c:pt>
                <c:pt idx="2093">
                  <c:v>51</c:v>
                </c:pt>
                <c:pt idx="2094">
                  <c:v>51</c:v>
                </c:pt>
                <c:pt idx="2095">
                  <c:v>51</c:v>
                </c:pt>
                <c:pt idx="2096">
                  <c:v>51</c:v>
                </c:pt>
                <c:pt idx="2097">
                  <c:v>51</c:v>
                </c:pt>
                <c:pt idx="2098">
                  <c:v>51</c:v>
                </c:pt>
                <c:pt idx="2099">
                  <c:v>51</c:v>
                </c:pt>
                <c:pt idx="2100">
                  <c:v>51</c:v>
                </c:pt>
                <c:pt idx="2101">
                  <c:v>51</c:v>
                </c:pt>
                <c:pt idx="2102">
                  <c:v>51</c:v>
                </c:pt>
                <c:pt idx="2103">
                  <c:v>51</c:v>
                </c:pt>
                <c:pt idx="2104">
                  <c:v>51</c:v>
                </c:pt>
                <c:pt idx="2105">
                  <c:v>51</c:v>
                </c:pt>
                <c:pt idx="2106">
                  <c:v>51</c:v>
                </c:pt>
                <c:pt idx="2107">
                  <c:v>51</c:v>
                </c:pt>
                <c:pt idx="2108">
                  <c:v>51</c:v>
                </c:pt>
                <c:pt idx="2109">
                  <c:v>51</c:v>
                </c:pt>
                <c:pt idx="2110">
                  <c:v>51</c:v>
                </c:pt>
                <c:pt idx="2111">
                  <c:v>51</c:v>
                </c:pt>
                <c:pt idx="2112">
                  <c:v>51</c:v>
                </c:pt>
                <c:pt idx="2113">
                  <c:v>51</c:v>
                </c:pt>
                <c:pt idx="2114">
                  <c:v>51</c:v>
                </c:pt>
                <c:pt idx="2115">
                  <c:v>51</c:v>
                </c:pt>
                <c:pt idx="2116">
                  <c:v>51</c:v>
                </c:pt>
                <c:pt idx="2117">
                  <c:v>51</c:v>
                </c:pt>
                <c:pt idx="2118">
                  <c:v>51</c:v>
                </c:pt>
                <c:pt idx="2119">
                  <c:v>51</c:v>
                </c:pt>
                <c:pt idx="2120">
                  <c:v>51</c:v>
                </c:pt>
                <c:pt idx="2121">
                  <c:v>51</c:v>
                </c:pt>
                <c:pt idx="2122">
                  <c:v>51</c:v>
                </c:pt>
                <c:pt idx="2123">
                  <c:v>51</c:v>
                </c:pt>
                <c:pt idx="2124">
                  <c:v>51</c:v>
                </c:pt>
                <c:pt idx="2125">
                  <c:v>51</c:v>
                </c:pt>
                <c:pt idx="2126">
                  <c:v>51</c:v>
                </c:pt>
                <c:pt idx="2127">
                  <c:v>51</c:v>
                </c:pt>
                <c:pt idx="2128">
                  <c:v>51</c:v>
                </c:pt>
                <c:pt idx="2129">
                  <c:v>51</c:v>
                </c:pt>
                <c:pt idx="2130">
                  <c:v>51</c:v>
                </c:pt>
                <c:pt idx="2131">
                  <c:v>51</c:v>
                </c:pt>
                <c:pt idx="2132">
                  <c:v>51</c:v>
                </c:pt>
                <c:pt idx="2133">
                  <c:v>51</c:v>
                </c:pt>
                <c:pt idx="2134">
                  <c:v>51</c:v>
                </c:pt>
                <c:pt idx="2135">
                  <c:v>51</c:v>
                </c:pt>
                <c:pt idx="2136">
                  <c:v>51</c:v>
                </c:pt>
                <c:pt idx="2137">
                  <c:v>51</c:v>
                </c:pt>
                <c:pt idx="2138">
                  <c:v>51</c:v>
                </c:pt>
                <c:pt idx="2139">
                  <c:v>51</c:v>
                </c:pt>
                <c:pt idx="2140">
                  <c:v>51</c:v>
                </c:pt>
                <c:pt idx="2141">
                  <c:v>51</c:v>
                </c:pt>
                <c:pt idx="2142">
                  <c:v>51</c:v>
                </c:pt>
                <c:pt idx="2143">
                  <c:v>51</c:v>
                </c:pt>
                <c:pt idx="2144">
                  <c:v>51</c:v>
                </c:pt>
                <c:pt idx="2145">
                  <c:v>51</c:v>
                </c:pt>
                <c:pt idx="2146">
                  <c:v>51</c:v>
                </c:pt>
                <c:pt idx="2147">
                  <c:v>51</c:v>
                </c:pt>
                <c:pt idx="2148">
                  <c:v>51</c:v>
                </c:pt>
                <c:pt idx="2149">
                  <c:v>51</c:v>
                </c:pt>
                <c:pt idx="2150">
                  <c:v>51</c:v>
                </c:pt>
                <c:pt idx="2151">
                  <c:v>51</c:v>
                </c:pt>
                <c:pt idx="2152">
                  <c:v>51</c:v>
                </c:pt>
                <c:pt idx="2153">
                  <c:v>51</c:v>
                </c:pt>
                <c:pt idx="2154">
                  <c:v>51</c:v>
                </c:pt>
                <c:pt idx="2155">
                  <c:v>51</c:v>
                </c:pt>
                <c:pt idx="2156">
                  <c:v>51</c:v>
                </c:pt>
                <c:pt idx="2157">
                  <c:v>51</c:v>
                </c:pt>
                <c:pt idx="2158">
                  <c:v>51</c:v>
                </c:pt>
                <c:pt idx="2159">
                  <c:v>51</c:v>
                </c:pt>
                <c:pt idx="2160">
                  <c:v>51</c:v>
                </c:pt>
                <c:pt idx="2161">
                  <c:v>51</c:v>
                </c:pt>
                <c:pt idx="2162">
                  <c:v>51</c:v>
                </c:pt>
                <c:pt idx="2163">
                  <c:v>51</c:v>
                </c:pt>
                <c:pt idx="2164">
                  <c:v>51</c:v>
                </c:pt>
                <c:pt idx="2165">
                  <c:v>51</c:v>
                </c:pt>
                <c:pt idx="2166">
                  <c:v>51</c:v>
                </c:pt>
                <c:pt idx="2167">
                  <c:v>51</c:v>
                </c:pt>
                <c:pt idx="2168">
                  <c:v>51</c:v>
                </c:pt>
                <c:pt idx="2169">
                  <c:v>51</c:v>
                </c:pt>
                <c:pt idx="2170">
                  <c:v>51</c:v>
                </c:pt>
                <c:pt idx="2171">
                  <c:v>51</c:v>
                </c:pt>
                <c:pt idx="2172">
                  <c:v>51</c:v>
                </c:pt>
                <c:pt idx="2173">
                  <c:v>51</c:v>
                </c:pt>
                <c:pt idx="2174">
                  <c:v>51</c:v>
                </c:pt>
                <c:pt idx="2175">
                  <c:v>51</c:v>
                </c:pt>
                <c:pt idx="2176">
                  <c:v>50</c:v>
                </c:pt>
                <c:pt idx="2177">
                  <c:v>50</c:v>
                </c:pt>
                <c:pt idx="2178">
                  <c:v>50</c:v>
                </c:pt>
                <c:pt idx="2179">
                  <c:v>50</c:v>
                </c:pt>
                <c:pt idx="2180">
                  <c:v>50</c:v>
                </c:pt>
                <c:pt idx="2181">
                  <c:v>50</c:v>
                </c:pt>
                <c:pt idx="2182">
                  <c:v>50</c:v>
                </c:pt>
                <c:pt idx="2183">
                  <c:v>50</c:v>
                </c:pt>
                <c:pt idx="2184">
                  <c:v>50</c:v>
                </c:pt>
                <c:pt idx="2185">
                  <c:v>50</c:v>
                </c:pt>
                <c:pt idx="2186">
                  <c:v>50</c:v>
                </c:pt>
                <c:pt idx="2187">
                  <c:v>50</c:v>
                </c:pt>
                <c:pt idx="2188">
                  <c:v>50</c:v>
                </c:pt>
                <c:pt idx="2189">
                  <c:v>50</c:v>
                </c:pt>
                <c:pt idx="2190">
                  <c:v>50</c:v>
                </c:pt>
                <c:pt idx="2191">
                  <c:v>50</c:v>
                </c:pt>
                <c:pt idx="2192">
                  <c:v>50</c:v>
                </c:pt>
                <c:pt idx="2193">
                  <c:v>50</c:v>
                </c:pt>
                <c:pt idx="2194">
                  <c:v>50</c:v>
                </c:pt>
                <c:pt idx="2195">
                  <c:v>50</c:v>
                </c:pt>
                <c:pt idx="2196">
                  <c:v>50</c:v>
                </c:pt>
                <c:pt idx="2197">
                  <c:v>50</c:v>
                </c:pt>
                <c:pt idx="2198">
                  <c:v>50</c:v>
                </c:pt>
                <c:pt idx="2199">
                  <c:v>50</c:v>
                </c:pt>
                <c:pt idx="2200">
                  <c:v>50</c:v>
                </c:pt>
                <c:pt idx="2201">
                  <c:v>50</c:v>
                </c:pt>
                <c:pt idx="2202">
                  <c:v>50</c:v>
                </c:pt>
                <c:pt idx="2203">
                  <c:v>50</c:v>
                </c:pt>
                <c:pt idx="2204">
                  <c:v>50</c:v>
                </c:pt>
                <c:pt idx="2205">
                  <c:v>50</c:v>
                </c:pt>
                <c:pt idx="2206">
                  <c:v>50</c:v>
                </c:pt>
                <c:pt idx="2207">
                  <c:v>50</c:v>
                </c:pt>
                <c:pt idx="2208">
                  <c:v>50</c:v>
                </c:pt>
                <c:pt idx="2209">
                  <c:v>50</c:v>
                </c:pt>
                <c:pt idx="2210">
                  <c:v>50</c:v>
                </c:pt>
                <c:pt idx="2211">
                  <c:v>50</c:v>
                </c:pt>
                <c:pt idx="2212">
                  <c:v>50</c:v>
                </c:pt>
                <c:pt idx="2213">
                  <c:v>50</c:v>
                </c:pt>
                <c:pt idx="2214">
                  <c:v>50</c:v>
                </c:pt>
                <c:pt idx="2215">
                  <c:v>50</c:v>
                </c:pt>
                <c:pt idx="2216">
                  <c:v>50</c:v>
                </c:pt>
                <c:pt idx="2217">
                  <c:v>50</c:v>
                </c:pt>
                <c:pt idx="2218">
                  <c:v>50</c:v>
                </c:pt>
                <c:pt idx="2219">
                  <c:v>50</c:v>
                </c:pt>
                <c:pt idx="2220">
                  <c:v>50</c:v>
                </c:pt>
                <c:pt idx="2221">
                  <c:v>50</c:v>
                </c:pt>
                <c:pt idx="2222">
                  <c:v>50</c:v>
                </c:pt>
                <c:pt idx="2223">
                  <c:v>50</c:v>
                </c:pt>
                <c:pt idx="2224">
                  <c:v>50</c:v>
                </c:pt>
                <c:pt idx="2225">
                  <c:v>50</c:v>
                </c:pt>
                <c:pt idx="2226">
                  <c:v>50</c:v>
                </c:pt>
                <c:pt idx="2227">
                  <c:v>50</c:v>
                </c:pt>
                <c:pt idx="2228">
                  <c:v>50</c:v>
                </c:pt>
                <c:pt idx="2229">
                  <c:v>50</c:v>
                </c:pt>
                <c:pt idx="2230">
                  <c:v>50</c:v>
                </c:pt>
                <c:pt idx="2231">
                  <c:v>50</c:v>
                </c:pt>
                <c:pt idx="2232">
                  <c:v>50</c:v>
                </c:pt>
                <c:pt idx="2233">
                  <c:v>50</c:v>
                </c:pt>
                <c:pt idx="2234">
                  <c:v>50</c:v>
                </c:pt>
                <c:pt idx="2235">
                  <c:v>50</c:v>
                </c:pt>
                <c:pt idx="2236">
                  <c:v>50</c:v>
                </c:pt>
                <c:pt idx="2237">
                  <c:v>50</c:v>
                </c:pt>
                <c:pt idx="2238">
                  <c:v>50</c:v>
                </c:pt>
                <c:pt idx="2239">
                  <c:v>50</c:v>
                </c:pt>
                <c:pt idx="2240">
                  <c:v>50</c:v>
                </c:pt>
                <c:pt idx="2241">
                  <c:v>50</c:v>
                </c:pt>
                <c:pt idx="2242">
                  <c:v>50</c:v>
                </c:pt>
                <c:pt idx="2243">
                  <c:v>50</c:v>
                </c:pt>
                <c:pt idx="2244">
                  <c:v>50</c:v>
                </c:pt>
                <c:pt idx="2245">
                  <c:v>50</c:v>
                </c:pt>
                <c:pt idx="2246">
                  <c:v>50</c:v>
                </c:pt>
                <c:pt idx="2247">
                  <c:v>50</c:v>
                </c:pt>
                <c:pt idx="2248">
                  <c:v>50</c:v>
                </c:pt>
                <c:pt idx="2249">
                  <c:v>50</c:v>
                </c:pt>
                <c:pt idx="2250">
                  <c:v>50</c:v>
                </c:pt>
                <c:pt idx="2251">
                  <c:v>50</c:v>
                </c:pt>
                <c:pt idx="2252">
                  <c:v>50</c:v>
                </c:pt>
                <c:pt idx="2253">
                  <c:v>50</c:v>
                </c:pt>
                <c:pt idx="2254">
                  <c:v>50</c:v>
                </c:pt>
                <c:pt idx="2255">
                  <c:v>50</c:v>
                </c:pt>
                <c:pt idx="2256">
                  <c:v>50</c:v>
                </c:pt>
                <c:pt idx="2257">
                  <c:v>50</c:v>
                </c:pt>
                <c:pt idx="2258">
                  <c:v>50</c:v>
                </c:pt>
                <c:pt idx="2259">
                  <c:v>50</c:v>
                </c:pt>
                <c:pt idx="2260">
                  <c:v>50</c:v>
                </c:pt>
                <c:pt idx="2261">
                  <c:v>50</c:v>
                </c:pt>
                <c:pt idx="2262">
                  <c:v>50</c:v>
                </c:pt>
                <c:pt idx="2263">
                  <c:v>50</c:v>
                </c:pt>
                <c:pt idx="2264">
                  <c:v>50</c:v>
                </c:pt>
                <c:pt idx="2265">
                  <c:v>50</c:v>
                </c:pt>
                <c:pt idx="2266">
                  <c:v>50</c:v>
                </c:pt>
                <c:pt idx="2267">
                  <c:v>50</c:v>
                </c:pt>
                <c:pt idx="2268">
                  <c:v>50</c:v>
                </c:pt>
                <c:pt idx="2269">
                  <c:v>50</c:v>
                </c:pt>
                <c:pt idx="2270">
                  <c:v>50</c:v>
                </c:pt>
                <c:pt idx="2271">
                  <c:v>50</c:v>
                </c:pt>
                <c:pt idx="2272">
                  <c:v>50</c:v>
                </c:pt>
                <c:pt idx="2273">
                  <c:v>50</c:v>
                </c:pt>
                <c:pt idx="2274">
                  <c:v>50</c:v>
                </c:pt>
                <c:pt idx="2275">
                  <c:v>50</c:v>
                </c:pt>
                <c:pt idx="2276">
                  <c:v>50</c:v>
                </c:pt>
                <c:pt idx="2277">
                  <c:v>50</c:v>
                </c:pt>
                <c:pt idx="2278">
                  <c:v>50</c:v>
                </c:pt>
                <c:pt idx="2279">
                  <c:v>50</c:v>
                </c:pt>
                <c:pt idx="2280">
                  <c:v>50</c:v>
                </c:pt>
                <c:pt idx="2281">
                  <c:v>50</c:v>
                </c:pt>
                <c:pt idx="2282">
                  <c:v>50</c:v>
                </c:pt>
                <c:pt idx="2283">
                  <c:v>50</c:v>
                </c:pt>
                <c:pt idx="2284">
                  <c:v>50</c:v>
                </c:pt>
                <c:pt idx="2285">
                  <c:v>50</c:v>
                </c:pt>
                <c:pt idx="2286">
                  <c:v>50</c:v>
                </c:pt>
                <c:pt idx="2287">
                  <c:v>50</c:v>
                </c:pt>
                <c:pt idx="2288">
                  <c:v>50</c:v>
                </c:pt>
                <c:pt idx="2289">
                  <c:v>50</c:v>
                </c:pt>
                <c:pt idx="2290">
                  <c:v>50</c:v>
                </c:pt>
                <c:pt idx="2291">
                  <c:v>50</c:v>
                </c:pt>
                <c:pt idx="2292">
                  <c:v>50</c:v>
                </c:pt>
                <c:pt idx="2293">
                  <c:v>50</c:v>
                </c:pt>
                <c:pt idx="2294">
                  <c:v>50</c:v>
                </c:pt>
                <c:pt idx="2295">
                  <c:v>50</c:v>
                </c:pt>
                <c:pt idx="2296">
                  <c:v>50</c:v>
                </c:pt>
                <c:pt idx="2297">
                  <c:v>50</c:v>
                </c:pt>
                <c:pt idx="2298">
                  <c:v>50</c:v>
                </c:pt>
                <c:pt idx="2299">
                  <c:v>50</c:v>
                </c:pt>
                <c:pt idx="2300">
                  <c:v>50</c:v>
                </c:pt>
                <c:pt idx="2301">
                  <c:v>49</c:v>
                </c:pt>
                <c:pt idx="2302">
                  <c:v>49</c:v>
                </c:pt>
                <c:pt idx="2303">
                  <c:v>49</c:v>
                </c:pt>
                <c:pt idx="2304">
                  <c:v>49</c:v>
                </c:pt>
                <c:pt idx="2305">
                  <c:v>49</c:v>
                </c:pt>
                <c:pt idx="2306">
                  <c:v>49</c:v>
                </c:pt>
                <c:pt idx="2307">
                  <c:v>49</c:v>
                </c:pt>
                <c:pt idx="2308">
                  <c:v>49</c:v>
                </c:pt>
                <c:pt idx="2309">
                  <c:v>49</c:v>
                </c:pt>
                <c:pt idx="2310">
                  <c:v>49</c:v>
                </c:pt>
                <c:pt idx="2311">
                  <c:v>49</c:v>
                </c:pt>
                <c:pt idx="2312">
                  <c:v>49</c:v>
                </c:pt>
                <c:pt idx="2313">
                  <c:v>49</c:v>
                </c:pt>
                <c:pt idx="2314">
                  <c:v>49</c:v>
                </c:pt>
                <c:pt idx="2315">
                  <c:v>49</c:v>
                </c:pt>
                <c:pt idx="2316">
                  <c:v>49</c:v>
                </c:pt>
                <c:pt idx="2317">
                  <c:v>49</c:v>
                </c:pt>
                <c:pt idx="2318">
                  <c:v>49</c:v>
                </c:pt>
                <c:pt idx="2319">
                  <c:v>49</c:v>
                </c:pt>
                <c:pt idx="2320">
                  <c:v>49</c:v>
                </c:pt>
                <c:pt idx="2321">
                  <c:v>49</c:v>
                </c:pt>
                <c:pt idx="2322">
                  <c:v>49</c:v>
                </c:pt>
                <c:pt idx="2323">
                  <c:v>49</c:v>
                </c:pt>
                <c:pt idx="2324">
                  <c:v>49</c:v>
                </c:pt>
                <c:pt idx="2325">
                  <c:v>49</c:v>
                </c:pt>
                <c:pt idx="2326">
                  <c:v>49</c:v>
                </c:pt>
                <c:pt idx="2327">
                  <c:v>49</c:v>
                </c:pt>
                <c:pt idx="2328">
                  <c:v>49</c:v>
                </c:pt>
                <c:pt idx="2329">
                  <c:v>49</c:v>
                </c:pt>
                <c:pt idx="2330">
                  <c:v>49</c:v>
                </c:pt>
                <c:pt idx="2331">
                  <c:v>49</c:v>
                </c:pt>
                <c:pt idx="2332">
                  <c:v>49</c:v>
                </c:pt>
                <c:pt idx="2333">
                  <c:v>49</c:v>
                </c:pt>
                <c:pt idx="2334">
                  <c:v>49</c:v>
                </c:pt>
                <c:pt idx="2335">
                  <c:v>49</c:v>
                </c:pt>
                <c:pt idx="2336">
                  <c:v>49</c:v>
                </c:pt>
                <c:pt idx="2337">
                  <c:v>49</c:v>
                </c:pt>
                <c:pt idx="2338">
                  <c:v>49</c:v>
                </c:pt>
                <c:pt idx="2339">
                  <c:v>49</c:v>
                </c:pt>
                <c:pt idx="2340">
                  <c:v>49</c:v>
                </c:pt>
                <c:pt idx="2341">
                  <c:v>49</c:v>
                </c:pt>
                <c:pt idx="2342">
                  <c:v>49</c:v>
                </c:pt>
                <c:pt idx="2343">
                  <c:v>49</c:v>
                </c:pt>
                <c:pt idx="2344">
                  <c:v>49</c:v>
                </c:pt>
                <c:pt idx="2345">
                  <c:v>49</c:v>
                </c:pt>
                <c:pt idx="2346">
                  <c:v>49</c:v>
                </c:pt>
                <c:pt idx="2347">
                  <c:v>49</c:v>
                </c:pt>
                <c:pt idx="2348">
                  <c:v>49</c:v>
                </c:pt>
                <c:pt idx="2349">
                  <c:v>49</c:v>
                </c:pt>
                <c:pt idx="2350">
                  <c:v>49</c:v>
                </c:pt>
                <c:pt idx="2351">
                  <c:v>49</c:v>
                </c:pt>
                <c:pt idx="2352">
                  <c:v>49</c:v>
                </c:pt>
                <c:pt idx="2353">
                  <c:v>49</c:v>
                </c:pt>
                <c:pt idx="2354">
                  <c:v>49</c:v>
                </c:pt>
                <c:pt idx="2355">
                  <c:v>49</c:v>
                </c:pt>
                <c:pt idx="2356">
                  <c:v>49</c:v>
                </c:pt>
                <c:pt idx="2357">
                  <c:v>49</c:v>
                </c:pt>
                <c:pt idx="2358">
                  <c:v>49</c:v>
                </c:pt>
                <c:pt idx="2359">
                  <c:v>49</c:v>
                </c:pt>
                <c:pt idx="2360">
                  <c:v>49</c:v>
                </c:pt>
                <c:pt idx="2361">
                  <c:v>49</c:v>
                </c:pt>
                <c:pt idx="2362">
                  <c:v>49</c:v>
                </c:pt>
                <c:pt idx="2363">
                  <c:v>49</c:v>
                </c:pt>
                <c:pt idx="2364">
                  <c:v>49</c:v>
                </c:pt>
                <c:pt idx="2365">
                  <c:v>49</c:v>
                </c:pt>
                <c:pt idx="2366">
                  <c:v>49</c:v>
                </c:pt>
                <c:pt idx="2367">
                  <c:v>49</c:v>
                </c:pt>
                <c:pt idx="2368">
                  <c:v>49</c:v>
                </c:pt>
                <c:pt idx="2369">
                  <c:v>49</c:v>
                </c:pt>
                <c:pt idx="2370">
                  <c:v>49</c:v>
                </c:pt>
                <c:pt idx="2371">
                  <c:v>49</c:v>
                </c:pt>
                <c:pt idx="2372">
                  <c:v>49</c:v>
                </c:pt>
                <c:pt idx="2373">
                  <c:v>49</c:v>
                </c:pt>
                <c:pt idx="2374">
                  <c:v>49</c:v>
                </c:pt>
                <c:pt idx="2375">
                  <c:v>49</c:v>
                </c:pt>
                <c:pt idx="2376">
                  <c:v>49</c:v>
                </c:pt>
                <c:pt idx="2377">
                  <c:v>49</c:v>
                </c:pt>
                <c:pt idx="2378">
                  <c:v>49</c:v>
                </c:pt>
                <c:pt idx="2379">
                  <c:v>49</c:v>
                </c:pt>
                <c:pt idx="2380">
                  <c:v>49</c:v>
                </c:pt>
                <c:pt idx="2381">
                  <c:v>49</c:v>
                </c:pt>
                <c:pt idx="2382">
                  <c:v>49</c:v>
                </c:pt>
                <c:pt idx="2383">
                  <c:v>49</c:v>
                </c:pt>
                <c:pt idx="2384">
                  <c:v>49</c:v>
                </c:pt>
                <c:pt idx="2385">
                  <c:v>49</c:v>
                </c:pt>
                <c:pt idx="2386">
                  <c:v>49</c:v>
                </c:pt>
                <c:pt idx="2387">
                  <c:v>49</c:v>
                </c:pt>
                <c:pt idx="2388">
                  <c:v>49</c:v>
                </c:pt>
                <c:pt idx="2389">
                  <c:v>49</c:v>
                </c:pt>
                <c:pt idx="2390">
                  <c:v>49</c:v>
                </c:pt>
                <c:pt idx="2391">
                  <c:v>49</c:v>
                </c:pt>
                <c:pt idx="2392">
                  <c:v>49</c:v>
                </c:pt>
                <c:pt idx="2393">
                  <c:v>49</c:v>
                </c:pt>
                <c:pt idx="2394">
                  <c:v>49</c:v>
                </c:pt>
                <c:pt idx="2395">
                  <c:v>49</c:v>
                </c:pt>
                <c:pt idx="2396">
                  <c:v>49</c:v>
                </c:pt>
                <c:pt idx="2397">
                  <c:v>49</c:v>
                </c:pt>
                <c:pt idx="2398">
                  <c:v>49</c:v>
                </c:pt>
                <c:pt idx="2399">
                  <c:v>49</c:v>
                </c:pt>
                <c:pt idx="2400">
                  <c:v>49</c:v>
                </c:pt>
                <c:pt idx="2401">
                  <c:v>49</c:v>
                </c:pt>
                <c:pt idx="2402">
                  <c:v>49</c:v>
                </c:pt>
                <c:pt idx="2403">
                  <c:v>49</c:v>
                </c:pt>
                <c:pt idx="2404">
                  <c:v>49</c:v>
                </c:pt>
                <c:pt idx="2405">
                  <c:v>49</c:v>
                </c:pt>
                <c:pt idx="2406">
                  <c:v>48</c:v>
                </c:pt>
                <c:pt idx="2407">
                  <c:v>48</c:v>
                </c:pt>
                <c:pt idx="2408">
                  <c:v>48</c:v>
                </c:pt>
                <c:pt idx="2409">
                  <c:v>48</c:v>
                </c:pt>
                <c:pt idx="2410">
                  <c:v>48</c:v>
                </c:pt>
                <c:pt idx="2411">
                  <c:v>48</c:v>
                </c:pt>
                <c:pt idx="2412">
                  <c:v>48</c:v>
                </c:pt>
                <c:pt idx="2413">
                  <c:v>48</c:v>
                </c:pt>
                <c:pt idx="2414">
                  <c:v>48</c:v>
                </c:pt>
                <c:pt idx="2415">
                  <c:v>48</c:v>
                </c:pt>
                <c:pt idx="2416">
                  <c:v>48</c:v>
                </c:pt>
                <c:pt idx="2417">
                  <c:v>48</c:v>
                </c:pt>
                <c:pt idx="2418">
                  <c:v>48</c:v>
                </c:pt>
                <c:pt idx="2419">
                  <c:v>48</c:v>
                </c:pt>
                <c:pt idx="2420">
                  <c:v>48</c:v>
                </c:pt>
                <c:pt idx="2421">
                  <c:v>48</c:v>
                </c:pt>
                <c:pt idx="2422">
                  <c:v>48</c:v>
                </c:pt>
                <c:pt idx="2423">
                  <c:v>48</c:v>
                </c:pt>
                <c:pt idx="2424">
                  <c:v>48</c:v>
                </c:pt>
                <c:pt idx="2425">
                  <c:v>48</c:v>
                </c:pt>
                <c:pt idx="2426">
                  <c:v>48</c:v>
                </c:pt>
                <c:pt idx="2427">
                  <c:v>48</c:v>
                </c:pt>
                <c:pt idx="2428">
                  <c:v>48</c:v>
                </c:pt>
                <c:pt idx="2429">
                  <c:v>48</c:v>
                </c:pt>
                <c:pt idx="2430">
                  <c:v>48</c:v>
                </c:pt>
                <c:pt idx="2431">
                  <c:v>48</c:v>
                </c:pt>
                <c:pt idx="2432">
                  <c:v>48</c:v>
                </c:pt>
                <c:pt idx="2433">
                  <c:v>48</c:v>
                </c:pt>
                <c:pt idx="2434">
                  <c:v>48</c:v>
                </c:pt>
                <c:pt idx="2435">
                  <c:v>48</c:v>
                </c:pt>
                <c:pt idx="2436">
                  <c:v>48</c:v>
                </c:pt>
                <c:pt idx="2437">
                  <c:v>48</c:v>
                </c:pt>
                <c:pt idx="2438">
                  <c:v>48</c:v>
                </c:pt>
                <c:pt idx="2439">
                  <c:v>48</c:v>
                </c:pt>
                <c:pt idx="2440">
                  <c:v>48</c:v>
                </c:pt>
                <c:pt idx="2441">
                  <c:v>48</c:v>
                </c:pt>
                <c:pt idx="2442">
                  <c:v>48</c:v>
                </c:pt>
                <c:pt idx="2443">
                  <c:v>48</c:v>
                </c:pt>
                <c:pt idx="2444">
                  <c:v>48</c:v>
                </c:pt>
                <c:pt idx="2445">
                  <c:v>48</c:v>
                </c:pt>
                <c:pt idx="2446">
                  <c:v>48</c:v>
                </c:pt>
                <c:pt idx="2447">
                  <c:v>48</c:v>
                </c:pt>
                <c:pt idx="2448">
                  <c:v>48</c:v>
                </c:pt>
                <c:pt idx="2449">
                  <c:v>48</c:v>
                </c:pt>
                <c:pt idx="2450">
                  <c:v>48</c:v>
                </c:pt>
                <c:pt idx="2451">
                  <c:v>48</c:v>
                </c:pt>
                <c:pt idx="2452">
                  <c:v>48</c:v>
                </c:pt>
                <c:pt idx="2453">
                  <c:v>48</c:v>
                </c:pt>
                <c:pt idx="2454">
                  <c:v>48</c:v>
                </c:pt>
                <c:pt idx="2455">
                  <c:v>48</c:v>
                </c:pt>
                <c:pt idx="2456">
                  <c:v>48</c:v>
                </c:pt>
                <c:pt idx="2457">
                  <c:v>48</c:v>
                </c:pt>
                <c:pt idx="2458">
                  <c:v>48</c:v>
                </c:pt>
                <c:pt idx="2459">
                  <c:v>48</c:v>
                </c:pt>
                <c:pt idx="2460">
                  <c:v>48</c:v>
                </c:pt>
                <c:pt idx="2461">
                  <c:v>48</c:v>
                </c:pt>
                <c:pt idx="2462">
                  <c:v>48</c:v>
                </c:pt>
                <c:pt idx="2463">
                  <c:v>48</c:v>
                </c:pt>
                <c:pt idx="2464">
                  <c:v>48</c:v>
                </c:pt>
                <c:pt idx="2465">
                  <c:v>48</c:v>
                </c:pt>
                <c:pt idx="2466">
                  <c:v>48</c:v>
                </c:pt>
                <c:pt idx="2467">
                  <c:v>48</c:v>
                </c:pt>
                <c:pt idx="2468">
                  <c:v>48</c:v>
                </c:pt>
                <c:pt idx="2469">
                  <c:v>48</c:v>
                </c:pt>
                <c:pt idx="2470">
                  <c:v>48</c:v>
                </c:pt>
                <c:pt idx="2471">
                  <c:v>48</c:v>
                </c:pt>
                <c:pt idx="2472">
                  <c:v>48</c:v>
                </c:pt>
                <c:pt idx="2473">
                  <c:v>48</c:v>
                </c:pt>
                <c:pt idx="2474">
                  <c:v>48</c:v>
                </c:pt>
                <c:pt idx="2475">
                  <c:v>48</c:v>
                </c:pt>
                <c:pt idx="2476">
                  <c:v>48</c:v>
                </c:pt>
                <c:pt idx="2477">
                  <c:v>48</c:v>
                </c:pt>
                <c:pt idx="2478">
                  <c:v>48</c:v>
                </c:pt>
                <c:pt idx="2479">
                  <c:v>48</c:v>
                </c:pt>
                <c:pt idx="2480">
                  <c:v>48</c:v>
                </c:pt>
                <c:pt idx="2481">
                  <c:v>48</c:v>
                </c:pt>
                <c:pt idx="2482">
                  <c:v>48</c:v>
                </c:pt>
                <c:pt idx="2483">
                  <c:v>48</c:v>
                </c:pt>
                <c:pt idx="2484">
                  <c:v>48</c:v>
                </c:pt>
                <c:pt idx="2485">
                  <c:v>48</c:v>
                </c:pt>
                <c:pt idx="2486">
                  <c:v>48</c:v>
                </c:pt>
                <c:pt idx="2487">
                  <c:v>48</c:v>
                </c:pt>
                <c:pt idx="2488">
                  <c:v>48</c:v>
                </c:pt>
                <c:pt idx="2489">
                  <c:v>48</c:v>
                </c:pt>
                <c:pt idx="2490">
                  <c:v>48</c:v>
                </c:pt>
                <c:pt idx="2491">
                  <c:v>48</c:v>
                </c:pt>
                <c:pt idx="2492">
                  <c:v>48</c:v>
                </c:pt>
                <c:pt idx="2493">
                  <c:v>48</c:v>
                </c:pt>
                <c:pt idx="2494">
                  <c:v>48</c:v>
                </c:pt>
                <c:pt idx="2495">
                  <c:v>48</c:v>
                </c:pt>
                <c:pt idx="2496">
                  <c:v>48</c:v>
                </c:pt>
                <c:pt idx="2497">
                  <c:v>48</c:v>
                </c:pt>
                <c:pt idx="2498">
                  <c:v>48</c:v>
                </c:pt>
                <c:pt idx="2499">
                  <c:v>48</c:v>
                </c:pt>
                <c:pt idx="2500">
                  <c:v>48</c:v>
                </c:pt>
                <c:pt idx="2501">
                  <c:v>48</c:v>
                </c:pt>
                <c:pt idx="2502">
                  <c:v>48</c:v>
                </c:pt>
                <c:pt idx="2503">
                  <c:v>48</c:v>
                </c:pt>
                <c:pt idx="2504">
                  <c:v>48</c:v>
                </c:pt>
                <c:pt idx="2505">
                  <c:v>48</c:v>
                </c:pt>
                <c:pt idx="2506">
                  <c:v>48</c:v>
                </c:pt>
                <c:pt idx="2507">
                  <c:v>48</c:v>
                </c:pt>
                <c:pt idx="2508">
                  <c:v>48</c:v>
                </c:pt>
                <c:pt idx="2509">
                  <c:v>48</c:v>
                </c:pt>
                <c:pt idx="2510">
                  <c:v>48</c:v>
                </c:pt>
                <c:pt idx="2511">
                  <c:v>48</c:v>
                </c:pt>
                <c:pt idx="2512">
                  <c:v>47</c:v>
                </c:pt>
                <c:pt idx="2513">
                  <c:v>47</c:v>
                </c:pt>
                <c:pt idx="2514">
                  <c:v>47</c:v>
                </c:pt>
                <c:pt idx="2515">
                  <c:v>47</c:v>
                </c:pt>
                <c:pt idx="2516">
                  <c:v>47</c:v>
                </c:pt>
                <c:pt idx="2517">
                  <c:v>47</c:v>
                </c:pt>
                <c:pt idx="2518">
                  <c:v>47</c:v>
                </c:pt>
                <c:pt idx="2519">
                  <c:v>47</c:v>
                </c:pt>
                <c:pt idx="2520">
                  <c:v>47</c:v>
                </c:pt>
                <c:pt idx="2521">
                  <c:v>47</c:v>
                </c:pt>
                <c:pt idx="2522">
                  <c:v>47</c:v>
                </c:pt>
                <c:pt idx="2523">
                  <c:v>47</c:v>
                </c:pt>
                <c:pt idx="2524">
                  <c:v>47</c:v>
                </c:pt>
                <c:pt idx="2525">
                  <c:v>47</c:v>
                </c:pt>
                <c:pt idx="2526">
                  <c:v>47</c:v>
                </c:pt>
                <c:pt idx="2527">
                  <c:v>47</c:v>
                </c:pt>
                <c:pt idx="2528">
                  <c:v>47</c:v>
                </c:pt>
                <c:pt idx="2529">
                  <c:v>47</c:v>
                </c:pt>
                <c:pt idx="2530">
                  <c:v>47</c:v>
                </c:pt>
                <c:pt idx="2531">
                  <c:v>47</c:v>
                </c:pt>
                <c:pt idx="2532">
                  <c:v>47</c:v>
                </c:pt>
                <c:pt idx="2533">
                  <c:v>47</c:v>
                </c:pt>
                <c:pt idx="2534">
                  <c:v>47</c:v>
                </c:pt>
                <c:pt idx="2535">
                  <c:v>47</c:v>
                </c:pt>
                <c:pt idx="2536">
                  <c:v>47</c:v>
                </c:pt>
                <c:pt idx="2537">
                  <c:v>47</c:v>
                </c:pt>
                <c:pt idx="2538">
                  <c:v>47</c:v>
                </c:pt>
                <c:pt idx="2539">
                  <c:v>47</c:v>
                </c:pt>
                <c:pt idx="2540">
                  <c:v>47</c:v>
                </c:pt>
                <c:pt idx="2541">
                  <c:v>47</c:v>
                </c:pt>
                <c:pt idx="2542">
                  <c:v>47</c:v>
                </c:pt>
                <c:pt idx="2543">
                  <c:v>47</c:v>
                </c:pt>
                <c:pt idx="2544">
                  <c:v>47</c:v>
                </c:pt>
                <c:pt idx="2545">
                  <c:v>47</c:v>
                </c:pt>
                <c:pt idx="2546">
                  <c:v>47</c:v>
                </c:pt>
                <c:pt idx="2547">
                  <c:v>47</c:v>
                </c:pt>
                <c:pt idx="2548">
                  <c:v>47</c:v>
                </c:pt>
                <c:pt idx="2549">
                  <c:v>47</c:v>
                </c:pt>
                <c:pt idx="2550">
                  <c:v>47</c:v>
                </c:pt>
                <c:pt idx="2551">
                  <c:v>47</c:v>
                </c:pt>
                <c:pt idx="2552">
                  <c:v>47</c:v>
                </c:pt>
                <c:pt idx="2553">
                  <c:v>47</c:v>
                </c:pt>
                <c:pt idx="2554">
                  <c:v>47</c:v>
                </c:pt>
                <c:pt idx="2555">
                  <c:v>47</c:v>
                </c:pt>
                <c:pt idx="2556">
                  <c:v>47</c:v>
                </c:pt>
                <c:pt idx="2557">
                  <c:v>47</c:v>
                </c:pt>
                <c:pt idx="2558">
                  <c:v>47</c:v>
                </c:pt>
                <c:pt idx="2559">
                  <c:v>47</c:v>
                </c:pt>
                <c:pt idx="2560">
                  <c:v>47</c:v>
                </c:pt>
                <c:pt idx="2561">
                  <c:v>47</c:v>
                </c:pt>
                <c:pt idx="2562">
                  <c:v>47</c:v>
                </c:pt>
                <c:pt idx="2563">
                  <c:v>47</c:v>
                </c:pt>
                <c:pt idx="2564">
                  <c:v>47</c:v>
                </c:pt>
                <c:pt idx="2565">
                  <c:v>47</c:v>
                </c:pt>
                <c:pt idx="2566">
                  <c:v>47</c:v>
                </c:pt>
                <c:pt idx="2567">
                  <c:v>47</c:v>
                </c:pt>
                <c:pt idx="2568">
                  <c:v>47</c:v>
                </c:pt>
                <c:pt idx="2569">
                  <c:v>47</c:v>
                </c:pt>
                <c:pt idx="2570">
                  <c:v>47</c:v>
                </c:pt>
                <c:pt idx="2571">
                  <c:v>47</c:v>
                </c:pt>
                <c:pt idx="2572">
                  <c:v>47</c:v>
                </c:pt>
                <c:pt idx="2573">
                  <c:v>47</c:v>
                </c:pt>
                <c:pt idx="2574">
                  <c:v>47</c:v>
                </c:pt>
                <c:pt idx="2575">
                  <c:v>47</c:v>
                </c:pt>
                <c:pt idx="2576">
                  <c:v>47</c:v>
                </c:pt>
                <c:pt idx="2577">
                  <c:v>47</c:v>
                </c:pt>
                <c:pt idx="2578">
                  <c:v>47</c:v>
                </c:pt>
                <c:pt idx="2579">
                  <c:v>47</c:v>
                </c:pt>
                <c:pt idx="2580">
                  <c:v>47</c:v>
                </c:pt>
                <c:pt idx="2581">
                  <c:v>47</c:v>
                </c:pt>
                <c:pt idx="2582">
                  <c:v>47</c:v>
                </c:pt>
                <c:pt idx="2583">
                  <c:v>47</c:v>
                </c:pt>
                <c:pt idx="2584">
                  <c:v>47</c:v>
                </c:pt>
                <c:pt idx="2585">
                  <c:v>47</c:v>
                </c:pt>
                <c:pt idx="2586">
                  <c:v>47</c:v>
                </c:pt>
                <c:pt idx="2587">
                  <c:v>47</c:v>
                </c:pt>
                <c:pt idx="2588">
                  <c:v>47</c:v>
                </c:pt>
                <c:pt idx="2589">
                  <c:v>47</c:v>
                </c:pt>
                <c:pt idx="2590">
                  <c:v>47</c:v>
                </c:pt>
                <c:pt idx="2591">
                  <c:v>47</c:v>
                </c:pt>
                <c:pt idx="2592">
                  <c:v>47</c:v>
                </c:pt>
                <c:pt idx="2593">
                  <c:v>47</c:v>
                </c:pt>
                <c:pt idx="2594">
                  <c:v>47</c:v>
                </c:pt>
                <c:pt idx="2595">
                  <c:v>47</c:v>
                </c:pt>
                <c:pt idx="2596">
                  <c:v>47</c:v>
                </c:pt>
                <c:pt idx="2597">
                  <c:v>47</c:v>
                </c:pt>
                <c:pt idx="2598">
                  <c:v>47</c:v>
                </c:pt>
                <c:pt idx="2599">
                  <c:v>47</c:v>
                </c:pt>
                <c:pt idx="2600">
                  <c:v>47</c:v>
                </c:pt>
                <c:pt idx="2601">
                  <c:v>47</c:v>
                </c:pt>
                <c:pt idx="2602">
                  <c:v>47</c:v>
                </c:pt>
                <c:pt idx="2603">
                  <c:v>47</c:v>
                </c:pt>
                <c:pt idx="2604">
                  <c:v>47</c:v>
                </c:pt>
                <c:pt idx="2605">
                  <c:v>47</c:v>
                </c:pt>
                <c:pt idx="2606">
                  <c:v>47</c:v>
                </c:pt>
                <c:pt idx="2607">
                  <c:v>47</c:v>
                </c:pt>
                <c:pt idx="2608">
                  <c:v>47</c:v>
                </c:pt>
                <c:pt idx="2609">
                  <c:v>47</c:v>
                </c:pt>
                <c:pt idx="2610">
                  <c:v>47</c:v>
                </c:pt>
                <c:pt idx="2611">
                  <c:v>47</c:v>
                </c:pt>
                <c:pt idx="2612">
                  <c:v>47</c:v>
                </c:pt>
                <c:pt idx="2613">
                  <c:v>47</c:v>
                </c:pt>
                <c:pt idx="2614">
                  <c:v>47</c:v>
                </c:pt>
                <c:pt idx="2615">
                  <c:v>46</c:v>
                </c:pt>
                <c:pt idx="2616">
                  <c:v>46</c:v>
                </c:pt>
                <c:pt idx="2617">
                  <c:v>46</c:v>
                </c:pt>
                <c:pt idx="2618">
                  <c:v>46</c:v>
                </c:pt>
                <c:pt idx="2619">
                  <c:v>46</c:v>
                </c:pt>
                <c:pt idx="2620">
                  <c:v>46</c:v>
                </c:pt>
                <c:pt idx="2621">
                  <c:v>46</c:v>
                </c:pt>
                <c:pt idx="2622">
                  <c:v>46</c:v>
                </c:pt>
                <c:pt idx="2623">
                  <c:v>46</c:v>
                </c:pt>
                <c:pt idx="2624">
                  <c:v>46</c:v>
                </c:pt>
                <c:pt idx="2625">
                  <c:v>46</c:v>
                </c:pt>
                <c:pt idx="2626">
                  <c:v>46</c:v>
                </c:pt>
                <c:pt idx="2627">
                  <c:v>46</c:v>
                </c:pt>
                <c:pt idx="2628">
                  <c:v>46</c:v>
                </c:pt>
                <c:pt idx="2629">
                  <c:v>46</c:v>
                </c:pt>
                <c:pt idx="2630">
                  <c:v>46</c:v>
                </c:pt>
                <c:pt idx="2631">
                  <c:v>46</c:v>
                </c:pt>
                <c:pt idx="2632">
                  <c:v>46</c:v>
                </c:pt>
                <c:pt idx="2633">
                  <c:v>46</c:v>
                </c:pt>
                <c:pt idx="2634">
                  <c:v>46</c:v>
                </c:pt>
                <c:pt idx="2635">
                  <c:v>46</c:v>
                </c:pt>
                <c:pt idx="2636">
                  <c:v>46</c:v>
                </c:pt>
                <c:pt idx="2637">
                  <c:v>46</c:v>
                </c:pt>
                <c:pt idx="2638">
                  <c:v>46</c:v>
                </c:pt>
                <c:pt idx="2639">
                  <c:v>46</c:v>
                </c:pt>
                <c:pt idx="2640">
                  <c:v>46</c:v>
                </c:pt>
                <c:pt idx="2641">
                  <c:v>46</c:v>
                </c:pt>
                <c:pt idx="2642">
                  <c:v>46</c:v>
                </c:pt>
                <c:pt idx="2643">
                  <c:v>46</c:v>
                </c:pt>
                <c:pt idx="2644">
                  <c:v>46</c:v>
                </c:pt>
                <c:pt idx="2645">
                  <c:v>46</c:v>
                </c:pt>
                <c:pt idx="2646">
                  <c:v>46</c:v>
                </c:pt>
                <c:pt idx="2647">
                  <c:v>46</c:v>
                </c:pt>
                <c:pt idx="2648">
                  <c:v>46</c:v>
                </c:pt>
                <c:pt idx="2649">
                  <c:v>46</c:v>
                </c:pt>
                <c:pt idx="2650">
                  <c:v>46</c:v>
                </c:pt>
                <c:pt idx="2651">
                  <c:v>46</c:v>
                </c:pt>
                <c:pt idx="2652">
                  <c:v>46</c:v>
                </c:pt>
                <c:pt idx="2653">
                  <c:v>46</c:v>
                </c:pt>
                <c:pt idx="2654">
                  <c:v>46</c:v>
                </c:pt>
                <c:pt idx="2655">
                  <c:v>46</c:v>
                </c:pt>
                <c:pt idx="2656">
                  <c:v>46</c:v>
                </c:pt>
                <c:pt idx="2657">
                  <c:v>46</c:v>
                </c:pt>
                <c:pt idx="2658">
                  <c:v>46</c:v>
                </c:pt>
                <c:pt idx="2659">
                  <c:v>46</c:v>
                </c:pt>
                <c:pt idx="2660">
                  <c:v>46</c:v>
                </c:pt>
                <c:pt idx="2661">
                  <c:v>46</c:v>
                </c:pt>
                <c:pt idx="2662">
                  <c:v>46</c:v>
                </c:pt>
                <c:pt idx="2663">
                  <c:v>46</c:v>
                </c:pt>
                <c:pt idx="2664">
                  <c:v>46</c:v>
                </c:pt>
                <c:pt idx="2665">
                  <c:v>46</c:v>
                </c:pt>
                <c:pt idx="2666">
                  <c:v>46</c:v>
                </c:pt>
                <c:pt idx="2667">
                  <c:v>46</c:v>
                </c:pt>
                <c:pt idx="2668">
                  <c:v>46</c:v>
                </c:pt>
                <c:pt idx="2669">
                  <c:v>46</c:v>
                </c:pt>
                <c:pt idx="2670">
                  <c:v>46</c:v>
                </c:pt>
                <c:pt idx="2671">
                  <c:v>46</c:v>
                </c:pt>
                <c:pt idx="2672">
                  <c:v>46</c:v>
                </c:pt>
                <c:pt idx="2673">
                  <c:v>46</c:v>
                </c:pt>
                <c:pt idx="2674">
                  <c:v>46</c:v>
                </c:pt>
                <c:pt idx="2675">
                  <c:v>46</c:v>
                </c:pt>
                <c:pt idx="2676">
                  <c:v>46</c:v>
                </c:pt>
                <c:pt idx="2677">
                  <c:v>46</c:v>
                </c:pt>
                <c:pt idx="2678">
                  <c:v>46</c:v>
                </c:pt>
                <c:pt idx="2679">
                  <c:v>46</c:v>
                </c:pt>
                <c:pt idx="2680">
                  <c:v>46</c:v>
                </c:pt>
                <c:pt idx="2681">
                  <c:v>46</c:v>
                </c:pt>
                <c:pt idx="2682">
                  <c:v>46</c:v>
                </c:pt>
                <c:pt idx="2683">
                  <c:v>46</c:v>
                </c:pt>
                <c:pt idx="2684">
                  <c:v>46</c:v>
                </c:pt>
                <c:pt idx="2685">
                  <c:v>46</c:v>
                </c:pt>
                <c:pt idx="2686">
                  <c:v>46</c:v>
                </c:pt>
                <c:pt idx="2687">
                  <c:v>46</c:v>
                </c:pt>
                <c:pt idx="2688">
                  <c:v>46</c:v>
                </c:pt>
                <c:pt idx="2689">
                  <c:v>46</c:v>
                </c:pt>
                <c:pt idx="2690">
                  <c:v>46</c:v>
                </c:pt>
                <c:pt idx="2691">
                  <c:v>46</c:v>
                </c:pt>
                <c:pt idx="2692">
                  <c:v>46</c:v>
                </c:pt>
                <c:pt idx="2693">
                  <c:v>46</c:v>
                </c:pt>
                <c:pt idx="2694">
                  <c:v>46</c:v>
                </c:pt>
                <c:pt idx="2695">
                  <c:v>46</c:v>
                </c:pt>
                <c:pt idx="2696">
                  <c:v>46</c:v>
                </c:pt>
                <c:pt idx="2697">
                  <c:v>46</c:v>
                </c:pt>
                <c:pt idx="2698">
                  <c:v>46</c:v>
                </c:pt>
                <c:pt idx="2699">
                  <c:v>46</c:v>
                </c:pt>
                <c:pt idx="2700">
                  <c:v>46</c:v>
                </c:pt>
                <c:pt idx="2701">
                  <c:v>46</c:v>
                </c:pt>
                <c:pt idx="2702">
                  <c:v>46</c:v>
                </c:pt>
                <c:pt idx="2703">
                  <c:v>46</c:v>
                </c:pt>
                <c:pt idx="2704">
                  <c:v>46</c:v>
                </c:pt>
                <c:pt idx="2705">
                  <c:v>46</c:v>
                </c:pt>
                <c:pt idx="2706">
                  <c:v>46</c:v>
                </c:pt>
                <c:pt idx="2707">
                  <c:v>46</c:v>
                </c:pt>
                <c:pt idx="2708">
                  <c:v>46</c:v>
                </c:pt>
                <c:pt idx="2709">
                  <c:v>46</c:v>
                </c:pt>
                <c:pt idx="2710">
                  <c:v>46</c:v>
                </c:pt>
                <c:pt idx="2711">
                  <c:v>46</c:v>
                </c:pt>
                <c:pt idx="2712">
                  <c:v>46</c:v>
                </c:pt>
                <c:pt idx="2713">
                  <c:v>46</c:v>
                </c:pt>
                <c:pt idx="2714">
                  <c:v>46</c:v>
                </c:pt>
                <c:pt idx="2715">
                  <c:v>46</c:v>
                </c:pt>
                <c:pt idx="2716">
                  <c:v>46</c:v>
                </c:pt>
                <c:pt idx="2717">
                  <c:v>46</c:v>
                </c:pt>
                <c:pt idx="2718">
                  <c:v>46</c:v>
                </c:pt>
                <c:pt idx="2719">
                  <c:v>46</c:v>
                </c:pt>
                <c:pt idx="2720">
                  <c:v>46</c:v>
                </c:pt>
                <c:pt idx="2721">
                  <c:v>46</c:v>
                </c:pt>
                <c:pt idx="2722">
                  <c:v>46</c:v>
                </c:pt>
                <c:pt idx="2723">
                  <c:v>46</c:v>
                </c:pt>
                <c:pt idx="2724">
                  <c:v>46</c:v>
                </c:pt>
                <c:pt idx="2725">
                  <c:v>46</c:v>
                </c:pt>
                <c:pt idx="2726">
                  <c:v>46</c:v>
                </c:pt>
                <c:pt idx="2727">
                  <c:v>46</c:v>
                </c:pt>
                <c:pt idx="2728">
                  <c:v>46</c:v>
                </c:pt>
                <c:pt idx="2729">
                  <c:v>45</c:v>
                </c:pt>
                <c:pt idx="2730">
                  <c:v>45</c:v>
                </c:pt>
                <c:pt idx="2731">
                  <c:v>45</c:v>
                </c:pt>
                <c:pt idx="2732">
                  <c:v>45</c:v>
                </c:pt>
                <c:pt idx="2733">
                  <c:v>45</c:v>
                </c:pt>
                <c:pt idx="2734">
                  <c:v>45</c:v>
                </c:pt>
                <c:pt idx="2735">
                  <c:v>45</c:v>
                </c:pt>
                <c:pt idx="2736">
                  <c:v>45</c:v>
                </c:pt>
                <c:pt idx="2737">
                  <c:v>45</c:v>
                </c:pt>
                <c:pt idx="2738">
                  <c:v>45</c:v>
                </c:pt>
                <c:pt idx="2739">
                  <c:v>45</c:v>
                </c:pt>
                <c:pt idx="2740">
                  <c:v>45</c:v>
                </c:pt>
                <c:pt idx="2741">
                  <c:v>45</c:v>
                </c:pt>
                <c:pt idx="2742">
                  <c:v>45</c:v>
                </c:pt>
                <c:pt idx="2743">
                  <c:v>45</c:v>
                </c:pt>
                <c:pt idx="2744">
                  <c:v>45</c:v>
                </c:pt>
                <c:pt idx="2745">
                  <c:v>45</c:v>
                </c:pt>
                <c:pt idx="2746">
                  <c:v>45</c:v>
                </c:pt>
                <c:pt idx="2747">
                  <c:v>45</c:v>
                </c:pt>
                <c:pt idx="2748">
                  <c:v>45</c:v>
                </c:pt>
                <c:pt idx="2749">
                  <c:v>45</c:v>
                </c:pt>
                <c:pt idx="2750">
                  <c:v>45</c:v>
                </c:pt>
                <c:pt idx="2751">
                  <c:v>45</c:v>
                </c:pt>
                <c:pt idx="2752">
                  <c:v>45</c:v>
                </c:pt>
                <c:pt idx="2753">
                  <c:v>45</c:v>
                </c:pt>
                <c:pt idx="2754">
                  <c:v>45</c:v>
                </c:pt>
                <c:pt idx="2755">
                  <c:v>45</c:v>
                </c:pt>
                <c:pt idx="2756">
                  <c:v>45</c:v>
                </c:pt>
                <c:pt idx="2757">
                  <c:v>45</c:v>
                </c:pt>
                <c:pt idx="2758">
                  <c:v>45</c:v>
                </c:pt>
                <c:pt idx="2759">
                  <c:v>45</c:v>
                </c:pt>
                <c:pt idx="2760">
                  <c:v>45</c:v>
                </c:pt>
                <c:pt idx="2761">
                  <c:v>45</c:v>
                </c:pt>
                <c:pt idx="2762">
                  <c:v>45</c:v>
                </c:pt>
                <c:pt idx="2763">
                  <c:v>45</c:v>
                </c:pt>
                <c:pt idx="2764">
                  <c:v>45</c:v>
                </c:pt>
                <c:pt idx="2765">
                  <c:v>45</c:v>
                </c:pt>
                <c:pt idx="2766">
                  <c:v>45</c:v>
                </c:pt>
                <c:pt idx="2767">
                  <c:v>45</c:v>
                </c:pt>
                <c:pt idx="2768">
                  <c:v>45</c:v>
                </c:pt>
                <c:pt idx="2769">
                  <c:v>45</c:v>
                </c:pt>
                <c:pt idx="2770">
                  <c:v>45</c:v>
                </c:pt>
                <c:pt idx="2771">
                  <c:v>45</c:v>
                </c:pt>
                <c:pt idx="2772">
                  <c:v>45</c:v>
                </c:pt>
                <c:pt idx="2773">
                  <c:v>45</c:v>
                </c:pt>
                <c:pt idx="2774">
                  <c:v>45</c:v>
                </c:pt>
                <c:pt idx="2775">
                  <c:v>45</c:v>
                </c:pt>
                <c:pt idx="2776">
                  <c:v>45</c:v>
                </c:pt>
                <c:pt idx="2777">
                  <c:v>45</c:v>
                </c:pt>
                <c:pt idx="2778">
                  <c:v>45</c:v>
                </c:pt>
                <c:pt idx="2779">
                  <c:v>45</c:v>
                </c:pt>
                <c:pt idx="2780">
                  <c:v>45</c:v>
                </c:pt>
                <c:pt idx="2781">
                  <c:v>45</c:v>
                </c:pt>
                <c:pt idx="2782">
                  <c:v>45</c:v>
                </c:pt>
                <c:pt idx="2783">
                  <c:v>45</c:v>
                </c:pt>
                <c:pt idx="2784">
                  <c:v>45</c:v>
                </c:pt>
                <c:pt idx="2785">
                  <c:v>45</c:v>
                </c:pt>
                <c:pt idx="2786">
                  <c:v>45</c:v>
                </c:pt>
                <c:pt idx="2787">
                  <c:v>45</c:v>
                </c:pt>
                <c:pt idx="2788">
                  <c:v>45</c:v>
                </c:pt>
                <c:pt idx="2789">
                  <c:v>45</c:v>
                </c:pt>
                <c:pt idx="2790">
                  <c:v>45</c:v>
                </c:pt>
                <c:pt idx="2791">
                  <c:v>45</c:v>
                </c:pt>
                <c:pt idx="2792">
                  <c:v>45</c:v>
                </c:pt>
                <c:pt idx="2793">
                  <c:v>45</c:v>
                </c:pt>
                <c:pt idx="2794">
                  <c:v>45</c:v>
                </c:pt>
                <c:pt idx="2795">
                  <c:v>45</c:v>
                </c:pt>
                <c:pt idx="2796">
                  <c:v>45</c:v>
                </c:pt>
                <c:pt idx="2797">
                  <c:v>45</c:v>
                </c:pt>
                <c:pt idx="2798">
                  <c:v>45</c:v>
                </c:pt>
                <c:pt idx="2799">
                  <c:v>45</c:v>
                </c:pt>
                <c:pt idx="2800">
                  <c:v>45</c:v>
                </c:pt>
                <c:pt idx="2801">
                  <c:v>45</c:v>
                </c:pt>
                <c:pt idx="2802">
                  <c:v>45</c:v>
                </c:pt>
                <c:pt idx="2803">
                  <c:v>45</c:v>
                </c:pt>
                <c:pt idx="2804">
                  <c:v>45</c:v>
                </c:pt>
                <c:pt idx="2805">
                  <c:v>45</c:v>
                </c:pt>
                <c:pt idx="2806">
                  <c:v>45</c:v>
                </c:pt>
                <c:pt idx="2807">
                  <c:v>45</c:v>
                </c:pt>
                <c:pt idx="2808">
                  <c:v>45</c:v>
                </c:pt>
                <c:pt idx="2809">
                  <c:v>45</c:v>
                </c:pt>
                <c:pt idx="2810">
                  <c:v>45</c:v>
                </c:pt>
                <c:pt idx="2811">
                  <c:v>45</c:v>
                </c:pt>
                <c:pt idx="2812">
                  <c:v>45</c:v>
                </c:pt>
                <c:pt idx="2813">
                  <c:v>45</c:v>
                </c:pt>
                <c:pt idx="2814">
                  <c:v>45</c:v>
                </c:pt>
                <c:pt idx="2815">
                  <c:v>45</c:v>
                </c:pt>
                <c:pt idx="2816">
                  <c:v>45</c:v>
                </c:pt>
                <c:pt idx="2817">
                  <c:v>45</c:v>
                </c:pt>
                <c:pt idx="2818">
                  <c:v>45</c:v>
                </c:pt>
                <c:pt idx="2819">
                  <c:v>45</c:v>
                </c:pt>
                <c:pt idx="2820">
                  <c:v>45</c:v>
                </c:pt>
                <c:pt idx="2821">
                  <c:v>45</c:v>
                </c:pt>
                <c:pt idx="2822">
                  <c:v>45</c:v>
                </c:pt>
                <c:pt idx="2823">
                  <c:v>45</c:v>
                </c:pt>
                <c:pt idx="2824">
                  <c:v>45</c:v>
                </c:pt>
                <c:pt idx="2825">
                  <c:v>45</c:v>
                </c:pt>
                <c:pt idx="2826">
                  <c:v>45</c:v>
                </c:pt>
                <c:pt idx="2827">
                  <c:v>45</c:v>
                </c:pt>
                <c:pt idx="2828">
                  <c:v>45</c:v>
                </c:pt>
                <c:pt idx="2829">
                  <c:v>45</c:v>
                </c:pt>
                <c:pt idx="2830">
                  <c:v>45</c:v>
                </c:pt>
                <c:pt idx="2831">
                  <c:v>45</c:v>
                </c:pt>
                <c:pt idx="2832">
                  <c:v>45</c:v>
                </c:pt>
                <c:pt idx="2833">
                  <c:v>45</c:v>
                </c:pt>
                <c:pt idx="2834">
                  <c:v>45</c:v>
                </c:pt>
                <c:pt idx="2835">
                  <c:v>45</c:v>
                </c:pt>
                <c:pt idx="2836">
                  <c:v>45</c:v>
                </c:pt>
                <c:pt idx="2837">
                  <c:v>45</c:v>
                </c:pt>
                <c:pt idx="2838">
                  <c:v>45</c:v>
                </c:pt>
                <c:pt idx="2839">
                  <c:v>45</c:v>
                </c:pt>
                <c:pt idx="2840">
                  <c:v>45</c:v>
                </c:pt>
                <c:pt idx="2841">
                  <c:v>45</c:v>
                </c:pt>
                <c:pt idx="2842">
                  <c:v>45</c:v>
                </c:pt>
                <c:pt idx="2843">
                  <c:v>44</c:v>
                </c:pt>
                <c:pt idx="2844">
                  <c:v>44</c:v>
                </c:pt>
                <c:pt idx="2845">
                  <c:v>44</c:v>
                </c:pt>
                <c:pt idx="2846">
                  <c:v>44</c:v>
                </c:pt>
                <c:pt idx="2847">
                  <c:v>44</c:v>
                </c:pt>
                <c:pt idx="2848">
                  <c:v>44</c:v>
                </c:pt>
                <c:pt idx="2849">
                  <c:v>44</c:v>
                </c:pt>
                <c:pt idx="2850">
                  <c:v>44</c:v>
                </c:pt>
                <c:pt idx="2851">
                  <c:v>44</c:v>
                </c:pt>
                <c:pt idx="2852">
                  <c:v>44</c:v>
                </c:pt>
                <c:pt idx="2853">
                  <c:v>44</c:v>
                </c:pt>
                <c:pt idx="2854">
                  <c:v>44</c:v>
                </c:pt>
                <c:pt idx="2855">
                  <c:v>44</c:v>
                </c:pt>
                <c:pt idx="2856">
                  <c:v>44</c:v>
                </c:pt>
                <c:pt idx="2857">
                  <c:v>44</c:v>
                </c:pt>
                <c:pt idx="2858">
                  <c:v>44</c:v>
                </c:pt>
                <c:pt idx="2859">
                  <c:v>44</c:v>
                </c:pt>
                <c:pt idx="2860">
                  <c:v>44</c:v>
                </c:pt>
                <c:pt idx="2861">
                  <c:v>44</c:v>
                </c:pt>
                <c:pt idx="2862">
                  <c:v>44</c:v>
                </c:pt>
                <c:pt idx="2863">
                  <c:v>44</c:v>
                </c:pt>
                <c:pt idx="2864">
                  <c:v>44</c:v>
                </c:pt>
                <c:pt idx="2865">
                  <c:v>44</c:v>
                </c:pt>
                <c:pt idx="2866">
                  <c:v>44</c:v>
                </c:pt>
                <c:pt idx="2867">
                  <c:v>44</c:v>
                </c:pt>
                <c:pt idx="2868">
                  <c:v>44</c:v>
                </c:pt>
                <c:pt idx="2869">
                  <c:v>44</c:v>
                </c:pt>
                <c:pt idx="2870">
                  <c:v>44</c:v>
                </c:pt>
                <c:pt idx="2871">
                  <c:v>44</c:v>
                </c:pt>
                <c:pt idx="2872">
                  <c:v>44</c:v>
                </c:pt>
                <c:pt idx="2873">
                  <c:v>44</c:v>
                </c:pt>
                <c:pt idx="2874">
                  <c:v>44</c:v>
                </c:pt>
                <c:pt idx="2875">
                  <c:v>44</c:v>
                </c:pt>
                <c:pt idx="2876">
                  <c:v>44</c:v>
                </c:pt>
                <c:pt idx="2877">
                  <c:v>44</c:v>
                </c:pt>
                <c:pt idx="2878">
                  <c:v>44</c:v>
                </c:pt>
                <c:pt idx="2879">
                  <c:v>44</c:v>
                </c:pt>
                <c:pt idx="2880">
                  <c:v>44</c:v>
                </c:pt>
                <c:pt idx="2881">
                  <c:v>44</c:v>
                </c:pt>
                <c:pt idx="2882">
                  <c:v>44</c:v>
                </c:pt>
                <c:pt idx="2883">
                  <c:v>44</c:v>
                </c:pt>
                <c:pt idx="2884">
                  <c:v>44</c:v>
                </c:pt>
                <c:pt idx="2885">
                  <c:v>44</c:v>
                </c:pt>
                <c:pt idx="2886">
                  <c:v>44</c:v>
                </c:pt>
                <c:pt idx="2887">
                  <c:v>44</c:v>
                </c:pt>
                <c:pt idx="2888">
                  <c:v>44</c:v>
                </c:pt>
                <c:pt idx="2889">
                  <c:v>44</c:v>
                </c:pt>
                <c:pt idx="2890">
                  <c:v>44</c:v>
                </c:pt>
                <c:pt idx="2891">
                  <c:v>44</c:v>
                </c:pt>
                <c:pt idx="2892">
                  <c:v>44</c:v>
                </c:pt>
                <c:pt idx="2893">
                  <c:v>44</c:v>
                </c:pt>
                <c:pt idx="2894">
                  <c:v>44</c:v>
                </c:pt>
                <c:pt idx="2895">
                  <c:v>44</c:v>
                </c:pt>
                <c:pt idx="2896">
                  <c:v>44</c:v>
                </c:pt>
                <c:pt idx="2897">
                  <c:v>44</c:v>
                </c:pt>
                <c:pt idx="2898">
                  <c:v>44</c:v>
                </c:pt>
                <c:pt idx="2899">
                  <c:v>44</c:v>
                </c:pt>
                <c:pt idx="2900">
                  <c:v>44</c:v>
                </c:pt>
                <c:pt idx="2901">
                  <c:v>44</c:v>
                </c:pt>
                <c:pt idx="2902">
                  <c:v>44</c:v>
                </c:pt>
                <c:pt idx="2903">
                  <c:v>44</c:v>
                </c:pt>
                <c:pt idx="2904">
                  <c:v>44</c:v>
                </c:pt>
                <c:pt idx="2905">
                  <c:v>44</c:v>
                </c:pt>
                <c:pt idx="2906">
                  <c:v>44</c:v>
                </c:pt>
                <c:pt idx="2907">
                  <c:v>44</c:v>
                </c:pt>
                <c:pt idx="2908">
                  <c:v>44</c:v>
                </c:pt>
                <c:pt idx="2909">
                  <c:v>44</c:v>
                </c:pt>
                <c:pt idx="2910">
                  <c:v>44</c:v>
                </c:pt>
                <c:pt idx="2911">
                  <c:v>44</c:v>
                </c:pt>
                <c:pt idx="2912">
                  <c:v>44</c:v>
                </c:pt>
                <c:pt idx="2913">
                  <c:v>44</c:v>
                </c:pt>
                <c:pt idx="2914">
                  <c:v>44</c:v>
                </c:pt>
                <c:pt idx="2915">
                  <c:v>44</c:v>
                </c:pt>
                <c:pt idx="2916">
                  <c:v>44</c:v>
                </c:pt>
                <c:pt idx="2917">
                  <c:v>44</c:v>
                </c:pt>
                <c:pt idx="2918">
                  <c:v>44</c:v>
                </c:pt>
                <c:pt idx="2919">
                  <c:v>44</c:v>
                </c:pt>
                <c:pt idx="2920">
                  <c:v>44</c:v>
                </c:pt>
                <c:pt idx="2921">
                  <c:v>44</c:v>
                </c:pt>
                <c:pt idx="2922">
                  <c:v>44</c:v>
                </c:pt>
                <c:pt idx="2923">
                  <c:v>44</c:v>
                </c:pt>
                <c:pt idx="2924">
                  <c:v>44</c:v>
                </c:pt>
                <c:pt idx="2925">
                  <c:v>44</c:v>
                </c:pt>
                <c:pt idx="2926">
                  <c:v>44</c:v>
                </c:pt>
                <c:pt idx="2927">
                  <c:v>44</c:v>
                </c:pt>
                <c:pt idx="2928">
                  <c:v>44</c:v>
                </c:pt>
                <c:pt idx="2929">
                  <c:v>44</c:v>
                </c:pt>
                <c:pt idx="2930">
                  <c:v>44</c:v>
                </c:pt>
                <c:pt idx="2931">
                  <c:v>44</c:v>
                </c:pt>
                <c:pt idx="2932">
                  <c:v>44</c:v>
                </c:pt>
                <c:pt idx="2933">
                  <c:v>44</c:v>
                </c:pt>
                <c:pt idx="2934">
                  <c:v>44</c:v>
                </c:pt>
                <c:pt idx="2935">
                  <c:v>44</c:v>
                </c:pt>
                <c:pt idx="2936">
                  <c:v>44</c:v>
                </c:pt>
                <c:pt idx="2937">
                  <c:v>44</c:v>
                </c:pt>
                <c:pt idx="2938">
                  <c:v>44</c:v>
                </c:pt>
                <c:pt idx="2939">
                  <c:v>44</c:v>
                </c:pt>
                <c:pt idx="2940">
                  <c:v>44</c:v>
                </c:pt>
                <c:pt idx="2941">
                  <c:v>44</c:v>
                </c:pt>
                <c:pt idx="2942">
                  <c:v>44</c:v>
                </c:pt>
                <c:pt idx="2943">
                  <c:v>44</c:v>
                </c:pt>
                <c:pt idx="2944">
                  <c:v>44</c:v>
                </c:pt>
                <c:pt idx="2945">
                  <c:v>44</c:v>
                </c:pt>
                <c:pt idx="2946">
                  <c:v>44</c:v>
                </c:pt>
                <c:pt idx="2947">
                  <c:v>44</c:v>
                </c:pt>
                <c:pt idx="2948">
                  <c:v>44</c:v>
                </c:pt>
                <c:pt idx="2949">
                  <c:v>44</c:v>
                </c:pt>
                <c:pt idx="2950">
                  <c:v>43</c:v>
                </c:pt>
                <c:pt idx="2951">
                  <c:v>43</c:v>
                </c:pt>
                <c:pt idx="2952">
                  <c:v>43</c:v>
                </c:pt>
                <c:pt idx="2953">
                  <c:v>43</c:v>
                </c:pt>
                <c:pt idx="2954">
                  <c:v>43</c:v>
                </c:pt>
                <c:pt idx="2955">
                  <c:v>43</c:v>
                </c:pt>
                <c:pt idx="2956">
                  <c:v>43</c:v>
                </c:pt>
                <c:pt idx="2957">
                  <c:v>43</c:v>
                </c:pt>
                <c:pt idx="2958">
                  <c:v>43</c:v>
                </c:pt>
                <c:pt idx="2959">
                  <c:v>43</c:v>
                </c:pt>
                <c:pt idx="2960">
                  <c:v>43</c:v>
                </c:pt>
                <c:pt idx="2961">
                  <c:v>43</c:v>
                </c:pt>
                <c:pt idx="2962">
                  <c:v>43</c:v>
                </c:pt>
                <c:pt idx="2963">
                  <c:v>43</c:v>
                </c:pt>
                <c:pt idx="2964">
                  <c:v>43</c:v>
                </c:pt>
                <c:pt idx="2965">
                  <c:v>43</c:v>
                </c:pt>
                <c:pt idx="2966">
                  <c:v>43</c:v>
                </c:pt>
                <c:pt idx="2967">
                  <c:v>43</c:v>
                </c:pt>
                <c:pt idx="2968">
                  <c:v>43</c:v>
                </c:pt>
                <c:pt idx="2969">
                  <c:v>43</c:v>
                </c:pt>
                <c:pt idx="2970">
                  <c:v>43</c:v>
                </c:pt>
                <c:pt idx="2971">
                  <c:v>43</c:v>
                </c:pt>
                <c:pt idx="2972">
                  <c:v>43</c:v>
                </c:pt>
                <c:pt idx="2973">
                  <c:v>43</c:v>
                </c:pt>
                <c:pt idx="2974">
                  <c:v>43</c:v>
                </c:pt>
                <c:pt idx="2975">
                  <c:v>43</c:v>
                </c:pt>
                <c:pt idx="2976">
                  <c:v>43</c:v>
                </c:pt>
                <c:pt idx="2977">
                  <c:v>43</c:v>
                </c:pt>
                <c:pt idx="2978">
                  <c:v>43</c:v>
                </c:pt>
                <c:pt idx="2979">
                  <c:v>43</c:v>
                </c:pt>
                <c:pt idx="2980">
                  <c:v>43</c:v>
                </c:pt>
                <c:pt idx="2981">
                  <c:v>43</c:v>
                </c:pt>
                <c:pt idx="2982">
                  <c:v>43</c:v>
                </c:pt>
                <c:pt idx="2983">
                  <c:v>43</c:v>
                </c:pt>
                <c:pt idx="2984">
                  <c:v>43</c:v>
                </c:pt>
                <c:pt idx="2985">
                  <c:v>43</c:v>
                </c:pt>
                <c:pt idx="2986">
                  <c:v>43</c:v>
                </c:pt>
                <c:pt idx="2987">
                  <c:v>43</c:v>
                </c:pt>
                <c:pt idx="2988">
                  <c:v>43</c:v>
                </c:pt>
                <c:pt idx="2989">
                  <c:v>43</c:v>
                </c:pt>
                <c:pt idx="2990">
                  <c:v>43</c:v>
                </c:pt>
                <c:pt idx="2991">
                  <c:v>43</c:v>
                </c:pt>
                <c:pt idx="2992">
                  <c:v>43</c:v>
                </c:pt>
                <c:pt idx="2993">
                  <c:v>43</c:v>
                </c:pt>
                <c:pt idx="2994">
                  <c:v>43</c:v>
                </c:pt>
                <c:pt idx="2995">
                  <c:v>43</c:v>
                </c:pt>
                <c:pt idx="2996">
                  <c:v>43</c:v>
                </c:pt>
                <c:pt idx="2997">
                  <c:v>43</c:v>
                </c:pt>
                <c:pt idx="2998">
                  <c:v>43</c:v>
                </c:pt>
                <c:pt idx="2999">
                  <c:v>43</c:v>
                </c:pt>
                <c:pt idx="3000">
                  <c:v>43</c:v>
                </c:pt>
                <c:pt idx="3001">
                  <c:v>43</c:v>
                </c:pt>
                <c:pt idx="3002">
                  <c:v>43</c:v>
                </c:pt>
                <c:pt idx="3003">
                  <c:v>43</c:v>
                </c:pt>
                <c:pt idx="3004">
                  <c:v>43</c:v>
                </c:pt>
                <c:pt idx="3005">
                  <c:v>43</c:v>
                </c:pt>
                <c:pt idx="3006">
                  <c:v>43</c:v>
                </c:pt>
                <c:pt idx="3007">
                  <c:v>43</c:v>
                </c:pt>
                <c:pt idx="3008">
                  <c:v>43</c:v>
                </c:pt>
                <c:pt idx="3009">
                  <c:v>43</c:v>
                </c:pt>
                <c:pt idx="3010">
                  <c:v>43</c:v>
                </c:pt>
                <c:pt idx="3011">
                  <c:v>43</c:v>
                </c:pt>
                <c:pt idx="3012">
                  <c:v>43</c:v>
                </c:pt>
                <c:pt idx="3013">
                  <c:v>43</c:v>
                </c:pt>
                <c:pt idx="3014">
                  <c:v>43</c:v>
                </c:pt>
                <c:pt idx="3015">
                  <c:v>43</c:v>
                </c:pt>
                <c:pt idx="3016">
                  <c:v>43</c:v>
                </c:pt>
                <c:pt idx="3017">
                  <c:v>43</c:v>
                </c:pt>
                <c:pt idx="3018">
                  <c:v>43</c:v>
                </c:pt>
                <c:pt idx="3019">
                  <c:v>43</c:v>
                </c:pt>
                <c:pt idx="3020">
                  <c:v>43</c:v>
                </c:pt>
                <c:pt idx="3021">
                  <c:v>43</c:v>
                </c:pt>
                <c:pt idx="3022">
                  <c:v>43</c:v>
                </c:pt>
                <c:pt idx="3023">
                  <c:v>43</c:v>
                </c:pt>
                <c:pt idx="3024">
                  <c:v>43</c:v>
                </c:pt>
                <c:pt idx="3025">
                  <c:v>43</c:v>
                </c:pt>
                <c:pt idx="3026">
                  <c:v>43</c:v>
                </c:pt>
                <c:pt idx="3027">
                  <c:v>43</c:v>
                </c:pt>
                <c:pt idx="3028">
                  <c:v>43</c:v>
                </c:pt>
                <c:pt idx="3029">
                  <c:v>43</c:v>
                </c:pt>
                <c:pt idx="3030">
                  <c:v>43</c:v>
                </c:pt>
                <c:pt idx="3031">
                  <c:v>43</c:v>
                </c:pt>
                <c:pt idx="3032">
                  <c:v>43</c:v>
                </c:pt>
                <c:pt idx="3033">
                  <c:v>43</c:v>
                </c:pt>
                <c:pt idx="3034">
                  <c:v>43</c:v>
                </c:pt>
                <c:pt idx="3035">
                  <c:v>43</c:v>
                </c:pt>
                <c:pt idx="3036">
                  <c:v>43</c:v>
                </c:pt>
                <c:pt idx="3037">
                  <c:v>43</c:v>
                </c:pt>
                <c:pt idx="3038">
                  <c:v>43</c:v>
                </c:pt>
                <c:pt idx="3039">
                  <c:v>43</c:v>
                </c:pt>
                <c:pt idx="3040">
                  <c:v>43</c:v>
                </c:pt>
                <c:pt idx="3041">
                  <c:v>43</c:v>
                </c:pt>
                <c:pt idx="3042">
                  <c:v>43</c:v>
                </c:pt>
                <c:pt idx="3043">
                  <c:v>43</c:v>
                </c:pt>
                <c:pt idx="3044">
                  <c:v>43</c:v>
                </c:pt>
                <c:pt idx="3045">
                  <c:v>43</c:v>
                </c:pt>
                <c:pt idx="3046">
                  <c:v>43</c:v>
                </c:pt>
                <c:pt idx="3047">
                  <c:v>43</c:v>
                </c:pt>
                <c:pt idx="3048">
                  <c:v>43</c:v>
                </c:pt>
                <c:pt idx="3049">
                  <c:v>43</c:v>
                </c:pt>
                <c:pt idx="3050">
                  <c:v>43</c:v>
                </c:pt>
                <c:pt idx="3051">
                  <c:v>43</c:v>
                </c:pt>
                <c:pt idx="3052">
                  <c:v>43</c:v>
                </c:pt>
                <c:pt idx="3053">
                  <c:v>43</c:v>
                </c:pt>
                <c:pt idx="3054">
                  <c:v>43</c:v>
                </c:pt>
                <c:pt idx="3055">
                  <c:v>43</c:v>
                </c:pt>
                <c:pt idx="3056">
                  <c:v>43</c:v>
                </c:pt>
                <c:pt idx="3057">
                  <c:v>43</c:v>
                </c:pt>
                <c:pt idx="3058">
                  <c:v>43</c:v>
                </c:pt>
                <c:pt idx="3059">
                  <c:v>43</c:v>
                </c:pt>
                <c:pt idx="3060">
                  <c:v>43</c:v>
                </c:pt>
                <c:pt idx="3061">
                  <c:v>43</c:v>
                </c:pt>
                <c:pt idx="3062">
                  <c:v>43</c:v>
                </c:pt>
                <c:pt idx="3063">
                  <c:v>43</c:v>
                </c:pt>
                <c:pt idx="3064">
                  <c:v>43</c:v>
                </c:pt>
                <c:pt idx="3065">
                  <c:v>43</c:v>
                </c:pt>
                <c:pt idx="3066">
                  <c:v>43</c:v>
                </c:pt>
                <c:pt idx="3067">
                  <c:v>43</c:v>
                </c:pt>
                <c:pt idx="3068">
                  <c:v>43</c:v>
                </c:pt>
                <c:pt idx="3069">
                  <c:v>43</c:v>
                </c:pt>
                <c:pt idx="3070">
                  <c:v>43</c:v>
                </c:pt>
                <c:pt idx="3071">
                  <c:v>43</c:v>
                </c:pt>
                <c:pt idx="3072">
                  <c:v>43</c:v>
                </c:pt>
                <c:pt idx="3073">
                  <c:v>43</c:v>
                </c:pt>
                <c:pt idx="3074">
                  <c:v>43</c:v>
                </c:pt>
                <c:pt idx="3075">
                  <c:v>43</c:v>
                </c:pt>
                <c:pt idx="3076">
                  <c:v>43</c:v>
                </c:pt>
                <c:pt idx="3077">
                  <c:v>43</c:v>
                </c:pt>
                <c:pt idx="3078">
                  <c:v>43</c:v>
                </c:pt>
                <c:pt idx="3079">
                  <c:v>43</c:v>
                </c:pt>
                <c:pt idx="3080">
                  <c:v>43</c:v>
                </c:pt>
                <c:pt idx="3081">
                  <c:v>43</c:v>
                </c:pt>
                <c:pt idx="3082">
                  <c:v>43</c:v>
                </c:pt>
                <c:pt idx="3083">
                  <c:v>43</c:v>
                </c:pt>
                <c:pt idx="3084">
                  <c:v>42</c:v>
                </c:pt>
                <c:pt idx="3085">
                  <c:v>42</c:v>
                </c:pt>
                <c:pt idx="3086">
                  <c:v>42</c:v>
                </c:pt>
                <c:pt idx="3087">
                  <c:v>42</c:v>
                </c:pt>
                <c:pt idx="3088">
                  <c:v>42</c:v>
                </c:pt>
                <c:pt idx="3089">
                  <c:v>42</c:v>
                </c:pt>
                <c:pt idx="3090">
                  <c:v>42</c:v>
                </c:pt>
                <c:pt idx="3091">
                  <c:v>42</c:v>
                </c:pt>
                <c:pt idx="3092">
                  <c:v>42</c:v>
                </c:pt>
                <c:pt idx="3093">
                  <c:v>42</c:v>
                </c:pt>
                <c:pt idx="3094">
                  <c:v>42</c:v>
                </c:pt>
                <c:pt idx="3095">
                  <c:v>42</c:v>
                </c:pt>
                <c:pt idx="3096">
                  <c:v>42</c:v>
                </c:pt>
                <c:pt idx="3097">
                  <c:v>42</c:v>
                </c:pt>
                <c:pt idx="3098">
                  <c:v>42</c:v>
                </c:pt>
                <c:pt idx="3099">
                  <c:v>42</c:v>
                </c:pt>
                <c:pt idx="3100">
                  <c:v>42</c:v>
                </c:pt>
                <c:pt idx="3101">
                  <c:v>42</c:v>
                </c:pt>
                <c:pt idx="3102">
                  <c:v>42</c:v>
                </c:pt>
                <c:pt idx="3103">
                  <c:v>42</c:v>
                </c:pt>
                <c:pt idx="3104">
                  <c:v>42</c:v>
                </c:pt>
                <c:pt idx="3105">
                  <c:v>42</c:v>
                </c:pt>
                <c:pt idx="3106">
                  <c:v>42</c:v>
                </c:pt>
                <c:pt idx="3107">
                  <c:v>42</c:v>
                </c:pt>
                <c:pt idx="3108">
                  <c:v>42</c:v>
                </c:pt>
                <c:pt idx="3109">
                  <c:v>42</c:v>
                </c:pt>
                <c:pt idx="3110">
                  <c:v>42</c:v>
                </c:pt>
                <c:pt idx="3111">
                  <c:v>42</c:v>
                </c:pt>
                <c:pt idx="3112">
                  <c:v>42</c:v>
                </c:pt>
                <c:pt idx="3113">
                  <c:v>42</c:v>
                </c:pt>
                <c:pt idx="3114">
                  <c:v>42</c:v>
                </c:pt>
                <c:pt idx="3115">
                  <c:v>42</c:v>
                </c:pt>
                <c:pt idx="3116">
                  <c:v>42</c:v>
                </c:pt>
                <c:pt idx="3117">
                  <c:v>42</c:v>
                </c:pt>
                <c:pt idx="3118">
                  <c:v>42</c:v>
                </c:pt>
                <c:pt idx="3119">
                  <c:v>42</c:v>
                </c:pt>
                <c:pt idx="3120">
                  <c:v>42</c:v>
                </c:pt>
                <c:pt idx="3121">
                  <c:v>42</c:v>
                </c:pt>
                <c:pt idx="3122">
                  <c:v>42</c:v>
                </c:pt>
                <c:pt idx="3123">
                  <c:v>42</c:v>
                </c:pt>
                <c:pt idx="3124">
                  <c:v>42</c:v>
                </c:pt>
                <c:pt idx="3125">
                  <c:v>42</c:v>
                </c:pt>
                <c:pt idx="3126">
                  <c:v>42</c:v>
                </c:pt>
                <c:pt idx="3127">
                  <c:v>42</c:v>
                </c:pt>
                <c:pt idx="3128">
                  <c:v>42</c:v>
                </c:pt>
                <c:pt idx="3129">
                  <c:v>42</c:v>
                </c:pt>
                <c:pt idx="3130">
                  <c:v>42</c:v>
                </c:pt>
                <c:pt idx="3131">
                  <c:v>42</c:v>
                </c:pt>
                <c:pt idx="3132">
                  <c:v>42</c:v>
                </c:pt>
                <c:pt idx="3133">
                  <c:v>42</c:v>
                </c:pt>
                <c:pt idx="3134">
                  <c:v>42</c:v>
                </c:pt>
                <c:pt idx="3135">
                  <c:v>42</c:v>
                </c:pt>
                <c:pt idx="3136">
                  <c:v>42</c:v>
                </c:pt>
                <c:pt idx="3137">
                  <c:v>42</c:v>
                </c:pt>
                <c:pt idx="3138">
                  <c:v>42</c:v>
                </c:pt>
                <c:pt idx="3139">
                  <c:v>42</c:v>
                </c:pt>
                <c:pt idx="3140">
                  <c:v>42</c:v>
                </c:pt>
                <c:pt idx="3141">
                  <c:v>42</c:v>
                </c:pt>
                <c:pt idx="3142">
                  <c:v>42</c:v>
                </c:pt>
                <c:pt idx="3143">
                  <c:v>42</c:v>
                </c:pt>
                <c:pt idx="3144">
                  <c:v>42</c:v>
                </c:pt>
                <c:pt idx="3145">
                  <c:v>42</c:v>
                </c:pt>
                <c:pt idx="3146">
                  <c:v>42</c:v>
                </c:pt>
                <c:pt idx="3147">
                  <c:v>42</c:v>
                </c:pt>
                <c:pt idx="3148">
                  <c:v>42</c:v>
                </c:pt>
                <c:pt idx="3149">
                  <c:v>42</c:v>
                </c:pt>
                <c:pt idx="3150">
                  <c:v>42</c:v>
                </c:pt>
                <c:pt idx="3151">
                  <c:v>42</c:v>
                </c:pt>
                <c:pt idx="3152">
                  <c:v>42</c:v>
                </c:pt>
                <c:pt idx="3153">
                  <c:v>42</c:v>
                </c:pt>
                <c:pt idx="3154">
                  <c:v>42</c:v>
                </c:pt>
                <c:pt idx="3155">
                  <c:v>42</c:v>
                </c:pt>
                <c:pt idx="3156">
                  <c:v>42</c:v>
                </c:pt>
                <c:pt idx="3157">
                  <c:v>42</c:v>
                </c:pt>
                <c:pt idx="3158">
                  <c:v>42</c:v>
                </c:pt>
                <c:pt idx="3159">
                  <c:v>42</c:v>
                </c:pt>
                <c:pt idx="3160">
                  <c:v>42</c:v>
                </c:pt>
                <c:pt idx="3161">
                  <c:v>42</c:v>
                </c:pt>
                <c:pt idx="3162">
                  <c:v>42</c:v>
                </c:pt>
                <c:pt idx="3163">
                  <c:v>42</c:v>
                </c:pt>
                <c:pt idx="3164">
                  <c:v>42</c:v>
                </c:pt>
                <c:pt idx="3165">
                  <c:v>42</c:v>
                </c:pt>
                <c:pt idx="3166">
                  <c:v>42</c:v>
                </c:pt>
                <c:pt idx="3167">
                  <c:v>42</c:v>
                </c:pt>
                <c:pt idx="3168">
                  <c:v>42</c:v>
                </c:pt>
                <c:pt idx="3169">
                  <c:v>42</c:v>
                </c:pt>
                <c:pt idx="3170">
                  <c:v>42</c:v>
                </c:pt>
                <c:pt idx="3171">
                  <c:v>42</c:v>
                </c:pt>
                <c:pt idx="3172">
                  <c:v>42</c:v>
                </c:pt>
                <c:pt idx="3173">
                  <c:v>42</c:v>
                </c:pt>
                <c:pt idx="3174">
                  <c:v>42</c:v>
                </c:pt>
                <c:pt idx="3175">
                  <c:v>42</c:v>
                </c:pt>
                <c:pt idx="3176">
                  <c:v>42</c:v>
                </c:pt>
                <c:pt idx="3177">
                  <c:v>42</c:v>
                </c:pt>
                <c:pt idx="3178">
                  <c:v>42</c:v>
                </c:pt>
                <c:pt idx="3179">
                  <c:v>42</c:v>
                </c:pt>
                <c:pt idx="3180">
                  <c:v>42</c:v>
                </c:pt>
                <c:pt idx="3181">
                  <c:v>42</c:v>
                </c:pt>
                <c:pt idx="3182">
                  <c:v>42</c:v>
                </c:pt>
                <c:pt idx="3183">
                  <c:v>42</c:v>
                </c:pt>
                <c:pt idx="3184">
                  <c:v>42</c:v>
                </c:pt>
                <c:pt idx="3185">
                  <c:v>42</c:v>
                </c:pt>
                <c:pt idx="3186">
                  <c:v>42</c:v>
                </c:pt>
                <c:pt idx="3187">
                  <c:v>42</c:v>
                </c:pt>
                <c:pt idx="3188">
                  <c:v>42</c:v>
                </c:pt>
                <c:pt idx="3189">
                  <c:v>42</c:v>
                </c:pt>
                <c:pt idx="3190">
                  <c:v>42</c:v>
                </c:pt>
                <c:pt idx="3191">
                  <c:v>42</c:v>
                </c:pt>
                <c:pt idx="3192">
                  <c:v>42</c:v>
                </c:pt>
                <c:pt idx="3193">
                  <c:v>42</c:v>
                </c:pt>
                <c:pt idx="3194">
                  <c:v>42</c:v>
                </c:pt>
                <c:pt idx="3195">
                  <c:v>42</c:v>
                </c:pt>
                <c:pt idx="3196">
                  <c:v>41</c:v>
                </c:pt>
                <c:pt idx="3197">
                  <c:v>41</c:v>
                </c:pt>
                <c:pt idx="3198">
                  <c:v>41</c:v>
                </c:pt>
                <c:pt idx="3199">
                  <c:v>41</c:v>
                </c:pt>
                <c:pt idx="3200">
                  <c:v>41</c:v>
                </c:pt>
                <c:pt idx="3201">
                  <c:v>41</c:v>
                </c:pt>
                <c:pt idx="3202">
                  <c:v>41</c:v>
                </c:pt>
                <c:pt idx="3203">
                  <c:v>41</c:v>
                </c:pt>
                <c:pt idx="3204">
                  <c:v>41</c:v>
                </c:pt>
                <c:pt idx="3205">
                  <c:v>41</c:v>
                </c:pt>
                <c:pt idx="3206">
                  <c:v>41</c:v>
                </c:pt>
                <c:pt idx="3207">
                  <c:v>41</c:v>
                </c:pt>
                <c:pt idx="3208">
                  <c:v>41</c:v>
                </c:pt>
                <c:pt idx="3209">
                  <c:v>41</c:v>
                </c:pt>
                <c:pt idx="3210">
                  <c:v>41</c:v>
                </c:pt>
                <c:pt idx="3211">
                  <c:v>41</c:v>
                </c:pt>
                <c:pt idx="3212">
                  <c:v>41</c:v>
                </c:pt>
                <c:pt idx="3213">
                  <c:v>41</c:v>
                </c:pt>
                <c:pt idx="3214">
                  <c:v>41</c:v>
                </c:pt>
                <c:pt idx="3215">
                  <c:v>41</c:v>
                </c:pt>
                <c:pt idx="3216">
                  <c:v>41</c:v>
                </c:pt>
                <c:pt idx="3217">
                  <c:v>41</c:v>
                </c:pt>
                <c:pt idx="3218">
                  <c:v>41</c:v>
                </c:pt>
                <c:pt idx="3219">
                  <c:v>41</c:v>
                </c:pt>
                <c:pt idx="3220">
                  <c:v>41</c:v>
                </c:pt>
                <c:pt idx="3221">
                  <c:v>41</c:v>
                </c:pt>
                <c:pt idx="3222">
                  <c:v>41</c:v>
                </c:pt>
                <c:pt idx="3223">
                  <c:v>41</c:v>
                </c:pt>
                <c:pt idx="3224">
                  <c:v>41</c:v>
                </c:pt>
                <c:pt idx="3225">
                  <c:v>41</c:v>
                </c:pt>
                <c:pt idx="3226">
                  <c:v>41</c:v>
                </c:pt>
                <c:pt idx="3227">
                  <c:v>41</c:v>
                </c:pt>
                <c:pt idx="3228">
                  <c:v>41</c:v>
                </c:pt>
                <c:pt idx="3229">
                  <c:v>41</c:v>
                </c:pt>
                <c:pt idx="3230">
                  <c:v>41</c:v>
                </c:pt>
                <c:pt idx="3231">
                  <c:v>41</c:v>
                </c:pt>
                <c:pt idx="3232">
                  <c:v>41</c:v>
                </c:pt>
                <c:pt idx="3233">
                  <c:v>41</c:v>
                </c:pt>
                <c:pt idx="3234">
                  <c:v>41</c:v>
                </c:pt>
                <c:pt idx="3235">
                  <c:v>41</c:v>
                </c:pt>
                <c:pt idx="3236">
                  <c:v>41</c:v>
                </c:pt>
                <c:pt idx="3237">
                  <c:v>41</c:v>
                </c:pt>
                <c:pt idx="3238">
                  <c:v>41</c:v>
                </c:pt>
                <c:pt idx="3239">
                  <c:v>41</c:v>
                </c:pt>
                <c:pt idx="3240">
                  <c:v>41</c:v>
                </c:pt>
                <c:pt idx="3241">
                  <c:v>41</c:v>
                </c:pt>
                <c:pt idx="3242">
                  <c:v>41</c:v>
                </c:pt>
                <c:pt idx="3243">
                  <c:v>41</c:v>
                </c:pt>
                <c:pt idx="3244">
                  <c:v>41</c:v>
                </c:pt>
                <c:pt idx="3245">
                  <c:v>41</c:v>
                </c:pt>
                <c:pt idx="3246">
                  <c:v>41</c:v>
                </c:pt>
                <c:pt idx="3247">
                  <c:v>41</c:v>
                </c:pt>
                <c:pt idx="3248">
                  <c:v>41</c:v>
                </c:pt>
                <c:pt idx="3249">
                  <c:v>41</c:v>
                </c:pt>
                <c:pt idx="3250">
                  <c:v>41</c:v>
                </c:pt>
                <c:pt idx="3251">
                  <c:v>41</c:v>
                </c:pt>
                <c:pt idx="3252">
                  <c:v>41</c:v>
                </c:pt>
                <c:pt idx="3253">
                  <c:v>41</c:v>
                </c:pt>
                <c:pt idx="3254">
                  <c:v>41</c:v>
                </c:pt>
                <c:pt idx="3255">
                  <c:v>41</c:v>
                </c:pt>
                <c:pt idx="3256">
                  <c:v>41</c:v>
                </c:pt>
                <c:pt idx="3257">
                  <c:v>41</c:v>
                </c:pt>
                <c:pt idx="3258">
                  <c:v>41</c:v>
                </c:pt>
                <c:pt idx="3259">
                  <c:v>41</c:v>
                </c:pt>
                <c:pt idx="3260">
                  <c:v>41</c:v>
                </c:pt>
                <c:pt idx="3261">
                  <c:v>41</c:v>
                </c:pt>
                <c:pt idx="3262">
                  <c:v>41</c:v>
                </c:pt>
                <c:pt idx="3263">
                  <c:v>41</c:v>
                </c:pt>
                <c:pt idx="3264">
                  <c:v>41</c:v>
                </c:pt>
                <c:pt idx="3265">
                  <c:v>41</c:v>
                </c:pt>
                <c:pt idx="3266">
                  <c:v>41</c:v>
                </c:pt>
                <c:pt idx="3267">
                  <c:v>41</c:v>
                </c:pt>
                <c:pt idx="3268">
                  <c:v>41</c:v>
                </c:pt>
                <c:pt idx="3269">
                  <c:v>41</c:v>
                </c:pt>
                <c:pt idx="3270">
                  <c:v>41</c:v>
                </c:pt>
                <c:pt idx="3271">
                  <c:v>41</c:v>
                </c:pt>
                <c:pt idx="3272">
                  <c:v>41</c:v>
                </c:pt>
                <c:pt idx="3273">
                  <c:v>41</c:v>
                </c:pt>
                <c:pt idx="3274">
                  <c:v>41</c:v>
                </c:pt>
                <c:pt idx="3275">
                  <c:v>41</c:v>
                </c:pt>
                <c:pt idx="3276">
                  <c:v>41</c:v>
                </c:pt>
                <c:pt idx="3277">
                  <c:v>41</c:v>
                </c:pt>
                <c:pt idx="3278">
                  <c:v>41</c:v>
                </c:pt>
                <c:pt idx="3279">
                  <c:v>41</c:v>
                </c:pt>
                <c:pt idx="3280">
                  <c:v>41</c:v>
                </c:pt>
                <c:pt idx="3281">
                  <c:v>41</c:v>
                </c:pt>
                <c:pt idx="3282">
                  <c:v>41</c:v>
                </c:pt>
                <c:pt idx="3283">
                  <c:v>41</c:v>
                </c:pt>
                <c:pt idx="3284">
                  <c:v>41</c:v>
                </c:pt>
                <c:pt idx="3285">
                  <c:v>41</c:v>
                </c:pt>
                <c:pt idx="3286">
                  <c:v>41</c:v>
                </c:pt>
                <c:pt idx="3287">
                  <c:v>41</c:v>
                </c:pt>
                <c:pt idx="3288">
                  <c:v>41</c:v>
                </c:pt>
                <c:pt idx="3289">
                  <c:v>41</c:v>
                </c:pt>
                <c:pt idx="3290">
                  <c:v>41</c:v>
                </c:pt>
                <c:pt idx="3291">
                  <c:v>41</c:v>
                </c:pt>
                <c:pt idx="3292">
                  <c:v>41</c:v>
                </c:pt>
                <c:pt idx="3293">
                  <c:v>41</c:v>
                </c:pt>
                <c:pt idx="3294">
                  <c:v>41</c:v>
                </c:pt>
                <c:pt idx="3295">
                  <c:v>41</c:v>
                </c:pt>
                <c:pt idx="3296">
                  <c:v>41</c:v>
                </c:pt>
                <c:pt idx="3297">
                  <c:v>41</c:v>
                </c:pt>
                <c:pt idx="3298">
                  <c:v>41</c:v>
                </c:pt>
                <c:pt idx="3299">
                  <c:v>41</c:v>
                </c:pt>
                <c:pt idx="3300">
                  <c:v>41</c:v>
                </c:pt>
                <c:pt idx="3301">
                  <c:v>41</c:v>
                </c:pt>
                <c:pt idx="3302">
                  <c:v>41</c:v>
                </c:pt>
                <c:pt idx="3303">
                  <c:v>41</c:v>
                </c:pt>
                <c:pt idx="3304">
                  <c:v>41</c:v>
                </c:pt>
                <c:pt idx="3305">
                  <c:v>41</c:v>
                </c:pt>
                <c:pt idx="3306">
                  <c:v>41</c:v>
                </c:pt>
                <c:pt idx="3307">
                  <c:v>41</c:v>
                </c:pt>
                <c:pt idx="3308">
                  <c:v>41</c:v>
                </c:pt>
                <c:pt idx="3309">
                  <c:v>41</c:v>
                </c:pt>
                <c:pt idx="3310">
                  <c:v>41</c:v>
                </c:pt>
                <c:pt idx="3311">
                  <c:v>41</c:v>
                </c:pt>
                <c:pt idx="3312">
                  <c:v>41</c:v>
                </c:pt>
                <c:pt idx="3313">
                  <c:v>41</c:v>
                </c:pt>
                <c:pt idx="3314">
                  <c:v>41</c:v>
                </c:pt>
                <c:pt idx="3315">
                  <c:v>41</c:v>
                </c:pt>
                <c:pt idx="3316">
                  <c:v>41</c:v>
                </c:pt>
                <c:pt idx="3317">
                  <c:v>41</c:v>
                </c:pt>
                <c:pt idx="3318">
                  <c:v>41</c:v>
                </c:pt>
                <c:pt idx="3319">
                  <c:v>41</c:v>
                </c:pt>
                <c:pt idx="3320">
                  <c:v>41</c:v>
                </c:pt>
                <c:pt idx="3321">
                  <c:v>41</c:v>
                </c:pt>
                <c:pt idx="3322">
                  <c:v>41</c:v>
                </c:pt>
                <c:pt idx="3323">
                  <c:v>41</c:v>
                </c:pt>
                <c:pt idx="3324">
                  <c:v>40</c:v>
                </c:pt>
                <c:pt idx="3325">
                  <c:v>40</c:v>
                </c:pt>
                <c:pt idx="3326">
                  <c:v>40</c:v>
                </c:pt>
                <c:pt idx="3327">
                  <c:v>40</c:v>
                </c:pt>
                <c:pt idx="3328">
                  <c:v>40</c:v>
                </c:pt>
                <c:pt idx="3329">
                  <c:v>40</c:v>
                </c:pt>
                <c:pt idx="3330">
                  <c:v>40</c:v>
                </c:pt>
                <c:pt idx="3331">
                  <c:v>40</c:v>
                </c:pt>
                <c:pt idx="3332">
                  <c:v>40</c:v>
                </c:pt>
                <c:pt idx="3333">
                  <c:v>40</c:v>
                </c:pt>
                <c:pt idx="3334">
                  <c:v>40</c:v>
                </c:pt>
                <c:pt idx="3335">
                  <c:v>40</c:v>
                </c:pt>
                <c:pt idx="3336">
                  <c:v>40</c:v>
                </c:pt>
                <c:pt idx="3337">
                  <c:v>40</c:v>
                </c:pt>
                <c:pt idx="3338">
                  <c:v>40</c:v>
                </c:pt>
                <c:pt idx="3339">
                  <c:v>40</c:v>
                </c:pt>
                <c:pt idx="3340">
                  <c:v>40</c:v>
                </c:pt>
                <c:pt idx="3341">
                  <c:v>40</c:v>
                </c:pt>
                <c:pt idx="3342">
                  <c:v>40</c:v>
                </c:pt>
                <c:pt idx="3343">
                  <c:v>40</c:v>
                </c:pt>
                <c:pt idx="3344">
                  <c:v>40</c:v>
                </c:pt>
                <c:pt idx="3345">
                  <c:v>40</c:v>
                </c:pt>
                <c:pt idx="3346">
                  <c:v>40</c:v>
                </c:pt>
                <c:pt idx="3347">
                  <c:v>40</c:v>
                </c:pt>
                <c:pt idx="3348">
                  <c:v>40</c:v>
                </c:pt>
                <c:pt idx="3349">
                  <c:v>40</c:v>
                </c:pt>
                <c:pt idx="3350">
                  <c:v>40</c:v>
                </c:pt>
                <c:pt idx="3351">
                  <c:v>40</c:v>
                </c:pt>
                <c:pt idx="3352">
                  <c:v>40</c:v>
                </c:pt>
                <c:pt idx="3353">
                  <c:v>40</c:v>
                </c:pt>
                <c:pt idx="3354">
                  <c:v>40</c:v>
                </c:pt>
                <c:pt idx="3355">
                  <c:v>40</c:v>
                </c:pt>
                <c:pt idx="3356">
                  <c:v>40</c:v>
                </c:pt>
                <c:pt idx="3357">
                  <c:v>40</c:v>
                </c:pt>
                <c:pt idx="3358">
                  <c:v>40</c:v>
                </c:pt>
                <c:pt idx="3359">
                  <c:v>40</c:v>
                </c:pt>
                <c:pt idx="3360">
                  <c:v>40</c:v>
                </c:pt>
                <c:pt idx="3361">
                  <c:v>40</c:v>
                </c:pt>
                <c:pt idx="3362">
                  <c:v>40</c:v>
                </c:pt>
                <c:pt idx="3363">
                  <c:v>40</c:v>
                </c:pt>
                <c:pt idx="3364">
                  <c:v>40</c:v>
                </c:pt>
                <c:pt idx="3365">
                  <c:v>40</c:v>
                </c:pt>
                <c:pt idx="3366">
                  <c:v>40</c:v>
                </c:pt>
                <c:pt idx="3367">
                  <c:v>40</c:v>
                </c:pt>
                <c:pt idx="3368">
                  <c:v>40</c:v>
                </c:pt>
                <c:pt idx="3369">
                  <c:v>40</c:v>
                </c:pt>
                <c:pt idx="3370">
                  <c:v>40</c:v>
                </c:pt>
                <c:pt idx="3371">
                  <c:v>40</c:v>
                </c:pt>
                <c:pt idx="3372">
                  <c:v>40</c:v>
                </c:pt>
                <c:pt idx="3373">
                  <c:v>40</c:v>
                </c:pt>
                <c:pt idx="3374">
                  <c:v>40</c:v>
                </c:pt>
                <c:pt idx="3375">
                  <c:v>40</c:v>
                </c:pt>
                <c:pt idx="3376">
                  <c:v>40</c:v>
                </c:pt>
                <c:pt idx="3377">
                  <c:v>40</c:v>
                </c:pt>
                <c:pt idx="3378">
                  <c:v>40</c:v>
                </c:pt>
                <c:pt idx="3379">
                  <c:v>40</c:v>
                </c:pt>
                <c:pt idx="3380">
                  <c:v>40</c:v>
                </c:pt>
                <c:pt idx="3381">
                  <c:v>40</c:v>
                </c:pt>
                <c:pt idx="3382">
                  <c:v>40</c:v>
                </c:pt>
                <c:pt idx="3383">
                  <c:v>40</c:v>
                </c:pt>
                <c:pt idx="3384">
                  <c:v>40</c:v>
                </c:pt>
                <c:pt idx="3385">
                  <c:v>40</c:v>
                </c:pt>
                <c:pt idx="3386">
                  <c:v>40</c:v>
                </c:pt>
                <c:pt idx="3387">
                  <c:v>40</c:v>
                </c:pt>
                <c:pt idx="3388">
                  <c:v>40</c:v>
                </c:pt>
                <c:pt idx="3389">
                  <c:v>40</c:v>
                </c:pt>
                <c:pt idx="3390">
                  <c:v>40</c:v>
                </c:pt>
                <c:pt idx="3391">
                  <c:v>40</c:v>
                </c:pt>
                <c:pt idx="3392">
                  <c:v>40</c:v>
                </c:pt>
                <c:pt idx="3393">
                  <c:v>40</c:v>
                </c:pt>
                <c:pt idx="3394">
                  <c:v>40</c:v>
                </c:pt>
                <c:pt idx="3395">
                  <c:v>40</c:v>
                </c:pt>
                <c:pt idx="3396">
                  <c:v>40</c:v>
                </c:pt>
                <c:pt idx="3397">
                  <c:v>40</c:v>
                </c:pt>
                <c:pt idx="3398">
                  <c:v>40</c:v>
                </c:pt>
                <c:pt idx="3399">
                  <c:v>40</c:v>
                </c:pt>
                <c:pt idx="3400">
                  <c:v>40</c:v>
                </c:pt>
                <c:pt idx="3401">
                  <c:v>40</c:v>
                </c:pt>
                <c:pt idx="3402">
                  <c:v>40</c:v>
                </c:pt>
                <c:pt idx="3403">
                  <c:v>40</c:v>
                </c:pt>
                <c:pt idx="3404">
                  <c:v>40</c:v>
                </c:pt>
                <c:pt idx="3405">
                  <c:v>40</c:v>
                </c:pt>
                <c:pt idx="3406">
                  <c:v>40</c:v>
                </c:pt>
                <c:pt idx="3407">
                  <c:v>40</c:v>
                </c:pt>
                <c:pt idx="3408">
                  <c:v>40</c:v>
                </c:pt>
                <c:pt idx="3409">
                  <c:v>40</c:v>
                </c:pt>
                <c:pt idx="3410">
                  <c:v>40</c:v>
                </c:pt>
                <c:pt idx="3411">
                  <c:v>40</c:v>
                </c:pt>
                <c:pt idx="3412">
                  <c:v>40</c:v>
                </c:pt>
                <c:pt idx="3413">
                  <c:v>40</c:v>
                </c:pt>
                <c:pt idx="3414">
                  <c:v>40</c:v>
                </c:pt>
                <c:pt idx="3415">
                  <c:v>40</c:v>
                </c:pt>
                <c:pt idx="3416">
                  <c:v>40</c:v>
                </c:pt>
                <c:pt idx="3417">
                  <c:v>40</c:v>
                </c:pt>
                <c:pt idx="3418">
                  <c:v>40</c:v>
                </c:pt>
                <c:pt idx="3419">
                  <c:v>40</c:v>
                </c:pt>
                <c:pt idx="3420">
                  <c:v>40</c:v>
                </c:pt>
                <c:pt idx="3421">
                  <c:v>40</c:v>
                </c:pt>
                <c:pt idx="3422">
                  <c:v>40</c:v>
                </c:pt>
                <c:pt idx="3423">
                  <c:v>40</c:v>
                </c:pt>
                <c:pt idx="3424">
                  <c:v>40</c:v>
                </c:pt>
                <c:pt idx="3425">
                  <c:v>40</c:v>
                </c:pt>
                <c:pt idx="3426">
                  <c:v>40</c:v>
                </c:pt>
                <c:pt idx="3427">
                  <c:v>40</c:v>
                </c:pt>
                <c:pt idx="3428">
                  <c:v>40</c:v>
                </c:pt>
                <c:pt idx="3429">
                  <c:v>40</c:v>
                </c:pt>
                <c:pt idx="3430">
                  <c:v>40</c:v>
                </c:pt>
                <c:pt idx="3431">
                  <c:v>40</c:v>
                </c:pt>
                <c:pt idx="3432">
                  <c:v>40</c:v>
                </c:pt>
                <c:pt idx="3433">
                  <c:v>40</c:v>
                </c:pt>
                <c:pt idx="3434">
                  <c:v>40</c:v>
                </c:pt>
                <c:pt idx="3435">
                  <c:v>40</c:v>
                </c:pt>
                <c:pt idx="3436">
                  <c:v>40</c:v>
                </c:pt>
                <c:pt idx="3437">
                  <c:v>40</c:v>
                </c:pt>
                <c:pt idx="3438">
                  <c:v>40</c:v>
                </c:pt>
                <c:pt idx="3439">
                  <c:v>40</c:v>
                </c:pt>
                <c:pt idx="3440">
                  <c:v>40</c:v>
                </c:pt>
                <c:pt idx="3441">
                  <c:v>39</c:v>
                </c:pt>
                <c:pt idx="3442">
                  <c:v>39</c:v>
                </c:pt>
                <c:pt idx="3443">
                  <c:v>39</c:v>
                </c:pt>
                <c:pt idx="3444">
                  <c:v>39</c:v>
                </c:pt>
                <c:pt idx="3445">
                  <c:v>39</c:v>
                </c:pt>
                <c:pt idx="3446">
                  <c:v>39</c:v>
                </c:pt>
                <c:pt idx="3447">
                  <c:v>39</c:v>
                </c:pt>
                <c:pt idx="3448">
                  <c:v>39</c:v>
                </c:pt>
                <c:pt idx="3449">
                  <c:v>39</c:v>
                </c:pt>
                <c:pt idx="3450">
                  <c:v>39</c:v>
                </c:pt>
                <c:pt idx="3451">
                  <c:v>39</c:v>
                </c:pt>
                <c:pt idx="3452">
                  <c:v>39</c:v>
                </c:pt>
                <c:pt idx="3453">
                  <c:v>39</c:v>
                </c:pt>
                <c:pt idx="3454">
                  <c:v>39</c:v>
                </c:pt>
                <c:pt idx="3455">
                  <c:v>39</c:v>
                </c:pt>
                <c:pt idx="3456">
                  <c:v>39</c:v>
                </c:pt>
                <c:pt idx="3457">
                  <c:v>39</c:v>
                </c:pt>
                <c:pt idx="3458">
                  <c:v>39</c:v>
                </c:pt>
                <c:pt idx="3459">
                  <c:v>39</c:v>
                </c:pt>
                <c:pt idx="3460">
                  <c:v>39</c:v>
                </c:pt>
                <c:pt idx="3461">
                  <c:v>39</c:v>
                </c:pt>
                <c:pt idx="3462">
                  <c:v>39</c:v>
                </c:pt>
                <c:pt idx="3463">
                  <c:v>39</c:v>
                </c:pt>
                <c:pt idx="3464">
                  <c:v>39</c:v>
                </c:pt>
                <c:pt idx="3465">
                  <c:v>39</c:v>
                </c:pt>
                <c:pt idx="3466">
                  <c:v>39</c:v>
                </c:pt>
                <c:pt idx="3467">
                  <c:v>39</c:v>
                </c:pt>
                <c:pt idx="3468">
                  <c:v>39</c:v>
                </c:pt>
                <c:pt idx="3469">
                  <c:v>39</c:v>
                </c:pt>
                <c:pt idx="3470">
                  <c:v>39</c:v>
                </c:pt>
                <c:pt idx="3471">
                  <c:v>39</c:v>
                </c:pt>
                <c:pt idx="3472">
                  <c:v>39</c:v>
                </c:pt>
                <c:pt idx="3473">
                  <c:v>39</c:v>
                </c:pt>
                <c:pt idx="3474">
                  <c:v>39</c:v>
                </c:pt>
                <c:pt idx="3475">
                  <c:v>39</c:v>
                </c:pt>
                <c:pt idx="3476">
                  <c:v>39</c:v>
                </c:pt>
                <c:pt idx="3477">
                  <c:v>39</c:v>
                </c:pt>
                <c:pt idx="3478">
                  <c:v>39</c:v>
                </c:pt>
                <c:pt idx="3479">
                  <c:v>39</c:v>
                </c:pt>
                <c:pt idx="3480">
                  <c:v>39</c:v>
                </c:pt>
                <c:pt idx="3481">
                  <c:v>39</c:v>
                </c:pt>
                <c:pt idx="3482">
                  <c:v>39</c:v>
                </c:pt>
                <c:pt idx="3483">
                  <c:v>39</c:v>
                </c:pt>
                <c:pt idx="3484">
                  <c:v>39</c:v>
                </c:pt>
                <c:pt idx="3485">
                  <c:v>39</c:v>
                </c:pt>
                <c:pt idx="3486">
                  <c:v>39</c:v>
                </c:pt>
                <c:pt idx="3487">
                  <c:v>39</c:v>
                </c:pt>
                <c:pt idx="3488">
                  <c:v>39</c:v>
                </c:pt>
                <c:pt idx="3489">
                  <c:v>39</c:v>
                </c:pt>
                <c:pt idx="3490">
                  <c:v>39</c:v>
                </c:pt>
                <c:pt idx="3491">
                  <c:v>39</c:v>
                </c:pt>
                <c:pt idx="3492">
                  <c:v>39</c:v>
                </c:pt>
                <c:pt idx="3493">
                  <c:v>39</c:v>
                </c:pt>
                <c:pt idx="3494">
                  <c:v>39</c:v>
                </c:pt>
                <c:pt idx="3495">
                  <c:v>39</c:v>
                </c:pt>
                <c:pt idx="3496">
                  <c:v>39</c:v>
                </c:pt>
                <c:pt idx="3497">
                  <c:v>39</c:v>
                </c:pt>
                <c:pt idx="3498">
                  <c:v>39</c:v>
                </c:pt>
                <c:pt idx="3499">
                  <c:v>39</c:v>
                </c:pt>
                <c:pt idx="3500">
                  <c:v>39</c:v>
                </c:pt>
                <c:pt idx="3501">
                  <c:v>39</c:v>
                </c:pt>
                <c:pt idx="3502">
                  <c:v>39</c:v>
                </c:pt>
                <c:pt idx="3503">
                  <c:v>39</c:v>
                </c:pt>
                <c:pt idx="3504">
                  <c:v>39</c:v>
                </c:pt>
                <c:pt idx="3505">
                  <c:v>39</c:v>
                </c:pt>
                <c:pt idx="3506">
                  <c:v>39</c:v>
                </c:pt>
                <c:pt idx="3507">
                  <c:v>39</c:v>
                </c:pt>
                <c:pt idx="3508">
                  <c:v>39</c:v>
                </c:pt>
                <c:pt idx="3509">
                  <c:v>39</c:v>
                </c:pt>
                <c:pt idx="3510">
                  <c:v>39</c:v>
                </c:pt>
                <c:pt idx="3511">
                  <c:v>39</c:v>
                </c:pt>
                <c:pt idx="3512">
                  <c:v>39</c:v>
                </c:pt>
                <c:pt idx="3513">
                  <c:v>39</c:v>
                </c:pt>
                <c:pt idx="3514">
                  <c:v>39</c:v>
                </c:pt>
                <c:pt idx="3515">
                  <c:v>39</c:v>
                </c:pt>
                <c:pt idx="3516">
                  <c:v>39</c:v>
                </c:pt>
                <c:pt idx="3517">
                  <c:v>39</c:v>
                </c:pt>
                <c:pt idx="3518">
                  <c:v>39</c:v>
                </c:pt>
                <c:pt idx="3519">
                  <c:v>39</c:v>
                </c:pt>
                <c:pt idx="3520">
                  <c:v>39</c:v>
                </c:pt>
                <c:pt idx="3521">
                  <c:v>39</c:v>
                </c:pt>
                <c:pt idx="3522">
                  <c:v>39</c:v>
                </c:pt>
                <c:pt idx="3523">
                  <c:v>39</c:v>
                </c:pt>
                <c:pt idx="3524">
                  <c:v>39</c:v>
                </c:pt>
                <c:pt idx="3525">
                  <c:v>39</c:v>
                </c:pt>
                <c:pt idx="3526">
                  <c:v>39</c:v>
                </c:pt>
                <c:pt idx="3527">
                  <c:v>39</c:v>
                </c:pt>
                <c:pt idx="3528">
                  <c:v>39</c:v>
                </c:pt>
                <c:pt idx="3529">
                  <c:v>39</c:v>
                </c:pt>
                <c:pt idx="3530">
                  <c:v>39</c:v>
                </c:pt>
                <c:pt idx="3531">
                  <c:v>39</c:v>
                </c:pt>
                <c:pt idx="3532">
                  <c:v>39</c:v>
                </c:pt>
                <c:pt idx="3533">
                  <c:v>39</c:v>
                </c:pt>
                <c:pt idx="3534">
                  <c:v>39</c:v>
                </c:pt>
                <c:pt idx="3535">
                  <c:v>39</c:v>
                </c:pt>
                <c:pt idx="3536">
                  <c:v>39</c:v>
                </c:pt>
                <c:pt idx="3537">
                  <c:v>39</c:v>
                </c:pt>
                <c:pt idx="3538">
                  <c:v>39</c:v>
                </c:pt>
                <c:pt idx="3539">
                  <c:v>39</c:v>
                </c:pt>
                <c:pt idx="3540">
                  <c:v>39</c:v>
                </c:pt>
                <c:pt idx="3541">
                  <c:v>39</c:v>
                </c:pt>
                <c:pt idx="3542">
                  <c:v>39</c:v>
                </c:pt>
                <c:pt idx="3543">
                  <c:v>39</c:v>
                </c:pt>
                <c:pt idx="3544">
                  <c:v>39</c:v>
                </c:pt>
                <c:pt idx="3545">
                  <c:v>39</c:v>
                </c:pt>
                <c:pt idx="3546">
                  <c:v>39</c:v>
                </c:pt>
                <c:pt idx="3547">
                  <c:v>39</c:v>
                </c:pt>
                <c:pt idx="3548">
                  <c:v>39</c:v>
                </c:pt>
                <c:pt idx="3549">
                  <c:v>39</c:v>
                </c:pt>
                <c:pt idx="3550">
                  <c:v>39</c:v>
                </c:pt>
                <c:pt idx="3551">
                  <c:v>39</c:v>
                </c:pt>
                <c:pt idx="3552">
                  <c:v>39</c:v>
                </c:pt>
                <c:pt idx="3553">
                  <c:v>39</c:v>
                </c:pt>
                <c:pt idx="3554">
                  <c:v>39</c:v>
                </c:pt>
                <c:pt idx="3555">
                  <c:v>39</c:v>
                </c:pt>
                <c:pt idx="3556">
                  <c:v>39</c:v>
                </c:pt>
                <c:pt idx="3557">
                  <c:v>39</c:v>
                </c:pt>
                <c:pt idx="3558">
                  <c:v>39</c:v>
                </c:pt>
                <c:pt idx="3559">
                  <c:v>39</c:v>
                </c:pt>
                <c:pt idx="3560">
                  <c:v>39</c:v>
                </c:pt>
                <c:pt idx="3561">
                  <c:v>39</c:v>
                </c:pt>
                <c:pt idx="3562">
                  <c:v>39</c:v>
                </c:pt>
                <c:pt idx="3563">
                  <c:v>39</c:v>
                </c:pt>
                <c:pt idx="3564">
                  <c:v>39</c:v>
                </c:pt>
                <c:pt idx="3565">
                  <c:v>39</c:v>
                </c:pt>
                <c:pt idx="3566">
                  <c:v>39</c:v>
                </c:pt>
                <c:pt idx="3567">
                  <c:v>39</c:v>
                </c:pt>
                <c:pt idx="3568">
                  <c:v>38</c:v>
                </c:pt>
                <c:pt idx="3569">
                  <c:v>38</c:v>
                </c:pt>
                <c:pt idx="3570">
                  <c:v>38</c:v>
                </c:pt>
                <c:pt idx="3571">
                  <c:v>38</c:v>
                </c:pt>
                <c:pt idx="3572">
                  <c:v>38</c:v>
                </c:pt>
                <c:pt idx="3573">
                  <c:v>38</c:v>
                </c:pt>
                <c:pt idx="3574">
                  <c:v>38</c:v>
                </c:pt>
                <c:pt idx="3575">
                  <c:v>38</c:v>
                </c:pt>
                <c:pt idx="3576">
                  <c:v>38</c:v>
                </c:pt>
                <c:pt idx="3577">
                  <c:v>38</c:v>
                </c:pt>
                <c:pt idx="3578">
                  <c:v>38</c:v>
                </c:pt>
                <c:pt idx="3579">
                  <c:v>38</c:v>
                </c:pt>
                <c:pt idx="3580">
                  <c:v>38</c:v>
                </c:pt>
                <c:pt idx="3581">
                  <c:v>38</c:v>
                </c:pt>
                <c:pt idx="3582">
                  <c:v>38</c:v>
                </c:pt>
                <c:pt idx="3583">
                  <c:v>38</c:v>
                </c:pt>
                <c:pt idx="3584">
                  <c:v>38</c:v>
                </c:pt>
                <c:pt idx="3585">
                  <c:v>38</c:v>
                </c:pt>
                <c:pt idx="3586">
                  <c:v>38</c:v>
                </c:pt>
                <c:pt idx="3587">
                  <c:v>38</c:v>
                </c:pt>
                <c:pt idx="3588">
                  <c:v>38</c:v>
                </c:pt>
                <c:pt idx="3589">
                  <c:v>38</c:v>
                </c:pt>
                <c:pt idx="3590">
                  <c:v>38</c:v>
                </c:pt>
                <c:pt idx="3591">
                  <c:v>38</c:v>
                </c:pt>
                <c:pt idx="3592">
                  <c:v>38</c:v>
                </c:pt>
                <c:pt idx="3593">
                  <c:v>38</c:v>
                </c:pt>
                <c:pt idx="3594">
                  <c:v>38</c:v>
                </c:pt>
                <c:pt idx="3595">
                  <c:v>38</c:v>
                </c:pt>
                <c:pt idx="3596">
                  <c:v>38</c:v>
                </c:pt>
                <c:pt idx="3597">
                  <c:v>38</c:v>
                </c:pt>
                <c:pt idx="3598">
                  <c:v>38</c:v>
                </c:pt>
                <c:pt idx="3599">
                  <c:v>38</c:v>
                </c:pt>
                <c:pt idx="3600">
                  <c:v>38</c:v>
                </c:pt>
                <c:pt idx="3601">
                  <c:v>38</c:v>
                </c:pt>
                <c:pt idx="3602">
                  <c:v>38</c:v>
                </c:pt>
                <c:pt idx="3603">
                  <c:v>38</c:v>
                </c:pt>
                <c:pt idx="3604">
                  <c:v>38</c:v>
                </c:pt>
                <c:pt idx="3605">
                  <c:v>38</c:v>
                </c:pt>
                <c:pt idx="3606">
                  <c:v>38</c:v>
                </c:pt>
                <c:pt idx="3607">
                  <c:v>38</c:v>
                </c:pt>
                <c:pt idx="3608">
                  <c:v>38</c:v>
                </c:pt>
                <c:pt idx="3609">
                  <c:v>38</c:v>
                </c:pt>
                <c:pt idx="3610">
                  <c:v>38</c:v>
                </c:pt>
                <c:pt idx="3611">
                  <c:v>38</c:v>
                </c:pt>
                <c:pt idx="3612">
                  <c:v>38</c:v>
                </c:pt>
                <c:pt idx="3613">
                  <c:v>38</c:v>
                </c:pt>
                <c:pt idx="3614">
                  <c:v>38</c:v>
                </c:pt>
                <c:pt idx="3615">
                  <c:v>38</c:v>
                </c:pt>
                <c:pt idx="3616">
                  <c:v>38</c:v>
                </c:pt>
                <c:pt idx="3617">
                  <c:v>38</c:v>
                </c:pt>
                <c:pt idx="3618">
                  <c:v>38</c:v>
                </c:pt>
                <c:pt idx="3619">
                  <c:v>38</c:v>
                </c:pt>
                <c:pt idx="3620">
                  <c:v>38</c:v>
                </c:pt>
                <c:pt idx="3621">
                  <c:v>38</c:v>
                </c:pt>
                <c:pt idx="3622">
                  <c:v>38</c:v>
                </c:pt>
                <c:pt idx="3623">
                  <c:v>38</c:v>
                </c:pt>
                <c:pt idx="3624">
                  <c:v>38</c:v>
                </c:pt>
                <c:pt idx="3625">
                  <c:v>38</c:v>
                </c:pt>
                <c:pt idx="3626">
                  <c:v>38</c:v>
                </c:pt>
                <c:pt idx="3627">
                  <c:v>38</c:v>
                </c:pt>
                <c:pt idx="3628">
                  <c:v>38</c:v>
                </c:pt>
                <c:pt idx="3629">
                  <c:v>38</c:v>
                </c:pt>
                <c:pt idx="3630">
                  <c:v>38</c:v>
                </c:pt>
                <c:pt idx="3631">
                  <c:v>38</c:v>
                </c:pt>
                <c:pt idx="3632">
                  <c:v>38</c:v>
                </c:pt>
                <c:pt idx="3633">
                  <c:v>38</c:v>
                </c:pt>
                <c:pt idx="3634">
                  <c:v>38</c:v>
                </c:pt>
                <c:pt idx="3635">
                  <c:v>38</c:v>
                </c:pt>
                <c:pt idx="3636">
                  <c:v>38</c:v>
                </c:pt>
                <c:pt idx="3637">
                  <c:v>38</c:v>
                </c:pt>
                <c:pt idx="3638">
                  <c:v>38</c:v>
                </c:pt>
                <c:pt idx="3639">
                  <c:v>38</c:v>
                </c:pt>
                <c:pt idx="3640">
                  <c:v>38</c:v>
                </c:pt>
                <c:pt idx="3641">
                  <c:v>38</c:v>
                </c:pt>
                <c:pt idx="3642">
                  <c:v>38</c:v>
                </c:pt>
                <c:pt idx="3643">
                  <c:v>38</c:v>
                </c:pt>
                <c:pt idx="3644">
                  <c:v>38</c:v>
                </c:pt>
                <c:pt idx="3645">
                  <c:v>38</c:v>
                </c:pt>
                <c:pt idx="3646">
                  <c:v>38</c:v>
                </c:pt>
                <c:pt idx="3647">
                  <c:v>38</c:v>
                </c:pt>
                <c:pt idx="3648">
                  <c:v>38</c:v>
                </c:pt>
                <c:pt idx="3649">
                  <c:v>38</c:v>
                </c:pt>
                <c:pt idx="3650">
                  <c:v>38</c:v>
                </c:pt>
                <c:pt idx="3651">
                  <c:v>38</c:v>
                </c:pt>
                <c:pt idx="3652">
                  <c:v>38</c:v>
                </c:pt>
                <c:pt idx="3653">
                  <c:v>38</c:v>
                </c:pt>
                <c:pt idx="3654">
                  <c:v>38</c:v>
                </c:pt>
                <c:pt idx="3655">
                  <c:v>38</c:v>
                </c:pt>
                <c:pt idx="3656">
                  <c:v>38</c:v>
                </c:pt>
                <c:pt idx="3657">
                  <c:v>38</c:v>
                </c:pt>
                <c:pt idx="3658">
                  <c:v>38</c:v>
                </c:pt>
                <c:pt idx="3659">
                  <c:v>38</c:v>
                </c:pt>
                <c:pt idx="3660">
                  <c:v>38</c:v>
                </c:pt>
                <c:pt idx="3661">
                  <c:v>38</c:v>
                </c:pt>
                <c:pt idx="3662">
                  <c:v>38</c:v>
                </c:pt>
                <c:pt idx="3663">
                  <c:v>38</c:v>
                </c:pt>
                <c:pt idx="3664">
                  <c:v>38</c:v>
                </c:pt>
                <c:pt idx="3665">
                  <c:v>38</c:v>
                </c:pt>
                <c:pt idx="3666">
                  <c:v>38</c:v>
                </c:pt>
                <c:pt idx="3667">
                  <c:v>38</c:v>
                </c:pt>
                <c:pt idx="3668">
                  <c:v>38</c:v>
                </c:pt>
                <c:pt idx="3669">
                  <c:v>38</c:v>
                </c:pt>
                <c:pt idx="3670">
                  <c:v>38</c:v>
                </c:pt>
                <c:pt idx="3671">
                  <c:v>37</c:v>
                </c:pt>
                <c:pt idx="3672">
                  <c:v>37</c:v>
                </c:pt>
                <c:pt idx="3673">
                  <c:v>37</c:v>
                </c:pt>
                <c:pt idx="3674">
                  <c:v>37</c:v>
                </c:pt>
                <c:pt idx="3675">
                  <c:v>37</c:v>
                </c:pt>
                <c:pt idx="3676">
                  <c:v>37</c:v>
                </c:pt>
                <c:pt idx="3677">
                  <c:v>37</c:v>
                </c:pt>
                <c:pt idx="3678">
                  <c:v>37</c:v>
                </c:pt>
                <c:pt idx="3679">
                  <c:v>37</c:v>
                </c:pt>
                <c:pt idx="3680">
                  <c:v>37</c:v>
                </c:pt>
                <c:pt idx="3681">
                  <c:v>37</c:v>
                </c:pt>
                <c:pt idx="3682">
                  <c:v>37</c:v>
                </c:pt>
                <c:pt idx="3683">
                  <c:v>37</c:v>
                </c:pt>
                <c:pt idx="3684">
                  <c:v>37</c:v>
                </c:pt>
                <c:pt idx="3685">
                  <c:v>37</c:v>
                </c:pt>
                <c:pt idx="3686">
                  <c:v>37</c:v>
                </c:pt>
                <c:pt idx="3687">
                  <c:v>37</c:v>
                </c:pt>
                <c:pt idx="3688">
                  <c:v>37</c:v>
                </c:pt>
                <c:pt idx="3689">
                  <c:v>37</c:v>
                </c:pt>
                <c:pt idx="3690">
                  <c:v>37</c:v>
                </c:pt>
                <c:pt idx="3691">
                  <c:v>37</c:v>
                </c:pt>
                <c:pt idx="3692">
                  <c:v>37</c:v>
                </c:pt>
                <c:pt idx="3693">
                  <c:v>37</c:v>
                </c:pt>
                <c:pt idx="3694">
                  <c:v>37</c:v>
                </c:pt>
                <c:pt idx="3695">
                  <c:v>37</c:v>
                </c:pt>
                <c:pt idx="3696">
                  <c:v>37</c:v>
                </c:pt>
                <c:pt idx="3697">
                  <c:v>37</c:v>
                </c:pt>
                <c:pt idx="3698">
                  <c:v>37</c:v>
                </c:pt>
                <c:pt idx="3699">
                  <c:v>37</c:v>
                </c:pt>
                <c:pt idx="3700">
                  <c:v>37</c:v>
                </c:pt>
                <c:pt idx="3701">
                  <c:v>37</c:v>
                </c:pt>
                <c:pt idx="3702">
                  <c:v>37</c:v>
                </c:pt>
                <c:pt idx="3703">
                  <c:v>37</c:v>
                </c:pt>
                <c:pt idx="3704">
                  <c:v>37</c:v>
                </c:pt>
                <c:pt idx="3705">
                  <c:v>37</c:v>
                </c:pt>
                <c:pt idx="3706">
                  <c:v>37</c:v>
                </c:pt>
                <c:pt idx="3707">
                  <c:v>37</c:v>
                </c:pt>
                <c:pt idx="3708">
                  <c:v>37</c:v>
                </c:pt>
                <c:pt idx="3709">
                  <c:v>37</c:v>
                </c:pt>
                <c:pt idx="3710">
                  <c:v>37</c:v>
                </c:pt>
                <c:pt idx="3711">
                  <c:v>37</c:v>
                </c:pt>
                <c:pt idx="3712">
                  <c:v>37</c:v>
                </c:pt>
                <c:pt idx="3713">
                  <c:v>37</c:v>
                </c:pt>
                <c:pt idx="3714">
                  <c:v>37</c:v>
                </c:pt>
                <c:pt idx="3715">
                  <c:v>37</c:v>
                </c:pt>
                <c:pt idx="3716">
                  <c:v>37</c:v>
                </c:pt>
                <c:pt idx="3717">
                  <c:v>37</c:v>
                </c:pt>
                <c:pt idx="3718">
                  <c:v>37</c:v>
                </c:pt>
                <c:pt idx="3719">
                  <c:v>37</c:v>
                </c:pt>
                <c:pt idx="3720">
                  <c:v>37</c:v>
                </c:pt>
                <c:pt idx="3721">
                  <c:v>37</c:v>
                </c:pt>
                <c:pt idx="3722">
                  <c:v>37</c:v>
                </c:pt>
                <c:pt idx="3723">
                  <c:v>37</c:v>
                </c:pt>
                <c:pt idx="3724">
                  <c:v>37</c:v>
                </c:pt>
                <c:pt idx="3725">
                  <c:v>37</c:v>
                </c:pt>
                <c:pt idx="3726">
                  <c:v>37</c:v>
                </c:pt>
                <c:pt idx="3727">
                  <c:v>37</c:v>
                </c:pt>
                <c:pt idx="3728">
                  <c:v>37</c:v>
                </c:pt>
                <c:pt idx="3729">
                  <c:v>37</c:v>
                </c:pt>
                <c:pt idx="3730">
                  <c:v>37</c:v>
                </c:pt>
                <c:pt idx="3731">
                  <c:v>37</c:v>
                </c:pt>
                <c:pt idx="3732">
                  <c:v>37</c:v>
                </c:pt>
                <c:pt idx="3733">
                  <c:v>37</c:v>
                </c:pt>
                <c:pt idx="3734">
                  <c:v>37</c:v>
                </c:pt>
                <c:pt idx="3735">
                  <c:v>37</c:v>
                </c:pt>
                <c:pt idx="3736">
                  <c:v>37</c:v>
                </c:pt>
                <c:pt idx="3737">
                  <c:v>37</c:v>
                </c:pt>
                <c:pt idx="3738">
                  <c:v>37</c:v>
                </c:pt>
                <c:pt idx="3739">
                  <c:v>37</c:v>
                </c:pt>
                <c:pt idx="3740">
                  <c:v>37</c:v>
                </c:pt>
                <c:pt idx="3741">
                  <c:v>37</c:v>
                </c:pt>
                <c:pt idx="3742">
                  <c:v>37</c:v>
                </c:pt>
                <c:pt idx="3743">
                  <c:v>37</c:v>
                </c:pt>
                <c:pt idx="3744">
                  <c:v>37</c:v>
                </c:pt>
                <c:pt idx="3745">
                  <c:v>37</c:v>
                </c:pt>
                <c:pt idx="3746">
                  <c:v>37</c:v>
                </c:pt>
                <c:pt idx="3747">
                  <c:v>37</c:v>
                </c:pt>
                <c:pt idx="3748">
                  <c:v>37</c:v>
                </c:pt>
                <c:pt idx="3749">
                  <c:v>37</c:v>
                </c:pt>
                <c:pt idx="3750">
                  <c:v>37</c:v>
                </c:pt>
                <c:pt idx="3751">
                  <c:v>37</c:v>
                </c:pt>
                <c:pt idx="3752">
                  <c:v>37</c:v>
                </c:pt>
                <c:pt idx="3753">
                  <c:v>37</c:v>
                </c:pt>
                <c:pt idx="3754">
                  <c:v>37</c:v>
                </c:pt>
                <c:pt idx="3755">
                  <c:v>37</c:v>
                </c:pt>
                <c:pt idx="3756">
                  <c:v>37</c:v>
                </c:pt>
                <c:pt idx="3757">
                  <c:v>37</c:v>
                </c:pt>
                <c:pt idx="3758">
                  <c:v>37</c:v>
                </c:pt>
                <c:pt idx="3759">
                  <c:v>37</c:v>
                </c:pt>
                <c:pt idx="3760">
                  <c:v>37</c:v>
                </c:pt>
                <c:pt idx="3761">
                  <c:v>37</c:v>
                </c:pt>
                <c:pt idx="3762">
                  <c:v>37</c:v>
                </c:pt>
                <c:pt idx="3763">
                  <c:v>37</c:v>
                </c:pt>
                <c:pt idx="3764">
                  <c:v>37</c:v>
                </c:pt>
                <c:pt idx="3765">
                  <c:v>37</c:v>
                </c:pt>
                <c:pt idx="3766">
                  <c:v>37</c:v>
                </c:pt>
                <c:pt idx="3767">
                  <c:v>37</c:v>
                </c:pt>
                <c:pt idx="3768">
                  <c:v>37</c:v>
                </c:pt>
                <c:pt idx="3769">
                  <c:v>36</c:v>
                </c:pt>
                <c:pt idx="3770">
                  <c:v>36</c:v>
                </c:pt>
                <c:pt idx="3771">
                  <c:v>36</c:v>
                </c:pt>
                <c:pt idx="3772">
                  <c:v>36</c:v>
                </c:pt>
                <c:pt idx="3773">
                  <c:v>36</c:v>
                </c:pt>
                <c:pt idx="3774">
                  <c:v>36</c:v>
                </c:pt>
                <c:pt idx="3775">
                  <c:v>36</c:v>
                </c:pt>
                <c:pt idx="3776">
                  <c:v>36</c:v>
                </c:pt>
                <c:pt idx="3777">
                  <c:v>36</c:v>
                </c:pt>
                <c:pt idx="3778">
                  <c:v>36</c:v>
                </c:pt>
                <c:pt idx="3779">
                  <c:v>36</c:v>
                </c:pt>
                <c:pt idx="3780">
                  <c:v>36</c:v>
                </c:pt>
                <c:pt idx="3781">
                  <c:v>36</c:v>
                </c:pt>
                <c:pt idx="3782">
                  <c:v>36</c:v>
                </c:pt>
                <c:pt idx="3783">
                  <c:v>36</c:v>
                </c:pt>
                <c:pt idx="3784">
                  <c:v>36</c:v>
                </c:pt>
                <c:pt idx="3785">
                  <c:v>36</c:v>
                </c:pt>
                <c:pt idx="3786">
                  <c:v>36</c:v>
                </c:pt>
                <c:pt idx="3787">
                  <c:v>36</c:v>
                </c:pt>
                <c:pt idx="3788">
                  <c:v>36</c:v>
                </c:pt>
                <c:pt idx="3789">
                  <c:v>36</c:v>
                </c:pt>
                <c:pt idx="3790">
                  <c:v>36</c:v>
                </c:pt>
                <c:pt idx="3791">
                  <c:v>36</c:v>
                </c:pt>
                <c:pt idx="3792">
                  <c:v>36</c:v>
                </c:pt>
                <c:pt idx="3793">
                  <c:v>36</c:v>
                </c:pt>
                <c:pt idx="3794">
                  <c:v>36</c:v>
                </c:pt>
                <c:pt idx="3795">
                  <c:v>36</c:v>
                </c:pt>
                <c:pt idx="3796">
                  <c:v>36</c:v>
                </c:pt>
                <c:pt idx="3797">
                  <c:v>36</c:v>
                </c:pt>
                <c:pt idx="3798">
                  <c:v>36</c:v>
                </c:pt>
                <c:pt idx="3799">
                  <c:v>36</c:v>
                </c:pt>
                <c:pt idx="3800">
                  <c:v>36</c:v>
                </c:pt>
                <c:pt idx="3801">
                  <c:v>36</c:v>
                </c:pt>
                <c:pt idx="3802">
                  <c:v>36</c:v>
                </c:pt>
                <c:pt idx="3803">
                  <c:v>36</c:v>
                </c:pt>
                <c:pt idx="3804">
                  <c:v>36</c:v>
                </c:pt>
                <c:pt idx="3805">
                  <c:v>36</c:v>
                </c:pt>
                <c:pt idx="3806">
                  <c:v>36</c:v>
                </c:pt>
                <c:pt idx="3807">
                  <c:v>36</c:v>
                </c:pt>
                <c:pt idx="3808">
                  <c:v>36</c:v>
                </c:pt>
                <c:pt idx="3809">
                  <c:v>36</c:v>
                </c:pt>
                <c:pt idx="3810">
                  <c:v>36</c:v>
                </c:pt>
                <c:pt idx="3811">
                  <c:v>36</c:v>
                </c:pt>
                <c:pt idx="3812">
                  <c:v>36</c:v>
                </c:pt>
                <c:pt idx="3813">
                  <c:v>36</c:v>
                </c:pt>
                <c:pt idx="3814">
                  <c:v>36</c:v>
                </c:pt>
                <c:pt idx="3815">
                  <c:v>36</c:v>
                </c:pt>
                <c:pt idx="3816">
                  <c:v>36</c:v>
                </c:pt>
                <c:pt idx="3817">
                  <c:v>36</c:v>
                </c:pt>
                <c:pt idx="3818">
                  <c:v>36</c:v>
                </c:pt>
                <c:pt idx="3819">
                  <c:v>36</c:v>
                </c:pt>
                <c:pt idx="3820">
                  <c:v>36</c:v>
                </c:pt>
                <c:pt idx="3821">
                  <c:v>36</c:v>
                </c:pt>
                <c:pt idx="3822">
                  <c:v>36</c:v>
                </c:pt>
                <c:pt idx="3823">
                  <c:v>36</c:v>
                </c:pt>
                <c:pt idx="3824">
                  <c:v>36</c:v>
                </c:pt>
                <c:pt idx="3825">
                  <c:v>36</c:v>
                </c:pt>
                <c:pt idx="3826">
                  <c:v>36</c:v>
                </c:pt>
                <c:pt idx="3827">
                  <c:v>36</c:v>
                </c:pt>
                <c:pt idx="3828">
                  <c:v>36</c:v>
                </c:pt>
                <c:pt idx="3829">
                  <c:v>36</c:v>
                </c:pt>
                <c:pt idx="3830">
                  <c:v>36</c:v>
                </c:pt>
                <c:pt idx="3831">
                  <c:v>36</c:v>
                </c:pt>
                <c:pt idx="3832">
                  <c:v>36</c:v>
                </c:pt>
                <c:pt idx="3833">
                  <c:v>36</c:v>
                </c:pt>
                <c:pt idx="3834">
                  <c:v>36</c:v>
                </c:pt>
                <c:pt idx="3835">
                  <c:v>36</c:v>
                </c:pt>
                <c:pt idx="3836">
                  <c:v>36</c:v>
                </c:pt>
                <c:pt idx="3837">
                  <c:v>36</c:v>
                </c:pt>
                <c:pt idx="3838">
                  <c:v>36</c:v>
                </c:pt>
                <c:pt idx="3839">
                  <c:v>36</c:v>
                </c:pt>
                <c:pt idx="3840">
                  <c:v>36</c:v>
                </c:pt>
                <c:pt idx="3841">
                  <c:v>36</c:v>
                </c:pt>
                <c:pt idx="3842">
                  <c:v>36</c:v>
                </c:pt>
                <c:pt idx="3843">
                  <c:v>36</c:v>
                </c:pt>
                <c:pt idx="3844">
                  <c:v>36</c:v>
                </c:pt>
                <c:pt idx="3845">
                  <c:v>36</c:v>
                </c:pt>
                <c:pt idx="3846">
                  <c:v>36</c:v>
                </c:pt>
                <c:pt idx="3847">
                  <c:v>36</c:v>
                </c:pt>
                <c:pt idx="3848">
                  <c:v>36</c:v>
                </c:pt>
                <c:pt idx="3849">
                  <c:v>36</c:v>
                </c:pt>
                <c:pt idx="3850">
                  <c:v>36</c:v>
                </c:pt>
                <c:pt idx="3851">
                  <c:v>36</c:v>
                </c:pt>
                <c:pt idx="3852">
                  <c:v>36</c:v>
                </c:pt>
                <c:pt idx="3853">
                  <c:v>36</c:v>
                </c:pt>
                <c:pt idx="3854">
                  <c:v>36</c:v>
                </c:pt>
                <c:pt idx="3855">
                  <c:v>36</c:v>
                </c:pt>
                <c:pt idx="3856">
                  <c:v>36</c:v>
                </c:pt>
                <c:pt idx="3857">
                  <c:v>36</c:v>
                </c:pt>
                <c:pt idx="3858">
                  <c:v>36</c:v>
                </c:pt>
                <c:pt idx="3859">
                  <c:v>36</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35</c:v>
                </c:pt>
                <c:pt idx="3878">
                  <c:v>35</c:v>
                </c:pt>
                <c:pt idx="3879">
                  <c:v>35</c:v>
                </c:pt>
                <c:pt idx="3880">
                  <c:v>35</c:v>
                </c:pt>
                <c:pt idx="3881">
                  <c:v>35</c:v>
                </c:pt>
                <c:pt idx="3882">
                  <c:v>35</c:v>
                </c:pt>
                <c:pt idx="3883">
                  <c:v>35</c:v>
                </c:pt>
                <c:pt idx="3884">
                  <c:v>35</c:v>
                </c:pt>
                <c:pt idx="3885">
                  <c:v>35</c:v>
                </c:pt>
                <c:pt idx="3886">
                  <c:v>35</c:v>
                </c:pt>
                <c:pt idx="3887">
                  <c:v>35</c:v>
                </c:pt>
                <c:pt idx="3888">
                  <c:v>35</c:v>
                </c:pt>
                <c:pt idx="3889">
                  <c:v>35</c:v>
                </c:pt>
                <c:pt idx="3890">
                  <c:v>35</c:v>
                </c:pt>
                <c:pt idx="3891">
                  <c:v>35</c:v>
                </c:pt>
                <c:pt idx="3892">
                  <c:v>35</c:v>
                </c:pt>
                <c:pt idx="3893">
                  <c:v>35</c:v>
                </c:pt>
                <c:pt idx="3894">
                  <c:v>35</c:v>
                </c:pt>
                <c:pt idx="3895">
                  <c:v>35</c:v>
                </c:pt>
                <c:pt idx="3896">
                  <c:v>35</c:v>
                </c:pt>
                <c:pt idx="3897">
                  <c:v>35</c:v>
                </c:pt>
                <c:pt idx="3898">
                  <c:v>35</c:v>
                </c:pt>
                <c:pt idx="3899">
                  <c:v>35</c:v>
                </c:pt>
                <c:pt idx="3900">
                  <c:v>35</c:v>
                </c:pt>
                <c:pt idx="3901">
                  <c:v>35</c:v>
                </c:pt>
                <c:pt idx="3902">
                  <c:v>35</c:v>
                </c:pt>
                <c:pt idx="3903">
                  <c:v>35</c:v>
                </c:pt>
                <c:pt idx="3904">
                  <c:v>35</c:v>
                </c:pt>
                <c:pt idx="3905">
                  <c:v>35</c:v>
                </c:pt>
                <c:pt idx="3906">
                  <c:v>35</c:v>
                </c:pt>
                <c:pt idx="3907">
                  <c:v>35</c:v>
                </c:pt>
                <c:pt idx="3908">
                  <c:v>35</c:v>
                </c:pt>
                <c:pt idx="3909">
                  <c:v>35</c:v>
                </c:pt>
                <c:pt idx="3910">
                  <c:v>35</c:v>
                </c:pt>
                <c:pt idx="3911">
                  <c:v>35</c:v>
                </c:pt>
                <c:pt idx="3912">
                  <c:v>35</c:v>
                </c:pt>
                <c:pt idx="3913">
                  <c:v>35</c:v>
                </c:pt>
                <c:pt idx="3914">
                  <c:v>35</c:v>
                </c:pt>
                <c:pt idx="3915">
                  <c:v>35</c:v>
                </c:pt>
                <c:pt idx="3916">
                  <c:v>35</c:v>
                </c:pt>
                <c:pt idx="3917">
                  <c:v>35</c:v>
                </c:pt>
                <c:pt idx="3918">
                  <c:v>35</c:v>
                </c:pt>
                <c:pt idx="3919">
                  <c:v>35</c:v>
                </c:pt>
                <c:pt idx="3920">
                  <c:v>35</c:v>
                </c:pt>
                <c:pt idx="3921">
                  <c:v>35</c:v>
                </c:pt>
                <c:pt idx="3922">
                  <c:v>35</c:v>
                </c:pt>
                <c:pt idx="3923">
                  <c:v>35</c:v>
                </c:pt>
                <c:pt idx="3924">
                  <c:v>35</c:v>
                </c:pt>
                <c:pt idx="3925">
                  <c:v>35</c:v>
                </c:pt>
                <c:pt idx="3926">
                  <c:v>35</c:v>
                </c:pt>
                <c:pt idx="3927">
                  <c:v>35</c:v>
                </c:pt>
                <c:pt idx="3928">
                  <c:v>35</c:v>
                </c:pt>
                <c:pt idx="3929">
                  <c:v>35</c:v>
                </c:pt>
                <c:pt idx="3930">
                  <c:v>35</c:v>
                </c:pt>
                <c:pt idx="3931">
                  <c:v>35</c:v>
                </c:pt>
                <c:pt idx="3932">
                  <c:v>35</c:v>
                </c:pt>
                <c:pt idx="3933">
                  <c:v>35</c:v>
                </c:pt>
                <c:pt idx="3934">
                  <c:v>35</c:v>
                </c:pt>
                <c:pt idx="3935">
                  <c:v>35</c:v>
                </c:pt>
                <c:pt idx="3936">
                  <c:v>35</c:v>
                </c:pt>
                <c:pt idx="3937">
                  <c:v>35</c:v>
                </c:pt>
                <c:pt idx="3938">
                  <c:v>35</c:v>
                </c:pt>
                <c:pt idx="3939">
                  <c:v>35</c:v>
                </c:pt>
                <c:pt idx="3940">
                  <c:v>35</c:v>
                </c:pt>
                <c:pt idx="3941">
                  <c:v>35</c:v>
                </c:pt>
                <c:pt idx="3942">
                  <c:v>35</c:v>
                </c:pt>
                <c:pt idx="3943">
                  <c:v>35</c:v>
                </c:pt>
                <c:pt idx="3944">
                  <c:v>35</c:v>
                </c:pt>
                <c:pt idx="3945">
                  <c:v>35</c:v>
                </c:pt>
                <c:pt idx="3946">
                  <c:v>35</c:v>
                </c:pt>
                <c:pt idx="3947">
                  <c:v>35</c:v>
                </c:pt>
                <c:pt idx="3948">
                  <c:v>35</c:v>
                </c:pt>
                <c:pt idx="3949">
                  <c:v>35</c:v>
                </c:pt>
                <c:pt idx="3950">
                  <c:v>35</c:v>
                </c:pt>
                <c:pt idx="3951">
                  <c:v>35</c:v>
                </c:pt>
                <c:pt idx="3952">
                  <c:v>35</c:v>
                </c:pt>
                <c:pt idx="3953">
                  <c:v>35</c:v>
                </c:pt>
                <c:pt idx="3954">
                  <c:v>35</c:v>
                </c:pt>
                <c:pt idx="3955">
                  <c:v>35</c:v>
                </c:pt>
                <c:pt idx="3956">
                  <c:v>35</c:v>
                </c:pt>
                <c:pt idx="3957">
                  <c:v>35</c:v>
                </c:pt>
                <c:pt idx="3958">
                  <c:v>35</c:v>
                </c:pt>
                <c:pt idx="3959">
                  <c:v>35</c:v>
                </c:pt>
                <c:pt idx="3960">
                  <c:v>35</c:v>
                </c:pt>
                <c:pt idx="3961">
                  <c:v>35</c:v>
                </c:pt>
                <c:pt idx="3962">
                  <c:v>35</c:v>
                </c:pt>
                <c:pt idx="3963">
                  <c:v>35</c:v>
                </c:pt>
                <c:pt idx="3964">
                  <c:v>35</c:v>
                </c:pt>
                <c:pt idx="3965">
                  <c:v>35</c:v>
                </c:pt>
                <c:pt idx="3966">
                  <c:v>35</c:v>
                </c:pt>
                <c:pt idx="3967">
                  <c:v>35</c:v>
                </c:pt>
                <c:pt idx="3968">
                  <c:v>35</c:v>
                </c:pt>
                <c:pt idx="3969">
                  <c:v>35</c:v>
                </c:pt>
                <c:pt idx="3970">
                  <c:v>35</c:v>
                </c:pt>
                <c:pt idx="3971">
                  <c:v>35</c:v>
                </c:pt>
                <c:pt idx="3972">
                  <c:v>35</c:v>
                </c:pt>
                <c:pt idx="3973">
                  <c:v>35</c:v>
                </c:pt>
                <c:pt idx="3974">
                  <c:v>35</c:v>
                </c:pt>
                <c:pt idx="3975">
                  <c:v>35</c:v>
                </c:pt>
                <c:pt idx="3976">
                  <c:v>35</c:v>
                </c:pt>
                <c:pt idx="3977">
                  <c:v>35</c:v>
                </c:pt>
                <c:pt idx="3978">
                  <c:v>35</c:v>
                </c:pt>
                <c:pt idx="3979">
                  <c:v>35</c:v>
                </c:pt>
                <c:pt idx="3980">
                  <c:v>35</c:v>
                </c:pt>
                <c:pt idx="3981">
                  <c:v>35</c:v>
                </c:pt>
                <c:pt idx="3982">
                  <c:v>35</c:v>
                </c:pt>
                <c:pt idx="3983">
                  <c:v>35</c:v>
                </c:pt>
                <c:pt idx="3984">
                  <c:v>35</c:v>
                </c:pt>
                <c:pt idx="3985">
                  <c:v>35</c:v>
                </c:pt>
                <c:pt idx="3986">
                  <c:v>35</c:v>
                </c:pt>
                <c:pt idx="3987">
                  <c:v>35</c:v>
                </c:pt>
                <c:pt idx="3988">
                  <c:v>35</c:v>
                </c:pt>
                <c:pt idx="3989">
                  <c:v>35</c:v>
                </c:pt>
                <c:pt idx="3990">
                  <c:v>35</c:v>
                </c:pt>
                <c:pt idx="3991">
                  <c:v>35</c:v>
                </c:pt>
                <c:pt idx="3992">
                  <c:v>35</c:v>
                </c:pt>
                <c:pt idx="3993">
                  <c:v>35</c:v>
                </c:pt>
                <c:pt idx="3994">
                  <c:v>35</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34</c:v>
                </c:pt>
                <c:pt idx="4012">
                  <c:v>34</c:v>
                </c:pt>
                <c:pt idx="4013">
                  <c:v>34</c:v>
                </c:pt>
                <c:pt idx="4014">
                  <c:v>34</c:v>
                </c:pt>
                <c:pt idx="4015">
                  <c:v>34</c:v>
                </c:pt>
                <c:pt idx="4016">
                  <c:v>34</c:v>
                </c:pt>
                <c:pt idx="4017">
                  <c:v>34</c:v>
                </c:pt>
                <c:pt idx="4018">
                  <c:v>34</c:v>
                </c:pt>
                <c:pt idx="4019">
                  <c:v>34</c:v>
                </c:pt>
                <c:pt idx="4020">
                  <c:v>34</c:v>
                </c:pt>
                <c:pt idx="4021">
                  <c:v>34</c:v>
                </c:pt>
                <c:pt idx="4022">
                  <c:v>34</c:v>
                </c:pt>
                <c:pt idx="4023">
                  <c:v>34</c:v>
                </c:pt>
                <c:pt idx="4024">
                  <c:v>34</c:v>
                </c:pt>
                <c:pt idx="4025">
                  <c:v>34</c:v>
                </c:pt>
                <c:pt idx="4026">
                  <c:v>34</c:v>
                </c:pt>
                <c:pt idx="4027">
                  <c:v>34</c:v>
                </c:pt>
                <c:pt idx="4028">
                  <c:v>34</c:v>
                </c:pt>
                <c:pt idx="4029">
                  <c:v>34</c:v>
                </c:pt>
                <c:pt idx="4030">
                  <c:v>34</c:v>
                </c:pt>
                <c:pt idx="4031">
                  <c:v>34</c:v>
                </c:pt>
                <c:pt idx="4032">
                  <c:v>34</c:v>
                </c:pt>
                <c:pt idx="4033">
                  <c:v>34</c:v>
                </c:pt>
                <c:pt idx="4034">
                  <c:v>34</c:v>
                </c:pt>
                <c:pt idx="4035">
                  <c:v>34</c:v>
                </c:pt>
                <c:pt idx="4036">
                  <c:v>34</c:v>
                </c:pt>
                <c:pt idx="4037">
                  <c:v>34</c:v>
                </c:pt>
                <c:pt idx="4038">
                  <c:v>34</c:v>
                </c:pt>
                <c:pt idx="4039">
                  <c:v>34</c:v>
                </c:pt>
                <c:pt idx="4040">
                  <c:v>34</c:v>
                </c:pt>
                <c:pt idx="4041">
                  <c:v>34</c:v>
                </c:pt>
                <c:pt idx="4042">
                  <c:v>34</c:v>
                </c:pt>
                <c:pt idx="4043">
                  <c:v>34</c:v>
                </c:pt>
                <c:pt idx="4044">
                  <c:v>34</c:v>
                </c:pt>
                <c:pt idx="4045">
                  <c:v>34</c:v>
                </c:pt>
                <c:pt idx="4046">
                  <c:v>34</c:v>
                </c:pt>
                <c:pt idx="4047">
                  <c:v>34</c:v>
                </c:pt>
                <c:pt idx="4048">
                  <c:v>34</c:v>
                </c:pt>
                <c:pt idx="4049">
                  <c:v>34</c:v>
                </c:pt>
                <c:pt idx="4050">
                  <c:v>34</c:v>
                </c:pt>
                <c:pt idx="4051">
                  <c:v>34</c:v>
                </c:pt>
                <c:pt idx="4052">
                  <c:v>34</c:v>
                </c:pt>
                <c:pt idx="4053">
                  <c:v>34</c:v>
                </c:pt>
                <c:pt idx="4054">
                  <c:v>34</c:v>
                </c:pt>
                <c:pt idx="4055">
                  <c:v>34</c:v>
                </c:pt>
                <c:pt idx="4056">
                  <c:v>34</c:v>
                </c:pt>
                <c:pt idx="4057">
                  <c:v>34</c:v>
                </c:pt>
                <c:pt idx="4058">
                  <c:v>34</c:v>
                </c:pt>
                <c:pt idx="4059">
                  <c:v>34</c:v>
                </c:pt>
                <c:pt idx="4060">
                  <c:v>34</c:v>
                </c:pt>
                <c:pt idx="4061">
                  <c:v>34</c:v>
                </c:pt>
                <c:pt idx="4062">
                  <c:v>34</c:v>
                </c:pt>
                <c:pt idx="4063">
                  <c:v>34</c:v>
                </c:pt>
                <c:pt idx="4064">
                  <c:v>34</c:v>
                </c:pt>
                <c:pt idx="4065">
                  <c:v>34</c:v>
                </c:pt>
                <c:pt idx="4066">
                  <c:v>34</c:v>
                </c:pt>
                <c:pt idx="4067">
                  <c:v>34</c:v>
                </c:pt>
                <c:pt idx="4068">
                  <c:v>34</c:v>
                </c:pt>
                <c:pt idx="4069">
                  <c:v>34</c:v>
                </c:pt>
                <c:pt idx="4070">
                  <c:v>34</c:v>
                </c:pt>
                <c:pt idx="4071">
                  <c:v>34</c:v>
                </c:pt>
                <c:pt idx="4072">
                  <c:v>34</c:v>
                </c:pt>
                <c:pt idx="4073">
                  <c:v>34</c:v>
                </c:pt>
                <c:pt idx="4074">
                  <c:v>34</c:v>
                </c:pt>
                <c:pt idx="4075">
                  <c:v>34</c:v>
                </c:pt>
                <c:pt idx="4076">
                  <c:v>34</c:v>
                </c:pt>
                <c:pt idx="4077">
                  <c:v>34</c:v>
                </c:pt>
                <c:pt idx="4078">
                  <c:v>34</c:v>
                </c:pt>
                <c:pt idx="4079">
                  <c:v>34</c:v>
                </c:pt>
                <c:pt idx="4080">
                  <c:v>34</c:v>
                </c:pt>
                <c:pt idx="4081">
                  <c:v>34</c:v>
                </c:pt>
                <c:pt idx="4082">
                  <c:v>34</c:v>
                </c:pt>
                <c:pt idx="4083">
                  <c:v>34</c:v>
                </c:pt>
                <c:pt idx="4084">
                  <c:v>34</c:v>
                </c:pt>
                <c:pt idx="4085">
                  <c:v>34</c:v>
                </c:pt>
                <c:pt idx="4086">
                  <c:v>34</c:v>
                </c:pt>
                <c:pt idx="4087">
                  <c:v>34</c:v>
                </c:pt>
                <c:pt idx="4088">
                  <c:v>34</c:v>
                </c:pt>
                <c:pt idx="4089">
                  <c:v>34</c:v>
                </c:pt>
                <c:pt idx="4090">
                  <c:v>34</c:v>
                </c:pt>
                <c:pt idx="4091">
                  <c:v>34</c:v>
                </c:pt>
                <c:pt idx="4092">
                  <c:v>34</c:v>
                </c:pt>
                <c:pt idx="4093">
                  <c:v>34</c:v>
                </c:pt>
                <c:pt idx="4094">
                  <c:v>34</c:v>
                </c:pt>
                <c:pt idx="4095">
                  <c:v>34</c:v>
                </c:pt>
                <c:pt idx="4096">
                  <c:v>34</c:v>
                </c:pt>
                <c:pt idx="4097">
                  <c:v>34</c:v>
                </c:pt>
                <c:pt idx="4098">
                  <c:v>34</c:v>
                </c:pt>
                <c:pt idx="4099">
                  <c:v>34</c:v>
                </c:pt>
                <c:pt idx="4100">
                  <c:v>34</c:v>
                </c:pt>
                <c:pt idx="4101">
                  <c:v>34</c:v>
                </c:pt>
                <c:pt idx="4102">
                  <c:v>34</c:v>
                </c:pt>
                <c:pt idx="4103">
                  <c:v>34</c:v>
                </c:pt>
                <c:pt idx="4104">
                  <c:v>34</c:v>
                </c:pt>
                <c:pt idx="4105">
                  <c:v>34</c:v>
                </c:pt>
                <c:pt idx="4106">
                  <c:v>34</c:v>
                </c:pt>
                <c:pt idx="4107">
                  <c:v>34</c:v>
                </c:pt>
                <c:pt idx="4108">
                  <c:v>34</c:v>
                </c:pt>
                <c:pt idx="4109">
                  <c:v>34</c:v>
                </c:pt>
                <c:pt idx="4110">
                  <c:v>34</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33</c:v>
                </c:pt>
                <c:pt idx="4132">
                  <c:v>33</c:v>
                </c:pt>
                <c:pt idx="4133">
                  <c:v>33</c:v>
                </c:pt>
                <c:pt idx="4134">
                  <c:v>33</c:v>
                </c:pt>
                <c:pt idx="4135">
                  <c:v>33</c:v>
                </c:pt>
                <c:pt idx="4136">
                  <c:v>33</c:v>
                </c:pt>
                <c:pt idx="4137">
                  <c:v>33</c:v>
                </c:pt>
                <c:pt idx="4138">
                  <c:v>33</c:v>
                </c:pt>
                <c:pt idx="4139">
                  <c:v>33</c:v>
                </c:pt>
                <c:pt idx="4140">
                  <c:v>33</c:v>
                </c:pt>
                <c:pt idx="4141">
                  <c:v>33</c:v>
                </c:pt>
                <c:pt idx="4142">
                  <c:v>33</c:v>
                </c:pt>
                <c:pt idx="4143">
                  <c:v>33</c:v>
                </c:pt>
                <c:pt idx="4144">
                  <c:v>33</c:v>
                </c:pt>
                <c:pt idx="4145">
                  <c:v>33</c:v>
                </c:pt>
                <c:pt idx="4146">
                  <c:v>33</c:v>
                </c:pt>
                <c:pt idx="4147">
                  <c:v>33</c:v>
                </c:pt>
                <c:pt idx="4148">
                  <c:v>33</c:v>
                </c:pt>
                <c:pt idx="4149">
                  <c:v>33</c:v>
                </c:pt>
                <c:pt idx="4150">
                  <c:v>33</c:v>
                </c:pt>
                <c:pt idx="4151">
                  <c:v>33</c:v>
                </c:pt>
                <c:pt idx="4152">
                  <c:v>33</c:v>
                </c:pt>
                <c:pt idx="4153">
                  <c:v>33</c:v>
                </c:pt>
                <c:pt idx="4154">
                  <c:v>33</c:v>
                </c:pt>
                <c:pt idx="4155">
                  <c:v>33</c:v>
                </c:pt>
                <c:pt idx="4156">
                  <c:v>33</c:v>
                </c:pt>
                <c:pt idx="4157">
                  <c:v>33</c:v>
                </c:pt>
                <c:pt idx="4158">
                  <c:v>33</c:v>
                </c:pt>
                <c:pt idx="4159">
                  <c:v>33</c:v>
                </c:pt>
                <c:pt idx="4160">
                  <c:v>33</c:v>
                </c:pt>
                <c:pt idx="4161">
                  <c:v>33</c:v>
                </c:pt>
                <c:pt idx="4162">
                  <c:v>33</c:v>
                </c:pt>
                <c:pt idx="4163">
                  <c:v>33</c:v>
                </c:pt>
                <c:pt idx="4164">
                  <c:v>33</c:v>
                </c:pt>
                <c:pt idx="4165">
                  <c:v>33</c:v>
                </c:pt>
                <c:pt idx="4166">
                  <c:v>33</c:v>
                </c:pt>
                <c:pt idx="4167">
                  <c:v>33</c:v>
                </c:pt>
                <c:pt idx="4168">
                  <c:v>33</c:v>
                </c:pt>
                <c:pt idx="4169">
                  <c:v>33</c:v>
                </c:pt>
                <c:pt idx="4170">
                  <c:v>33</c:v>
                </c:pt>
                <c:pt idx="4171">
                  <c:v>33</c:v>
                </c:pt>
                <c:pt idx="4172">
                  <c:v>33</c:v>
                </c:pt>
                <c:pt idx="4173">
                  <c:v>33</c:v>
                </c:pt>
                <c:pt idx="4174">
                  <c:v>33</c:v>
                </c:pt>
                <c:pt idx="4175">
                  <c:v>33</c:v>
                </c:pt>
                <c:pt idx="4176">
                  <c:v>33</c:v>
                </c:pt>
                <c:pt idx="4177">
                  <c:v>33</c:v>
                </c:pt>
                <c:pt idx="4178">
                  <c:v>33</c:v>
                </c:pt>
                <c:pt idx="4179">
                  <c:v>33</c:v>
                </c:pt>
                <c:pt idx="4180">
                  <c:v>33</c:v>
                </c:pt>
                <c:pt idx="4181">
                  <c:v>33</c:v>
                </c:pt>
                <c:pt idx="4182">
                  <c:v>33</c:v>
                </c:pt>
                <c:pt idx="4183">
                  <c:v>33</c:v>
                </c:pt>
                <c:pt idx="4184">
                  <c:v>33</c:v>
                </c:pt>
                <c:pt idx="4185">
                  <c:v>33</c:v>
                </c:pt>
                <c:pt idx="4186">
                  <c:v>33</c:v>
                </c:pt>
                <c:pt idx="4187">
                  <c:v>33</c:v>
                </c:pt>
                <c:pt idx="4188">
                  <c:v>33</c:v>
                </c:pt>
                <c:pt idx="4189">
                  <c:v>33</c:v>
                </c:pt>
                <c:pt idx="4190">
                  <c:v>33</c:v>
                </c:pt>
                <c:pt idx="4191">
                  <c:v>33</c:v>
                </c:pt>
                <c:pt idx="4192">
                  <c:v>33</c:v>
                </c:pt>
                <c:pt idx="4193">
                  <c:v>33</c:v>
                </c:pt>
                <c:pt idx="4194">
                  <c:v>33</c:v>
                </c:pt>
                <c:pt idx="4195">
                  <c:v>33</c:v>
                </c:pt>
                <c:pt idx="4196">
                  <c:v>33</c:v>
                </c:pt>
                <c:pt idx="4197">
                  <c:v>33</c:v>
                </c:pt>
                <c:pt idx="4198">
                  <c:v>33</c:v>
                </c:pt>
                <c:pt idx="4199">
                  <c:v>33</c:v>
                </c:pt>
                <c:pt idx="4200">
                  <c:v>33</c:v>
                </c:pt>
                <c:pt idx="4201">
                  <c:v>33</c:v>
                </c:pt>
                <c:pt idx="4202">
                  <c:v>33</c:v>
                </c:pt>
                <c:pt idx="4203">
                  <c:v>33</c:v>
                </c:pt>
                <c:pt idx="4204">
                  <c:v>33</c:v>
                </c:pt>
                <c:pt idx="4205">
                  <c:v>33</c:v>
                </c:pt>
                <c:pt idx="4206">
                  <c:v>33</c:v>
                </c:pt>
                <c:pt idx="4207">
                  <c:v>33</c:v>
                </c:pt>
                <c:pt idx="4208">
                  <c:v>33</c:v>
                </c:pt>
                <c:pt idx="4209">
                  <c:v>33</c:v>
                </c:pt>
                <c:pt idx="4210">
                  <c:v>33</c:v>
                </c:pt>
                <c:pt idx="4211">
                  <c:v>33</c:v>
                </c:pt>
                <c:pt idx="4212">
                  <c:v>33</c:v>
                </c:pt>
                <c:pt idx="4213">
                  <c:v>33</c:v>
                </c:pt>
                <c:pt idx="4214">
                  <c:v>33</c:v>
                </c:pt>
                <c:pt idx="4215">
                  <c:v>33</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32</c:v>
                </c:pt>
                <c:pt idx="4252">
                  <c:v>32</c:v>
                </c:pt>
                <c:pt idx="4253">
                  <c:v>32</c:v>
                </c:pt>
                <c:pt idx="4254">
                  <c:v>32</c:v>
                </c:pt>
                <c:pt idx="4255">
                  <c:v>32</c:v>
                </c:pt>
                <c:pt idx="4256">
                  <c:v>32</c:v>
                </c:pt>
                <c:pt idx="4257">
                  <c:v>32</c:v>
                </c:pt>
                <c:pt idx="4258">
                  <c:v>32</c:v>
                </c:pt>
                <c:pt idx="4259">
                  <c:v>32</c:v>
                </c:pt>
                <c:pt idx="4260">
                  <c:v>32</c:v>
                </c:pt>
                <c:pt idx="4261">
                  <c:v>32</c:v>
                </c:pt>
                <c:pt idx="4262">
                  <c:v>32</c:v>
                </c:pt>
                <c:pt idx="4263">
                  <c:v>32</c:v>
                </c:pt>
                <c:pt idx="4264">
                  <c:v>32</c:v>
                </c:pt>
                <c:pt idx="4265">
                  <c:v>32</c:v>
                </c:pt>
                <c:pt idx="4266">
                  <c:v>32</c:v>
                </c:pt>
                <c:pt idx="4267">
                  <c:v>32</c:v>
                </c:pt>
                <c:pt idx="4268">
                  <c:v>32</c:v>
                </c:pt>
                <c:pt idx="4269">
                  <c:v>32</c:v>
                </c:pt>
                <c:pt idx="4270">
                  <c:v>32</c:v>
                </c:pt>
                <c:pt idx="4271">
                  <c:v>32</c:v>
                </c:pt>
                <c:pt idx="4272">
                  <c:v>32</c:v>
                </c:pt>
                <c:pt idx="4273">
                  <c:v>32</c:v>
                </c:pt>
                <c:pt idx="4274">
                  <c:v>32</c:v>
                </c:pt>
                <c:pt idx="4275">
                  <c:v>32</c:v>
                </c:pt>
                <c:pt idx="4276">
                  <c:v>32</c:v>
                </c:pt>
                <c:pt idx="4277">
                  <c:v>32</c:v>
                </c:pt>
                <c:pt idx="4278">
                  <c:v>32</c:v>
                </c:pt>
                <c:pt idx="4279">
                  <c:v>32</c:v>
                </c:pt>
                <c:pt idx="4280">
                  <c:v>32</c:v>
                </c:pt>
                <c:pt idx="4281">
                  <c:v>32</c:v>
                </c:pt>
                <c:pt idx="4282">
                  <c:v>32</c:v>
                </c:pt>
                <c:pt idx="4283">
                  <c:v>32</c:v>
                </c:pt>
                <c:pt idx="4284">
                  <c:v>32</c:v>
                </c:pt>
                <c:pt idx="4285">
                  <c:v>32</c:v>
                </c:pt>
                <c:pt idx="4286">
                  <c:v>32</c:v>
                </c:pt>
                <c:pt idx="4287">
                  <c:v>32</c:v>
                </c:pt>
                <c:pt idx="4288">
                  <c:v>32</c:v>
                </c:pt>
                <c:pt idx="4289">
                  <c:v>32</c:v>
                </c:pt>
                <c:pt idx="4290">
                  <c:v>32</c:v>
                </c:pt>
                <c:pt idx="4291">
                  <c:v>32</c:v>
                </c:pt>
                <c:pt idx="4292">
                  <c:v>32</c:v>
                </c:pt>
                <c:pt idx="4293">
                  <c:v>32</c:v>
                </c:pt>
                <c:pt idx="4294">
                  <c:v>32</c:v>
                </c:pt>
                <c:pt idx="4295">
                  <c:v>32</c:v>
                </c:pt>
                <c:pt idx="4296">
                  <c:v>32</c:v>
                </c:pt>
                <c:pt idx="4297">
                  <c:v>32</c:v>
                </c:pt>
                <c:pt idx="4298">
                  <c:v>32</c:v>
                </c:pt>
                <c:pt idx="4299">
                  <c:v>32</c:v>
                </c:pt>
                <c:pt idx="4300">
                  <c:v>32</c:v>
                </c:pt>
                <c:pt idx="4301">
                  <c:v>32</c:v>
                </c:pt>
                <c:pt idx="4302">
                  <c:v>32</c:v>
                </c:pt>
                <c:pt idx="4303">
                  <c:v>32</c:v>
                </c:pt>
                <c:pt idx="4304">
                  <c:v>32</c:v>
                </c:pt>
                <c:pt idx="4305">
                  <c:v>32</c:v>
                </c:pt>
                <c:pt idx="4306">
                  <c:v>32</c:v>
                </c:pt>
                <c:pt idx="4307">
                  <c:v>32</c:v>
                </c:pt>
                <c:pt idx="4308">
                  <c:v>32</c:v>
                </c:pt>
                <c:pt idx="4309">
                  <c:v>32</c:v>
                </c:pt>
                <c:pt idx="4310">
                  <c:v>32</c:v>
                </c:pt>
                <c:pt idx="4311">
                  <c:v>32</c:v>
                </c:pt>
                <c:pt idx="4312">
                  <c:v>32</c:v>
                </c:pt>
                <c:pt idx="4313">
                  <c:v>32</c:v>
                </c:pt>
                <c:pt idx="4314">
                  <c:v>32</c:v>
                </c:pt>
                <c:pt idx="4315">
                  <c:v>32</c:v>
                </c:pt>
                <c:pt idx="4316">
                  <c:v>32</c:v>
                </c:pt>
                <c:pt idx="4317">
                  <c:v>32</c:v>
                </c:pt>
                <c:pt idx="4318">
                  <c:v>32</c:v>
                </c:pt>
                <c:pt idx="4319">
                  <c:v>32</c:v>
                </c:pt>
                <c:pt idx="4320">
                  <c:v>32</c:v>
                </c:pt>
                <c:pt idx="4321">
                  <c:v>32</c:v>
                </c:pt>
                <c:pt idx="4322">
                  <c:v>32</c:v>
                </c:pt>
                <c:pt idx="4323">
                  <c:v>32</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31</c:v>
                </c:pt>
                <c:pt idx="4377">
                  <c:v>31</c:v>
                </c:pt>
                <c:pt idx="4378">
                  <c:v>31</c:v>
                </c:pt>
                <c:pt idx="4379">
                  <c:v>31</c:v>
                </c:pt>
                <c:pt idx="4380">
                  <c:v>31</c:v>
                </c:pt>
                <c:pt idx="4381">
                  <c:v>31</c:v>
                </c:pt>
                <c:pt idx="4382">
                  <c:v>31</c:v>
                </c:pt>
                <c:pt idx="4383">
                  <c:v>31</c:v>
                </c:pt>
                <c:pt idx="4384">
                  <c:v>31</c:v>
                </c:pt>
                <c:pt idx="4385">
                  <c:v>31</c:v>
                </c:pt>
                <c:pt idx="4386">
                  <c:v>31</c:v>
                </c:pt>
                <c:pt idx="4387">
                  <c:v>31</c:v>
                </c:pt>
                <c:pt idx="4388">
                  <c:v>31</c:v>
                </c:pt>
                <c:pt idx="4389">
                  <c:v>31</c:v>
                </c:pt>
                <c:pt idx="4390">
                  <c:v>31</c:v>
                </c:pt>
                <c:pt idx="4391">
                  <c:v>31</c:v>
                </c:pt>
                <c:pt idx="4392">
                  <c:v>31</c:v>
                </c:pt>
                <c:pt idx="4393">
                  <c:v>31</c:v>
                </c:pt>
                <c:pt idx="4394">
                  <c:v>31</c:v>
                </c:pt>
                <c:pt idx="4395">
                  <c:v>31</c:v>
                </c:pt>
                <c:pt idx="4396">
                  <c:v>31</c:v>
                </c:pt>
                <c:pt idx="4397">
                  <c:v>31</c:v>
                </c:pt>
                <c:pt idx="4398">
                  <c:v>31</c:v>
                </c:pt>
                <c:pt idx="4399">
                  <c:v>31</c:v>
                </c:pt>
                <c:pt idx="4400">
                  <c:v>31</c:v>
                </c:pt>
                <c:pt idx="4401">
                  <c:v>31</c:v>
                </c:pt>
                <c:pt idx="4402">
                  <c:v>31</c:v>
                </c:pt>
                <c:pt idx="4403">
                  <c:v>31</c:v>
                </c:pt>
                <c:pt idx="4404">
                  <c:v>31</c:v>
                </c:pt>
                <c:pt idx="4405">
                  <c:v>31</c:v>
                </c:pt>
                <c:pt idx="4406">
                  <c:v>31</c:v>
                </c:pt>
                <c:pt idx="4407">
                  <c:v>31</c:v>
                </c:pt>
                <c:pt idx="4408">
                  <c:v>31</c:v>
                </c:pt>
                <c:pt idx="4409">
                  <c:v>31</c:v>
                </c:pt>
                <c:pt idx="4410">
                  <c:v>31</c:v>
                </c:pt>
                <c:pt idx="4411">
                  <c:v>31</c:v>
                </c:pt>
                <c:pt idx="4412">
                  <c:v>31</c:v>
                </c:pt>
                <c:pt idx="4413">
                  <c:v>31</c:v>
                </c:pt>
                <c:pt idx="4414">
                  <c:v>31</c:v>
                </c:pt>
                <c:pt idx="4415">
                  <c:v>31</c:v>
                </c:pt>
                <c:pt idx="4416">
                  <c:v>31</c:v>
                </c:pt>
                <c:pt idx="4417">
                  <c:v>31</c:v>
                </c:pt>
                <c:pt idx="4418">
                  <c:v>31</c:v>
                </c:pt>
                <c:pt idx="4419">
                  <c:v>31</c:v>
                </c:pt>
                <c:pt idx="4420">
                  <c:v>31</c:v>
                </c:pt>
                <c:pt idx="4421">
                  <c:v>31</c:v>
                </c:pt>
                <c:pt idx="4422">
                  <c:v>31</c:v>
                </c:pt>
                <c:pt idx="4423">
                  <c:v>31</c:v>
                </c:pt>
                <c:pt idx="4424">
                  <c:v>31</c:v>
                </c:pt>
                <c:pt idx="4425">
                  <c:v>31</c:v>
                </c:pt>
                <c:pt idx="4426">
                  <c:v>31</c:v>
                </c:pt>
                <c:pt idx="4427">
                  <c:v>31</c:v>
                </c:pt>
                <c:pt idx="4428">
                  <c:v>31</c:v>
                </c:pt>
                <c:pt idx="4429">
                  <c:v>31</c:v>
                </c:pt>
                <c:pt idx="4430">
                  <c:v>31</c:v>
                </c:pt>
                <c:pt idx="4431">
                  <c:v>31</c:v>
                </c:pt>
                <c:pt idx="4432">
                  <c:v>31</c:v>
                </c:pt>
                <c:pt idx="4433">
                  <c:v>31</c:v>
                </c:pt>
                <c:pt idx="4434">
                  <c:v>31</c:v>
                </c:pt>
                <c:pt idx="4435">
                  <c:v>31</c:v>
                </c:pt>
                <c:pt idx="4436">
                  <c:v>31</c:v>
                </c:pt>
                <c:pt idx="4437">
                  <c:v>31</c:v>
                </c:pt>
                <c:pt idx="4438">
                  <c:v>31</c:v>
                </c:pt>
                <c:pt idx="4439">
                  <c:v>31</c:v>
                </c:pt>
                <c:pt idx="4440">
                  <c:v>31</c:v>
                </c:pt>
                <c:pt idx="4441">
                  <c:v>31</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30</c:v>
                </c:pt>
                <c:pt idx="4513">
                  <c:v>30</c:v>
                </c:pt>
                <c:pt idx="4514">
                  <c:v>30</c:v>
                </c:pt>
                <c:pt idx="4515">
                  <c:v>30</c:v>
                </c:pt>
                <c:pt idx="4516">
                  <c:v>30</c:v>
                </c:pt>
                <c:pt idx="4517">
                  <c:v>30</c:v>
                </c:pt>
                <c:pt idx="4518">
                  <c:v>30</c:v>
                </c:pt>
                <c:pt idx="4519">
                  <c:v>30</c:v>
                </c:pt>
                <c:pt idx="4520">
                  <c:v>30</c:v>
                </c:pt>
                <c:pt idx="4521">
                  <c:v>30</c:v>
                </c:pt>
                <c:pt idx="4522">
                  <c:v>30</c:v>
                </c:pt>
                <c:pt idx="4523">
                  <c:v>30</c:v>
                </c:pt>
                <c:pt idx="4524">
                  <c:v>30</c:v>
                </c:pt>
                <c:pt idx="4525">
                  <c:v>30</c:v>
                </c:pt>
                <c:pt idx="4526">
                  <c:v>30</c:v>
                </c:pt>
                <c:pt idx="4527">
                  <c:v>30</c:v>
                </c:pt>
                <c:pt idx="4528">
                  <c:v>30</c:v>
                </c:pt>
                <c:pt idx="4529">
                  <c:v>30</c:v>
                </c:pt>
                <c:pt idx="4530">
                  <c:v>30</c:v>
                </c:pt>
                <c:pt idx="4531">
                  <c:v>30</c:v>
                </c:pt>
                <c:pt idx="4532">
                  <c:v>30</c:v>
                </c:pt>
                <c:pt idx="4533">
                  <c:v>30</c:v>
                </c:pt>
                <c:pt idx="4534">
                  <c:v>30</c:v>
                </c:pt>
                <c:pt idx="4535">
                  <c:v>30</c:v>
                </c:pt>
                <c:pt idx="4536">
                  <c:v>30</c:v>
                </c:pt>
                <c:pt idx="4537">
                  <c:v>30</c:v>
                </c:pt>
                <c:pt idx="4538">
                  <c:v>30</c:v>
                </c:pt>
                <c:pt idx="4539">
                  <c:v>30</c:v>
                </c:pt>
                <c:pt idx="4540">
                  <c:v>30</c:v>
                </c:pt>
                <c:pt idx="4541">
                  <c:v>30</c:v>
                </c:pt>
                <c:pt idx="4542">
                  <c:v>30</c:v>
                </c:pt>
                <c:pt idx="4543">
                  <c:v>30</c:v>
                </c:pt>
                <c:pt idx="4544">
                  <c:v>30</c:v>
                </c:pt>
                <c:pt idx="4545">
                  <c:v>30</c:v>
                </c:pt>
                <c:pt idx="4546">
                  <c:v>30</c:v>
                </c:pt>
                <c:pt idx="4547">
                  <c:v>30</c:v>
                </c:pt>
                <c:pt idx="4548">
                  <c:v>30</c:v>
                </c:pt>
                <c:pt idx="4549">
                  <c:v>30</c:v>
                </c:pt>
                <c:pt idx="4550">
                  <c:v>30</c:v>
                </c:pt>
                <c:pt idx="4551">
                  <c:v>30</c:v>
                </c:pt>
                <c:pt idx="4552">
                  <c:v>30</c:v>
                </c:pt>
                <c:pt idx="4553">
                  <c:v>30</c:v>
                </c:pt>
                <c:pt idx="4554">
                  <c:v>30</c:v>
                </c:pt>
                <c:pt idx="4555">
                  <c:v>30</c:v>
                </c:pt>
                <c:pt idx="4556">
                  <c:v>30</c:v>
                </c:pt>
                <c:pt idx="4557">
                  <c:v>30</c:v>
                </c:pt>
                <c:pt idx="4558">
                  <c:v>30</c:v>
                </c:pt>
                <c:pt idx="4559">
                  <c:v>30</c:v>
                </c:pt>
                <c:pt idx="4560">
                  <c:v>30</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29</c:v>
                </c:pt>
                <c:pt idx="4636">
                  <c:v>29</c:v>
                </c:pt>
                <c:pt idx="4637">
                  <c:v>29</c:v>
                </c:pt>
                <c:pt idx="4638">
                  <c:v>29</c:v>
                </c:pt>
                <c:pt idx="4639">
                  <c:v>29</c:v>
                </c:pt>
                <c:pt idx="4640">
                  <c:v>29</c:v>
                </c:pt>
                <c:pt idx="4641">
                  <c:v>29</c:v>
                </c:pt>
                <c:pt idx="4642">
                  <c:v>29</c:v>
                </c:pt>
                <c:pt idx="4643">
                  <c:v>29</c:v>
                </c:pt>
                <c:pt idx="4644">
                  <c:v>29</c:v>
                </c:pt>
                <c:pt idx="4645">
                  <c:v>29</c:v>
                </c:pt>
                <c:pt idx="4646">
                  <c:v>29</c:v>
                </c:pt>
                <c:pt idx="4647">
                  <c:v>29</c:v>
                </c:pt>
                <c:pt idx="4648">
                  <c:v>29</c:v>
                </c:pt>
                <c:pt idx="4649">
                  <c:v>29</c:v>
                </c:pt>
                <c:pt idx="4650">
                  <c:v>29</c:v>
                </c:pt>
                <c:pt idx="4651">
                  <c:v>29</c:v>
                </c:pt>
                <c:pt idx="4652">
                  <c:v>29</c:v>
                </c:pt>
                <c:pt idx="4653">
                  <c:v>29</c:v>
                </c:pt>
                <c:pt idx="4654">
                  <c:v>29</c:v>
                </c:pt>
                <c:pt idx="4655">
                  <c:v>29</c:v>
                </c:pt>
                <c:pt idx="4656">
                  <c:v>29</c:v>
                </c:pt>
                <c:pt idx="4657">
                  <c:v>29</c:v>
                </c:pt>
                <c:pt idx="4658">
                  <c:v>29</c:v>
                </c:pt>
                <c:pt idx="4659">
                  <c:v>29</c:v>
                </c:pt>
                <c:pt idx="4660">
                  <c:v>29</c:v>
                </c:pt>
                <c:pt idx="4661">
                  <c:v>29</c:v>
                </c:pt>
                <c:pt idx="4662">
                  <c:v>29</c:v>
                </c:pt>
                <c:pt idx="4663">
                  <c:v>29</c:v>
                </c:pt>
                <c:pt idx="4664">
                  <c:v>29</c:v>
                </c:pt>
                <c:pt idx="4665">
                  <c:v>29</c:v>
                </c:pt>
                <c:pt idx="4666">
                  <c:v>29</c:v>
                </c:pt>
                <c:pt idx="4667">
                  <c:v>29</c:v>
                </c:pt>
                <c:pt idx="4668">
                  <c:v>29</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28</c:v>
                </c:pt>
                <c:pt idx="4739">
                  <c:v>28</c:v>
                </c:pt>
                <c:pt idx="4740">
                  <c:v>28</c:v>
                </c:pt>
                <c:pt idx="4741">
                  <c:v>28</c:v>
                </c:pt>
                <c:pt idx="4742">
                  <c:v>28</c:v>
                </c:pt>
                <c:pt idx="4743">
                  <c:v>28</c:v>
                </c:pt>
                <c:pt idx="4744">
                  <c:v>28</c:v>
                </c:pt>
                <c:pt idx="4745">
                  <c:v>28</c:v>
                </c:pt>
                <c:pt idx="4746">
                  <c:v>28</c:v>
                </c:pt>
                <c:pt idx="4747">
                  <c:v>28</c:v>
                </c:pt>
                <c:pt idx="4748">
                  <c:v>28</c:v>
                </c:pt>
                <c:pt idx="4749">
                  <c:v>28</c:v>
                </c:pt>
                <c:pt idx="4750">
                  <c:v>28</c:v>
                </c:pt>
                <c:pt idx="4751">
                  <c:v>28</c:v>
                </c:pt>
                <c:pt idx="4752">
                  <c:v>28</c:v>
                </c:pt>
                <c:pt idx="4753">
                  <c:v>28</c:v>
                </c:pt>
                <c:pt idx="4754">
                  <c:v>28</c:v>
                </c:pt>
                <c:pt idx="4755">
                  <c:v>28</c:v>
                </c:pt>
                <c:pt idx="4756">
                  <c:v>28</c:v>
                </c:pt>
                <c:pt idx="4757">
                  <c:v>28</c:v>
                </c:pt>
                <c:pt idx="4758">
                  <c:v>28</c:v>
                </c:pt>
                <c:pt idx="4759">
                  <c:v>28</c:v>
                </c:pt>
                <c:pt idx="4760">
                  <c:v>28</c:v>
                </c:pt>
                <c:pt idx="4761">
                  <c:v>28</c:v>
                </c:pt>
                <c:pt idx="4762">
                  <c:v>28</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27</c:v>
                </c:pt>
                <c:pt idx="4830">
                  <c:v>27</c:v>
                </c:pt>
                <c:pt idx="4831">
                  <c:v>27</c:v>
                </c:pt>
                <c:pt idx="4832">
                  <c:v>27</c:v>
                </c:pt>
                <c:pt idx="4833">
                  <c:v>27</c:v>
                </c:pt>
                <c:pt idx="4834">
                  <c:v>27</c:v>
                </c:pt>
                <c:pt idx="4835">
                  <c:v>27</c:v>
                </c:pt>
                <c:pt idx="4836">
                  <c:v>27</c:v>
                </c:pt>
                <c:pt idx="4837">
                  <c:v>27</c:v>
                </c:pt>
                <c:pt idx="4838">
                  <c:v>27</c:v>
                </c:pt>
                <c:pt idx="4839">
                  <c:v>27</c:v>
                </c:pt>
                <c:pt idx="4840">
                  <c:v>27</c:v>
                </c:pt>
                <c:pt idx="4841">
                  <c:v>27</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'3.HBFC EDITED DATA'!$D$2:$D$5001</c:f>
              <c:numCache>
                <c:formatCode>General</c:formatCode>
                <c:ptCount val="5000"/>
                <c:pt idx="0">
                  <c:v>39</c:v>
                </c:pt>
                <c:pt idx="1">
                  <c:v>41</c:v>
                </c:pt>
                <c:pt idx="2">
                  <c:v>41</c:v>
                </c:pt>
                <c:pt idx="3">
                  <c:v>41</c:v>
                </c:pt>
                <c:pt idx="4">
                  <c:v>41</c:v>
                </c:pt>
                <c:pt idx="5">
                  <c:v>41</c:v>
                </c:pt>
                <c:pt idx="6">
                  <c:v>40</c:v>
                </c:pt>
                <c:pt idx="7">
                  <c:v>39</c:v>
                </c:pt>
                <c:pt idx="8">
                  <c:v>41</c:v>
                </c:pt>
                <c:pt idx="9">
                  <c:v>39</c:v>
                </c:pt>
                <c:pt idx="10">
                  <c:v>40</c:v>
                </c:pt>
                <c:pt idx="11">
                  <c:v>39</c:v>
                </c:pt>
                <c:pt idx="12">
                  <c:v>41</c:v>
                </c:pt>
                <c:pt idx="13">
                  <c:v>40</c:v>
                </c:pt>
                <c:pt idx="14">
                  <c:v>39</c:v>
                </c:pt>
                <c:pt idx="15">
                  <c:v>39</c:v>
                </c:pt>
                <c:pt idx="16">
                  <c:v>39</c:v>
                </c:pt>
                <c:pt idx="17">
                  <c:v>37</c:v>
                </c:pt>
                <c:pt idx="18">
                  <c:v>38</c:v>
                </c:pt>
                <c:pt idx="19">
                  <c:v>34</c:v>
                </c:pt>
                <c:pt idx="20">
                  <c:v>38</c:v>
                </c:pt>
                <c:pt idx="21">
                  <c:v>40</c:v>
                </c:pt>
                <c:pt idx="22">
                  <c:v>39</c:v>
                </c:pt>
                <c:pt idx="23">
                  <c:v>37</c:v>
                </c:pt>
                <c:pt idx="24">
                  <c:v>38</c:v>
                </c:pt>
                <c:pt idx="25">
                  <c:v>37</c:v>
                </c:pt>
                <c:pt idx="26">
                  <c:v>39</c:v>
                </c:pt>
                <c:pt idx="27">
                  <c:v>37</c:v>
                </c:pt>
                <c:pt idx="28">
                  <c:v>38</c:v>
                </c:pt>
                <c:pt idx="29">
                  <c:v>38</c:v>
                </c:pt>
                <c:pt idx="30">
                  <c:v>38</c:v>
                </c:pt>
                <c:pt idx="31">
                  <c:v>37</c:v>
                </c:pt>
                <c:pt idx="32">
                  <c:v>37</c:v>
                </c:pt>
                <c:pt idx="33">
                  <c:v>37</c:v>
                </c:pt>
                <c:pt idx="34">
                  <c:v>39</c:v>
                </c:pt>
                <c:pt idx="35">
                  <c:v>33</c:v>
                </c:pt>
                <c:pt idx="36">
                  <c:v>38</c:v>
                </c:pt>
                <c:pt idx="37">
                  <c:v>37</c:v>
                </c:pt>
                <c:pt idx="38">
                  <c:v>36</c:v>
                </c:pt>
                <c:pt idx="39">
                  <c:v>36</c:v>
                </c:pt>
                <c:pt idx="40">
                  <c:v>36</c:v>
                </c:pt>
                <c:pt idx="41">
                  <c:v>38</c:v>
                </c:pt>
                <c:pt idx="42">
                  <c:v>36</c:v>
                </c:pt>
                <c:pt idx="43">
                  <c:v>37</c:v>
                </c:pt>
                <c:pt idx="44">
                  <c:v>37</c:v>
                </c:pt>
                <c:pt idx="45">
                  <c:v>32</c:v>
                </c:pt>
                <c:pt idx="46">
                  <c:v>37</c:v>
                </c:pt>
                <c:pt idx="47">
                  <c:v>35</c:v>
                </c:pt>
                <c:pt idx="48">
                  <c:v>36</c:v>
                </c:pt>
                <c:pt idx="49">
                  <c:v>36</c:v>
                </c:pt>
                <c:pt idx="50">
                  <c:v>36</c:v>
                </c:pt>
                <c:pt idx="51">
                  <c:v>35</c:v>
                </c:pt>
                <c:pt idx="52">
                  <c:v>36</c:v>
                </c:pt>
                <c:pt idx="53">
                  <c:v>36</c:v>
                </c:pt>
                <c:pt idx="54">
                  <c:v>37</c:v>
                </c:pt>
                <c:pt idx="55">
                  <c:v>31</c:v>
                </c:pt>
                <c:pt idx="56">
                  <c:v>36</c:v>
                </c:pt>
                <c:pt idx="57">
                  <c:v>31</c:v>
                </c:pt>
                <c:pt idx="58">
                  <c:v>37</c:v>
                </c:pt>
                <c:pt idx="59">
                  <c:v>35</c:v>
                </c:pt>
                <c:pt idx="60">
                  <c:v>35</c:v>
                </c:pt>
                <c:pt idx="61">
                  <c:v>36</c:v>
                </c:pt>
                <c:pt idx="62">
                  <c:v>35</c:v>
                </c:pt>
                <c:pt idx="63">
                  <c:v>33</c:v>
                </c:pt>
                <c:pt idx="64">
                  <c:v>35</c:v>
                </c:pt>
                <c:pt idx="65">
                  <c:v>36</c:v>
                </c:pt>
                <c:pt idx="66">
                  <c:v>35</c:v>
                </c:pt>
                <c:pt idx="67">
                  <c:v>34</c:v>
                </c:pt>
                <c:pt idx="68">
                  <c:v>35</c:v>
                </c:pt>
                <c:pt idx="69">
                  <c:v>34</c:v>
                </c:pt>
                <c:pt idx="70">
                  <c:v>34</c:v>
                </c:pt>
                <c:pt idx="71">
                  <c:v>35</c:v>
                </c:pt>
                <c:pt idx="72">
                  <c:v>34</c:v>
                </c:pt>
                <c:pt idx="73">
                  <c:v>35</c:v>
                </c:pt>
                <c:pt idx="74">
                  <c:v>35</c:v>
                </c:pt>
                <c:pt idx="75">
                  <c:v>35</c:v>
                </c:pt>
                <c:pt idx="76">
                  <c:v>35</c:v>
                </c:pt>
                <c:pt idx="77">
                  <c:v>34</c:v>
                </c:pt>
                <c:pt idx="78">
                  <c:v>34</c:v>
                </c:pt>
                <c:pt idx="79">
                  <c:v>32</c:v>
                </c:pt>
                <c:pt idx="80">
                  <c:v>28</c:v>
                </c:pt>
                <c:pt idx="81">
                  <c:v>33</c:v>
                </c:pt>
                <c:pt idx="82">
                  <c:v>34</c:v>
                </c:pt>
                <c:pt idx="83">
                  <c:v>31</c:v>
                </c:pt>
                <c:pt idx="84">
                  <c:v>34</c:v>
                </c:pt>
                <c:pt idx="85">
                  <c:v>33</c:v>
                </c:pt>
                <c:pt idx="86">
                  <c:v>32</c:v>
                </c:pt>
                <c:pt idx="87">
                  <c:v>34</c:v>
                </c:pt>
                <c:pt idx="88">
                  <c:v>31</c:v>
                </c:pt>
                <c:pt idx="89">
                  <c:v>32</c:v>
                </c:pt>
                <c:pt idx="90">
                  <c:v>32</c:v>
                </c:pt>
                <c:pt idx="91">
                  <c:v>33</c:v>
                </c:pt>
                <c:pt idx="92">
                  <c:v>32</c:v>
                </c:pt>
                <c:pt idx="93">
                  <c:v>31</c:v>
                </c:pt>
                <c:pt idx="94">
                  <c:v>33</c:v>
                </c:pt>
                <c:pt idx="95">
                  <c:v>33</c:v>
                </c:pt>
                <c:pt idx="96">
                  <c:v>31</c:v>
                </c:pt>
                <c:pt idx="97">
                  <c:v>31</c:v>
                </c:pt>
                <c:pt idx="98">
                  <c:v>32</c:v>
                </c:pt>
                <c:pt idx="99">
                  <c:v>31</c:v>
                </c:pt>
                <c:pt idx="100">
                  <c:v>31</c:v>
                </c:pt>
                <c:pt idx="101">
                  <c:v>30</c:v>
                </c:pt>
                <c:pt idx="102">
                  <c:v>32</c:v>
                </c:pt>
                <c:pt idx="103">
                  <c:v>32</c:v>
                </c:pt>
                <c:pt idx="104">
                  <c:v>30</c:v>
                </c:pt>
                <c:pt idx="105">
                  <c:v>30</c:v>
                </c:pt>
                <c:pt idx="106">
                  <c:v>31</c:v>
                </c:pt>
                <c:pt idx="107">
                  <c:v>32</c:v>
                </c:pt>
                <c:pt idx="108">
                  <c:v>32</c:v>
                </c:pt>
                <c:pt idx="109">
                  <c:v>32</c:v>
                </c:pt>
                <c:pt idx="110">
                  <c:v>30</c:v>
                </c:pt>
                <c:pt idx="111">
                  <c:v>32</c:v>
                </c:pt>
                <c:pt idx="112">
                  <c:v>32</c:v>
                </c:pt>
                <c:pt idx="113">
                  <c:v>30</c:v>
                </c:pt>
                <c:pt idx="114">
                  <c:v>30</c:v>
                </c:pt>
                <c:pt idx="115">
                  <c:v>29</c:v>
                </c:pt>
                <c:pt idx="116">
                  <c:v>29</c:v>
                </c:pt>
                <c:pt idx="117">
                  <c:v>29</c:v>
                </c:pt>
                <c:pt idx="118">
                  <c:v>29</c:v>
                </c:pt>
                <c:pt idx="119">
                  <c:v>31</c:v>
                </c:pt>
                <c:pt idx="120">
                  <c:v>30</c:v>
                </c:pt>
                <c:pt idx="121">
                  <c:v>31</c:v>
                </c:pt>
                <c:pt idx="122">
                  <c:v>30</c:v>
                </c:pt>
                <c:pt idx="123">
                  <c:v>30</c:v>
                </c:pt>
                <c:pt idx="124">
                  <c:v>28</c:v>
                </c:pt>
                <c:pt idx="125">
                  <c:v>30</c:v>
                </c:pt>
                <c:pt idx="126">
                  <c:v>29</c:v>
                </c:pt>
                <c:pt idx="127">
                  <c:v>28</c:v>
                </c:pt>
                <c:pt idx="128">
                  <c:v>30</c:v>
                </c:pt>
                <c:pt idx="129">
                  <c:v>29</c:v>
                </c:pt>
                <c:pt idx="130">
                  <c:v>29</c:v>
                </c:pt>
                <c:pt idx="131">
                  <c:v>29</c:v>
                </c:pt>
                <c:pt idx="132">
                  <c:v>27</c:v>
                </c:pt>
                <c:pt idx="133">
                  <c:v>30</c:v>
                </c:pt>
                <c:pt idx="134">
                  <c:v>29</c:v>
                </c:pt>
                <c:pt idx="135">
                  <c:v>27</c:v>
                </c:pt>
                <c:pt idx="136">
                  <c:v>28</c:v>
                </c:pt>
                <c:pt idx="137">
                  <c:v>30</c:v>
                </c:pt>
                <c:pt idx="138">
                  <c:v>29</c:v>
                </c:pt>
                <c:pt idx="139">
                  <c:v>28</c:v>
                </c:pt>
                <c:pt idx="140">
                  <c:v>28</c:v>
                </c:pt>
                <c:pt idx="141">
                  <c:v>27</c:v>
                </c:pt>
                <c:pt idx="142">
                  <c:v>29</c:v>
                </c:pt>
                <c:pt idx="143">
                  <c:v>28</c:v>
                </c:pt>
                <c:pt idx="144">
                  <c:v>27</c:v>
                </c:pt>
                <c:pt idx="145">
                  <c:v>27</c:v>
                </c:pt>
                <c:pt idx="146">
                  <c:v>28</c:v>
                </c:pt>
                <c:pt idx="147">
                  <c:v>29</c:v>
                </c:pt>
                <c:pt idx="148">
                  <c:v>27</c:v>
                </c:pt>
                <c:pt idx="149">
                  <c:v>25</c:v>
                </c:pt>
                <c:pt idx="150">
                  <c:v>28</c:v>
                </c:pt>
                <c:pt idx="151">
                  <c:v>26</c:v>
                </c:pt>
                <c:pt idx="152">
                  <c:v>26</c:v>
                </c:pt>
                <c:pt idx="153">
                  <c:v>28</c:v>
                </c:pt>
                <c:pt idx="154">
                  <c:v>26</c:v>
                </c:pt>
                <c:pt idx="155">
                  <c:v>26</c:v>
                </c:pt>
                <c:pt idx="156">
                  <c:v>22</c:v>
                </c:pt>
                <c:pt idx="157">
                  <c:v>27</c:v>
                </c:pt>
                <c:pt idx="158">
                  <c:v>28</c:v>
                </c:pt>
                <c:pt idx="159">
                  <c:v>26</c:v>
                </c:pt>
                <c:pt idx="160">
                  <c:v>26</c:v>
                </c:pt>
                <c:pt idx="161">
                  <c:v>26</c:v>
                </c:pt>
                <c:pt idx="162">
                  <c:v>27</c:v>
                </c:pt>
                <c:pt idx="163">
                  <c:v>26</c:v>
                </c:pt>
                <c:pt idx="164">
                  <c:v>26</c:v>
                </c:pt>
                <c:pt idx="165">
                  <c:v>25</c:v>
                </c:pt>
                <c:pt idx="166">
                  <c:v>25</c:v>
                </c:pt>
                <c:pt idx="167">
                  <c:v>27</c:v>
                </c:pt>
                <c:pt idx="168">
                  <c:v>24</c:v>
                </c:pt>
                <c:pt idx="169">
                  <c:v>27</c:v>
                </c:pt>
                <c:pt idx="170">
                  <c:v>25</c:v>
                </c:pt>
                <c:pt idx="171">
                  <c:v>25</c:v>
                </c:pt>
                <c:pt idx="172">
                  <c:v>25</c:v>
                </c:pt>
                <c:pt idx="173">
                  <c:v>25</c:v>
                </c:pt>
                <c:pt idx="174">
                  <c:v>26</c:v>
                </c:pt>
                <c:pt idx="175">
                  <c:v>26</c:v>
                </c:pt>
                <c:pt idx="176">
                  <c:v>25</c:v>
                </c:pt>
                <c:pt idx="177">
                  <c:v>24</c:v>
                </c:pt>
                <c:pt idx="178">
                  <c:v>26</c:v>
                </c:pt>
                <c:pt idx="179">
                  <c:v>24</c:v>
                </c:pt>
                <c:pt idx="180">
                  <c:v>26</c:v>
                </c:pt>
                <c:pt idx="181">
                  <c:v>26</c:v>
                </c:pt>
                <c:pt idx="182">
                  <c:v>25</c:v>
                </c:pt>
                <c:pt idx="183">
                  <c:v>23</c:v>
                </c:pt>
                <c:pt idx="184">
                  <c:v>25</c:v>
                </c:pt>
                <c:pt idx="185">
                  <c:v>25</c:v>
                </c:pt>
                <c:pt idx="186">
                  <c:v>24</c:v>
                </c:pt>
                <c:pt idx="187">
                  <c:v>25</c:v>
                </c:pt>
                <c:pt idx="188">
                  <c:v>25</c:v>
                </c:pt>
                <c:pt idx="189">
                  <c:v>23</c:v>
                </c:pt>
                <c:pt idx="190">
                  <c:v>19</c:v>
                </c:pt>
                <c:pt idx="191">
                  <c:v>25</c:v>
                </c:pt>
                <c:pt idx="192">
                  <c:v>23</c:v>
                </c:pt>
                <c:pt idx="193">
                  <c:v>23</c:v>
                </c:pt>
                <c:pt idx="194">
                  <c:v>24</c:v>
                </c:pt>
                <c:pt idx="195">
                  <c:v>24</c:v>
                </c:pt>
                <c:pt idx="196">
                  <c:v>23</c:v>
                </c:pt>
                <c:pt idx="197">
                  <c:v>22</c:v>
                </c:pt>
                <c:pt idx="198">
                  <c:v>22</c:v>
                </c:pt>
                <c:pt idx="199">
                  <c:v>23</c:v>
                </c:pt>
                <c:pt idx="200">
                  <c:v>18</c:v>
                </c:pt>
                <c:pt idx="201">
                  <c:v>23</c:v>
                </c:pt>
                <c:pt idx="202">
                  <c:v>23</c:v>
                </c:pt>
                <c:pt idx="203">
                  <c:v>24</c:v>
                </c:pt>
                <c:pt idx="204">
                  <c:v>22</c:v>
                </c:pt>
                <c:pt idx="205">
                  <c:v>23</c:v>
                </c:pt>
                <c:pt idx="206">
                  <c:v>24</c:v>
                </c:pt>
                <c:pt idx="207">
                  <c:v>22</c:v>
                </c:pt>
                <c:pt idx="208">
                  <c:v>22</c:v>
                </c:pt>
                <c:pt idx="209">
                  <c:v>22</c:v>
                </c:pt>
                <c:pt idx="210">
                  <c:v>21</c:v>
                </c:pt>
                <c:pt idx="211">
                  <c:v>21</c:v>
                </c:pt>
                <c:pt idx="212">
                  <c:v>23</c:v>
                </c:pt>
                <c:pt idx="213">
                  <c:v>23</c:v>
                </c:pt>
                <c:pt idx="214">
                  <c:v>21</c:v>
                </c:pt>
                <c:pt idx="215">
                  <c:v>23</c:v>
                </c:pt>
                <c:pt idx="216">
                  <c:v>23</c:v>
                </c:pt>
                <c:pt idx="217">
                  <c:v>22</c:v>
                </c:pt>
                <c:pt idx="218">
                  <c:v>22</c:v>
                </c:pt>
                <c:pt idx="219">
                  <c:v>21</c:v>
                </c:pt>
                <c:pt idx="220">
                  <c:v>21</c:v>
                </c:pt>
                <c:pt idx="221">
                  <c:v>22</c:v>
                </c:pt>
                <c:pt idx="222">
                  <c:v>20</c:v>
                </c:pt>
                <c:pt idx="223">
                  <c:v>20</c:v>
                </c:pt>
                <c:pt idx="224">
                  <c:v>20</c:v>
                </c:pt>
                <c:pt idx="225">
                  <c:v>20</c:v>
                </c:pt>
                <c:pt idx="226">
                  <c:v>22</c:v>
                </c:pt>
                <c:pt idx="227">
                  <c:v>20</c:v>
                </c:pt>
                <c:pt idx="228">
                  <c:v>22</c:v>
                </c:pt>
                <c:pt idx="229">
                  <c:v>22</c:v>
                </c:pt>
                <c:pt idx="230">
                  <c:v>21</c:v>
                </c:pt>
                <c:pt idx="231">
                  <c:v>20</c:v>
                </c:pt>
                <c:pt idx="232">
                  <c:v>21</c:v>
                </c:pt>
                <c:pt idx="233">
                  <c:v>20</c:v>
                </c:pt>
                <c:pt idx="234">
                  <c:v>15</c:v>
                </c:pt>
                <c:pt idx="235">
                  <c:v>20</c:v>
                </c:pt>
                <c:pt idx="236">
                  <c:v>20</c:v>
                </c:pt>
                <c:pt idx="237">
                  <c:v>21</c:v>
                </c:pt>
                <c:pt idx="238">
                  <c:v>19</c:v>
                </c:pt>
                <c:pt idx="239">
                  <c:v>21</c:v>
                </c:pt>
                <c:pt idx="240">
                  <c:v>18</c:v>
                </c:pt>
                <c:pt idx="241">
                  <c:v>20</c:v>
                </c:pt>
                <c:pt idx="242">
                  <c:v>21</c:v>
                </c:pt>
                <c:pt idx="243">
                  <c:v>19</c:v>
                </c:pt>
                <c:pt idx="244">
                  <c:v>21</c:v>
                </c:pt>
                <c:pt idx="245">
                  <c:v>19</c:v>
                </c:pt>
                <c:pt idx="246">
                  <c:v>20</c:v>
                </c:pt>
                <c:pt idx="247">
                  <c:v>20</c:v>
                </c:pt>
                <c:pt idx="248">
                  <c:v>19</c:v>
                </c:pt>
                <c:pt idx="249">
                  <c:v>18</c:v>
                </c:pt>
                <c:pt idx="250">
                  <c:v>20</c:v>
                </c:pt>
                <c:pt idx="251">
                  <c:v>20</c:v>
                </c:pt>
                <c:pt idx="252">
                  <c:v>17</c:v>
                </c:pt>
                <c:pt idx="253">
                  <c:v>20</c:v>
                </c:pt>
                <c:pt idx="254">
                  <c:v>18</c:v>
                </c:pt>
                <c:pt idx="255">
                  <c:v>18</c:v>
                </c:pt>
                <c:pt idx="256">
                  <c:v>20</c:v>
                </c:pt>
                <c:pt idx="257">
                  <c:v>20</c:v>
                </c:pt>
                <c:pt idx="258">
                  <c:v>19</c:v>
                </c:pt>
                <c:pt idx="259">
                  <c:v>19</c:v>
                </c:pt>
                <c:pt idx="260">
                  <c:v>19</c:v>
                </c:pt>
                <c:pt idx="261">
                  <c:v>19</c:v>
                </c:pt>
                <c:pt idx="262">
                  <c:v>17</c:v>
                </c:pt>
                <c:pt idx="263">
                  <c:v>19</c:v>
                </c:pt>
                <c:pt idx="264">
                  <c:v>19</c:v>
                </c:pt>
                <c:pt idx="265">
                  <c:v>18</c:v>
                </c:pt>
                <c:pt idx="266">
                  <c:v>16</c:v>
                </c:pt>
                <c:pt idx="267">
                  <c:v>16</c:v>
                </c:pt>
                <c:pt idx="268">
                  <c:v>17</c:v>
                </c:pt>
                <c:pt idx="269">
                  <c:v>19</c:v>
                </c:pt>
                <c:pt idx="270">
                  <c:v>18</c:v>
                </c:pt>
                <c:pt idx="271">
                  <c:v>17</c:v>
                </c:pt>
                <c:pt idx="272">
                  <c:v>19</c:v>
                </c:pt>
                <c:pt idx="273">
                  <c:v>19</c:v>
                </c:pt>
                <c:pt idx="274">
                  <c:v>18</c:v>
                </c:pt>
                <c:pt idx="275">
                  <c:v>17</c:v>
                </c:pt>
                <c:pt idx="276">
                  <c:v>16</c:v>
                </c:pt>
                <c:pt idx="277">
                  <c:v>16</c:v>
                </c:pt>
                <c:pt idx="278">
                  <c:v>17</c:v>
                </c:pt>
                <c:pt idx="279">
                  <c:v>16</c:v>
                </c:pt>
                <c:pt idx="280">
                  <c:v>18</c:v>
                </c:pt>
                <c:pt idx="281">
                  <c:v>16</c:v>
                </c:pt>
                <c:pt idx="282">
                  <c:v>16</c:v>
                </c:pt>
                <c:pt idx="283">
                  <c:v>18</c:v>
                </c:pt>
                <c:pt idx="284">
                  <c:v>18</c:v>
                </c:pt>
                <c:pt idx="285">
                  <c:v>18</c:v>
                </c:pt>
                <c:pt idx="286">
                  <c:v>17</c:v>
                </c:pt>
                <c:pt idx="287">
                  <c:v>17</c:v>
                </c:pt>
                <c:pt idx="288">
                  <c:v>15</c:v>
                </c:pt>
                <c:pt idx="289">
                  <c:v>15</c:v>
                </c:pt>
                <c:pt idx="290">
                  <c:v>16</c:v>
                </c:pt>
                <c:pt idx="291">
                  <c:v>17</c:v>
                </c:pt>
                <c:pt idx="292">
                  <c:v>17</c:v>
                </c:pt>
                <c:pt idx="293">
                  <c:v>16</c:v>
                </c:pt>
                <c:pt idx="294">
                  <c:v>15</c:v>
                </c:pt>
                <c:pt idx="295">
                  <c:v>17</c:v>
                </c:pt>
                <c:pt idx="296">
                  <c:v>16</c:v>
                </c:pt>
                <c:pt idx="297">
                  <c:v>15</c:v>
                </c:pt>
                <c:pt idx="298">
                  <c:v>14</c:v>
                </c:pt>
                <c:pt idx="299">
                  <c:v>16</c:v>
                </c:pt>
                <c:pt idx="300">
                  <c:v>14</c:v>
                </c:pt>
                <c:pt idx="301">
                  <c:v>14</c:v>
                </c:pt>
                <c:pt idx="302">
                  <c:v>16</c:v>
                </c:pt>
                <c:pt idx="303">
                  <c:v>16</c:v>
                </c:pt>
                <c:pt idx="304">
                  <c:v>13</c:v>
                </c:pt>
                <c:pt idx="305">
                  <c:v>9</c:v>
                </c:pt>
                <c:pt idx="306">
                  <c:v>12</c:v>
                </c:pt>
                <c:pt idx="307">
                  <c:v>12</c:v>
                </c:pt>
                <c:pt idx="308">
                  <c:v>13</c:v>
                </c:pt>
                <c:pt idx="309">
                  <c:v>14</c:v>
                </c:pt>
                <c:pt idx="310">
                  <c:v>14</c:v>
                </c:pt>
                <c:pt idx="311">
                  <c:v>13</c:v>
                </c:pt>
                <c:pt idx="312">
                  <c:v>13</c:v>
                </c:pt>
                <c:pt idx="313">
                  <c:v>13</c:v>
                </c:pt>
                <c:pt idx="314">
                  <c:v>13</c:v>
                </c:pt>
                <c:pt idx="315">
                  <c:v>12</c:v>
                </c:pt>
                <c:pt idx="316">
                  <c:v>13</c:v>
                </c:pt>
                <c:pt idx="317">
                  <c:v>13</c:v>
                </c:pt>
                <c:pt idx="318">
                  <c:v>13</c:v>
                </c:pt>
                <c:pt idx="319">
                  <c:v>14</c:v>
                </c:pt>
                <c:pt idx="320">
                  <c:v>12</c:v>
                </c:pt>
                <c:pt idx="321">
                  <c:v>13</c:v>
                </c:pt>
                <c:pt idx="322">
                  <c:v>12</c:v>
                </c:pt>
                <c:pt idx="323">
                  <c:v>12</c:v>
                </c:pt>
                <c:pt idx="324">
                  <c:v>11</c:v>
                </c:pt>
                <c:pt idx="325">
                  <c:v>13</c:v>
                </c:pt>
                <c:pt idx="326">
                  <c:v>11</c:v>
                </c:pt>
                <c:pt idx="327">
                  <c:v>12</c:v>
                </c:pt>
                <c:pt idx="328">
                  <c:v>11</c:v>
                </c:pt>
                <c:pt idx="329">
                  <c:v>12</c:v>
                </c:pt>
                <c:pt idx="330">
                  <c:v>11</c:v>
                </c:pt>
                <c:pt idx="331">
                  <c:v>10</c:v>
                </c:pt>
                <c:pt idx="332">
                  <c:v>12</c:v>
                </c:pt>
                <c:pt idx="333">
                  <c:v>12</c:v>
                </c:pt>
                <c:pt idx="334">
                  <c:v>12</c:v>
                </c:pt>
                <c:pt idx="335">
                  <c:v>11</c:v>
                </c:pt>
                <c:pt idx="336">
                  <c:v>6</c:v>
                </c:pt>
                <c:pt idx="337">
                  <c:v>12</c:v>
                </c:pt>
                <c:pt idx="338">
                  <c:v>11</c:v>
                </c:pt>
                <c:pt idx="339">
                  <c:v>12</c:v>
                </c:pt>
                <c:pt idx="340">
                  <c:v>12</c:v>
                </c:pt>
                <c:pt idx="341">
                  <c:v>9</c:v>
                </c:pt>
                <c:pt idx="342">
                  <c:v>10</c:v>
                </c:pt>
                <c:pt idx="343">
                  <c:v>12</c:v>
                </c:pt>
                <c:pt idx="344">
                  <c:v>11</c:v>
                </c:pt>
                <c:pt idx="345">
                  <c:v>12</c:v>
                </c:pt>
                <c:pt idx="346">
                  <c:v>9</c:v>
                </c:pt>
                <c:pt idx="347">
                  <c:v>10</c:v>
                </c:pt>
                <c:pt idx="348">
                  <c:v>9</c:v>
                </c:pt>
                <c:pt idx="349">
                  <c:v>9</c:v>
                </c:pt>
                <c:pt idx="350">
                  <c:v>5</c:v>
                </c:pt>
                <c:pt idx="351">
                  <c:v>11</c:v>
                </c:pt>
                <c:pt idx="352">
                  <c:v>11</c:v>
                </c:pt>
                <c:pt idx="353">
                  <c:v>9</c:v>
                </c:pt>
                <c:pt idx="354">
                  <c:v>11</c:v>
                </c:pt>
                <c:pt idx="355">
                  <c:v>10</c:v>
                </c:pt>
                <c:pt idx="356">
                  <c:v>11</c:v>
                </c:pt>
                <c:pt idx="357">
                  <c:v>9</c:v>
                </c:pt>
                <c:pt idx="358">
                  <c:v>11</c:v>
                </c:pt>
                <c:pt idx="359">
                  <c:v>5</c:v>
                </c:pt>
                <c:pt idx="360">
                  <c:v>11</c:v>
                </c:pt>
                <c:pt idx="361">
                  <c:v>10</c:v>
                </c:pt>
                <c:pt idx="362">
                  <c:v>9</c:v>
                </c:pt>
                <c:pt idx="363">
                  <c:v>9</c:v>
                </c:pt>
                <c:pt idx="364">
                  <c:v>8</c:v>
                </c:pt>
                <c:pt idx="365">
                  <c:v>9</c:v>
                </c:pt>
                <c:pt idx="366">
                  <c:v>9</c:v>
                </c:pt>
                <c:pt idx="367">
                  <c:v>9</c:v>
                </c:pt>
                <c:pt idx="368">
                  <c:v>9</c:v>
                </c:pt>
                <c:pt idx="369">
                  <c:v>8</c:v>
                </c:pt>
                <c:pt idx="370">
                  <c:v>8</c:v>
                </c:pt>
                <c:pt idx="371">
                  <c:v>8</c:v>
                </c:pt>
                <c:pt idx="372">
                  <c:v>9</c:v>
                </c:pt>
                <c:pt idx="373">
                  <c:v>8</c:v>
                </c:pt>
                <c:pt idx="374">
                  <c:v>10</c:v>
                </c:pt>
                <c:pt idx="375">
                  <c:v>10</c:v>
                </c:pt>
                <c:pt idx="376">
                  <c:v>9</c:v>
                </c:pt>
                <c:pt idx="377">
                  <c:v>9</c:v>
                </c:pt>
                <c:pt idx="378">
                  <c:v>8</c:v>
                </c:pt>
                <c:pt idx="379">
                  <c:v>8</c:v>
                </c:pt>
                <c:pt idx="380">
                  <c:v>8</c:v>
                </c:pt>
                <c:pt idx="381">
                  <c:v>7</c:v>
                </c:pt>
                <c:pt idx="382">
                  <c:v>8</c:v>
                </c:pt>
                <c:pt idx="383">
                  <c:v>7</c:v>
                </c:pt>
                <c:pt idx="384">
                  <c:v>8</c:v>
                </c:pt>
                <c:pt idx="385">
                  <c:v>6</c:v>
                </c:pt>
                <c:pt idx="386">
                  <c:v>9</c:v>
                </c:pt>
                <c:pt idx="387">
                  <c:v>9</c:v>
                </c:pt>
                <c:pt idx="388">
                  <c:v>9</c:v>
                </c:pt>
                <c:pt idx="389">
                  <c:v>9</c:v>
                </c:pt>
                <c:pt idx="390">
                  <c:v>8</c:v>
                </c:pt>
                <c:pt idx="391">
                  <c:v>8</c:v>
                </c:pt>
                <c:pt idx="392">
                  <c:v>7</c:v>
                </c:pt>
                <c:pt idx="393">
                  <c:v>8</c:v>
                </c:pt>
                <c:pt idx="394">
                  <c:v>7</c:v>
                </c:pt>
                <c:pt idx="395">
                  <c:v>7</c:v>
                </c:pt>
                <c:pt idx="396">
                  <c:v>6</c:v>
                </c:pt>
                <c:pt idx="397">
                  <c:v>8</c:v>
                </c:pt>
                <c:pt idx="398">
                  <c:v>7</c:v>
                </c:pt>
                <c:pt idx="399">
                  <c:v>7</c:v>
                </c:pt>
                <c:pt idx="400">
                  <c:v>7</c:v>
                </c:pt>
                <c:pt idx="401">
                  <c:v>8</c:v>
                </c:pt>
                <c:pt idx="402">
                  <c:v>7</c:v>
                </c:pt>
                <c:pt idx="403">
                  <c:v>8</c:v>
                </c:pt>
                <c:pt idx="404">
                  <c:v>7</c:v>
                </c:pt>
                <c:pt idx="405">
                  <c:v>8</c:v>
                </c:pt>
                <c:pt idx="406">
                  <c:v>8</c:v>
                </c:pt>
                <c:pt idx="407">
                  <c:v>7</c:v>
                </c:pt>
                <c:pt idx="408">
                  <c:v>7</c:v>
                </c:pt>
                <c:pt idx="409">
                  <c:v>5</c:v>
                </c:pt>
                <c:pt idx="410">
                  <c:v>5</c:v>
                </c:pt>
                <c:pt idx="411">
                  <c:v>5</c:v>
                </c:pt>
                <c:pt idx="412">
                  <c:v>5</c:v>
                </c:pt>
                <c:pt idx="413">
                  <c:v>6</c:v>
                </c:pt>
                <c:pt idx="414">
                  <c:v>3</c:v>
                </c:pt>
                <c:pt idx="415">
                  <c:v>5</c:v>
                </c:pt>
                <c:pt idx="416">
                  <c:v>5</c:v>
                </c:pt>
                <c:pt idx="417">
                  <c:v>4</c:v>
                </c:pt>
                <c:pt idx="418">
                  <c:v>5</c:v>
                </c:pt>
                <c:pt idx="419">
                  <c:v>6</c:v>
                </c:pt>
                <c:pt idx="420">
                  <c:v>6</c:v>
                </c:pt>
                <c:pt idx="421">
                  <c:v>6</c:v>
                </c:pt>
                <c:pt idx="422">
                  <c:v>6</c:v>
                </c:pt>
                <c:pt idx="423">
                  <c:v>4</c:v>
                </c:pt>
                <c:pt idx="424">
                  <c:v>3</c:v>
                </c:pt>
                <c:pt idx="425">
                  <c:v>5</c:v>
                </c:pt>
                <c:pt idx="426">
                  <c:v>6</c:v>
                </c:pt>
                <c:pt idx="427">
                  <c:v>6</c:v>
                </c:pt>
                <c:pt idx="428">
                  <c:v>6</c:v>
                </c:pt>
                <c:pt idx="429">
                  <c:v>5</c:v>
                </c:pt>
                <c:pt idx="430">
                  <c:v>6</c:v>
                </c:pt>
                <c:pt idx="431">
                  <c:v>0</c:v>
                </c:pt>
                <c:pt idx="432">
                  <c:v>3</c:v>
                </c:pt>
                <c:pt idx="433">
                  <c:v>4</c:v>
                </c:pt>
                <c:pt idx="434">
                  <c:v>4</c:v>
                </c:pt>
                <c:pt idx="435">
                  <c:v>3</c:v>
                </c:pt>
                <c:pt idx="436">
                  <c:v>3</c:v>
                </c:pt>
                <c:pt idx="437">
                  <c:v>5</c:v>
                </c:pt>
                <c:pt idx="438">
                  <c:v>3</c:v>
                </c:pt>
                <c:pt idx="439">
                  <c:v>5</c:v>
                </c:pt>
                <c:pt idx="440">
                  <c:v>4</c:v>
                </c:pt>
                <c:pt idx="441">
                  <c:v>3</c:v>
                </c:pt>
                <c:pt idx="442">
                  <c:v>3</c:v>
                </c:pt>
                <c:pt idx="443">
                  <c:v>4</c:v>
                </c:pt>
                <c:pt idx="444">
                  <c:v>4</c:v>
                </c:pt>
                <c:pt idx="445">
                  <c:v>5</c:v>
                </c:pt>
                <c:pt idx="446">
                  <c:v>4</c:v>
                </c:pt>
                <c:pt idx="447">
                  <c:v>3</c:v>
                </c:pt>
                <c:pt idx="448">
                  <c:v>3</c:v>
                </c:pt>
                <c:pt idx="449">
                  <c:v>3</c:v>
                </c:pt>
                <c:pt idx="450">
                  <c:v>3</c:v>
                </c:pt>
                <c:pt idx="451">
                  <c:v>3</c:v>
                </c:pt>
                <c:pt idx="452">
                  <c:v>2</c:v>
                </c:pt>
                <c:pt idx="453">
                  <c:v>3</c:v>
                </c:pt>
                <c:pt idx="454">
                  <c:v>4</c:v>
                </c:pt>
                <c:pt idx="455">
                  <c:v>3</c:v>
                </c:pt>
                <c:pt idx="456">
                  <c:v>3</c:v>
                </c:pt>
                <c:pt idx="457">
                  <c:v>2</c:v>
                </c:pt>
                <c:pt idx="458">
                  <c:v>2</c:v>
                </c:pt>
                <c:pt idx="459">
                  <c:v>1</c:v>
                </c:pt>
                <c:pt idx="460">
                  <c:v>2</c:v>
                </c:pt>
                <c:pt idx="461">
                  <c:v>1</c:v>
                </c:pt>
                <c:pt idx="462">
                  <c:v>1</c:v>
                </c:pt>
                <c:pt idx="463">
                  <c:v>3</c:v>
                </c:pt>
                <c:pt idx="464">
                  <c:v>1</c:v>
                </c:pt>
                <c:pt idx="465">
                  <c:v>1</c:v>
                </c:pt>
                <c:pt idx="466">
                  <c:v>1</c:v>
                </c:pt>
                <c:pt idx="467">
                  <c:v>0</c:v>
                </c:pt>
                <c:pt idx="468">
                  <c:v>2</c:v>
                </c:pt>
                <c:pt idx="469">
                  <c:v>2</c:v>
                </c:pt>
                <c:pt idx="470">
                  <c:v>1</c:v>
                </c:pt>
                <c:pt idx="471">
                  <c:v>0</c:v>
                </c:pt>
                <c:pt idx="472">
                  <c:v>2</c:v>
                </c:pt>
                <c:pt idx="473">
                  <c:v>2</c:v>
                </c:pt>
                <c:pt idx="474">
                  <c:v>0</c:v>
                </c:pt>
                <c:pt idx="475">
                  <c:v>0</c:v>
                </c:pt>
                <c:pt idx="476">
                  <c:v>0</c:v>
                </c:pt>
                <c:pt idx="477">
                  <c:v>2</c:v>
                </c:pt>
                <c:pt idx="478">
                  <c:v>1</c:v>
                </c:pt>
                <c:pt idx="479">
                  <c:v>0</c:v>
                </c:pt>
                <c:pt idx="480">
                  <c:v>41</c:v>
                </c:pt>
                <c:pt idx="481">
                  <c:v>42</c:v>
                </c:pt>
                <c:pt idx="482">
                  <c:v>41</c:v>
                </c:pt>
                <c:pt idx="483">
                  <c:v>43</c:v>
                </c:pt>
                <c:pt idx="484">
                  <c:v>41</c:v>
                </c:pt>
                <c:pt idx="485">
                  <c:v>42</c:v>
                </c:pt>
                <c:pt idx="486">
                  <c:v>41</c:v>
                </c:pt>
                <c:pt idx="487">
                  <c:v>43</c:v>
                </c:pt>
                <c:pt idx="488">
                  <c:v>42</c:v>
                </c:pt>
                <c:pt idx="489">
                  <c:v>43</c:v>
                </c:pt>
                <c:pt idx="490">
                  <c:v>41</c:v>
                </c:pt>
                <c:pt idx="491">
                  <c:v>42</c:v>
                </c:pt>
                <c:pt idx="492">
                  <c:v>41</c:v>
                </c:pt>
                <c:pt idx="493">
                  <c:v>40</c:v>
                </c:pt>
                <c:pt idx="494">
                  <c:v>41</c:v>
                </c:pt>
                <c:pt idx="495">
                  <c:v>42</c:v>
                </c:pt>
                <c:pt idx="496">
                  <c:v>41</c:v>
                </c:pt>
                <c:pt idx="497">
                  <c:v>42</c:v>
                </c:pt>
                <c:pt idx="498">
                  <c:v>36</c:v>
                </c:pt>
                <c:pt idx="499">
                  <c:v>41</c:v>
                </c:pt>
                <c:pt idx="500">
                  <c:v>41</c:v>
                </c:pt>
                <c:pt idx="501">
                  <c:v>41</c:v>
                </c:pt>
                <c:pt idx="502">
                  <c:v>41</c:v>
                </c:pt>
                <c:pt idx="503">
                  <c:v>42</c:v>
                </c:pt>
                <c:pt idx="504">
                  <c:v>41</c:v>
                </c:pt>
                <c:pt idx="505">
                  <c:v>41</c:v>
                </c:pt>
                <c:pt idx="506">
                  <c:v>41</c:v>
                </c:pt>
                <c:pt idx="507">
                  <c:v>41</c:v>
                </c:pt>
                <c:pt idx="508">
                  <c:v>41</c:v>
                </c:pt>
                <c:pt idx="509">
                  <c:v>40</c:v>
                </c:pt>
                <c:pt idx="510">
                  <c:v>42</c:v>
                </c:pt>
                <c:pt idx="511">
                  <c:v>41</c:v>
                </c:pt>
                <c:pt idx="512">
                  <c:v>41</c:v>
                </c:pt>
                <c:pt idx="513">
                  <c:v>41</c:v>
                </c:pt>
                <c:pt idx="514">
                  <c:v>41</c:v>
                </c:pt>
                <c:pt idx="515">
                  <c:v>41</c:v>
                </c:pt>
                <c:pt idx="516">
                  <c:v>39</c:v>
                </c:pt>
                <c:pt idx="517">
                  <c:v>41</c:v>
                </c:pt>
                <c:pt idx="518">
                  <c:v>39</c:v>
                </c:pt>
                <c:pt idx="519">
                  <c:v>40</c:v>
                </c:pt>
                <c:pt idx="520">
                  <c:v>40</c:v>
                </c:pt>
                <c:pt idx="521">
                  <c:v>39</c:v>
                </c:pt>
                <c:pt idx="522">
                  <c:v>39</c:v>
                </c:pt>
                <c:pt idx="523">
                  <c:v>40</c:v>
                </c:pt>
                <c:pt idx="524">
                  <c:v>39</c:v>
                </c:pt>
                <c:pt idx="525">
                  <c:v>41</c:v>
                </c:pt>
                <c:pt idx="526">
                  <c:v>40</c:v>
                </c:pt>
                <c:pt idx="527">
                  <c:v>40</c:v>
                </c:pt>
                <c:pt idx="528">
                  <c:v>41</c:v>
                </c:pt>
                <c:pt idx="529">
                  <c:v>41</c:v>
                </c:pt>
                <c:pt idx="530">
                  <c:v>41</c:v>
                </c:pt>
                <c:pt idx="531">
                  <c:v>35</c:v>
                </c:pt>
                <c:pt idx="532">
                  <c:v>39</c:v>
                </c:pt>
                <c:pt idx="533">
                  <c:v>39</c:v>
                </c:pt>
                <c:pt idx="534">
                  <c:v>41</c:v>
                </c:pt>
                <c:pt idx="535">
                  <c:v>35</c:v>
                </c:pt>
                <c:pt idx="536">
                  <c:v>39</c:v>
                </c:pt>
                <c:pt idx="537">
                  <c:v>40</c:v>
                </c:pt>
                <c:pt idx="538">
                  <c:v>39</c:v>
                </c:pt>
                <c:pt idx="539">
                  <c:v>39</c:v>
                </c:pt>
                <c:pt idx="540">
                  <c:v>41</c:v>
                </c:pt>
                <c:pt idx="541">
                  <c:v>40</c:v>
                </c:pt>
                <c:pt idx="542">
                  <c:v>40</c:v>
                </c:pt>
                <c:pt idx="543">
                  <c:v>40</c:v>
                </c:pt>
                <c:pt idx="544">
                  <c:v>40</c:v>
                </c:pt>
                <c:pt idx="545">
                  <c:v>40</c:v>
                </c:pt>
                <c:pt idx="546">
                  <c:v>40</c:v>
                </c:pt>
                <c:pt idx="547">
                  <c:v>40</c:v>
                </c:pt>
                <c:pt idx="548">
                  <c:v>41</c:v>
                </c:pt>
                <c:pt idx="549">
                  <c:v>39</c:v>
                </c:pt>
                <c:pt idx="550">
                  <c:v>39</c:v>
                </c:pt>
                <c:pt idx="551">
                  <c:v>41</c:v>
                </c:pt>
                <c:pt idx="552">
                  <c:v>39</c:v>
                </c:pt>
                <c:pt idx="553">
                  <c:v>40</c:v>
                </c:pt>
                <c:pt idx="554">
                  <c:v>40</c:v>
                </c:pt>
                <c:pt idx="555">
                  <c:v>39</c:v>
                </c:pt>
                <c:pt idx="556">
                  <c:v>40</c:v>
                </c:pt>
                <c:pt idx="557">
                  <c:v>41</c:v>
                </c:pt>
                <c:pt idx="558">
                  <c:v>41</c:v>
                </c:pt>
                <c:pt idx="559">
                  <c:v>41</c:v>
                </c:pt>
                <c:pt idx="560">
                  <c:v>41</c:v>
                </c:pt>
                <c:pt idx="561">
                  <c:v>39</c:v>
                </c:pt>
                <c:pt idx="562">
                  <c:v>39</c:v>
                </c:pt>
                <c:pt idx="563">
                  <c:v>40</c:v>
                </c:pt>
                <c:pt idx="564">
                  <c:v>40</c:v>
                </c:pt>
                <c:pt idx="565">
                  <c:v>40</c:v>
                </c:pt>
                <c:pt idx="566">
                  <c:v>39</c:v>
                </c:pt>
                <c:pt idx="567">
                  <c:v>40</c:v>
                </c:pt>
                <c:pt idx="568">
                  <c:v>40</c:v>
                </c:pt>
                <c:pt idx="569">
                  <c:v>40</c:v>
                </c:pt>
                <c:pt idx="570">
                  <c:v>40</c:v>
                </c:pt>
                <c:pt idx="571">
                  <c:v>39</c:v>
                </c:pt>
                <c:pt idx="572">
                  <c:v>40</c:v>
                </c:pt>
                <c:pt idx="573">
                  <c:v>39</c:v>
                </c:pt>
                <c:pt idx="574">
                  <c:v>41</c:v>
                </c:pt>
                <c:pt idx="575">
                  <c:v>40</c:v>
                </c:pt>
                <c:pt idx="576">
                  <c:v>40</c:v>
                </c:pt>
                <c:pt idx="577">
                  <c:v>40</c:v>
                </c:pt>
                <c:pt idx="578">
                  <c:v>39</c:v>
                </c:pt>
                <c:pt idx="579">
                  <c:v>39</c:v>
                </c:pt>
                <c:pt idx="580">
                  <c:v>39</c:v>
                </c:pt>
                <c:pt idx="581">
                  <c:v>40</c:v>
                </c:pt>
                <c:pt idx="582">
                  <c:v>40</c:v>
                </c:pt>
                <c:pt idx="583">
                  <c:v>39</c:v>
                </c:pt>
                <c:pt idx="584">
                  <c:v>40</c:v>
                </c:pt>
                <c:pt idx="585">
                  <c:v>39</c:v>
                </c:pt>
                <c:pt idx="586">
                  <c:v>40</c:v>
                </c:pt>
                <c:pt idx="587">
                  <c:v>39</c:v>
                </c:pt>
                <c:pt idx="588">
                  <c:v>39</c:v>
                </c:pt>
                <c:pt idx="589">
                  <c:v>40</c:v>
                </c:pt>
                <c:pt idx="590">
                  <c:v>38</c:v>
                </c:pt>
                <c:pt idx="591">
                  <c:v>38</c:v>
                </c:pt>
                <c:pt idx="592">
                  <c:v>38</c:v>
                </c:pt>
                <c:pt idx="593">
                  <c:v>39</c:v>
                </c:pt>
                <c:pt idx="594">
                  <c:v>39</c:v>
                </c:pt>
                <c:pt idx="595">
                  <c:v>39</c:v>
                </c:pt>
                <c:pt idx="596">
                  <c:v>39</c:v>
                </c:pt>
                <c:pt idx="597">
                  <c:v>39</c:v>
                </c:pt>
                <c:pt idx="598">
                  <c:v>40</c:v>
                </c:pt>
                <c:pt idx="599">
                  <c:v>34</c:v>
                </c:pt>
                <c:pt idx="600">
                  <c:v>40</c:v>
                </c:pt>
                <c:pt idx="601">
                  <c:v>38</c:v>
                </c:pt>
                <c:pt idx="602">
                  <c:v>39</c:v>
                </c:pt>
                <c:pt idx="603">
                  <c:v>39</c:v>
                </c:pt>
                <c:pt idx="604">
                  <c:v>40</c:v>
                </c:pt>
                <c:pt idx="605">
                  <c:v>38</c:v>
                </c:pt>
                <c:pt idx="606">
                  <c:v>40</c:v>
                </c:pt>
                <c:pt idx="607">
                  <c:v>40</c:v>
                </c:pt>
                <c:pt idx="608">
                  <c:v>38</c:v>
                </c:pt>
                <c:pt idx="609">
                  <c:v>38</c:v>
                </c:pt>
                <c:pt idx="610">
                  <c:v>38</c:v>
                </c:pt>
                <c:pt idx="611">
                  <c:v>39</c:v>
                </c:pt>
                <c:pt idx="612">
                  <c:v>38</c:v>
                </c:pt>
                <c:pt idx="613">
                  <c:v>39</c:v>
                </c:pt>
                <c:pt idx="614">
                  <c:v>40</c:v>
                </c:pt>
                <c:pt idx="615">
                  <c:v>40</c:v>
                </c:pt>
                <c:pt idx="616">
                  <c:v>39</c:v>
                </c:pt>
                <c:pt idx="617">
                  <c:v>39</c:v>
                </c:pt>
                <c:pt idx="618">
                  <c:v>38</c:v>
                </c:pt>
                <c:pt idx="619">
                  <c:v>38</c:v>
                </c:pt>
                <c:pt idx="620">
                  <c:v>39</c:v>
                </c:pt>
                <c:pt idx="621">
                  <c:v>40</c:v>
                </c:pt>
                <c:pt idx="622">
                  <c:v>40</c:v>
                </c:pt>
                <c:pt idx="623">
                  <c:v>40</c:v>
                </c:pt>
                <c:pt idx="624">
                  <c:v>38</c:v>
                </c:pt>
                <c:pt idx="625">
                  <c:v>39</c:v>
                </c:pt>
                <c:pt idx="626">
                  <c:v>40</c:v>
                </c:pt>
                <c:pt idx="627">
                  <c:v>40</c:v>
                </c:pt>
                <c:pt idx="628">
                  <c:v>39</c:v>
                </c:pt>
                <c:pt idx="629">
                  <c:v>40</c:v>
                </c:pt>
                <c:pt idx="630">
                  <c:v>38</c:v>
                </c:pt>
                <c:pt idx="631">
                  <c:v>40</c:v>
                </c:pt>
                <c:pt idx="632">
                  <c:v>38</c:v>
                </c:pt>
                <c:pt idx="633">
                  <c:v>38</c:v>
                </c:pt>
                <c:pt idx="634">
                  <c:v>40</c:v>
                </c:pt>
                <c:pt idx="635">
                  <c:v>39</c:v>
                </c:pt>
                <c:pt idx="636">
                  <c:v>39</c:v>
                </c:pt>
                <c:pt idx="637">
                  <c:v>40</c:v>
                </c:pt>
                <c:pt idx="638">
                  <c:v>39</c:v>
                </c:pt>
                <c:pt idx="639">
                  <c:v>34</c:v>
                </c:pt>
                <c:pt idx="640">
                  <c:v>38</c:v>
                </c:pt>
                <c:pt idx="641">
                  <c:v>39</c:v>
                </c:pt>
                <c:pt idx="642">
                  <c:v>38</c:v>
                </c:pt>
                <c:pt idx="643">
                  <c:v>39</c:v>
                </c:pt>
                <c:pt idx="644">
                  <c:v>40</c:v>
                </c:pt>
                <c:pt idx="645">
                  <c:v>39</c:v>
                </c:pt>
                <c:pt idx="646">
                  <c:v>39</c:v>
                </c:pt>
                <c:pt idx="647">
                  <c:v>39</c:v>
                </c:pt>
                <c:pt idx="648">
                  <c:v>39</c:v>
                </c:pt>
                <c:pt idx="649">
                  <c:v>40</c:v>
                </c:pt>
                <c:pt idx="650">
                  <c:v>39</c:v>
                </c:pt>
                <c:pt idx="651">
                  <c:v>40</c:v>
                </c:pt>
                <c:pt idx="652">
                  <c:v>38</c:v>
                </c:pt>
                <c:pt idx="653">
                  <c:v>37</c:v>
                </c:pt>
                <c:pt idx="654">
                  <c:v>38</c:v>
                </c:pt>
                <c:pt idx="655">
                  <c:v>37</c:v>
                </c:pt>
                <c:pt idx="656">
                  <c:v>33</c:v>
                </c:pt>
                <c:pt idx="657">
                  <c:v>38</c:v>
                </c:pt>
                <c:pt idx="658">
                  <c:v>33</c:v>
                </c:pt>
                <c:pt idx="659">
                  <c:v>38</c:v>
                </c:pt>
                <c:pt idx="660">
                  <c:v>37</c:v>
                </c:pt>
                <c:pt idx="661">
                  <c:v>37</c:v>
                </c:pt>
                <c:pt idx="662">
                  <c:v>39</c:v>
                </c:pt>
                <c:pt idx="663">
                  <c:v>38</c:v>
                </c:pt>
                <c:pt idx="664">
                  <c:v>39</c:v>
                </c:pt>
                <c:pt idx="665">
                  <c:v>33</c:v>
                </c:pt>
                <c:pt idx="666">
                  <c:v>37</c:v>
                </c:pt>
                <c:pt idx="667">
                  <c:v>37</c:v>
                </c:pt>
                <c:pt idx="668">
                  <c:v>38</c:v>
                </c:pt>
                <c:pt idx="669">
                  <c:v>39</c:v>
                </c:pt>
                <c:pt idx="670">
                  <c:v>38</c:v>
                </c:pt>
                <c:pt idx="671">
                  <c:v>38</c:v>
                </c:pt>
                <c:pt idx="672">
                  <c:v>37</c:v>
                </c:pt>
                <c:pt idx="673">
                  <c:v>37</c:v>
                </c:pt>
                <c:pt idx="674">
                  <c:v>37</c:v>
                </c:pt>
                <c:pt idx="675">
                  <c:v>39</c:v>
                </c:pt>
                <c:pt idx="676">
                  <c:v>38</c:v>
                </c:pt>
                <c:pt idx="677">
                  <c:v>39</c:v>
                </c:pt>
                <c:pt idx="678">
                  <c:v>37</c:v>
                </c:pt>
                <c:pt idx="679">
                  <c:v>37</c:v>
                </c:pt>
                <c:pt idx="680">
                  <c:v>39</c:v>
                </c:pt>
                <c:pt idx="681">
                  <c:v>38</c:v>
                </c:pt>
                <c:pt idx="682">
                  <c:v>39</c:v>
                </c:pt>
                <c:pt idx="683">
                  <c:v>38</c:v>
                </c:pt>
                <c:pt idx="684">
                  <c:v>38</c:v>
                </c:pt>
                <c:pt idx="685">
                  <c:v>38</c:v>
                </c:pt>
                <c:pt idx="686">
                  <c:v>37</c:v>
                </c:pt>
                <c:pt idx="687">
                  <c:v>39</c:v>
                </c:pt>
                <c:pt idx="688">
                  <c:v>39</c:v>
                </c:pt>
                <c:pt idx="689">
                  <c:v>38</c:v>
                </c:pt>
                <c:pt idx="690">
                  <c:v>39</c:v>
                </c:pt>
                <c:pt idx="691">
                  <c:v>38</c:v>
                </c:pt>
                <c:pt idx="692">
                  <c:v>37</c:v>
                </c:pt>
                <c:pt idx="693">
                  <c:v>37</c:v>
                </c:pt>
                <c:pt idx="694">
                  <c:v>37</c:v>
                </c:pt>
                <c:pt idx="695">
                  <c:v>37</c:v>
                </c:pt>
                <c:pt idx="696">
                  <c:v>39</c:v>
                </c:pt>
                <c:pt idx="697">
                  <c:v>37</c:v>
                </c:pt>
                <c:pt idx="698">
                  <c:v>39</c:v>
                </c:pt>
                <c:pt idx="699">
                  <c:v>37</c:v>
                </c:pt>
                <c:pt idx="700">
                  <c:v>37</c:v>
                </c:pt>
                <c:pt idx="701">
                  <c:v>39</c:v>
                </c:pt>
                <c:pt idx="702">
                  <c:v>37</c:v>
                </c:pt>
                <c:pt idx="703">
                  <c:v>38</c:v>
                </c:pt>
                <c:pt idx="704">
                  <c:v>39</c:v>
                </c:pt>
                <c:pt idx="705">
                  <c:v>37</c:v>
                </c:pt>
                <c:pt idx="706">
                  <c:v>38</c:v>
                </c:pt>
                <c:pt idx="707">
                  <c:v>38</c:v>
                </c:pt>
                <c:pt idx="708">
                  <c:v>37</c:v>
                </c:pt>
                <c:pt idx="709">
                  <c:v>37</c:v>
                </c:pt>
                <c:pt idx="710">
                  <c:v>37</c:v>
                </c:pt>
                <c:pt idx="711">
                  <c:v>39</c:v>
                </c:pt>
                <c:pt idx="712">
                  <c:v>39</c:v>
                </c:pt>
                <c:pt idx="713">
                  <c:v>33</c:v>
                </c:pt>
                <c:pt idx="714">
                  <c:v>37</c:v>
                </c:pt>
                <c:pt idx="715">
                  <c:v>37</c:v>
                </c:pt>
                <c:pt idx="716">
                  <c:v>37</c:v>
                </c:pt>
                <c:pt idx="717">
                  <c:v>37</c:v>
                </c:pt>
                <c:pt idx="718">
                  <c:v>38</c:v>
                </c:pt>
                <c:pt idx="719">
                  <c:v>37</c:v>
                </c:pt>
                <c:pt idx="720">
                  <c:v>38</c:v>
                </c:pt>
                <c:pt idx="721">
                  <c:v>39</c:v>
                </c:pt>
                <c:pt idx="722">
                  <c:v>39</c:v>
                </c:pt>
                <c:pt idx="723">
                  <c:v>37</c:v>
                </c:pt>
                <c:pt idx="724">
                  <c:v>37</c:v>
                </c:pt>
                <c:pt idx="725">
                  <c:v>39</c:v>
                </c:pt>
                <c:pt idx="726">
                  <c:v>39</c:v>
                </c:pt>
                <c:pt idx="727">
                  <c:v>38</c:v>
                </c:pt>
                <c:pt idx="728">
                  <c:v>37</c:v>
                </c:pt>
                <c:pt idx="729">
                  <c:v>38</c:v>
                </c:pt>
                <c:pt idx="730">
                  <c:v>38</c:v>
                </c:pt>
                <c:pt idx="731">
                  <c:v>38</c:v>
                </c:pt>
                <c:pt idx="732">
                  <c:v>37</c:v>
                </c:pt>
                <c:pt idx="733">
                  <c:v>38</c:v>
                </c:pt>
                <c:pt idx="734">
                  <c:v>38</c:v>
                </c:pt>
                <c:pt idx="735">
                  <c:v>37</c:v>
                </c:pt>
                <c:pt idx="736">
                  <c:v>38</c:v>
                </c:pt>
                <c:pt idx="737">
                  <c:v>39</c:v>
                </c:pt>
                <c:pt idx="738">
                  <c:v>39</c:v>
                </c:pt>
                <c:pt idx="739">
                  <c:v>39</c:v>
                </c:pt>
                <c:pt idx="740">
                  <c:v>39</c:v>
                </c:pt>
                <c:pt idx="741">
                  <c:v>38</c:v>
                </c:pt>
                <c:pt idx="742">
                  <c:v>37</c:v>
                </c:pt>
                <c:pt idx="743">
                  <c:v>39</c:v>
                </c:pt>
                <c:pt idx="744">
                  <c:v>36</c:v>
                </c:pt>
                <c:pt idx="745">
                  <c:v>38</c:v>
                </c:pt>
                <c:pt idx="746">
                  <c:v>37</c:v>
                </c:pt>
                <c:pt idx="747">
                  <c:v>37</c:v>
                </c:pt>
                <c:pt idx="748">
                  <c:v>38</c:v>
                </c:pt>
                <c:pt idx="749">
                  <c:v>38</c:v>
                </c:pt>
                <c:pt idx="750">
                  <c:v>38</c:v>
                </c:pt>
                <c:pt idx="751">
                  <c:v>37</c:v>
                </c:pt>
                <c:pt idx="752">
                  <c:v>36</c:v>
                </c:pt>
                <c:pt idx="753">
                  <c:v>38</c:v>
                </c:pt>
                <c:pt idx="754">
                  <c:v>36</c:v>
                </c:pt>
                <c:pt idx="755">
                  <c:v>37</c:v>
                </c:pt>
                <c:pt idx="756">
                  <c:v>37</c:v>
                </c:pt>
                <c:pt idx="757">
                  <c:v>37</c:v>
                </c:pt>
                <c:pt idx="758">
                  <c:v>36</c:v>
                </c:pt>
                <c:pt idx="759">
                  <c:v>38</c:v>
                </c:pt>
                <c:pt idx="760">
                  <c:v>38</c:v>
                </c:pt>
                <c:pt idx="761">
                  <c:v>37</c:v>
                </c:pt>
                <c:pt idx="762">
                  <c:v>32</c:v>
                </c:pt>
                <c:pt idx="763">
                  <c:v>37</c:v>
                </c:pt>
                <c:pt idx="764">
                  <c:v>36</c:v>
                </c:pt>
                <c:pt idx="765">
                  <c:v>37</c:v>
                </c:pt>
                <c:pt idx="766">
                  <c:v>37</c:v>
                </c:pt>
                <c:pt idx="767">
                  <c:v>37</c:v>
                </c:pt>
                <c:pt idx="768">
                  <c:v>38</c:v>
                </c:pt>
                <c:pt idx="769">
                  <c:v>37</c:v>
                </c:pt>
                <c:pt idx="770">
                  <c:v>36</c:v>
                </c:pt>
                <c:pt idx="771">
                  <c:v>37</c:v>
                </c:pt>
                <c:pt idx="772">
                  <c:v>38</c:v>
                </c:pt>
                <c:pt idx="773">
                  <c:v>36</c:v>
                </c:pt>
                <c:pt idx="774">
                  <c:v>38</c:v>
                </c:pt>
                <c:pt idx="775">
                  <c:v>38</c:v>
                </c:pt>
                <c:pt idx="776">
                  <c:v>37</c:v>
                </c:pt>
                <c:pt idx="777">
                  <c:v>37</c:v>
                </c:pt>
                <c:pt idx="778">
                  <c:v>36</c:v>
                </c:pt>
                <c:pt idx="779">
                  <c:v>38</c:v>
                </c:pt>
                <c:pt idx="780">
                  <c:v>37</c:v>
                </c:pt>
                <c:pt idx="781">
                  <c:v>37</c:v>
                </c:pt>
                <c:pt idx="782">
                  <c:v>36</c:v>
                </c:pt>
                <c:pt idx="783">
                  <c:v>38</c:v>
                </c:pt>
                <c:pt idx="784">
                  <c:v>36</c:v>
                </c:pt>
                <c:pt idx="785">
                  <c:v>38</c:v>
                </c:pt>
                <c:pt idx="786">
                  <c:v>36</c:v>
                </c:pt>
                <c:pt idx="787">
                  <c:v>37</c:v>
                </c:pt>
                <c:pt idx="788">
                  <c:v>38</c:v>
                </c:pt>
                <c:pt idx="789">
                  <c:v>38</c:v>
                </c:pt>
                <c:pt idx="790">
                  <c:v>32</c:v>
                </c:pt>
                <c:pt idx="791">
                  <c:v>38</c:v>
                </c:pt>
                <c:pt idx="792">
                  <c:v>38</c:v>
                </c:pt>
                <c:pt idx="793">
                  <c:v>37</c:v>
                </c:pt>
                <c:pt idx="794">
                  <c:v>37</c:v>
                </c:pt>
                <c:pt idx="795">
                  <c:v>38</c:v>
                </c:pt>
                <c:pt idx="796">
                  <c:v>36</c:v>
                </c:pt>
                <c:pt idx="797">
                  <c:v>38</c:v>
                </c:pt>
                <c:pt idx="798">
                  <c:v>38</c:v>
                </c:pt>
                <c:pt idx="799">
                  <c:v>38</c:v>
                </c:pt>
                <c:pt idx="800">
                  <c:v>36</c:v>
                </c:pt>
                <c:pt idx="801">
                  <c:v>37</c:v>
                </c:pt>
                <c:pt idx="802">
                  <c:v>37</c:v>
                </c:pt>
                <c:pt idx="803">
                  <c:v>37</c:v>
                </c:pt>
                <c:pt idx="804">
                  <c:v>37</c:v>
                </c:pt>
                <c:pt idx="805">
                  <c:v>37</c:v>
                </c:pt>
                <c:pt idx="806">
                  <c:v>36</c:v>
                </c:pt>
                <c:pt idx="807">
                  <c:v>37</c:v>
                </c:pt>
                <c:pt idx="808">
                  <c:v>37</c:v>
                </c:pt>
                <c:pt idx="809">
                  <c:v>36</c:v>
                </c:pt>
                <c:pt idx="810">
                  <c:v>38</c:v>
                </c:pt>
                <c:pt idx="811">
                  <c:v>32</c:v>
                </c:pt>
                <c:pt idx="812">
                  <c:v>37</c:v>
                </c:pt>
                <c:pt idx="813">
                  <c:v>37</c:v>
                </c:pt>
                <c:pt idx="814">
                  <c:v>37</c:v>
                </c:pt>
                <c:pt idx="815">
                  <c:v>36</c:v>
                </c:pt>
                <c:pt idx="816">
                  <c:v>36</c:v>
                </c:pt>
                <c:pt idx="817">
                  <c:v>36</c:v>
                </c:pt>
                <c:pt idx="818">
                  <c:v>36</c:v>
                </c:pt>
                <c:pt idx="819">
                  <c:v>38</c:v>
                </c:pt>
                <c:pt idx="820">
                  <c:v>37</c:v>
                </c:pt>
                <c:pt idx="821">
                  <c:v>36</c:v>
                </c:pt>
                <c:pt idx="822">
                  <c:v>38</c:v>
                </c:pt>
                <c:pt idx="823">
                  <c:v>36</c:v>
                </c:pt>
                <c:pt idx="824">
                  <c:v>38</c:v>
                </c:pt>
                <c:pt idx="825">
                  <c:v>36</c:v>
                </c:pt>
                <c:pt idx="826">
                  <c:v>38</c:v>
                </c:pt>
                <c:pt idx="827">
                  <c:v>37</c:v>
                </c:pt>
                <c:pt idx="828">
                  <c:v>36</c:v>
                </c:pt>
                <c:pt idx="829">
                  <c:v>36</c:v>
                </c:pt>
                <c:pt idx="830">
                  <c:v>37</c:v>
                </c:pt>
                <c:pt idx="831">
                  <c:v>36</c:v>
                </c:pt>
                <c:pt idx="832">
                  <c:v>37</c:v>
                </c:pt>
                <c:pt idx="833">
                  <c:v>38</c:v>
                </c:pt>
                <c:pt idx="834">
                  <c:v>36</c:v>
                </c:pt>
                <c:pt idx="835">
                  <c:v>37</c:v>
                </c:pt>
                <c:pt idx="836">
                  <c:v>37</c:v>
                </c:pt>
                <c:pt idx="837">
                  <c:v>36</c:v>
                </c:pt>
                <c:pt idx="838">
                  <c:v>38</c:v>
                </c:pt>
                <c:pt idx="839">
                  <c:v>38</c:v>
                </c:pt>
                <c:pt idx="840">
                  <c:v>36</c:v>
                </c:pt>
                <c:pt idx="841">
                  <c:v>37</c:v>
                </c:pt>
                <c:pt idx="842">
                  <c:v>36</c:v>
                </c:pt>
                <c:pt idx="843">
                  <c:v>36</c:v>
                </c:pt>
                <c:pt idx="844">
                  <c:v>37</c:v>
                </c:pt>
                <c:pt idx="845">
                  <c:v>38</c:v>
                </c:pt>
                <c:pt idx="846">
                  <c:v>38</c:v>
                </c:pt>
                <c:pt idx="847">
                  <c:v>36</c:v>
                </c:pt>
                <c:pt idx="848">
                  <c:v>37</c:v>
                </c:pt>
                <c:pt idx="849">
                  <c:v>36</c:v>
                </c:pt>
                <c:pt idx="850">
                  <c:v>38</c:v>
                </c:pt>
                <c:pt idx="851">
                  <c:v>38</c:v>
                </c:pt>
                <c:pt idx="852">
                  <c:v>37</c:v>
                </c:pt>
                <c:pt idx="853">
                  <c:v>37</c:v>
                </c:pt>
                <c:pt idx="854">
                  <c:v>38</c:v>
                </c:pt>
                <c:pt idx="855">
                  <c:v>37</c:v>
                </c:pt>
                <c:pt idx="856">
                  <c:v>37</c:v>
                </c:pt>
                <c:pt idx="857">
                  <c:v>36</c:v>
                </c:pt>
                <c:pt idx="858">
                  <c:v>37</c:v>
                </c:pt>
                <c:pt idx="859">
                  <c:v>36</c:v>
                </c:pt>
                <c:pt idx="860">
                  <c:v>35</c:v>
                </c:pt>
                <c:pt idx="861">
                  <c:v>35</c:v>
                </c:pt>
                <c:pt idx="862">
                  <c:v>36</c:v>
                </c:pt>
                <c:pt idx="863">
                  <c:v>36</c:v>
                </c:pt>
                <c:pt idx="864">
                  <c:v>35</c:v>
                </c:pt>
                <c:pt idx="865">
                  <c:v>37</c:v>
                </c:pt>
                <c:pt idx="866">
                  <c:v>37</c:v>
                </c:pt>
                <c:pt idx="867">
                  <c:v>36</c:v>
                </c:pt>
                <c:pt idx="868">
                  <c:v>31</c:v>
                </c:pt>
                <c:pt idx="869">
                  <c:v>36</c:v>
                </c:pt>
                <c:pt idx="870">
                  <c:v>35</c:v>
                </c:pt>
                <c:pt idx="871">
                  <c:v>37</c:v>
                </c:pt>
                <c:pt idx="872">
                  <c:v>37</c:v>
                </c:pt>
                <c:pt idx="873">
                  <c:v>35</c:v>
                </c:pt>
                <c:pt idx="874">
                  <c:v>31</c:v>
                </c:pt>
                <c:pt idx="875">
                  <c:v>35</c:v>
                </c:pt>
                <c:pt idx="876">
                  <c:v>35</c:v>
                </c:pt>
                <c:pt idx="877">
                  <c:v>36</c:v>
                </c:pt>
                <c:pt idx="878">
                  <c:v>35</c:v>
                </c:pt>
                <c:pt idx="879">
                  <c:v>36</c:v>
                </c:pt>
                <c:pt idx="880">
                  <c:v>36</c:v>
                </c:pt>
                <c:pt idx="881">
                  <c:v>36</c:v>
                </c:pt>
                <c:pt idx="882">
                  <c:v>37</c:v>
                </c:pt>
                <c:pt idx="883">
                  <c:v>35</c:v>
                </c:pt>
                <c:pt idx="884">
                  <c:v>36</c:v>
                </c:pt>
                <c:pt idx="885">
                  <c:v>35</c:v>
                </c:pt>
                <c:pt idx="886">
                  <c:v>37</c:v>
                </c:pt>
                <c:pt idx="887">
                  <c:v>37</c:v>
                </c:pt>
                <c:pt idx="888">
                  <c:v>37</c:v>
                </c:pt>
                <c:pt idx="889">
                  <c:v>35</c:v>
                </c:pt>
                <c:pt idx="890">
                  <c:v>35</c:v>
                </c:pt>
                <c:pt idx="891">
                  <c:v>36</c:v>
                </c:pt>
                <c:pt idx="892">
                  <c:v>35</c:v>
                </c:pt>
                <c:pt idx="893">
                  <c:v>37</c:v>
                </c:pt>
                <c:pt idx="894">
                  <c:v>36</c:v>
                </c:pt>
                <c:pt idx="895">
                  <c:v>36</c:v>
                </c:pt>
                <c:pt idx="896">
                  <c:v>36</c:v>
                </c:pt>
                <c:pt idx="897">
                  <c:v>36</c:v>
                </c:pt>
                <c:pt idx="898">
                  <c:v>36</c:v>
                </c:pt>
                <c:pt idx="899">
                  <c:v>36</c:v>
                </c:pt>
                <c:pt idx="900">
                  <c:v>36</c:v>
                </c:pt>
                <c:pt idx="901">
                  <c:v>37</c:v>
                </c:pt>
                <c:pt idx="902">
                  <c:v>37</c:v>
                </c:pt>
                <c:pt idx="903">
                  <c:v>35</c:v>
                </c:pt>
                <c:pt idx="904">
                  <c:v>37</c:v>
                </c:pt>
                <c:pt idx="905">
                  <c:v>36</c:v>
                </c:pt>
                <c:pt idx="906">
                  <c:v>36</c:v>
                </c:pt>
                <c:pt idx="907">
                  <c:v>36</c:v>
                </c:pt>
                <c:pt idx="908">
                  <c:v>36</c:v>
                </c:pt>
                <c:pt idx="909">
                  <c:v>36</c:v>
                </c:pt>
                <c:pt idx="910">
                  <c:v>37</c:v>
                </c:pt>
                <c:pt idx="911">
                  <c:v>36</c:v>
                </c:pt>
                <c:pt idx="912">
                  <c:v>35</c:v>
                </c:pt>
                <c:pt idx="913">
                  <c:v>36</c:v>
                </c:pt>
                <c:pt idx="914">
                  <c:v>37</c:v>
                </c:pt>
                <c:pt idx="915">
                  <c:v>36</c:v>
                </c:pt>
                <c:pt idx="916">
                  <c:v>36</c:v>
                </c:pt>
                <c:pt idx="917">
                  <c:v>36</c:v>
                </c:pt>
                <c:pt idx="918">
                  <c:v>35</c:v>
                </c:pt>
                <c:pt idx="919">
                  <c:v>35</c:v>
                </c:pt>
                <c:pt idx="920">
                  <c:v>36</c:v>
                </c:pt>
                <c:pt idx="921">
                  <c:v>35</c:v>
                </c:pt>
                <c:pt idx="922">
                  <c:v>31</c:v>
                </c:pt>
                <c:pt idx="923">
                  <c:v>36</c:v>
                </c:pt>
                <c:pt idx="924">
                  <c:v>36</c:v>
                </c:pt>
                <c:pt idx="925">
                  <c:v>35</c:v>
                </c:pt>
                <c:pt idx="926">
                  <c:v>35</c:v>
                </c:pt>
                <c:pt idx="927">
                  <c:v>37</c:v>
                </c:pt>
                <c:pt idx="928">
                  <c:v>35</c:v>
                </c:pt>
                <c:pt idx="929">
                  <c:v>37</c:v>
                </c:pt>
                <c:pt idx="930">
                  <c:v>35</c:v>
                </c:pt>
                <c:pt idx="931">
                  <c:v>36</c:v>
                </c:pt>
                <c:pt idx="932">
                  <c:v>37</c:v>
                </c:pt>
                <c:pt idx="933">
                  <c:v>35</c:v>
                </c:pt>
                <c:pt idx="934">
                  <c:v>37</c:v>
                </c:pt>
                <c:pt idx="935">
                  <c:v>35</c:v>
                </c:pt>
                <c:pt idx="936">
                  <c:v>37</c:v>
                </c:pt>
                <c:pt idx="937">
                  <c:v>35</c:v>
                </c:pt>
                <c:pt idx="938">
                  <c:v>35</c:v>
                </c:pt>
                <c:pt idx="939">
                  <c:v>35</c:v>
                </c:pt>
                <c:pt idx="940">
                  <c:v>37</c:v>
                </c:pt>
                <c:pt idx="941">
                  <c:v>36</c:v>
                </c:pt>
                <c:pt idx="942">
                  <c:v>35</c:v>
                </c:pt>
                <c:pt idx="943">
                  <c:v>35</c:v>
                </c:pt>
                <c:pt idx="944">
                  <c:v>37</c:v>
                </c:pt>
                <c:pt idx="945">
                  <c:v>35</c:v>
                </c:pt>
                <c:pt idx="946">
                  <c:v>36</c:v>
                </c:pt>
                <c:pt idx="947">
                  <c:v>37</c:v>
                </c:pt>
                <c:pt idx="948">
                  <c:v>36</c:v>
                </c:pt>
                <c:pt idx="949">
                  <c:v>36</c:v>
                </c:pt>
                <c:pt idx="950">
                  <c:v>36</c:v>
                </c:pt>
                <c:pt idx="951">
                  <c:v>37</c:v>
                </c:pt>
                <c:pt idx="952">
                  <c:v>37</c:v>
                </c:pt>
                <c:pt idx="953">
                  <c:v>36</c:v>
                </c:pt>
                <c:pt idx="954">
                  <c:v>35</c:v>
                </c:pt>
                <c:pt idx="955">
                  <c:v>36</c:v>
                </c:pt>
                <c:pt idx="956">
                  <c:v>35</c:v>
                </c:pt>
                <c:pt idx="957">
                  <c:v>35</c:v>
                </c:pt>
                <c:pt idx="958">
                  <c:v>36</c:v>
                </c:pt>
                <c:pt idx="959">
                  <c:v>35</c:v>
                </c:pt>
                <c:pt idx="960">
                  <c:v>36</c:v>
                </c:pt>
                <c:pt idx="961">
                  <c:v>36</c:v>
                </c:pt>
                <c:pt idx="962">
                  <c:v>35</c:v>
                </c:pt>
                <c:pt idx="963">
                  <c:v>34</c:v>
                </c:pt>
                <c:pt idx="964">
                  <c:v>35</c:v>
                </c:pt>
                <c:pt idx="965">
                  <c:v>36</c:v>
                </c:pt>
                <c:pt idx="966">
                  <c:v>35</c:v>
                </c:pt>
                <c:pt idx="967">
                  <c:v>35</c:v>
                </c:pt>
                <c:pt idx="968">
                  <c:v>30</c:v>
                </c:pt>
                <c:pt idx="969">
                  <c:v>36</c:v>
                </c:pt>
                <c:pt idx="970">
                  <c:v>34</c:v>
                </c:pt>
                <c:pt idx="971">
                  <c:v>35</c:v>
                </c:pt>
                <c:pt idx="972">
                  <c:v>36</c:v>
                </c:pt>
                <c:pt idx="973">
                  <c:v>36</c:v>
                </c:pt>
                <c:pt idx="974">
                  <c:v>36</c:v>
                </c:pt>
                <c:pt idx="975">
                  <c:v>34</c:v>
                </c:pt>
                <c:pt idx="976">
                  <c:v>35</c:v>
                </c:pt>
                <c:pt idx="977">
                  <c:v>34</c:v>
                </c:pt>
                <c:pt idx="978">
                  <c:v>35</c:v>
                </c:pt>
                <c:pt idx="979">
                  <c:v>35</c:v>
                </c:pt>
                <c:pt idx="980">
                  <c:v>36</c:v>
                </c:pt>
                <c:pt idx="981">
                  <c:v>36</c:v>
                </c:pt>
                <c:pt idx="982">
                  <c:v>36</c:v>
                </c:pt>
                <c:pt idx="983">
                  <c:v>34</c:v>
                </c:pt>
                <c:pt idx="984">
                  <c:v>34</c:v>
                </c:pt>
                <c:pt idx="985">
                  <c:v>36</c:v>
                </c:pt>
                <c:pt idx="986">
                  <c:v>34</c:v>
                </c:pt>
                <c:pt idx="987">
                  <c:v>36</c:v>
                </c:pt>
                <c:pt idx="988">
                  <c:v>34</c:v>
                </c:pt>
                <c:pt idx="989">
                  <c:v>34</c:v>
                </c:pt>
                <c:pt idx="990">
                  <c:v>35</c:v>
                </c:pt>
                <c:pt idx="991">
                  <c:v>35</c:v>
                </c:pt>
                <c:pt idx="992">
                  <c:v>30</c:v>
                </c:pt>
                <c:pt idx="993">
                  <c:v>34</c:v>
                </c:pt>
                <c:pt idx="994">
                  <c:v>36</c:v>
                </c:pt>
                <c:pt idx="995">
                  <c:v>35</c:v>
                </c:pt>
                <c:pt idx="996">
                  <c:v>34</c:v>
                </c:pt>
                <c:pt idx="997">
                  <c:v>34</c:v>
                </c:pt>
                <c:pt idx="998">
                  <c:v>36</c:v>
                </c:pt>
                <c:pt idx="999">
                  <c:v>34</c:v>
                </c:pt>
                <c:pt idx="1000">
                  <c:v>35</c:v>
                </c:pt>
                <c:pt idx="1001">
                  <c:v>34</c:v>
                </c:pt>
                <c:pt idx="1002">
                  <c:v>34</c:v>
                </c:pt>
                <c:pt idx="1003">
                  <c:v>35</c:v>
                </c:pt>
                <c:pt idx="1004">
                  <c:v>35</c:v>
                </c:pt>
                <c:pt idx="1005">
                  <c:v>36</c:v>
                </c:pt>
                <c:pt idx="1006">
                  <c:v>34</c:v>
                </c:pt>
                <c:pt idx="1007">
                  <c:v>34</c:v>
                </c:pt>
                <c:pt idx="1008">
                  <c:v>35</c:v>
                </c:pt>
                <c:pt idx="1009">
                  <c:v>34</c:v>
                </c:pt>
                <c:pt idx="1010">
                  <c:v>34</c:v>
                </c:pt>
                <c:pt idx="1011">
                  <c:v>36</c:v>
                </c:pt>
                <c:pt idx="1012">
                  <c:v>34</c:v>
                </c:pt>
                <c:pt idx="1013">
                  <c:v>36</c:v>
                </c:pt>
                <c:pt idx="1014">
                  <c:v>34</c:v>
                </c:pt>
                <c:pt idx="1015">
                  <c:v>34</c:v>
                </c:pt>
                <c:pt idx="1016">
                  <c:v>35</c:v>
                </c:pt>
                <c:pt idx="1017">
                  <c:v>35</c:v>
                </c:pt>
                <c:pt idx="1018">
                  <c:v>34</c:v>
                </c:pt>
                <c:pt idx="1019">
                  <c:v>35</c:v>
                </c:pt>
                <c:pt idx="1020">
                  <c:v>34</c:v>
                </c:pt>
                <c:pt idx="1021">
                  <c:v>34</c:v>
                </c:pt>
                <c:pt idx="1022">
                  <c:v>34</c:v>
                </c:pt>
                <c:pt idx="1023">
                  <c:v>34</c:v>
                </c:pt>
                <c:pt idx="1024">
                  <c:v>35</c:v>
                </c:pt>
                <c:pt idx="1025">
                  <c:v>35</c:v>
                </c:pt>
                <c:pt idx="1026">
                  <c:v>36</c:v>
                </c:pt>
                <c:pt idx="1027">
                  <c:v>36</c:v>
                </c:pt>
                <c:pt idx="1028">
                  <c:v>36</c:v>
                </c:pt>
                <c:pt idx="1029">
                  <c:v>34</c:v>
                </c:pt>
                <c:pt idx="1030">
                  <c:v>33</c:v>
                </c:pt>
                <c:pt idx="1031">
                  <c:v>36</c:v>
                </c:pt>
                <c:pt idx="1032">
                  <c:v>35</c:v>
                </c:pt>
                <c:pt idx="1033">
                  <c:v>35</c:v>
                </c:pt>
                <c:pt idx="1034">
                  <c:v>30</c:v>
                </c:pt>
                <c:pt idx="1035">
                  <c:v>34</c:v>
                </c:pt>
                <c:pt idx="1036">
                  <c:v>34</c:v>
                </c:pt>
                <c:pt idx="1037">
                  <c:v>35</c:v>
                </c:pt>
                <c:pt idx="1038">
                  <c:v>36</c:v>
                </c:pt>
                <c:pt idx="1039">
                  <c:v>35</c:v>
                </c:pt>
                <c:pt idx="1040">
                  <c:v>35</c:v>
                </c:pt>
                <c:pt idx="1041">
                  <c:v>36</c:v>
                </c:pt>
                <c:pt idx="1042">
                  <c:v>34</c:v>
                </c:pt>
                <c:pt idx="1043">
                  <c:v>34</c:v>
                </c:pt>
                <c:pt idx="1044">
                  <c:v>35</c:v>
                </c:pt>
                <c:pt idx="1045">
                  <c:v>35</c:v>
                </c:pt>
                <c:pt idx="1046">
                  <c:v>34</c:v>
                </c:pt>
                <c:pt idx="1047">
                  <c:v>34</c:v>
                </c:pt>
                <c:pt idx="1048">
                  <c:v>35</c:v>
                </c:pt>
                <c:pt idx="1049">
                  <c:v>34</c:v>
                </c:pt>
                <c:pt idx="1050">
                  <c:v>35</c:v>
                </c:pt>
                <c:pt idx="1051">
                  <c:v>34</c:v>
                </c:pt>
                <c:pt idx="1052">
                  <c:v>35</c:v>
                </c:pt>
                <c:pt idx="1053">
                  <c:v>36</c:v>
                </c:pt>
                <c:pt idx="1054">
                  <c:v>36</c:v>
                </c:pt>
                <c:pt idx="1055">
                  <c:v>35</c:v>
                </c:pt>
                <c:pt idx="1056">
                  <c:v>34</c:v>
                </c:pt>
                <c:pt idx="1057">
                  <c:v>35</c:v>
                </c:pt>
                <c:pt idx="1058">
                  <c:v>34</c:v>
                </c:pt>
                <c:pt idx="1059">
                  <c:v>34</c:v>
                </c:pt>
                <c:pt idx="1060">
                  <c:v>35</c:v>
                </c:pt>
                <c:pt idx="1061">
                  <c:v>35</c:v>
                </c:pt>
                <c:pt idx="1062">
                  <c:v>34</c:v>
                </c:pt>
                <c:pt idx="1063">
                  <c:v>35</c:v>
                </c:pt>
                <c:pt idx="1064">
                  <c:v>34</c:v>
                </c:pt>
                <c:pt idx="1065">
                  <c:v>34</c:v>
                </c:pt>
                <c:pt idx="1066">
                  <c:v>34</c:v>
                </c:pt>
                <c:pt idx="1067">
                  <c:v>34</c:v>
                </c:pt>
                <c:pt idx="1068">
                  <c:v>33</c:v>
                </c:pt>
                <c:pt idx="1069">
                  <c:v>35</c:v>
                </c:pt>
                <c:pt idx="1070">
                  <c:v>36</c:v>
                </c:pt>
                <c:pt idx="1071">
                  <c:v>34</c:v>
                </c:pt>
                <c:pt idx="1072">
                  <c:v>34</c:v>
                </c:pt>
                <c:pt idx="1073">
                  <c:v>34</c:v>
                </c:pt>
                <c:pt idx="1074">
                  <c:v>35</c:v>
                </c:pt>
                <c:pt idx="1075">
                  <c:v>34</c:v>
                </c:pt>
                <c:pt idx="1076">
                  <c:v>35</c:v>
                </c:pt>
                <c:pt idx="1077">
                  <c:v>35</c:v>
                </c:pt>
                <c:pt idx="1078">
                  <c:v>35</c:v>
                </c:pt>
                <c:pt idx="1079">
                  <c:v>35</c:v>
                </c:pt>
                <c:pt idx="1080">
                  <c:v>36</c:v>
                </c:pt>
                <c:pt idx="1081">
                  <c:v>34</c:v>
                </c:pt>
                <c:pt idx="1082">
                  <c:v>34</c:v>
                </c:pt>
                <c:pt idx="1083">
                  <c:v>36</c:v>
                </c:pt>
                <c:pt idx="1084">
                  <c:v>34</c:v>
                </c:pt>
                <c:pt idx="1085">
                  <c:v>32</c:v>
                </c:pt>
                <c:pt idx="1086">
                  <c:v>35</c:v>
                </c:pt>
                <c:pt idx="1087">
                  <c:v>35</c:v>
                </c:pt>
                <c:pt idx="1088">
                  <c:v>35</c:v>
                </c:pt>
                <c:pt idx="1089">
                  <c:v>32</c:v>
                </c:pt>
                <c:pt idx="1090">
                  <c:v>34</c:v>
                </c:pt>
                <c:pt idx="1091">
                  <c:v>35</c:v>
                </c:pt>
                <c:pt idx="1092">
                  <c:v>35</c:v>
                </c:pt>
                <c:pt idx="1093">
                  <c:v>33</c:v>
                </c:pt>
                <c:pt idx="1094">
                  <c:v>34</c:v>
                </c:pt>
                <c:pt idx="1095">
                  <c:v>33</c:v>
                </c:pt>
                <c:pt idx="1096">
                  <c:v>34</c:v>
                </c:pt>
                <c:pt idx="1097">
                  <c:v>34</c:v>
                </c:pt>
                <c:pt idx="1098">
                  <c:v>34</c:v>
                </c:pt>
                <c:pt idx="1099">
                  <c:v>33</c:v>
                </c:pt>
                <c:pt idx="1100">
                  <c:v>35</c:v>
                </c:pt>
                <c:pt idx="1101">
                  <c:v>35</c:v>
                </c:pt>
                <c:pt idx="1102">
                  <c:v>34</c:v>
                </c:pt>
                <c:pt idx="1103">
                  <c:v>34</c:v>
                </c:pt>
                <c:pt idx="1104">
                  <c:v>35</c:v>
                </c:pt>
                <c:pt idx="1105">
                  <c:v>35</c:v>
                </c:pt>
                <c:pt idx="1106">
                  <c:v>35</c:v>
                </c:pt>
                <c:pt idx="1107">
                  <c:v>35</c:v>
                </c:pt>
                <c:pt idx="1108">
                  <c:v>34</c:v>
                </c:pt>
                <c:pt idx="1109">
                  <c:v>33</c:v>
                </c:pt>
                <c:pt idx="1110">
                  <c:v>33</c:v>
                </c:pt>
                <c:pt idx="1111">
                  <c:v>29</c:v>
                </c:pt>
                <c:pt idx="1112">
                  <c:v>34</c:v>
                </c:pt>
                <c:pt idx="1113">
                  <c:v>35</c:v>
                </c:pt>
                <c:pt idx="1114">
                  <c:v>35</c:v>
                </c:pt>
                <c:pt idx="1115">
                  <c:v>34</c:v>
                </c:pt>
                <c:pt idx="1116">
                  <c:v>33</c:v>
                </c:pt>
                <c:pt idx="1117">
                  <c:v>33</c:v>
                </c:pt>
                <c:pt idx="1118">
                  <c:v>33</c:v>
                </c:pt>
                <c:pt idx="1119">
                  <c:v>34</c:v>
                </c:pt>
                <c:pt idx="1120">
                  <c:v>35</c:v>
                </c:pt>
                <c:pt idx="1121">
                  <c:v>34</c:v>
                </c:pt>
                <c:pt idx="1122">
                  <c:v>33</c:v>
                </c:pt>
                <c:pt idx="1123">
                  <c:v>33</c:v>
                </c:pt>
                <c:pt idx="1124">
                  <c:v>29</c:v>
                </c:pt>
                <c:pt idx="1125">
                  <c:v>33</c:v>
                </c:pt>
                <c:pt idx="1126">
                  <c:v>35</c:v>
                </c:pt>
                <c:pt idx="1127">
                  <c:v>34</c:v>
                </c:pt>
                <c:pt idx="1128">
                  <c:v>33</c:v>
                </c:pt>
                <c:pt idx="1129">
                  <c:v>33</c:v>
                </c:pt>
                <c:pt idx="1130">
                  <c:v>35</c:v>
                </c:pt>
                <c:pt idx="1131">
                  <c:v>35</c:v>
                </c:pt>
                <c:pt idx="1132">
                  <c:v>35</c:v>
                </c:pt>
                <c:pt idx="1133">
                  <c:v>33</c:v>
                </c:pt>
                <c:pt idx="1134">
                  <c:v>33</c:v>
                </c:pt>
                <c:pt idx="1135">
                  <c:v>35</c:v>
                </c:pt>
                <c:pt idx="1136">
                  <c:v>35</c:v>
                </c:pt>
                <c:pt idx="1137">
                  <c:v>33</c:v>
                </c:pt>
                <c:pt idx="1138">
                  <c:v>35</c:v>
                </c:pt>
                <c:pt idx="1139">
                  <c:v>35</c:v>
                </c:pt>
                <c:pt idx="1140">
                  <c:v>35</c:v>
                </c:pt>
                <c:pt idx="1141">
                  <c:v>35</c:v>
                </c:pt>
                <c:pt idx="1142">
                  <c:v>34</c:v>
                </c:pt>
                <c:pt idx="1143">
                  <c:v>35</c:v>
                </c:pt>
                <c:pt idx="1144">
                  <c:v>33</c:v>
                </c:pt>
                <c:pt idx="1145">
                  <c:v>33</c:v>
                </c:pt>
                <c:pt idx="1146">
                  <c:v>33</c:v>
                </c:pt>
                <c:pt idx="1147">
                  <c:v>33</c:v>
                </c:pt>
                <c:pt idx="1148">
                  <c:v>35</c:v>
                </c:pt>
                <c:pt idx="1149">
                  <c:v>33</c:v>
                </c:pt>
                <c:pt idx="1150">
                  <c:v>33</c:v>
                </c:pt>
                <c:pt idx="1151">
                  <c:v>33</c:v>
                </c:pt>
                <c:pt idx="1152">
                  <c:v>35</c:v>
                </c:pt>
                <c:pt idx="1153">
                  <c:v>33</c:v>
                </c:pt>
                <c:pt idx="1154">
                  <c:v>33</c:v>
                </c:pt>
                <c:pt idx="1155">
                  <c:v>33</c:v>
                </c:pt>
                <c:pt idx="1156">
                  <c:v>33</c:v>
                </c:pt>
                <c:pt idx="1157">
                  <c:v>35</c:v>
                </c:pt>
                <c:pt idx="1158">
                  <c:v>35</c:v>
                </c:pt>
                <c:pt idx="1159">
                  <c:v>29</c:v>
                </c:pt>
                <c:pt idx="1160">
                  <c:v>35</c:v>
                </c:pt>
                <c:pt idx="1161">
                  <c:v>34</c:v>
                </c:pt>
                <c:pt idx="1162">
                  <c:v>34</c:v>
                </c:pt>
                <c:pt idx="1163">
                  <c:v>35</c:v>
                </c:pt>
                <c:pt idx="1164">
                  <c:v>35</c:v>
                </c:pt>
                <c:pt idx="1165">
                  <c:v>35</c:v>
                </c:pt>
                <c:pt idx="1166">
                  <c:v>33</c:v>
                </c:pt>
                <c:pt idx="1167">
                  <c:v>33</c:v>
                </c:pt>
                <c:pt idx="1168">
                  <c:v>35</c:v>
                </c:pt>
                <c:pt idx="1169">
                  <c:v>33</c:v>
                </c:pt>
                <c:pt idx="1170">
                  <c:v>34</c:v>
                </c:pt>
                <c:pt idx="1171">
                  <c:v>33</c:v>
                </c:pt>
                <c:pt idx="1172">
                  <c:v>34</c:v>
                </c:pt>
                <c:pt idx="1173">
                  <c:v>34</c:v>
                </c:pt>
                <c:pt idx="1174">
                  <c:v>35</c:v>
                </c:pt>
                <c:pt idx="1175">
                  <c:v>35</c:v>
                </c:pt>
                <c:pt idx="1176">
                  <c:v>34</c:v>
                </c:pt>
                <c:pt idx="1177">
                  <c:v>34</c:v>
                </c:pt>
                <c:pt idx="1178">
                  <c:v>34</c:v>
                </c:pt>
                <c:pt idx="1179">
                  <c:v>35</c:v>
                </c:pt>
                <c:pt idx="1180">
                  <c:v>33</c:v>
                </c:pt>
                <c:pt idx="1181">
                  <c:v>35</c:v>
                </c:pt>
                <c:pt idx="1182">
                  <c:v>33</c:v>
                </c:pt>
                <c:pt idx="1183">
                  <c:v>35</c:v>
                </c:pt>
                <c:pt idx="1184">
                  <c:v>33</c:v>
                </c:pt>
                <c:pt idx="1185">
                  <c:v>33</c:v>
                </c:pt>
                <c:pt idx="1186">
                  <c:v>35</c:v>
                </c:pt>
                <c:pt idx="1187">
                  <c:v>34</c:v>
                </c:pt>
                <c:pt idx="1188">
                  <c:v>35</c:v>
                </c:pt>
                <c:pt idx="1189">
                  <c:v>33</c:v>
                </c:pt>
                <c:pt idx="1190">
                  <c:v>34</c:v>
                </c:pt>
                <c:pt idx="1191">
                  <c:v>33</c:v>
                </c:pt>
                <c:pt idx="1192">
                  <c:v>35</c:v>
                </c:pt>
                <c:pt idx="1193">
                  <c:v>35</c:v>
                </c:pt>
                <c:pt idx="1194">
                  <c:v>35</c:v>
                </c:pt>
                <c:pt idx="1195">
                  <c:v>34</c:v>
                </c:pt>
                <c:pt idx="1196">
                  <c:v>34</c:v>
                </c:pt>
                <c:pt idx="1197">
                  <c:v>35</c:v>
                </c:pt>
                <c:pt idx="1198">
                  <c:v>35</c:v>
                </c:pt>
                <c:pt idx="1199">
                  <c:v>35</c:v>
                </c:pt>
                <c:pt idx="1200">
                  <c:v>35</c:v>
                </c:pt>
                <c:pt idx="1201">
                  <c:v>35</c:v>
                </c:pt>
                <c:pt idx="1202">
                  <c:v>35</c:v>
                </c:pt>
                <c:pt idx="1203">
                  <c:v>35</c:v>
                </c:pt>
                <c:pt idx="1204">
                  <c:v>35</c:v>
                </c:pt>
                <c:pt idx="1205">
                  <c:v>35</c:v>
                </c:pt>
                <c:pt idx="1206">
                  <c:v>33</c:v>
                </c:pt>
                <c:pt idx="1207">
                  <c:v>33</c:v>
                </c:pt>
                <c:pt idx="1208">
                  <c:v>32</c:v>
                </c:pt>
                <c:pt idx="1209">
                  <c:v>34</c:v>
                </c:pt>
                <c:pt idx="1210">
                  <c:v>33</c:v>
                </c:pt>
                <c:pt idx="1211">
                  <c:v>32</c:v>
                </c:pt>
                <c:pt idx="1212">
                  <c:v>33</c:v>
                </c:pt>
                <c:pt idx="1213">
                  <c:v>34</c:v>
                </c:pt>
                <c:pt idx="1214">
                  <c:v>34</c:v>
                </c:pt>
                <c:pt idx="1215">
                  <c:v>32</c:v>
                </c:pt>
                <c:pt idx="1216">
                  <c:v>32</c:v>
                </c:pt>
                <c:pt idx="1217">
                  <c:v>34</c:v>
                </c:pt>
                <c:pt idx="1218">
                  <c:v>32</c:v>
                </c:pt>
                <c:pt idx="1219">
                  <c:v>33</c:v>
                </c:pt>
                <c:pt idx="1220">
                  <c:v>32</c:v>
                </c:pt>
                <c:pt idx="1221">
                  <c:v>32</c:v>
                </c:pt>
                <c:pt idx="1222">
                  <c:v>33</c:v>
                </c:pt>
                <c:pt idx="1223">
                  <c:v>34</c:v>
                </c:pt>
                <c:pt idx="1224">
                  <c:v>34</c:v>
                </c:pt>
                <c:pt idx="1225">
                  <c:v>32</c:v>
                </c:pt>
                <c:pt idx="1226">
                  <c:v>33</c:v>
                </c:pt>
                <c:pt idx="1227">
                  <c:v>28</c:v>
                </c:pt>
                <c:pt idx="1228">
                  <c:v>34</c:v>
                </c:pt>
                <c:pt idx="1229">
                  <c:v>34</c:v>
                </c:pt>
                <c:pt idx="1230">
                  <c:v>33</c:v>
                </c:pt>
                <c:pt idx="1231">
                  <c:v>32</c:v>
                </c:pt>
                <c:pt idx="1232">
                  <c:v>33</c:v>
                </c:pt>
                <c:pt idx="1233">
                  <c:v>33</c:v>
                </c:pt>
                <c:pt idx="1234">
                  <c:v>32</c:v>
                </c:pt>
                <c:pt idx="1235">
                  <c:v>33</c:v>
                </c:pt>
                <c:pt idx="1236">
                  <c:v>32</c:v>
                </c:pt>
                <c:pt idx="1237">
                  <c:v>32</c:v>
                </c:pt>
                <c:pt idx="1238">
                  <c:v>33</c:v>
                </c:pt>
                <c:pt idx="1239">
                  <c:v>34</c:v>
                </c:pt>
                <c:pt idx="1240">
                  <c:v>32</c:v>
                </c:pt>
                <c:pt idx="1241">
                  <c:v>28</c:v>
                </c:pt>
                <c:pt idx="1242">
                  <c:v>34</c:v>
                </c:pt>
                <c:pt idx="1243">
                  <c:v>33</c:v>
                </c:pt>
                <c:pt idx="1244">
                  <c:v>28</c:v>
                </c:pt>
                <c:pt idx="1245">
                  <c:v>32</c:v>
                </c:pt>
                <c:pt idx="1246">
                  <c:v>34</c:v>
                </c:pt>
                <c:pt idx="1247">
                  <c:v>32</c:v>
                </c:pt>
                <c:pt idx="1248">
                  <c:v>34</c:v>
                </c:pt>
                <c:pt idx="1249">
                  <c:v>32</c:v>
                </c:pt>
                <c:pt idx="1250">
                  <c:v>32</c:v>
                </c:pt>
                <c:pt idx="1251">
                  <c:v>34</c:v>
                </c:pt>
                <c:pt idx="1252">
                  <c:v>32</c:v>
                </c:pt>
                <c:pt idx="1253">
                  <c:v>34</c:v>
                </c:pt>
                <c:pt idx="1254">
                  <c:v>34</c:v>
                </c:pt>
                <c:pt idx="1255">
                  <c:v>33</c:v>
                </c:pt>
                <c:pt idx="1256">
                  <c:v>32</c:v>
                </c:pt>
                <c:pt idx="1257">
                  <c:v>32</c:v>
                </c:pt>
                <c:pt idx="1258">
                  <c:v>33</c:v>
                </c:pt>
                <c:pt idx="1259">
                  <c:v>33</c:v>
                </c:pt>
                <c:pt idx="1260">
                  <c:v>32</c:v>
                </c:pt>
                <c:pt idx="1261">
                  <c:v>32</c:v>
                </c:pt>
                <c:pt idx="1262">
                  <c:v>34</c:v>
                </c:pt>
                <c:pt idx="1263">
                  <c:v>33</c:v>
                </c:pt>
                <c:pt idx="1264">
                  <c:v>32</c:v>
                </c:pt>
                <c:pt idx="1265">
                  <c:v>34</c:v>
                </c:pt>
                <c:pt idx="1266">
                  <c:v>32</c:v>
                </c:pt>
                <c:pt idx="1267">
                  <c:v>32</c:v>
                </c:pt>
                <c:pt idx="1268">
                  <c:v>33</c:v>
                </c:pt>
                <c:pt idx="1269">
                  <c:v>34</c:v>
                </c:pt>
                <c:pt idx="1270">
                  <c:v>34</c:v>
                </c:pt>
                <c:pt idx="1271">
                  <c:v>34</c:v>
                </c:pt>
                <c:pt idx="1272">
                  <c:v>32</c:v>
                </c:pt>
                <c:pt idx="1273">
                  <c:v>33</c:v>
                </c:pt>
                <c:pt idx="1274">
                  <c:v>34</c:v>
                </c:pt>
                <c:pt idx="1275">
                  <c:v>34</c:v>
                </c:pt>
                <c:pt idx="1276">
                  <c:v>33</c:v>
                </c:pt>
                <c:pt idx="1277">
                  <c:v>34</c:v>
                </c:pt>
                <c:pt idx="1278">
                  <c:v>33</c:v>
                </c:pt>
                <c:pt idx="1279">
                  <c:v>32</c:v>
                </c:pt>
                <c:pt idx="1280">
                  <c:v>32</c:v>
                </c:pt>
                <c:pt idx="1281">
                  <c:v>34</c:v>
                </c:pt>
                <c:pt idx="1282">
                  <c:v>32</c:v>
                </c:pt>
                <c:pt idx="1283">
                  <c:v>33</c:v>
                </c:pt>
                <c:pt idx="1284">
                  <c:v>32</c:v>
                </c:pt>
                <c:pt idx="1285">
                  <c:v>32</c:v>
                </c:pt>
                <c:pt idx="1286">
                  <c:v>32</c:v>
                </c:pt>
                <c:pt idx="1287">
                  <c:v>32</c:v>
                </c:pt>
                <c:pt idx="1288">
                  <c:v>33</c:v>
                </c:pt>
                <c:pt idx="1289">
                  <c:v>34</c:v>
                </c:pt>
                <c:pt idx="1290">
                  <c:v>33</c:v>
                </c:pt>
                <c:pt idx="1291">
                  <c:v>34</c:v>
                </c:pt>
                <c:pt idx="1292">
                  <c:v>32</c:v>
                </c:pt>
                <c:pt idx="1293">
                  <c:v>33</c:v>
                </c:pt>
                <c:pt idx="1294">
                  <c:v>33</c:v>
                </c:pt>
                <c:pt idx="1295">
                  <c:v>33</c:v>
                </c:pt>
                <c:pt idx="1296">
                  <c:v>32</c:v>
                </c:pt>
                <c:pt idx="1297">
                  <c:v>34</c:v>
                </c:pt>
                <c:pt idx="1298">
                  <c:v>28</c:v>
                </c:pt>
                <c:pt idx="1299">
                  <c:v>33</c:v>
                </c:pt>
                <c:pt idx="1300">
                  <c:v>33</c:v>
                </c:pt>
                <c:pt idx="1301">
                  <c:v>33</c:v>
                </c:pt>
                <c:pt idx="1302">
                  <c:v>32</c:v>
                </c:pt>
                <c:pt idx="1303">
                  <c:v>32</c:v>
                </c:pt>
                <c:pt idx="1304">
                  <c:v>32</c:v>
                </c:pt>
                <c:pt idx="1305">
                  <c:v>33</c:v>
                </c:pt>
                <c:pt idx="1306">
                  <c:v>33</c:v>
                </c:pt>
                <c:pt idx="1307">
                  <c:v>34</c:v>
                </c:pt>
                <c:pt idx="1308">
                  <c:v>31</c:v>
                </c:pt>
                <c:pt idx="1309">
                  <c:v>34</c:v>
                </c:pt>
                <c:pt idx="1310">
                  <c:v>33</c:v>
                </c:pt>
                <c:pt idx="1311">
                  <c:v>33</c:v>
                </c:pt>
                <c:pt idx="1312">
                  <c:v>32</c:v>
                </c:pt>
                <c:pt idx="1313">
                  <c:v>34</c:v>
                </c:pt>
                <c:pt idx="1314">
                  <c:v>33</c:v>
                </c:pt>
                <c:pt idx="1315">
                  <c:v>33</c:v>
                </c:pt>
                <c:pt idx="1316">
                  <c:v>32</c:v>
                </c:pt>
                <c:pt idx="1317">
                  <c:v>32</c:v>
                </c:pt>
                <c:pt idx="1318">
                  <c:v>32</c:v>
                </c:pt>
                <c:pt idx="1319">
                  <c:v>33</c:v>
                </c:pt>
                <c:pt idx="1320">
                  <c:v>32</c:v>
                </c:pt>
                <c:pt idx="1321">
                  <c:v>28</c:v>
                </c:pt>
                <c:pt idx="1322">
                  <c:v>32</c:v>
                </c:pt>
                <c:pt idx="1323">
                  <c:v>32</c:v>
                </c:pt>
                <c:pt idx="1324">
                  <c:v>34</c:v>
                </c:pt>
                <c:pt idx="1325">
                  <c:v>34</c:v>
                </c:pt>
                <c:pt idx="1326">
                  <c:v>34</c:v>
                </c:pt>
                <c:pt idx="1327">
                  <c:v>32</c:v>
                </c:pt>
                <c:pt idx="1328">
                  <c:v>33</c:v>
                </c:pt>
                <c:pt idx="1329">
                  <c:v>34</c:v>
                </c:pt>
                <c:pt idx="1330">
                  <c:v>34</c:v>
                </c:pt>
                <c:pt idx="1331">
                  <c:v>32</c:v>
                </c:pt>
                <c:pt idx="1332">
                  <c:v>34</c:v>
                </c:pt>
                <c:pt idx="1333">
                  <c:v>32</c:v>
                </c:pt>
                <c:pt idx="1334">
                  <c:v>32</c:v>
                </c:pt>
                <c:pt idx="1335">
                  <c:v>32</c:v>
                </c:pt>
                <c:pt idx="1336">
                  <c:v>28</c:v>
                </c:pt>
                <c:pt idx="1337">
                  <c:v>28</c:v>
                </c:pt>
                <c:pt idx="1338">
                  <c:v>32</c:v>
                </c:pt>
                <c:pt idx="1339">
                  <c:v>28</c:v>
                </c:pt>
                <c:pt idx="1340">
                  <c:v>32</c:v>
                </c:pt>
                <c:pt idx="1341">
                  <c:v>27</c:v>
                </c:pt>
                <c:pt idx="1342">
                  <c:v>32</c:v>
                </c:pt>
                <c:pt idx="1343">
                  <c:v>31</c:v>
                </c:pt>
                <c:pt idx="1344">
                  <c:v>32</c:v>
                </c:pt>
                <c:pt idx="1345">
                  <c:v>33</c:v>
                </c:pt>
                <c:pt idx="1346">
                  <c:v>32</c:v>
                </c:pt>
                <c:pt idx="1347">
                  <c:v>31</c:v>
                </c:pt>
                <c:pt idx="1348">
                  <c:v>32</c:v>
                </c:pt>
                <c:pt idx="1349">
                  <c:v>27</c:v>
                </c:pt>
                <c:pt idx="1350">
                  <c:v>32</c:v>
                </c:pt>
                <c:pt idx="1351">
                  <c:v>33</c:v>
                </c:pt>
                <c:pt idx="1352">
                  <c:v>31</c:v>
                </c:pt>
                <c:pt idx="1353">
                  <c:v>27</c:v>
                </c:pt>
                <c:pt idx="1354">
                  <c:v>31</c:v>
                </c:pt>
                <c:pt idx="1355">
                  <c:v>32</c:v>
                </c:pt>
                <c:pt idx="1356">
                  <c:v>32</c:v>
                </c:pt>
                <c:pt idx="1357">
                  <c:v>33</c:v>
                </c:pt>
                <c:pt idx="1358">
                  <c:v>32</c:v>
                </c:pt>
                <c:pt idx="1359">
                  <c:v>31</c:v>
                </c:pt>
                <c:pt idx="1360">
                  <c:v>31</c:v>
                </c:pt>
                <c:pt idx="1361">
                  <c:v>32</c:v>
                </c:pt>
                <c:pt idx="1362">
                  <c:v>33</c:v>
                </c:pt>
                <c:pt idx="1363">
                  <c:v>33</c:v>
                </c:pt>
                <c:pt idx="1364">
                  <c:v>32</c:v>
                </c:pt>
                <c:pt idx="1365">
                  <c:v>32</c:v>
                </c:pt>
                <c:pt idx="1366">
                  <c:v>32</c:v>
                </c:pt>
                <c:pt idx="1367">
                  <c:v>32</c:v>
                </c:pt>
                <c:pt idx="1368">
                  <c:v>32</c:v>
                </c:pt>
                <c:pt idx="1369">
                  <c:v>27</c:v>
                </c:pt>
                <c:pt idx="1370">
                  <c:v>33</c:v>
                </c:pt>
                <c:pt idx="1371">
                  <c:v>33</c:v>
                </c:pt>
                <c:pt idx="1372">
                  <c:v>31</c:v>
                </c:pt>
                <c:pt idx="1373">
                  <c:v>32</c:v>
                </c:pt>
                <c:pt idx="1374">
                  <c:v>33</c:v>
                </c:pt>
                <c:pt idx="1375">
                  <c:v>31</c:v>
                </c:pt>
                <c:pt idx="1376">
                  <c:v>32</c:v>
                </c:pt>
                <c:pt idx="1377">
                  <c:v>33</c:v>
                </c:pt>
                <c:pt idx="1378">
                  <c:v>32</c:v>
                </c:pt>
                <c:pt idx="1379">
                  <c:v>31</c:v>
                </c:pt>
                <c:pt idx="1380">
                  <c:v>31</c:v>
                </c:pt>
                <c:pt idx="1381">
                  <c:v>32</c:v>
                </c:pt>
                <c:pt idx="1382">
                  <c:v>31</c:v>
                </c:pt>
                <c:pt idx="1383">
                  <c:v>32</c:v>
                </c:pt>
                <c:pt idx="1384">
                  <c:v>31</c:v>
                </c:pt>
                <c:pt idx="1385">
                  <c:v>32</c:v>
                </c:pt>
                <c:pt idx="1386">
                  <c:v>33</c:v>
                </c:pt>
                <c:pt idx="1387">
                  <c:v>33</c:v>
                </c:pt>
                <c:pt idx="1388">
                  <c:v>32</c:v>
                </c:pt>
                <c:pt idx="1389">
                  <c:v>33</c:v>
                </c:pt>
                <c:pt idx="1390">
                  <c:v>33</c:v>
                </c:pt>
                <c:pt idx="1391">
                  <c:v>31</c:v>
                </c:pt>
                <c:pt idx="1392">
                  <c:v>32</c:v>
                </c:pt>
                <c:pt idx="1393">
                  <c:v>31</c:v>
                </c:pt>
                <c:pt idx="1394">
                  <c:v>31</c:v>
                </c:pt>
                <c:pt idx="1395">
                  <c:v>33</c:v>
                </c:pt>
                <c:pt idx="1396">
                  <c:v>31</c:v>
                </c:pt>
                <c:pt idx="1397">
                  <c:v>32</c:v>
                </c:pt>
                <c:pt idx="1398">
                  <c:v>32</c:v>
                </c:pt>
                <c:pt idx="1399">
                  <c:v>31</c:v>
                </c:pt>
                <c:pt idx="1400">
                  <c:v>32</c:v>
                </c:pt>
                <c:pt idx="1401">
                  <c:v>32</c:v>
                </c:pt>
                <c:pt idx="1402">
                  <c:v>32</c:v>
                </c:pt>
                <c:pt idx="1403">
                  <c:v>31</c:v>
                </c:pt>
                <c:pt idx="1404">
                  <c:v>31</c:v>
                </c:pt>
                <c:pt idx="1405">
                  <c:v>32</c:v>
                </c:pt>
                <c:pt idx="1406">
                  <c:v>33</c:v>
                </c:pt>
                <c:pt idx="1407">
                  <c:v>32</c:v>
                </c:pt>
                <c:pt idx="1408">
                  <c:v>32</c:v>
                </c:pt>
                <c:pt idx="1409">
                  <c:v>32</c:v>
                </c:pt>
                <c:pt idx="1410">
                  <c:v>31</c:v>
                </c:pt>
                <c:pt idx="1411">
                  <c:v>33</c:v>
                </c:pt>
                <c:pt idx="1412">
                  <c:v>33</c:v>
                </c:pt>
                <c:pt idx="1413">
                  <c:v>32</c:v>
                </c:pt>
                <c:pt idx="1414">
                  <c:v>32</c:v>
                </c:pt>
                <c:pt idx="1415">
                  <c:v>32</c:v>
                </c:pt>
                <c:pt idx="1416">
                  <c:v>33</c:v>
                </c:pt>
                <c:pt idx="1417">
                  <c:v>32</c:v>
                </c:pt>
                <c:pt idx="1418">
                  <c:v>33</c:v>
                </c:pt>
                <c:pt idx="1419">
                  <c:v>32</c:v>
                </c:pt>
                <c:pt idx="1420">
                  <c:v>33</c:v>
                </c:pt>
                <c:pt idx="1421">
                  <c:v>33</c:v>
                </c:pt>
                <c:pt idx="1422">
                  <c:v>32</c:v>
                </c:pt>
                <c:pt idx="1423">
                  <c:v>33</c:v>
                </c:pt>
                <c:pt idx="1424">
                  <c:v>31</c:v>
                </c:pt>
                <c:pt idx="1425">
                  <c:v>32</c:v>
                </c:pt>
                <c:pt idx="1426">
                  <c:v>31</c:v>
                </c:pt>
                <c:pt idx="1427">
                  <c:v>31</c:v>
                </c:pt>
                <c:pt idx="1428">
                  <c:v>31</c:v>
                </c:pt>
                <c:pt idx="1429">
                  <c:v>31</c:v>
                </c:pt>
                <c:pt idx="1430">
                  <c:v>27</c:v>
                </c:pt>
                <c:pt idx="1431">
                  <c:v>31</c:v>
                </c:pt>
                <c:pt idx="1432">
                  <c:v>33</c:v>
                </c:pt>
                <c:pt idx="1433">
                  <c:v>32</c:v>
                </c:pt>
                <c:pt idx="1434">
                  <c:v>33</c:v>
                </c:pt>
                <c:pt idx="1435">
                  <c:v>32</c:v>
                </c:pt>
                <c:pt idx="1436">
                  <c:v>31</c:v>
                </c:pt>
                <c:pt idx="1437">
                  <c:v>33</c:v>
                </c:pt>
                <c:pt idx="1438">
                  <c:v>32</c:v>
                </c:pt>
                <c:pt idx="1439">
                  <c:v>27</c:v>
                </c:pt>
                <c:pt idx="1440">
                  <c:v>32</c:v>
                </c:pt>
                <c:pt idx="1441">
                  <c:v>33</c:v>
                </c:pt>
                <c:pt idx="1442">
                  <c:v>33</c:v>
                </c:pt>
                <c:pt idx="1443">
                  <c:v>32</c:v>
                </c:pt>
                <c:pt idx="1444">
                  <c:v>32</c:v>
                </c:pt>
                <c:pt idx="1445">
                  <c:v>31</c:v>
                </c:pt>
                <c:pt idx="1446">
                  <c:v>32</c:v>
                </c:pt>
                <c:pt idx="1447">
                  <c:v>32</c:v>
                </c:pt>
                <c:pt idx="1448">
                  <c:v>27</c:v>
                </c:pt>
                <c:pt idx="1449">
                  <c:v>31</c:v>
                </c:pt>
                <c:pt idx="1450">
                  <c:v>31</c:v>
                </c:pt>
                <c:pt idx="1451">
                  <c:v>31</c:v>
                </c:pt>
                <c:pt idx="1452">
                  <c:v>32</c:v>
                </c:pt>
                <c:pt idx="1453">
                  <c:v>32</c:v>
                </c:pt>
                <c:pt idx="1454">
                  <c:v>32</c:v>
                </c:pt>
                <c:pt idx="1455">
                  <c:v>27</c:v>
                </c:pt>
                <c:pt idx="1456">
                  <c:v>33</c:v>
                </c:pt>
                <c:pt idx="1457">
                  <c:v>32</c:v>
                </c:pt>
                <c:pt idx="1458">
                  <c:v>33</c:v>
                </c:pt>
                <c:pt idx="1459">
                  <c:v>27</c:v>
                </c:pt>
                <c:pt idx="1460">
                  <c:v>27</c:v>
                </c:pt>
                <c:pt idx="1461">
                  <c:v>31</c:v>
                </c:pt>
                <c:pt idx="1462">
                  <c:v>30</c:v>
                </c:pt>
                <c:pt idx="1463">
                  <c:v>26</c:v>
                </c:pt>
                <c:pt idx="1464">
                  <c:v>32</c:v>
                </c:pt>
                <c:pt idx="1465">
                  <c:v>31</c:v>
                </c:pt>
                <c:pt idx="1466">
                  <c:v>30</c:v>
                </c:pt>
                <c:pt idx="1467">
                  <c:v>30</c:v>
                </c:pt>
                <c:pt idx="1468">
                  <c:v>32</c:v>
                </c:pt>
                <c:pt idx="1469">
                  <c:v>30</c:v>
                </c:pt>
                <c:pt idx="1470">
                  <c:v>30</c:v>
                </c:pt>
                <c:pt idx="1471">
                  <c:v>30</c:v>
                </c:pt>
                <c:pt idx="1472">
                  <c:v>31</c:v>
                </c:pt>
                <c:pt idx="1473">
                  <c:v>31</c:v>
                </c:pt>
                <c:pt idx="1474">
                  <c:v>30</c:v>
                </c:pt>
                <c:pt idx="1475">
                  <c:v>29</c:v>
                </c:pt>
                <c:pt idx="1476">
                  <c:v>32</c:v>
                </c:pt>
                <c:pt idx="1477">
                  <c:v>31</c:v>
                </c:pt>
                <c:pt idx="1478">
                  <c:v>30</c:v>
                </c:pt>
                <c:pt idx="1479">
                  <c:v>31</c:v>
                </c:pt>
                <c:pt idx="1480">
                  <c:v>30</c:v>
                </c:pt>
                <c:pt idx="1481">
                  <c:v>32</c:v>
                </c:pt>
                <c:pt idx="1482">
                  <c:v>32</c:v>
                </c:pt>
                <c:pt idx="1483">
                  <c:v>32</c:v>
                </c:pt>
                <c:pt idx="1484">
                  <c:v>32</c:v>
                </c:pt>
                <c:pt idx="1485">
                  <c:v>30</c:v>
                </c:pt>
                <c:pt idx="1486">
                  <c:v>32</c:v>
                </c:pt>
                <c:pt idx="1487">
                  <c:v>30</c:v>
                </c:pt>
                <c:pt idx="1488">
                  <c:v>32</c:v>
                </c:pt>
                <c:pt idx="1489">
                  <c:v>31</c:v>
                </c:pt>
                <c:pt idx="1490">
                  <c:v>26</c:v>
                </c:pt>
                <c:pt idx="1491">
                  <c:v>26</c:v>
                </c:pt>
                <c:pt idx="1492">
                  <c:v>30</c:v>
                </c:pt>
                <c:pt idx="1493">
                  <c:v>31</c:v>
                </c:pt>
                <c:pt idx="1494">
                  <c:v>32</c:v>
                </c:pt>
                <c:pt idx="1495">
                  <c:v>30</c:v>
                </c:pt>
                <c:pt idx="1496">
                  <c:v>32</c:v>
                </c:pt>
                <c:pt idx="1497">
                  <c:v>30</c:v>
                </c:pt>
                <c:pt idx="1498">
                  <c:v>31</c:v>
                </c:pt>
                <c:pt idx="1499">
                  <c:v>30</c:v>
                </c:pt>
                <c:pt idx="1500">
                  <c:v>32</c:v>
                </c:pt>
                <c:pt idx="1501">
                  <c:v>30</c:v>
                </c:pt>
                <c:pt idx="1502">
                  <c:v>30</c:v>
                </c:pt>
                <c:pt idx="1503">
                  <c:v>30</c:v>
                </c:pt>
                <c:pt idx="1504">
                  <c:v>26</c:v>
                </c:pt>
                <c:pt idx="1505">
                  <c:v>30</c:v>
                </c:pt>
                <c:pt idx="1506">
                  <c:v>29</c:v>
                </c:pt>
                <c:pt idx="1507">
                  <c:v>31</c:v>
                </c:pt>
                <c:pt idx="1508">
                  <c:v>30</c:v>
                </c:pt>
                <c:pt idx="1509">
                  <c:v>32</c:v>
                </c:pt>
                <c:pt idx="1510">
                  <c:v>31</c:v>
                </c:pt>
                <c:pt idx="1511">
                  <c:v>31</c:v>
                </c:pt>
                <c:pt idx="1512">
                  <c:v>31</c:v>
                </c:pt>
                <c:pt idx="1513">
                  <c:v>31</c:v>
                </c:pt>
                <c:pt idx="1514">
                  <c:v>31</c:v>
                </c:pt>
                <c:pt idx="1515">
                  <c:v>31</c:v>
                </c:pt>
                <c:pt idx="1516">
                  <c:v>29</c:v>
                </c:pt>
                <c:pt idx="1517">
                  <c:v>30</c:v>
                </c:pt>
                <c:pt idx="1518">
                  <c:v>30</c:v>
                </c:pt>
                <c:pt idx="1519">
                  <c:v>31</c:v>
                </c:pt>
                <c:pt idx="1520">
                  <c:v>30</c:v>
                </c:pt>
                <c:pt idx="1521">
                  <c:v>30</c:v>
                </c:pt>
                <c:pt idx="1522">
                  <c:v>30</c:v>
                </c:pt>
                <c:pt idx="1523">
                  <c:v>31</c:v>
                </c:pt>
                <c:pt idx="1524">
                  <c:v>31</c:v>
                </c:pt>
                <c:pt idx="1525">
                  <c:v>31</c:v>
                </c:pt>
                <c:pt idx="1526">
                  <c:v>32</c:v>
                </c:pt>
                <c:pt idx="1527">
                  <c:v>30</c:v>
                </c:pt>
                <c:pt idx="1528">
                  <c:v>32</c:v>
                </c:pt>
                <c:pt idx="1529">
                  <c:v>30</c:v>
                </c:pt>
                <c:pt idx="1530">
                  <c:v>32</c:v>
                </c:pt>
                <c:pt idx="1531">
                  <c:v>26</c:v>
                </c:pt>
                <c:pt idx="1532">
                  <c:v>31</c:v>
                </c:pt>
                <c:pt idx="1533">
                  <c:v>31</c:v>
                </c:pt>
                <c:pt idx="1534">
                  <c:v>32</c:v>
                </c:pt>
                <c:pt idx="1535">
                  <c:v>26</c:v>
                </c:pt>
                <c:pt idx="1536">
                  <c:v>32</c:v>
                </c:pt>
                <c:pt idx="1537">
                  <c:v>30</c:v>
                </c:pt>
                <c:pt idx="1538">
                  <c:v>32</c:v>
                </c:pt>
                <c:pt idx="1539">
                  <c:v>26</c:v>
                </c:pt>
                <c:pt idx="1540">
                  <c:v>31</c:v>
                </c:pt>
                <c:pt idx="1541">
                  <c:v>29</c:v>
                </c:pt>
                <c:pt idx="1542">
                  <c:v>32</c:v>
                </c:pt>
                <c:pt idx="1543">
                  <c:v>30</c:v>
                </c:pt>
                <c:pt idx="1544">
                  <c:v>30</c:v>
                </c:pt>
                <c:pt idx="1545">
                  <c:v>30</c:v>
                </c:pt>
                <c:pt idx="1546">
                  <c:v>26</c:v>
                </c:pt>
                <c:pt idx="1547">
                  <c:v>30</c:v>
                </c:pt>
                <c:pt idx="1548">
                  <c:v>26</c:v>
                </c:pt>
                <c:pt idx="1549">
                  <c:v>31</c:v>
                </c:pt>
                <c:pt idx="1550">
                  <c:v>30</c:v>
                </c:pt>
                <c:pt idx="1551">
                  <c:v>30</c:v>
                </c:pt>
                <c:pt idx="1552">
                  <c:v>31</c:v>
                </c:pt>
                <c:pt idx="1553">
                  <c:v>26</c:v>
                </c:pt>
                <c:pt idx="1554">
                  <c:v>32</c:v>
                </c:pt>
                <c:pt idx="1555">
                  <c:v>32</c:v>
                </c:pt>
                <c:pt idx="1556">
                  <c:v>32</c:v>
                </c:pt>
                <c:pt idx="1557">
                  <c:v>32</c:v>
                </c:pt>
                <c:pt idx="1558">
                  <c:v>30</c:v>
                </c:pt>
                <c:pt idx="1559">
                  <c:v>30</c:v>
                </c:pt>
                <c:pt idx="1560">
                  <c:v>32</c:v>
                </c:pt>
                <c:pt idx="1561">
                  <c:v>32</c:v>
                </c:pt>
                <c:pt idx="1562">
                  <c:v>31</c:v>
                </c:pt>
                <c:pt idx="1563">
                  <c:v>32</c:v>
                </c:pt>
                <c:pt idx="1564">
                  <c:v>31</c:v>
                </c:pt>
                <c:pt idx="1565">
                  <c:v>30</c:v>
                </c:pt>
                <c:pt idx="1566">
                  <c:v>26</c:v>
                </c:pt>
                <c:pt idx="1567">
                  <c:v>31</c:v>
                </c:pt>
                <c:pt idx="1568">
                  <c:v>32</c:v>
                </c:pt>
                <c:pt idx="1569">
                  <c:v>30</c:v>
                </c:pt>
                <c:pt idx="1570">
                  <c:v>31</c:v>
                </c:pt>
                <c:pt idx="1571">
                  <c:v>32</c:v>
                </c:pt>
                <c:pt idx="1572">
                  <c:v>30</c:v>
                </c:pt>
                <c:pt idx="1573">
                  <c:v>32</c:v>
                </c:pt>
                <c:pt idx="1574">
                  <c:v>32</c:v>
                </c:pt>
                <c:pt idx="1575">
                  <c:v>30</c:v>
                </c:pt>
                <c:pt idx="1576">
                  <c:v>32</c:v>
                </c:pt>
                <c:pt idx="1577">
                  <c:v>31</c:v>
                </c:pt>
                <c:pt idx="1578">
                  <c:v>30</c:v>
                </c:pt>
                <c:pt idx="1579">
                  <c:v>31</c:v>
                </c:pt>
                <c:pt idx="1580">
                  <c:v>32</c:v>
                </c:pt>
                <c:pt idx="1581">
                  <c:v>31</c:v>
                </c:pt>
                <c:pt idx="1582">
                  <c:v>28</c:v>
                </c:pt>
                <c:pt idx="1583">
                  <c:v>30</c:v>
                </c:pt>
                <c:pt idx="1584">
                  <c:v>29</c:v>
                </c:pt>
                <c:pt idx="1585">
                  <c:v>31</c:v>
                </c:pt>
                <c:pt idx="1586">
                  <c:v>25</c:v>
                </c:pt>
                <c:pt idx="1587">
                  <c:v>29</c:v>
                </c:pt>
                <c:pt idx="1588">
                  <c:v>25</c:v>
                </c:pt>
                <c:pt idx="1589">
                  <c:v>29</c:v>
                </c:pt>
                <c:pt idx="1590">
                  <c:v>29</c:v>
                </c:pt>
                <c:pt idx="1591">
                  <c:v>30</c:v>
                </c:pt>
                <c:pt idx="1592">
                  <c:v>30</c:v>
                </c:pt>
                <c:pt idx="1593">
                  <c:v>30</c:v>
                </c:pt>
                <c:pt idx="1594">
                  <c:v>29</c:v>
                </c:pt>
                <c:pt idx="1595">
                  <c:v>28</c:v>
                </c:pt>
                <c:pt idx="1596">
                  <c:v>31</c:v>
                </c:pt>
                <c:pt idx="1597">
                  <c:v>29</c:v>
                </c:pt>
                <c:pt idx="1598">
                  <c:v>31</c:v>
                </c:pt>
                <c:pt idx="1599">
                  <c:v>30</c:v>
                </c:pt>
                <c:pt idx="1600">
                  <c:v>29</c:v>
                </c:pt>
                <c:pt idx="1601">
                  <c:v>30</c:v>
                </c:pt>
                <c:pt idx="1602">
                  <c:v>29</c:v>
                </c:pt>
                <c:pt idx="1603">
                  <c:v>30</c:v>
                </c:pt>
                <c:pt idx="1604">
                  <c:v>30</c:v>
                </c:pt>
                <c:pt idx="1605">
                  <c:v>30</c:v>
                </c:pt>
                <c:pt idx="1606">
                  <c:v>29</c:v>
                </c:pt>
                <c:pt idx="1607">
                  <c:v>29</c:v>
                </c:pt>
                <c:pt idx="1608">
                  <c:v>29</c:v>
                </c:pt>
                <c:pt idx="1609">
                  <c:v>30</c:v>
                </c:pt>
                <c:pt idx="1610">
                  <c:v>31</c:v>
                </c:pt>
                <c:pt idx="1611">
                  <c:v>31</c:v>
                </c:pt>
                <c:pt idx="1612">
                  <c:v>29</c:v>
                </c:pt>
                <c:pt idx="1613">
                  <c:v>28</c:v>
                </c:pt>
                <c:pt idx="1614">
                  <c:v>31</c:v>
                </c:pt>
                <c:pt idx="1615">
                  <c:v>30</c:v>
                </c:pt>
                <c:pt idx="1616">
                  <c:v>30</c:v>
                </c:pt>
                <c:pt idx="1617">
                  <c:v>29</c:v>
                </c:pt>
                <c:pt idx="1618">
                  <c:v>31</c:v>
                </c:pt>
                <c:pt idx="1619">
                  <c:v>30</c:v>
                </c:pt>
                <c:pt idx="1620">
                  <c:v>30</c:v>
                </c:pt>
                <c:pt idx="1621">
                  <c:v>30</c:v>
                </c:pt>
                <c:pt idx="1622">
                  <c:v>29</c:v>
                </c:pt>
                <c:pt idx="1623">
                  <c:v>29</c:v>
                </c:pt>
                <c:pt idx="1624">
                  <c:v>29</c:v>
                </c:pt>
                <c:pt idx="1625">
                  <c:v>29</c:v>
                </c:pt>
                <c:pt idx="1626">
                  <c:v>31</c:v>
                </c:pt>
                <c:pt idx="1627">
                  <c:v>31</c:v>
                </c:pt>
                <c:pt idx="1628">
                  <c:v>25</c:v>
                </c:pt>
                <c:pt idx="1629">
                  <c:v>30</c:v>
                </c:pt>
                <c:pt idx="1630">
                  <c:v>30</c:v>
                </c:pt>
                <c:pt idx="1631">
                  <c:v>31</c:v>
                </c:pt>
                <c:pt idx="1632">
                  <c:v>29</c:v>
                </c:pt>
                <c:pt idx="1633">
                  <c:v>29</c:v>
                </c:pt>
                <c:pt idx="1634">
                  <c:v>29</c:v>
                </c:pt>
                <c:pt idx="1635">
                  <c:v>31</c:v>
                </c:pt>
                <c:pt idx="1636">
                  <c:v>31</c:v>
                </c:pt>
                <c:pt idx="1637">
                  <c:v>31</c:v>
                </c:pt>
                <c:pt idx="1638">
                  <c:v>29</c:v>
                </c:pt>
                <c:pt idx="1639">
                  <c:v>29</c:v>
                </c:pt>
                <c:pt idx="1640">
                  <c:v>30</c:v>
                </c:pt>
                <c:pt idx="1641">
                  <c:v>31</c:v>
                </c:pt>
                <c:pt idx="1642">
                  <c:v>30</c:v>
                </c:pt>
                <c:pt idx="1643">
                  <c:v>31</c:v>
                </c:pt>
                <c:pt idx="1644">
                  <c:v>30</c:v>
                </c:pt>
                <c:pt idx="1645">
                  <c:v>30</c:v>
                </c:pt>
                <c:pt idx="1646">
                  <c:v>29</c:v>
                </c:pt>
                <c:pt idx="1647">
                  <c:v>29</c:v>
                </c:pt>
                <c:pt idx="1648">
                  <c:v>29</c:v>
                </c:pt>
                <c:pt idx="1649">
                  <c:v>31</c:v>
                </c:pt>
                <c:pt idx="1650">
                  <c:v>31</c:v>
                </c:pt>
                <c:pt idx="1651">
                  <c:v>28</c:v>
                </c:pt>
                <c:pt idx="1652">
                  <c:v>31</c:v>
                </c:pt>
                <c:pt idx="1653">
                  <c:v>30</c:v>
                </c:pt>
                <c:pt idx="1654">
                  <c:v>29</c:v>
                </c:pt>
                <c:pt idx="1655">
                  <c:v>25</c:v>
                </c:pt>
                <c:pt idx="1656">
                  <c:v>31</c:v>
                </c:pt>
                <c:pt idx="1657">
                  <c:v>31</c:v>
                </c:pt>
                <c:pt idx="1658">
                  <c:v>29</c:v>
                </c:pt>
                <c:pt idx="1659">
                  <c:v>31</c:v>
                </c:pt>
                <c:pt idx="1660">
                  <c:v>29</c:v>
                </c:pt>
                <c:pt idx="1661">
                  <c:v>25</c:v>
                </c:pt>
                <c:pt idx="1662">
                  <c:v>29</c:v>
                </c:pt>
                <c:pt idx="1663">
                  <c:v>25</c:v>
                </c:pt>
                <c:pt idx="1664">
                  <c:v>30</c:v>
                </c:pt>
                <c:pt idx="1665">
                  <c:v>30</c:v>
                </c:pt>
                <c:pt idx="1666">
                  <c:v>29</c:v>
                </c:pt>
                <c:pt idx="1667">
                  <c:v>25</c:v>
                </c:pt>
                <c:pt idx="1668">
                  <c:v>29</c:v>
                </c:pt>
                <c:pt idx="1669">
                  <c:v>29</c:v>
                </c:pt>
                <c:pt idx="1670">
                  <c:v>30</c:v>
                </c:pt>
                <c:pt idx="1671">
                  <c:v>29</c:v>
                </c:pt>
                <c:pt idx="1672">
                  <c:v>31</c:v>
                </c:pt>
                <c:pt idx="1673">
                  <c:v>31</c:v>
                </c:pt>
                <c:pt idx="1674">
                  <c:v>29</c:v>
                </c:pt>
                <c:pt idx="1675">
                  <c:v>29</c:v>
                </c:pt>
                <c:pt idx="1676">
                  <c:v>30</c:v>
                </c:pt>
                <c:pt idx="1677">
                  <c:v>25</c:v>
                </c:pt>
                <c:pt idx="1678">
                  <c:v>25</c:v>
                </c:pt>
                <c:pt idx="1679">
                  <c:v>30</c:v>
                </c:pt>
                <c:pt idx="1680">
                  <c:v>30</c:v>
                </c:pt>
                <c:pt idx="1681">
                  <c:v>29</c:v>
                </c:pt>
                <c:pt idx="1682">
                  <c:v>31</c:v>
                </c:pt>
                <c:pt idx="1683">
                  <c:v>30</c:v>
                </c:pt>
                <c:pt idx="1684">
                  <c:v>29</c:v>
                </c:pt>
                <c:pt idx="1685">
                  <c:v>29</c:v>
                </c:pt>
                <c:pt idx="1686">
                  <c:v>30</c:v>
                </c:pt>
                <c:pt idx="1687">
                  <c:v>25</c:v>
                </c:pt>
                <c:pt idx="1688">
                  <c:v>29</c:v>
                </c:pt>
                <c:pt idx="1689">
                  <c:v>29</c:v>
                </c:pt>
                <c:pt idx="1690">
                  <c:v>30</c:v>
                </c:pt>
                <c:pt idx="1691">
                  <c:v>30</c:v>
                </c:pt>
                <c:pt idx="1692">
                  <c:v>29</c:v>
                </c:pt>
                <c:pt idx="1693">
                  <c:v>30</c:v>
                </c:pt>
                <c:pt idx="1694">
                  <c:v>25</c:v>
                </c:pt>
                <c:pt idx="1695">
                  <c:v>31</c:v>
                </c:pt>
                <c:pt idx="1696">
                  <c:v>30</c:v>
                </c:pt>
                <c:pt idx="1697">
                  <c:v>25</c:v>
                </c:pt>
                <c:pt idx="1698">
                  <c:v>28</c:v>
                </c:pt>
                <c:pt idx="1699">
                  <c:v>29</c:v>
                </c:pt>
                <c:pt idx="1700">
                  <c:v>29</c:v>
                </c:pt>
                <c:pt idx="1701">
                  <c:v>29</c:v>
                </c:pt>
                <c:pt idx="1702">
                  <c:v>28</c:v>
                </c:pt>
                <c:pt idx="1703">
                  <c:v>28</c:v>
                </c:pt>
                <c:pt idx="1704">
                  <c:v>30</c:v>
                </c:pt>
                <c:pt idx="1705">
                  <c:v>24</c:v>
                </c:pt>
                <c:pt idx="1706">
                  <c:v>24</c:v>
                </c:pt>
                <c:pt idx="1707">
                  <c:v>29</c:v>
                </c:pt>
                <c:pt idx="1708">
                  <c:v>30</c:v>
                </c:pt>
                <c:pt idx="1709">
                  <c:v>28</c:v>
                </c:pt>
                <c:pt idx="1710">
                  <c:v>28</c:v>
                </c:pt>
                <c:pt idx="1711">
                  <c:v>29</c:v>
                </c:pt>
                <c:pt idx="1712">
                  <c:v>27</c:v>
                </c:pt>
                <c:pt idx="1713">
                  <c:v>30</c:v>
                </c:pt>
                <c:pt idx="1714">
                  <c:v>30</c:v>
                </c:pt>
                <c:pt idx="1715">
                  <c:v>30</c:v>
                </c:pt>
                <c:pt idx="1716">
                  <c:v>24</c:v>
                </c:pt>
                <c:pt idx="1717">
                  <c:v>30</c:v>
                </c:pt>
                <c:pt idx="1718">
                  <c:v>28</c:v>
                </c:pt>
                <c:pt idx="1719">
                  <c:v>29</c:v>
                </c:pt>
                <c:pt idx="1720">
                  <c:v>28</c:v>
                </c:pt>
                <c:pt idx="1721">
                  <c:v>29</c:v>
                </c:pt>
                <c:pt idx="1722">
                  <c:v>30</c:v>
                </c:pt>
                <c:pt idx="1723">
                  <c:v>30</c:v>
                </c:pt>
                <c:pt idx="1724">
                  <c:v>28</c:v>
                </c:pt>
                <c:pt idx="1725">
                  <c:v>29</c:v>
                </c:pt>
                <c:pt idx="1726">
                  <c:v>30</c:v>
                </c:pt>
                <c:pt idx="1727">
                  <c:v>30</c:v>
                </c:pt>
                <c:pt idx="1728">
                  <c:v>29</c:v>
                </c:pt>
                <c:pt idx="1729">
                  <c:v>24</c:v>
                </c:pt>
                <c:pt idx="1730">
                  <c:v>30</c:v>
                </c:pt>
                <c:pt idx="1731">
                  <c:v>28</c:v>
                </c:pt>
                <c:pt idx="1732">
                  <c:v>28</c:v>
                </c:pt>
                <c:pt idx="1733">
                  <c:v>24</c:v>
                </c:pt>
                <c:pt idx="1734">
                  <c:v>28</c:v>
                </c:pt>
                <c:pt idx="1735">
                  <c:v>29</c:v>
                </c:pt>
                <c:pt idx="1736">
                  <c:v>28</c:v>
                </c:pt>
                <c:pt idx="1737">
                  <c:v>28</c:v>
                </c:pt>
                <c:pt idx="1738">
                  <c:v>28</c:v>
                </c:pt>
                <c:pt idx="1739">
                  <c:v>28</c:v>
                </c:pt>
                <c:pt idx="1740">
                  <c:v>30</c:v>
                </c:pt>
                <c:pt idx="1741">
                  <c:v>28</c:v>
                </c:pt>
                <c:pt idx="1742">
                  <c:v>29</c:v>
                </c:pt>
                <c:pt idx="1743">
                  <c:v>29</c:v>
                </c:pt>
                <c:pt idx="1744">
                  <c:v>29</c:v>
                </c:pt>
                <c:pt idx="1745">
                  <c:v>28</c:v>
                </c:pt>
                <c:pt idx="1746">
                  <c:v>24</c:v>
                </c:pt>
                <c:pt idx="1747">
                  <c:v>30</c:v>
                </c:pt>
                <c:pt idx="1748">
                  <c:v>29</c:v>
                </c:pt>
                <c:pt idx="1749">
                  <c:v>29</c:v>
                </c:pt>
                <c:pt idx="1750">
                  <c:v>30</c:v>
                </c:pt>
                <c:pt idx="1751">
                  <c:v>30</c:v>
                </c:pt>
                <c:pt idx="1752">
                  <c:v>30</c:v>
                </c:pt>
                <c:pt idx="1753">
                  <c:v>24</c:v>
                </c:pt>
                <c:pt idx="1754">
                  <c:v>28</c:v>
                </c:pt>
                <c:pt idx="1755">
                  <c:v>28</c:v>
                </c:pt>
                <c:pt idx="1756">
                  <c:v>28</c:v>
                </c:pt>
                <c:pt idx="1757">
                  <c:v>30</c:v>
                </c:pt>
                <c:pt idx="1758">
                  <c:v>30</c:v>
                </c:pt>
                <c:pt idx="1759">
                  <c:v>30</c:v>
                </c:pt>
                <c:pt idx="1760">
                  <c:v>29</c:v>
                </c:pt>
                <c:pt idx="1761">
                  <c:v>30</c:v>
                </c:pt>
                <c:pt idx="1762">
                  <c:v>28</c:v>
                </c:pt>
                <c:pt idx="1763">
                  <c:v>30</c:v>
                </c:pt>
                <c:pt idx="1764">
                  <c:v>28</c:v>
                </c:pt>
                <c:pt idx="1765">
                  <c:v>29</c:v>
                </c:pt>
                <c:pt idx="1766">
                  <c:v>28</c:v>
                </c:pt>
                <c:pt idx="1767">
                  <c:v>30</c:v>
                </c:pt>
                <c:pt idx="1768">
                  <c:v>29</c:v>
                </c:pt>
                <c:pt idx="1769">
                  <c:v>29</c:v>
                </c:pt>
                <c:pt idx="1770">
                  <c:v>29</c:v>
                </c:pt>
                <c:pt idx="1771">
                  <c:v>29</c:v>
                </c:pt>
                <c:pt idx="1772">
                  <c:v>30</c:v>
                </c:pt>
                <c:pt idx="1773">
                  <c:v>28</c:v>
                </c:pt>
                <c:pt idx="1774">
                  <c:v>29</c:v>
                </c:pt>
                <c:pt idx="1775">
                  <c:v>28</c:v>
                </c:pt>
                <c:pt idx="1776">
                  <c:v>30</c:v>
                </c:pt>
                <c:pt idx="1777">
                  <c:v>24</c:v>
                </c:pt>
                <c:pt idx="1778">
                  <c:v>29</c:v>
                </c:pt>
                <c:pt idx="1779">
                  <c:v>28</c:v>
                </c:pt>
                <c:pt idx="1780">
                  <c:v>24</c:v>
                </c:pt>
                <c:pt idx="1781">
                  <c:v>28</c:v>
                </c:pt>
                <c:pt idx="1782">
                  <c:v>30</c:v>
                </c:pt>
                <c:pt idx="1783">
                  <c:v>29</c:v>
                </c:pt>
                <c:pt idx="1784">
                  <c:v>29</c:v>
                </c:pt>
                <c:pt idx="1785">
                  <c:v>30</c:v>
                </c:pt>
                <c:pt idx="1786">
                  <c:v>30</c:v>
                </c:pt>
                <c:pt idx="1787">
                  <c:v>30</c:v>
                </c:pt>
                <c:pt idx="1788">
                  <c:v>28</c:v>
                </c:pt>
                <c:pt idx="1789">
                  <c:v>29</c:v>
                </c:pt>
                <c:pt idx="1790">
                  <c:v>24</c:v>
                </c:pt>
                <c:pt idx="1791">
                  <c:v>29</c:v>
                </c:pt>
                <c:pt idx="1792">
                  <c:v>30</c:v>
                </c:pt>
                <c:pt idx="1793">
                  <c:v>30</c:v>
                </c:pt>
                <c:pt idx="1794">
                  <c:v>28</c:v>
                </c:pt>
                <c:pt idx="1795">
                  <c:v>28</c:v>
                </c:pt>
                <c:pt idx="1796">
                  <c:v>29</c:v>
                </c:pt>
                <c:pt idx="1797">
                  <c:v>29</c:v>
                </c:pt>
                <c:pt idx="1798">
                  <c:v>30</c:v>
                </c:pt>
                <c:pt idx="1799">
                  <c:v>28</c:v>
                </c:pt>
                <c:pt idx="1800">
                  <c:v>29</c:v>
                </c:pt>
                <c:pt idx="1801">
                  <c:v>28</c:v>
                </c:pt>
                <c:pt idx="1802">
                  <c:v>28</c:v>
                </c:pt>
                <c:pt idx="1803">
                  <c:v>28</c:v>
                </c:pt>
                <c:pt idx="1804">
                  <c:v>30</c:v>
                </c:pt>
                <c:pt idx="1805">
                  <c:v>27</c:v>
                </c:pt>
                <c:pt idx="1806">
                  <c:v>24</c:v>
                </c:pt>
                <c:pt idx="1807">
                  <c:v>28</c:v>
                </c:pt>
                <c:pt idx="1808">
                  <c:v>30</c:v>
                </c:pt>
                <c:pt idx="1809">
                  <c:v>24</c:v>
                </c:pt>
                <c:pt idx="1810">
                  <c:v>29</c:v>
                </c:pt>
                <c:pt idx="1811">
                  <c:v>28</c:v>
                </c:pt>
                <c:pt idx="1812">
                  <c:v>28</c:v>
                </c:pt>
                <c:pt idx="1813">
                  <c:v>28</c:v>
                </c:pt>
                <c:pt idx="1814">
                  <c:v>30</c:v>
                </c:pt>
                <c:pt idx="1815">
                  <c:v>28</c:v>
                </c:pt>
                <c:pt idx="1816">
                  <c:v>28</c:v>
                </c:pt>
                <c:pt idx="1817">
                  <c:v>24</c:v>
                </c:pt>
                <c:pt idx="1818">
                  <c:v>28</c:v>
                </c:pt>
                <c:pt idx="1819">
                  <c:v>29</c:v>
                </c:pt>
                <c:pt idx="1820">
                  <c:v>28</c:v>
                </c:pt>
                <c:pt idx="1821">
                  <c:v>24</c:v>
                </c:pt>
                <c:pt idx="1822">
                  <c:v>30</c:v>
                </c:pt>
                <c:pt idx="1823">
                  <c:v>29</c:v>
                </c:pt>
                <c:pt idx="1824">
                  <c:v>28</c:v>
                </c:pt>
                <c:pt idx="1825">
                  <c:v>29</c:v>
                </c:pt>
                <c:pt idx="1826">
                  <c:v>27</c:v>
                </c:pt>
                <c:pt idx="1827">
                  <c:v>28</c:v>
                </c:pt>
                <c:pt idx="1828">
                  <c:v>23</c:v>
                </c:pt>
                <c:pt idx="1829">
                  <c:v>29</c:v>
                </c:pt>
                <c:pt idx="1830">
                  <c:v>29</c:v>
                </c:pt>
                <c:pt idx="1831">
                  <c:v>23</c:v>
                </c:pt>
                <c:pt idx="1832">
                  <c:v>29</c:v>
                </c:pt>
                <c:pt idx="1833">
                  <c:v>27</c:v>
                </c:pt>
                <c:pt idx="1834">
                  <c:v>29</c:v>
                </c:pt>
                <c:pt idx="1835">
                  <c:v>29</c:v>
                </c:pt>
                <c:pt idx="1836">
                  <c:v>29</c:v>
                </c:pt>
                <c:pt idx="1837">
                  <c:v>28</c:v>
                </c:pt>
                <c:pt idx="1838">
                  <c:v>29</c:v>
                </c:pt>
                <c:pt idx="1839">
                  <c:v>28</c:v>
                </c:pt>
                <c:pt idx="1840">
                  <c:v>27</c:v>
                </c:pt>
                <c:pt idx="1841">
                  <c:v>28</c:v>
                </c:pt>
                <c:pt idx="1842">
                  <c:v>28</c:v>
                </c:pt>
                <c:pt idx="1843">
                  <c:v>28</c:v>
                </c:pt>
                <c:pt idx="1844">
                  <c:v>28</c:v>
                </c:pt>
                <c:pt idx="1845">
                  <c:v>27</c:v>
                </c:pt>
                <c:pt idx="1846">
                  <c:v>28</c:v>
                </c:pt>
                <c:pt idx="1847">
                  <c:v>27</c:v>
                </c:pt>
                <c:pt idx="1848">
                  <c:v>23</c:v>
                </c:pt>
                <c:pt idx="1849">
                  <c:v>28</c:v>
                </c:pt>
                <c:pt idx="1850">
                  <c:v>28</c:v>
                </c:pt>
                <c:pt idx="1851">
                  <c:v>29</c:v>
                </c:pt>
                <c:pt idx="1852">
                  <c:v>29</c:v>
                </c:pt>
                <c:pt idx="1853">
                  <c:v>23</c:v>
                </c:pt>
                <c:pt idx="1854">
                  <c:v>28</c:v>
                </c:pt>
                <c:pt idx="1855">
                  <c:v>29</c:v>
                </c:pt>
                <c:pt idx="1856">
                  <c:v>29</c:v>
                </c:pt>
                <c:pt idx="1857">
                  <c:v>27</c:v>
                </c:pt>
                <c:pt idx="1858">
                  <c:v>29</c:v>
                </c:pt>
                <c:pt idx="1859">
                  <c:v>23</c:v>
                </c:pt>
                <c:pt idx="1860">
                  <c:v>29</c:v>
                </c:pt>
                <c:pt idx="1861">
                  <c:v>23</c:v>
                </c:pt>
                <c:pt idx="1862">
                  <c:v>29</c:v>
                </c:pt>
                <c:pt idx="1863">
                  <c:v>27</c:v>
                </c:pt>
                <c:pt idx="1864">
                  <c:v>27</c:v>
                </c:pt>
                <c:pt idx="1865">
                  <c:v>28</c:v>
                </c:pt>
                <c:pt idx="1866">
                  <c:v>23</c:v>
                </c:pt>
                <c:pt idx="1867">
                  <c:v>27</c:v>
                </c:pt>
                <c:pt idx="1868">
                  <c:v>28</c:v>
                </c:pt>
                <c:pt idx="1869">
                  <c:v>29</c:v>
                </c:pt>
                <c:pt idx="1870">
                  <c:v>29</c:v>
                </c:pt>
                <c:pt idx="1871">
                  <c:v>27</c:v>
                </c:pt>
                <c:pt idx="1872">
                  <c:v>28</c:v>
                </c:pt>
                <c:pt idx="1873">
                  <c:v>27</c:v>
                </c:pt>
                <c:pt idx="1874">
                  <c:v>27</c:v>
                </c:pt>
                <c:pt idx="1875">
                  <c:v>27</c:v>
                </c:pt>
                <c:pt idx="1876">
                  <c:v>27</c:v>
                </c:pt>
                <c:pt idx="1877">
                  <c:v>26</c:v>
                </c:pt>
                <c:pt idx="1878">
                  <c:v>29</c:v>
                </c:pt>
                <c:pt idx="1879">
                  <c:v>29</c:v>
                </c:pt>
                <c:pt idx="1880">
                  <c:v>26</c:v>
                </c:pt>
                <c:pt idx="1881">
                  <c:v>27</c:v>
                </c:pt>
                <c:pt idx="1882">
                  <c:v>27</c:v>
                </c:pt>
                <c:pt idx="1883">
                  <c:v>27</c:v>
                </c:pt>
                <c:pt idx="1884">
                  <c:v>29</c:v>
                </c:pt>
                <c:pt idx="1885">
                  <c:v>28</c:v>
                </c:pt>
                <c:pt idx="1886">
                  <c:v>23</c:v>
                </c:pt>
                <c:pt idx="1887">
                  <c:v>27</c:v>
                </c:pt>
                <c:pt idx="1888">
                  <c:v>28</c:v>
                </c:pt>
                <c:pt idx="1889">
                  <c:v>29</c:v>
                </c:pt>
                <c:pt idx="1890">
                  <c:v>29</c:v>
                </c:pt>
                <c:pt idx="1891">
                  <c:v>28</c:v>
                </c:pt>
                <c:pt idx="1892">
                  <c:v>29</c:v>
                </c:pt>
                <c:pt idx="1893">
                  <c:v>29</c:v>
                </c:pt>
                <c:pt idx="1894">
                  <c:v>27</c:v>
                </c:pt>
                <c:pt idx="1895">
                  <c:v>29</c:v>
                </c:pt>
                <c:pt idx="1896">
                  <c:v>28</c:v>
                </c:pt>
                <c:pt idx="1897">
                  <c:v>27</c:v>
                </c:pt>
                <c:pt idx="1898">
                  <c:v>27</c:v>
                </c:pt>
                <c:pt idx="1899">
                  <c:v>29</c:v>
                </c:pt>
                <c:pt idx="1900">
                  <c:v>27</c:v>
                </c:pt>
                <c:pt idx="1901">
                  <c:v>27</c:v>
                </c:pt>
                <c:pt idx="1902">
                  <c:v>29</c:v>
                </c:pt>
                <c:pt idx="1903">
                  <c:v>27</c:v>
                </c:pt>
                <c:pt idx="1904">
                  <c:v>27</c:v>
                </c:pt>
                <c:pt idx="1905">
                  <c:v>28</c:v>
                </c:pt>
                <c:pt idx="1906">
                  <c:v>26</c:v>
                </c:pt>
                <c:pt idx="1907">
                  <c:v>27</c:v>
                </c:pt>
                <c:pt idx="1908">
                  <c:v>23</c:v>
                </c:pt>
                <c:pt idx="1909">
                  <c:v>27</c:v>
                </c:pt>
                <c:pt idx="1910">
                  <c:v>28</c:v>
                </c:pt>
                <c:pt idx="1911">
                  <c:v>26</c:v>
                </c:pt>
                <c:pt idx="1912">
                  <c:v>28</c:v>
                </c:pt>
                <c:pt idx="1913">
                  <c:v>29</c:v>
                </c:pt>
                <c:pt idx="1914">
                  <c:v>26</c:v>
                </c:pt>
                <c:pt idx="1915">
                  <c:v>28</c:v>
                </c:pt>
                <c:pt idx="1916">
                  <c:v>27</c:v>
                </c:pt>
                <c:pt idx="1917">
                  <c:v>27</c:v>
                </c:pt>
                <c:pt idx="1918">
                  <c:v>26</c:v>
                </c:pt>
                <c:pt idx="1919">
                  <c:v>28</c:v>
                </c:pt>
                <c:pt idx="1920">
                  <c:v>29</c:v>
                </c:pt>
                <c:pt idx="1921">
                  <c:v>29</c:v>
                </c:pt>
                <c:pt idx="1922">
                  <c:v>27</c:v>
                </c:pt>
                <c:pt idx="1923">
                  <c:v>28</c:v>
                </c:pt>
                <c:pt idx="1924">
                  <c:v>29</c:v>
                </c:pt>
                <c:pt idx="1925">
                  <c:v>27</c:v>
                </c:pt>
                <c:pt idx="1926">
                  <c:v>27</c:v>
                </c:pt>
                <c:pt idx="1927">
                  <c:v>26</c:v>
                </c:pt>
                <c:pt idx="1928">
                  <c:v>28</c:v>
                </c:pt>
                <c:pt idx="1929">
                  <c:v>28</c:v>
                </c:pt>
                <c:pt idx="1930">
                  <c:v>25</c:v>
                </c:pt>
                <c:pt idx="1931">
                  <c:v>26</c:v>
                </c:pt>
                <c:pt idx="1932">
                  <c:v>27</c:v>
                </c:pt>
                <c:pt idx="1933">
                  <c:v>26</c:v>
                </c:pt>
                <c:pt idx="1934">
                  <c:v>27</c:v>
                </c:pt>
                <c:pt idx="1935">
                  <c:v>28</c:v>
                </c:pt>
                <c:pt idx="1936">
                  <c:v>28</c:v>
                </c:pt>
                <c:pt idx="1937">
                  <c:v>28</c:v>
                </c:pt>
                <c:pt idx="1938">
                  <c:v>26</c:v>
                </c:pt>
                <c:pt idx="1939">
                  <c:v>27</c:v>
                </c:pt>
                <c:pt idx="1940">
                  <c:v>28</c:v>
                </c:pt>
                <c:pt idx="1941">
                  <c:v>28</c:v>
                </c:pt>
                <c:pt idx="1942">
                  <c:v>28</c:v>
                </c:pt>
                <c:pt idx="1943">
                  <c:v>22</c:v>
                </c:pt>
                <c:pt idx="1944">
                  <c:v>28</c:v>
                </c:pt>
                <c:pt idx="1945">
                  <c:v>28</c:v>
                </c:pt>
                <c:pt idx="1946">
                  <c:v>27</c:v>
                </c:pt>
                <c:pt idx="1947">
                  <c:v>26</c:v>
                </c:pt>
                <c:pt idx="1948">
                  <c:v>26</c:v>
                </c:pt>
                <c:pt idx="1949">
                  <c:v>27</c:v>
                </c:pt>
                <c:pt idx="1950">
                  <c:v>27</c:v>
                </c:pt>
                <c:pt idx="1951">
                  <c:v>28</c:v>
                </c:pt>
                <c:pt idx="1952">
                  <c:v>27</c:v>
                </c:pt>
                <c:pt idx="1953">
                  <c:v>27</c:v>
                </c:pt>
                <c:pt idx="1954">
                  <c:v>28</c:v>
                </c:pt>
                <c:pt idx="1955">
                  <c:v>26</c:v>
                </c:pt>
                <c:pt idx="1956">
                  <c:v>27</c:v>
                </c:pt>
                <c:pt idx="1957">
                  <c:v>27</c:v>
                </c:pt>
                <c:pt idx="1958">
                  <c:v>28</c:v>
                </c:pt>
                <c:pt idx="1959">
                  <c:v>27</c:v>
                </c:pt>
                <c:pt idx="1960">
                  <c:v>28</c:v>
                </c:pt>
                <c:pt idx="1961">
                  <c:v>27</c:v>
                </c:pt>
                <c:pt idx="1962">
                  <c:v>27</c:v>
                </c:pt>
                <c:pt idx="1963">
                  <c:v>26</c:v>
                </c:pt>
                <c:pt idx="1964">
                  <c:v>26</c:v>
                </c:pt>
                <c:pt idx="1965">
                  <c:v>28</c:v>
                </c:pt>
                <c:pt idx="1966">
                  <c:v>28</c:v>
                </c:pt>
                <c:pt idx="1967">
                  <c:v>27</c:v>
                </c:pt>
                <c:pt idx="1968">
                  <c:v>28</c:v>
                </c:pt>
                <c:pt idx="1969">
                  <c:v>26</c:v>
                </c:pt>
                <c:pt idx="1970">
                  <c:v>27</c:v>
                </c:pt>
                <c:pt idx="1971">
                  <c:v>26</c:v>
                </c:pt>
                <c:pt idx="1972">
                  <c:v>26</c:v>
                </c:pt>
                <c:pt idx="1973">
                  <c:v>28</c:v>
                </c:pt>
                <c:pt idx="1974">
                  <c:v>26</c:v>
                </c:pt>
                <c:pt idx="1975">
                  <c:v>28</c:v>
                </c:pt>
                <c:pt idx="1976">
                  <c:v>26</c:v>
                </c:pt>
                <c:pt idx="1977">
                  <c:v>26</c:v>
                </c:pt>
                <c:pt idx="1978">
                  <c:v>27</c:v>
                </c:pt>
                <c:pt idx="1979">
                  <c:v>27</c:v>
                </c:pt>
                <c:pt idx="1980">
                  <c:v>26</c:v>
                </c:pt>
                <c:pt idx="1981">
                  <c:v>25</c:v>
                </c:pt>
                <c:pt idx="1982">
                  <c:v>27</c:v>
                </c:pt>
                <c:pt idx="1983">
                  <c:v>28</c:v>
                </c:pt>
                <c:pt idx="1984">
                  <c:v>28</c:v>
                </c:pt>
                <c:pt idx="1985">
                  <c:v>26</c:v>
                </c:pt>
                <c:pt idx="1986">
                  <c:v>26</c:v>
                </c:pt>
                <c:pt idx="1987">
                  <c:v>26</c:v>
                </c:pt>
                <c:pt idx="1988">
                  <c:v>28</c:v>
                </c:pt>
                <c:pt idx="1989">
                  <c:v>28</c:v>
                </c:pt>
                <c:pt idx="1990">
                  <c:v>28</c:v>
                </c:pt>
                <c:pt idx="1991">
                  <c:v>28</c:v>
                </c:pt>
                <c:pt idx="1992">
                  <c:v>27</c:v>
                </c:pt>
                <c:pt idx="1993">
                  <c:v>27</c:v>
                </c:pt>
                <c:pt idx="1994">
                  <c:v>28</c:v>
                </c:pt>
                <c:pt idx="1995">
                  <c:v>27</c:v>
                </c:pt>
                <c:pt idx="1996">
                  <c:v>22</c:v>
                </c:pt>
                <c:pt idx="1997">
                  <c:v>26</c:v>
                </c:pt>
                <c:pt idx="1998">
                  <c:v>28</c:v>
                </c:pt>
                <c:pt idx="1999">
                  <c:v>28</c:v>
                </c:pt>
                <c:pt idx="2000">
                  <c:v>26</c:v>
                </c:pt>
                <c:pt idx="2001">
                  <c:v>26</c:v>
                </c:pt>
                <c:pt idx="2002">
                  <c:v>27</c:v>
                </c:pt>
                <c:pt idx="2003">
                  <c:v>26</c:v>
                </c:pt>
                <c:pt idx="2004">
                  <c:v>27</c:v>
                </c:pt>
                <c:pt idx="2005">
                  <c:v>26</c:v>
                </c:pt>
                <c:pt idx="2006">
                  <c:v>26</c:v>
                </c:pt>
                <c:pt idx="2007">
                  <c:v>26</c:v>
                </c:pt>
                <c:pt idx="2008">
                  <c:v>28</c:v>
                </c:pt>
                <c:pt idx="2009">
                  <c:v>26</c:v>
                </c:pt>
                <c:pt idx="2010">
                  <c:v>25</c:v>
                </c:pt>
                <c:pt idx="2011">
                  <c:v>28</c:v>
                </c:pt>
                <c:pt idx="2012">
                  <c:v>26</c:v>
                </c:pt>
                <c:pt idx="2013">
                  <c:v>27</c:v>
                </c:pt>
                <c:pt idx="2014">
                  <c:v>22</c:v>
                </c:pt>
                <c:pt idx="2015">
                  <c:v>26</c:v>
                </c:pt>
                <c:pt idx="2016">
                  <c:v>28</c:v>
                </c:pt>
                <c:pt idx="2017">
                  <c:v>28</c:v>
                </c:pt>
                <c:pt idx="2018">
                  <c:v>28</c:v>
                </c:pt>
                <c:pt idx="2019">
                  <c:v>26</c:v>
                </c:pt>
                <c:pt idx="2020">
                  <c:v>26</c:v>
                </c:pt>
                <c:pt idx="2021">
                  <c:v>27</c:v>
                </c:pt>
                <c:pt idx="2022">
                  <c:v>27</c:v>
                </c:pt>
                <c:pt idx="2023">
                  <c:v>26</c:v>
                </c:pt>
                <c:pt idx="2024">
                  <c:v>28</c:v>
                </c:pt>
                <c:pt idx="2025">
                  <c:v>26</c:v>
                </c:pt>
                <c:pt idx="2026">
                  <c:v>27</c:v>
                </c:pt>
                <c:pt idx="2027">
                  <c:v>27</c:v>
                </c:pt>
                <c:pt idx="2028">
                  <c:v>26</c:v>
                </c:pt>
                <c:pt idx="2029">
                  <c:v>27</c:v>
                </c:pt>
                <c:pt idx="2030">
                  <c:v>27</c:v>
                </c:pt>
                <c:pt idx="2031">
                  <c:v>28</c:v>
                </c:pt>
                <c:pt idx="2032">
                  <c:v>26</c:v>
                </c:pt>
                <c:pt idx="2033">
                  <c:v>28</c:v>
                </c:pt>
                <c:pt idx="2034">
                  <c:v>28</c:v>
                </c:pt>
                <c:pt idx="2035">
                  <c:v>28</c:v>
                </c:pt>
                <c:pt idx="2036">
                  <c:v>27</c:v>
                </c:pt>
                <c:pt idx="2037">
                  <c:v>28</c:v>
                </c:pt>
                <c:pt idx="2038">
                  <c:v>28</c:v>
                </c:pt>
                <c:pt idx="2039">
                  <c:v>28</c:v>
                </c:pt>
                <c:pt idx="2040">
                  <c:v>28</c:v>
                </c:pt>
                <c:pt idx="2041">
                  <c:v>26</c:v>
                </c:pt>
                <c:pt idx="2042">
                  <c:v>27</c:v>
                </c:pt>
                <c:pt idx="2043">
                  <c:v>28</c:v>
                </c:pt>
                <c:pt idx="2044">
                  <c:v>26</c:v>
                </c:pt>
                <c:pt idx="2045">
                  <c:v>28</c:v>
                </c:pt>
                <c:pt idx="2046">
                  <c:v>26</c:v>
                </c:pt>
                <c:pt idx="2047">
                  <c:v>26</c:v>
                </c:pt>
                <c:pt idx="2048">
                  <c:v>28</c:v>
                </c:pt>
                <c:pt idx="2049">
                  <c:v>28</c:v>
                </c:pt>
                <c:pt idx="2050">
                  <c:v>26</c:v>
                </c:pt>
                <c:pt idx="2051">
                  <c:v>27</c:v>
                </c:pt>
                <c:pt idx="2052">
                  <c:v>27</c:v>
                </c:pt>
                <c:pt idx="2053">
                  <c:v>28</c:v>
                </c:pt>
                <c:pt idx="2054">
                  <c:v>28</c:v>
                </c:pt>
                <c:pt idx="2055">
                  <c:v>26</c:v>
                </c:pt>
                <c:pt idx="2056">
                  <c:v>26</c:v>
                </c:pt>
                <c:pt idx="2057">
                  <c:v>25</c:v>
                </c:pt>
                <c:pt idx="2058">
                  <c:v>25</c:v>
                </c:pt>
                <c:pt idx="2059">
                  <c:v>27</c:v>
                </c:pt>
                <c:pt idx="2060">
                  <c:v>25</c:v>
                </c:pt>
                <c:pt idx="2061">
                  <c:v>26</c:v>
                </c:pt>
                <c:pt idx="2062">
                  <c:v>26</c:v>
                </c:pt>
                <c:pt idx="2063">
                  <c:v>27</c:v>
                </c:pt>
                <c:pt idx="2064">
                  <c:v>25</c:v>
                </c:pt>
                <c:pt idx="2065">
                  <c:v>25</c:v>
                </c:pt>
                <c:pt idx="2066">
                  <c:v>27</c:v>
                </c:pt>
                <c:pt idx="2067">
                  <c:v>25</c:v>
                </c:pt>
                <c:pt idx="2068">
                  <c:v>26</c:v>
                </c:pt>
                <c:pt idx="2069">
                  <c:v>25</c:v>
                </c:pt>
                <c:pt idx="2070">
                  <c:v>25</c:v>
                </c:pt>
                <c:pt idx="2071">
                  <c:v>26</c:v>
                </c:pt>
                <c:pt idx="2072">
                  <c:v>25</c:v>
                </c:pt>
                <c:pt idx="2073">
                  <c:v>27</c:v>
                </c:pt>
                <c:pt idx="2074">
                  <c:v>27</c:v>
                </c:pt>
                <c:pt idx="2075">
                  <c:v>27</c:v>
                </c:pt>
                <c:pt idx="2076">
                  <c:v>27</c:v>
                </c:pt>
                <c:pt idx="2077">
                  <c:v>25</c:v>
                </c:pt>
                <c:pt idx="2078">
                  <c:v>27</c:v>
                </c:pt>
                <c:pt idx="2079">
                  <c:v>25</c:v>
                </c:pt>
                <c:pt idx="2080">
                  <c:v>26</c:v>
                </c:pt>
                <c:pt idx="2081">
                  <c:v>27</c:v>
                </c:pt>
                <c:pt idx="2082">
                  <c:v>27</c:v>
                </c:pt>
                <c:pt idx="2083">
                  <c:v>26</c:v>
                </c:pt>
                <c:pt idx="2084">
                  <c:v>27</c:v>
                </c:pt>
                <c:pt idx="2085">
                  <c:v>26</c:v>
                </c:pt>
                <c:pt idx="2086">
                  <c:v>27</c:v>
                </c:pt>
                <c:pt idx="2087">
                  <c:v>26</c:v>
                </c:pt>
                <c:pt idx="2088">
                  <c:v>25</c:v>
                </c:pt>
                <c:pt idx="2089">
                  <c:v>24</c:v>
                </c:pt>
                <c:pt idx="2090">
                  <c:v>26</c:v>
                </c:pt>
                <c:pt idx="2091">
                  <c:v>27</c:v>
                </c:pt>
                <c:pt idx="2092">
                  <c:v>26</c:v>
                </c:pt>
                <c:pt idx="2093">
                  <c:v>26</c:v>
                </c:pt>
                <c:pt idx="2094">
                  <c:v>27</c:v>
                </c:pt>
                <c:pt idx="2095">
                  <c:v>27</c:v>
                </c:pt>
                <c:pt idx="2096">
                  <c:v>25</c:v>
                </c:pt>
                <c:pt idx="2097">
                  <c:v>25</c:v>
                </c:pt>
                <c:pt idx="2098">
                  <c:v>25</c:v>
                </c:pt>
                <c:pt idx="2099">
                  <c:v>25</c:v>
                </c:pt>
                <c:pt idx="2100">
                  <c:v>25</c:v>
                </c:pt>
                <c:pt idx="2101">
                  <c:v>27</c:v>
                </c:pt>
                <c:pt idx="2102">
                  <c:v>26</c:v>
                </c:pt>
                <c:pt idx="2103">
                  <c:v>25</c:v>
                </c:pt>
                <c:pt idx="2104">
                  <c:v>27</c:v>
                </c:pt>
                <c:pt idx="2105">
                  <c:v>26</c:v>
                </c:pt>
                <c:pt idx="2106">
                  <c:v>25</c:v>
                </c:pt>
                <c:pt idx="2107">
                  <c:v>24</c:v>
                </c:pt>
                <c:pt idx="2108">
                  <c:v>24</c:v>
                </c:pt>
                <c:pt idx="2109">
                  <c:v>25</c:v>
                </c:pt>
                <c:pt idx="2110">
                  <c:v>25</c:v>
                </c:pt>
                <c:pt idx="2111">
                  <c:v>25</c:v>
                </c:pt>
                <c:pt idx="2112">
                  <c:v>27</c:v>
                </c:pt>
                <c:pt idx="2113">
                  <c:v>24</c:v>
                </c:pt>
                <c:pt idx="2114">
                  <c:v>25</c:v>
                </c:pt>
                <c:pt idx="2115">
                  <c:v>25</c:v>
                </c:pt>
                <c:pt idx="2116">
                  <c:v>25</c:v>
                </c:pt>
                <c:pt idx="2117">
                  <c:v>26</c:v>
                </c:pt>
                <c:pt idx="2118">
                  <c:v>25</c:v>
                </c:pt>
                <c:pt idx="2119">
                  <c:v>26</c:v>
                </c:pt>
                <c:pt idx="2120">
                  <c:v>26</c:v>
                </c:pt>
                <c:pt idx="2121">
                  <c:v>25</c:v>
                </c:pt>
                <c:pt idx="2122">
                  <c:v>27</c:v>
                </c:pt>
                <c:pt idx="2123">
                  <c:v>27</c:v>
                </c:pt>
                <c:pt idx="2124">
                  <c:v>27</c:v>
                </c:pt>
                <c:pt idx="2125">
                  <c:v>25</c:v>
                </c:pt>
                <c:pt idx="2126">
                  <c:v>25</c:v>
                </c:pt>
                <c:pt idx="2127">
                  <c:v>27</c:v>
                </c:pt>
                <c:pt idx="2128">
                  <c:v>26</c:v>
                </c:pt>
                <c:pt idx="2129">
                  <c:v>25</c:v>
                </c:pt>
                <c:pt idx="2130">
                  <c:v>27</c:v>
                </c:pt>
                <c:pt idx="2131">
                  <c:v>25</c:v>
                </c:pt>
                <c:pt idx="2132">
                  <c:v>25</c:v>
                </c:pt>
                <c:pt idx="2133">
                  <c:v>27</c:v>
                </c:pt>
                <c:pt idx="2134">
                  <c:v>27</c:v>
                </c:pt>
                <c:pt idx="2135">
                  <c:v>26</c:v>
                </c:pt>
                <c:pt idx="2136">
                  <c:v>27</c:v>
                </c:pt>
                <c:pt idx="2137">
                  <c:v>25</c:v>
                </c:pt>
                <c:pt idx="2138">
                  <c:v>26</c:v>
                </c:pt>
                <c:pt idx="2139">
                  <c:v>25</c:v>
                </c:pt>
                <c:pt idx="2140">
                  <c:v>25</c:v>
                </c:pt>
                <c:pt idx="2141">
                  <c:v>26</c:v>
                </c:pt>
                <c:pt idx="2142">
                  <c:v>26</c:v>
                </c:pt>
                <c:pt idx="2143">
                  <c:v>27</c:v>
                </c:pt>
                <c:pt idx="2144">
                  <c:v>26</c:v>
                </c:pt>
                <c:pt idx="2145">
                  <c:v>27</c:v>
                </c:pt>
                <c:pt idx="2146">
                  <c:v>25</c:v>
                </c:pt>
                <c:pt idx="2147">
                  <c:v>27</c:v>
                </c:pt>
                <c:pt idx="2148">
                  <c:v>25</c:v>
                </c:pt>
                <c:pt idx="2149">
                  <c:v>27</c:v>
                </c:pt>
                <c:pt idx="2150">
                  <c:v>27</c:v>
                </c:pt>
                <c:pt idx="2151">
                  <c:v>25</c:v>
                </c:pt>
                <c:pt idx="2152">
                  <c:v>27</c:v>
                </c:pt>
                <c:pt idx="2153">
                  <c:v>25</c:v>
                </c:pt>
                <c:pt idx="2154">
                  <c:v>25</c:v>
                </c:pt>
                <c:pt idx="2155">
                  <c:v>25</c:v>
                </c:pt>
                <c:pt idx="2156">
                  <c:v>26</c:v>
                </c:pt>
                <c:pt idx="2157">
                  <c:v>27</c:v>
                </c:pt>
                <c:pt idx="2158">
                  <c:v>26</c:v>
                </c:pt>
                <c:pt idx="2159">
                  <c:v>26</c:v>
                </c:pt>
                <c:pt idx="2160">
                  <c:v>27</c:v>
                </c:pt>
                <c:pt idx="2161">
                  <c:v>25</c:v>
                </c:pt>
                <c:pt idx="2162">
                  <c:v>26</c:v>
                </c:pt>
                <c:pt idx="2163">
                  <c:v>24</c:v>
                </c:pt>
                <c:pt idx="2164">
                  <c:v>26</c:v>
                </c:pt>
                <c:pt idx="2165">
                  <c:v>25</c:v>
                </c:pt>
                <c:pt idx="2166">
                  <c:v>27</c:v>
                </c:pt>
                <c:pt idx="2167">
                  <c:v>25</c:v>
                </c:pt>
                <c:pt idx="2168">
                  <c:v>25</c:v>
                </c:pt>
                <c:pt idx="2169">
                  <c:v>27</c:v>
                </c:pt>
                <c:pt idx="2170">
                  <c:v>26</c:v>
                </c:pt>
                <c:pt idx="2171">
                  <c:v>26</c:v>
                </c:pt>
                <c:pt idx="2172">
                  <c:v>26</c:v>
                </c:pt>
                <c:pt idx="2173">
                  <c:v>27</c:v>
                </c:pt>
                <c:pt idx="2174">
                  <c:v>26</c:v>
                </c:pt>
                <c:pt idx="2175">
                  <c:v>25</c:v>
                </c:pt>
                <c:pt idx="2176">
                  <c:v>24</c:v>
                </c:pt>
                <c:pt idx="2177">
                  <c:v>26</c:v>
                </c:pt>
                <c:pt idx="2178">
                  <c:v>25</c:v>
                </c:pt>
                <c:pt idx="2179">
                  <c:v>26</c:v>
                </c:pt>
                <c:pt idx="2180">
                  <c:v>23</c:v>
                </c:pt>
                <c:pt idx="2181">
                  <c:v>26</c:v>
                </c:pt>
                <c:pt idx="2182">
                  <c:v>24</c:v>
                </c:pt>
                <c:pt idx="2183">
                  <c:v>24</c:v>
                </c:pt>
                <c:pt idx="2184">
                  <c:v>24</c:v>
                </c:pt>
                <c:pt idx="2185">
                  <c:v>24</c:v>
                </c:pt>
                <c:pt idx="2186">
                  <c:v>24</c:v>
                </c:pt>
                <c:pt idx="2187">
                  <c:v>24</c:v>
                </c:pt>
                <c:pt idx="2188">
                  <c:v>25</c:v>
                </c:pt>
                <c:pt idx="2189">
                  <c:v>26</c:v>
                </c:pt>
                <c:pt idx="2190">
                  <c:v>24</c:v>
                </c:pt>
                <c:pt idx="2191">
                  <c:v>26</c:v>
                </c:pt>
                <c:pt idx="2192">
                  <c:v>24</c:v>
                </c:pt>
                <c:pt idx="2193">
                  <c:v>25</c:v>
                </c:pt>
                <c:pt idx="2194">
                  <c:v>25</c:v>
                </c:pt>
                <c:pt idx="2195">
                  <c:v>23</c:v>
                </c:pt>
                <c:pt idx="2196">
                  <c:v>24</c:v>
                </c:pt>
                <c:pt idx="2197">
                  <c:v>23</c:v>
                </c:pt>
                <c:pt idx="2198">
                  <c:v>23</c:v>
                </c:pt>
                <c:pt idx="2199">
                  <c:v>26</c:v>
                </c:pt>
                <c:pt idx="2200">
                  <c:v>25</c:v>
                </c:pt>
                <c:pt idx="2201">
                  <c:v>24</c:v>
                </c:pt>
                <c:pt idx="2202">
                  <c:v>25</c:v>
                </c:pt>
                <c:pt idx="2203">
                  <c:v>24</c:v>
                </c:pt>
                <c:pt idx="2204">
                  <c:v>24</c:v>
                </c:pt>
                <c:pt idx="2205">
                  <c:v>25</c:v>
                </c:pt>
                <c:pt idx="2206">
                  <c:v>26</c:v>
                </c:pt>
                <c:pt idx="2207">
                  <c:v>25</c:v>
                </c:pt>
                <c:pt idx="2208">
                  <c:v>26</c:v>
                </c:pt>
                <c:pt idx="2209">
                  <c:v>24</c:v>
                </c:pt>
                <c:pt idx="2210">
                  <c:v>25</c:v>
                </c:pt>
                <c:pt idx="2211">
                  <c:v>23</c:v>
                </c:pt>
                <c:pt idx="2212">
                  <c:v>25</c:v>
                </c:pt>
                <c:pt idx="2213">
                  <c:v>24</c:v>
                </c:pt>
                <c:pt idx="2214">
                  <c:v>24</c:v>
                </c:pt>
                <c:pt idx="2215">
                  <c:v>25</c:v>
                </c:pt>
                <c:pt idx="2216">
                  <c:v>25</c:v>
                </c:pt>
                <c:pt idx="2217">
                  <c:v>26</c:v>
                </c:pt>
                <c:pt idx="2218">
                  <c:v>20</c:v>
                </c:pt>
                <c:pt idx="2219">
                  <c:v>25</c:v>
                </c:pt>
                <c:pt idx="2220">
                  <c:v>26</c:v>
                </c:pt>
                <c:pt idx="2221">
                  <c:v>24</c:v>
                </c:pt>
                <c:pt idx="2222">
                  <c:v>25</c:v>
                </c:pt>
                <c:pt idx="2223">
                  <c:v>20</c:v>
                </c:pt>
                <c:pt idx="2224">
                  <c:v>24</c:v>
                </c:pt>
                <c:pt idx="2225">
                  <c:v>24</c:v>
                </c:pt>
                <c:pt idx="2226">
                  <c:v>26</c:v>
                </c:pt>
                <c:pt idx="2227">
                  <c:v>26</c:v>
                </c:pt>
                <c:pt idx="2228">
                  <c:v>24</c:v>
                </c:pt>
                <c:pt idx="2229">
                  <c:v>26</c:v>
                </c:pt>
                <c:pt idx="2230">
                  <c:v>24</c:v>
                </c:pt>
                <c:pt idx="2231">
                  <c:v>24</c:v>
                </c:pt>
                <c:pt idx="2232">
                  <c:v>24</c:v>
                </c:pt>
                <c:pt idx="2233">
                  <c:v>24</c:v>
                </c:pt>
                <c:pt idx="2234">
                  <c:v>25</c:v>
                </c:pt>
                <c:pt idx="2235">
                  <c:v>24</c:v>
                </c:pt>
                <c:pt idx="2236">
                  <c:v>25</c:v>
                </c:pt>
                <c:pt idx="2237">
                  <c:v>25</c:v>
                </c:pt>
                <c:pt idx="2238">
                  <c:v>24</c:v>
                </c:pt>
                <c:pt idx="2239">
                  <c:v>25</c:v>
                </c:pt>
                <c:pt idx="2240">
                  <c:v>25</c:v>
                </c:pt>
                <c:pt idx="2241">
                  <c:v>25</c:v>
                </c:pt>
                <c:pt idx="2242">
                  <c:v>24</c:v>
                </c:pt>
                <c:pt idx="2243">
                  <c:v>26</c:v>
                </c:pt>
                <c:pt idx="2244">
                  <c:v>24</c:v>
                </c:pt>
                <c:pt idx="2245">
                  <c:v>26</c:v>
                </c:pt>
                <c:pt idx="2246">
                  <c:v>24</c:v>
                </c:pt>
                <c:pt idx="2247">
                  <c:v>26</c:v>
                </c:pt>
                <c:pt idx="2248">
                  <c:v>25</c:v>
                </c:pt>
                <c:pt idx="2249">
                  <c:v>26</c:v>
                </c:pt>
                <c:pt idx="2250">
                  <c:v>26</c:v>
                </c:pt>
                <c:pt idx="2251">
                  <c:v>25</c:v>
                </c:pt>
                <c:pt idx="2252">
                  <c:v>24</c:v>
                </c:pt>
                <c:pt idx="2253">
                  <c:v>24</c:v>
                </c:pt>
                <c:pt idx="2254">
                  <c:v>26</c:v>
                </c:pt>
                <c:pt idx="2255">
                  <c:v>24</c:v>
                </c:pt>
                <c:pt idx="2256">
                  <c:v>25</c:v>
                </c:pt>
                <c:pt idx="2257">
                  <c:v>23</c:v>
                </c:pt>
                <c:pt idx="2258">
                  <c:v>24</c:v>
                </c:pt>
                <c:pt idx="2259">
                  <c:v>25</c:v>
                </c:pt>
                <c:pt idx="2260">
                  <c:v>25</c:v>
                </c:pt>
                <c:pt idx="2261">
                  <c:v>25</c:v>
                </c:pt>
                <c:pt idx="2262">
                  <c:v>25</c:v>
                </c:pt>
                <c:pt idx="2263">
                  <c:v>23</c:v>
                </c:pt>
                <c:pt idx="2264">
                  <c:v>26</c:v>
                </c:pt>
                <c:pt idx="2265">
                  <c:v>24</c:v>
                </c:pt>
                <c:pt idx="2266">
                  <c:v>26</c:v>
                </c:pt>
                <c:pt idx="2267">
                  <c:v>25</c:v>
                </c:pt>
                <c:pt idx="2268">
                  <c:v>25</c:v>
                </c:pt>
                <c:pt idx="2269">
                  <c:v>24</c:v>
                </c:pt>
                <c:pt idx="2270">
                  <c:v>26</c:v>
                </c:pt>
                <c:pt idx="2271">
                  <c:v>26</c:v>
                </c:pt>
                <c:pt idx="2272">
                  <c:v>23</c:v>
                </c:pt>
                <c:pt idx="2273">
                  <c:v>24</c:v>
                </c:pt>
                <c:pt idx="2274">
                  <c:v>26</c:v>
                </c:pt>
                <c:pt idx="2275">
                  <c:v>24</c:v>
                </c:pt>
                <c:pt idx="2276">
                  <c:v>26</c:v>
                </c:pt>
                <c:pt idx="2277">
                  <c:v>26</c:v>
                </c:pt>
                <c:pt idx="2278">
                  <c:v>23</c:v>
                </c:pt>
                <c:pt idx="2279">
                  <c:v>24</c:v>
                </c:pt>
                <c:pt idx="2280">
                  <c:v>24</c:v>
                </c:pt>
                <c:pt idx="2281">
                  <c:v>25</c:v>
                </c:pt>
                <c:pt idx="2282">
                  <c:v>24</c:v>
                </c:pt>
                <c:pt idx="2283">
                  <c:v>25</c:v>
                </c:pt>
                <c:pt idx="2284">
                  <c:v>24</c:v>
                </c:pt>
                <c:pt idx="2285">
                  <c:v>25</c:v>
                </c:pt>
                <c:pt idx="2286">
                  <c:v>26</c:v>
                </c:pt>
                <c:pt idx="2287">
                  <c:v>25</c:v>
                </c:pt>
                <c:pt idx="2288">
                  <c:v>23</c:v>
                </c:pt>
                <c:pt idx="2289">
                  <c:v>25</c:v>
                </c:pt>
                <c:pt idx="2290">
                  <c:v>24</c:v>
                </c:pt>
                <c:pt idx="2291">
                  <c:v>23</c:v>
                </c:pt>
                <c:pt idx="2292">
                  <c:v>25</c:v>
                </c:pt>
                <c:pt idx="2293">
                  <c:v>23</c:v>
                </c:pt>
                <c:pt idx="2294">
                  <c:v>26</c:v>
                </c:pt>
                <c:pt idx="2295">
                  <c:v>25</c:v>
                </c:pt>
                <c:pt idx="2296">
                  <c:v>24</c:v>
                </c:pt>
                <c:pt idx="2297">
                  <c:v>24</c:v>
                </c:pt>
                <c:pt idx="2298">
                  <c:v>25</c:v>
                </c:pt>
                <c:pt idx="2299">
                  <c:v>26</c:v>
                </c:pt>
                <c:pt idx="2300">
                  <c:v>26</c:v>
                </c:pt>
                <c:pt idx="2301">
                  <c:v>24</c:v>
                </c:pt>
                <c:pt idx="2302">
                  <c:v>23</c:v>
                </c:pt>
                <c:pt idx="2303">
                  <c:v>25</c:v>
                </c:pt>
                <c:pt idx="2304">
                  <c:v>23</c:v>
                </c:pt>
                <c:pt idx="2305">
                  <c:v>25</c:v>
                </c:pt>
                <c:pt idx="2306">
                  <c:v>23</c:v>
                </c:pt>
                <c:pt idx="2307">
                  <c:v>23</c:v>
                </c:pt>
                <c:pt idx="2308">
                  <c:v>24</c:v>
                </c:pt>
                <c:pt idx="2309">
                  <c:v>25</c:v>
                </c:pt>
                <c:pt idx="2310">
                  <c:v>22</c:v>
                </c:pt>
                <c:pt idx="2311">
                  <c:v>23</c:v>
                </c:pt>
                <c:pt idx="2312">
                  <c:v>23</c:v>
                </c:pt>
                <c:pt idx="2313">
                  <c:v>25</c:v>
                </c:pt>
                <c:pt idx="2314">
                  <c:v>23</c:v>
                </c:pt>
                <c:pt idx="2315">
                  <c:v>24</c:v>
                </c:pt>
                <c:pt idx="2316">
                  <c:v>23</c:v>
                </c:pt>
                <c:pt idx="2317">
                  <c:v>23</c:v>
                </c:pt>
                <c:pt idx="2318">
                  <c:v>24</c:v>
                </c:pt>
                <c:pt idx="2319">
                  <c:v>24</c:v>
                </c:pt>
                <c:pt idx="2320">
                  <c:v>23</c:v>
                </c:pt>
                <c:pt idx="2321">
                  <c:v>23</c:v>
                </c:pt>
                <c:pt idx="2322">
                  <c:v>23</c:v>
                </c:pt>
                <c:pt idx="2323">
                  <c:v>25</c:v>
                </c:pt>
                <c:pt idx="2324">
                  <c:v>24</c:v>
                </c:pt>
                <c:pt idx="2325">
                  <c:v>23</c:v>
                </c:pt>
                <c:pt idx="2326">
                  <c:v>24</c:v>
                </c:pt>
                <c:pt idx="2327">
                  <c:v>24</c:v>
                </c:pt>
                <c:pt idx="2328">
                  <c:v>23</c:v>
                </c:pt>
                <c:pt idx="2329">
                  <c:v>25</c:v>
                </c:pt>
                <c:pt idx="2330">
                  <c:v>24</c:v>
                </c:pt>
                <c:pt idx="2331">
                  <c:v>25</c:v>
                </c:pt>
                <c:pt idx="2332">
                  <c:v>25</c:v>
                </c:pt>
                <c:pt idx="2333">
                  <c:v>23</c:v>
                </c:pt>
                <c:pt idx="2334">
                  <c:v>23</c:v>
                </c:pt>
                <c:pt idx="2335">
                  <c:v>24</c:v>
                </c:pt>
                <c:pt idx="2336">
                  <c:v>23</c:v>
                </c:pt>
                <c:pt idx="2337">
                  <c:v>24</c:v>
                </c:pt>
                <c:pt idx="2338">
                  <c:v>24</c:v>
                </c:pt>
                <c:pt idx="2339">
                  <c:v>24</c:v>
                </c:pt>
                <c:pt idx="2340">
                  <c:v>23</c:v>
                </c:pt>
                <c:pt idx="2341">
                  <c:v>25</c:v>
                </c:pt>
                <c:pt idx="2342">
                  <c:v>24</c:v>
                </c:pt>
                <c:pt idx="2343">
                  <c:v>23</c:v>
                </c:pt>
                <c:pt idx="2344">
                  <c:v>23</c:v>
                </c:pt>
                <c:pt idx="2345">
                  <c:v>23</c:v>
                </c:pt>
                <c:pt idx="2346">
                  <c:v>23</c:v>
                </c:pt>
                <c:pt idx="2347">
                  <c:v>24</c:v>
                </c:pt>
                <c:pt idx="2348">
                  <c:v>24</c:v>
                </c:pt>
                <c:pt idx="2349">
                  <c:v>23</c:v>
                </c:pt>
                <c:pt idx="2350">
                  <c:v>23</c:v>
                </c:pt>
                <c:pt idx="2351">
                  <c:v>23</c:v>
                </c:pt>
                <c:pt idx="2352">
                  <c:v>25</c:v>
                </c:pt>
                <c:pt idx="2353">
                  <c:v>23</c:v>
                </c:pt>
                <c:pt idx="2354">
                  <c:v>25</c:v>
                </c:pt>
                <c:pt idx="2355">
                  <c:v>24</c:v>
                </c:pt>
                <c:pt idx="2356">
                  <c:v>24</c:v>
                </c:pt>
                <c:pt idx="2357">
                  <c:v>24</c:v>
                </c:pt>
                <c:pt idx="2358">
                  <c:v>25</c:v>
                </c:pt>
                <c:pt idx="2359">
                  <c:v>25</c:v>
                </c:pt>
                <c:pt idx="2360">
                  <c:v>22</c:v>
                </c:pt>
                <c:pt idx="2361">
                  <c:v>25</c:v>
                </c:pt>
                <c:pt idx="2362">
                  <c:v>25</c:v>
                </c:pt>
                <c:pt idx="2363">
                  <c:v>25</c:v>
                </c:pt>
                <c:pt idx="2364">
                  <c:v>25</c:v>
                </c:pt>
                <c:pt idx="2365">
                  <c:v>24</c:v>
                </c:pt>
                <c:pt idx="2366">
                  <c:v>23</c:v>
                </c:pt>
                <c:pt idx="2367">
                  <c:v>25</c:v>
                </c:pt>
                <c:pt idx="2368">
                  <c:v>23</c:v>
                </c:pt>
                <c:pt idx="2369">
                  <c:v>23</c:v>
                </c:pt>
                <c:pt idx="2370">
                  <c:v>23</c:v>
                </c:pt>
                <c:pt idx="2371">
                  <c:v>24</c:v>
                </c:pt>
                <c:pt idx="2372">
                  <c:v>23</c:v>
                </c:pt>
                <c:pt idx="2373">
                  <c:v>25</c:v>
                </c:pt>
                <c:pt idx="2374">
                  <c:v>25</c:v>
                </c:pt>
                <c:pt idx="2375">
                  <c:v>23</c:v>
                </c:pt>
                <c:pt idx="2376">
                  <c:v>22</c:v>
                </c:pt>
                <c:pt idx="2377">
                  <c:v>23</c:v>
                </c:pt>
                <c:pt idx="2378">
                  <c:v>24</c:v>
                </c:pt>
                <c:pt idx="2379">
                  <c:v>25</c:v>
                </c:pt>
                <c:pt idx="2380">
                  <c:v>25</c:v>
                </c:pt>
                <c:pt idx="2381">
                  <c:v>24</c:v>
                </c:pt>
                <c:pt idx="2382">
                  <c:v>25</c:v>
                </c:pt>
                <c:pt idx="2383">
                  <c:v>23</c:v>
                </c:pt>
                <c:pt idx="2384">
                  <c:v>23</c:v>
                </c:pt>
                <c:pt idx="2385">
                  <c:v>23</c:v>
                </c:pt>
                <c:pt idx="2386">
                  <c:v>25</c:v>
                </c:pt>
                <c:pt idx="2387">
                  <c:v>25</c:v>
                </c:pt>
                <c:pt idx="2388">
                  <c:v>23</c:v>
                </c:pt>
                <c:pt idx="2389">
                  <c:v>23</c:v>
                </c:pt>
                <c:pt idx="2390">
                  <c:v>24</c:v>
                </c:pt>
                <c:pt idx="2391">
                  <c:v>25</c:v>
                </c:pt>
                <c:pt idx="2392">
                  <c:v>25</c:v>
                </c:pt>
                <c:pt idx="2393">
                  <c:v>22</c:v>
                </c:pt>
                <c:pt idx="2394">
                  <c:v>25</c:v>
                </c:pt>
                <c:pt idx="2395">
                  <c:v>22</c:v>
                </c:pt>
                <c:pt idx="2396">
                  <c:v>23</c:v>
                </c:pt>
                <c:pt idx="2397">
                  <c:v>23</c:v>
                </c:pt>
                <c:pt idx="2398">
                  <c:v>25</c:v>
                </c:pt>
                <c:pt idx="2399">
                  <c:v>23</c:v>
                </c:pt>
                <c:pt idx="2400">
                  <c:v>24</c:v>
                </c:pt>
                <c:pt idx="2401">
                  <c:v>23</c:v>
                </c:pt>
                <c:pt idx="2402">
                  <c:v>25</c:v>
                </c:pt>
                <c:pt idx="2403">
                  <c:v>24</c:v>
                </c:pt>
                <c:pt idx="2404">
                  <c:v>24</c:v>
                </c:pt>
                <c:pt idx="2405">
                  <c:v>24</c:v>
                </c:pt>
                <c:pt idx="2406">
                  <c:v>23</c:v>
                </c:pt>
                <c:pt idx="2407">
                  <c:v>24</c:v>
                </c:pt>
                <c:pt idx="2408">
                  <c:v>22</c:v>
                </c:pt>
                <c:pt idx="2409">
                  <c:v>23</c:v>
                </c:pt>
                <c:pt idx="2410">
                  <c:v>22</c:v>
                </c:pt>
                <c:pt idx="2411">
                  <c:v>23</c:v>
                </c:pt>
                <c:pt idx="2412">
                  <c:v>24</c:v>
                </c:pt>
                <c:pt idx="2413">
                  <c:v>24</c:v>
                </c:pt>
                <c:pt idx="2414">
                  <c:v>24</c:v>
                </c:pt>
                <c:pt idx="2415">
                  <c:v>22</c:v>
                </c:pt>
                <c:pt idx="2416">
                  <c:v>23</c:v>
                </c:pt>
                <c:pt idx="2417">
                  <c:v>23</c:v>
                </c:pt>
                <c:pt idx="2418">
                  <c:v>24</c:v>
                </c:pt>
                <c:pt idx="2419">
                  <c:v>24</c:v>
                </c:pt>
                <c:pt idx="2420">
                  <c:v>23</c:v>
                </c:pt>
                <c:pt idx="2421">
                  <c:v>22</c:v>
                </c:pt>
                <c:pt idx="2422">
                  <c:v>24</c:v>
                </c:pt>
                <c:pt idx="2423">
                  <c:v>22</c:v>
                </c:pt>
                <c:pt idx="2424">
                  <c:v>24</c:v>
                </c:pt>
                <c:pt idx="2425">
                  <c:v>22</c:v>
                </c:pt>
                <c:pt idx="2426">
                  <c:v>21</c:v>
                </c:pt>
                <c:pt idx="2427">
                  <c:v>23</c:v>
                </c:pt>
                <c:pt idx="2428">
                  <c:v>23</c:v>
                </c:pt>
                <c:pt idx="2429">
                  <c:v>22</c:v>
                </c:pt>
                <c:pt idx="2430">
                  <c:v>22</c:v>
                </c:pt>
                <c:pt idx="2431">
                  <c:v>24</c:v>
                </c:pt>
                <c:pt idx="2432">
                  <c:v>23</c:v>
                </c:pt>
                <c:pt idx="2433">
                  <c:v>23</c:v>
                </c:pt>
                <c:pt idx="2434">
                  <c:v>24</c:v>
                </c:pt>
                <c:pt idx="2435">
                  <c:v>24</c:v>
                </c:pt>
                <c:pt idx="2436">
                  <c:v>22</c:v>
                </c:pt>
                <c:pt idx="2437">
                  <c:v>22</c:v>
                </c:pt>
                <c:pt idx="2438">
                  <c:v>22</c:v>
                </c:pt>
                <c:pt idx="2439">
                  <c:v>24</c:v>
                </c:pt>
                <c:pt idx="2440">
                  <c:v>24</c:v>
                </c:pt>
                <c:pt idx="2441">
                  <c:v>22</c:v>
                </c:pt>
                <c:pt idx="2442">
                  <c:v>21</c:v>
                </c:pt>
                <c:pt idx="2443">
                  <c:v>23</c:v>
                </c:pt>
                <c:pt idx="2444">
                  <c:v>22</c:v>
                </c:pt>
                <c:pt idx="2445">
                  <c:v>23</c:v>
                </c:pt>
                <c:pt idx="2446">
                  <c:v>23</c:v>
                </c:pt>
                <c:pt idx="2447">
                  <c:v>22</c:v>
                </c:pt>
                <c:pt idx="2448">
                  <c:v>24</c:v>
                </c:pt>
                <c:pt idx="2449">
                  <c:v>22</c:v>
                </c:pt>
                <c:pt idx="2450">
                  <c:v>22</c:v>
                </c:pt>
                <c:pt idx="2451">
                  <c:v>21</c:v>
                </c:pt>
                <c:pt idx="2452">
                  <c:v>22</c:v>
                </c:pt>
                <c:pt idx="2453">
                  <c:v>24</c:v>
                </c:pt>
                <c:pt idx="2454">
                  <c:v>24</c:v>
                </c:pt>
                <c:pt idx="2455">
                  <c:v>23</c:v>
                </c:pt>
                <c:pt idx="2456">
                  <c:v>22</c:v>
                </c:pt>
                <c:pt idx="2457">
                  <c:v>23</c:v>
                </c:pt>
                <c:pt idx="2458">
                  <c:v>24</c:v>
                </c:pt>
                <c:pt idx="2459">
                  <c:v>22</c:v>
                </c:pt>
                <c:pt idx="2460">
                  <c:v>22</c:v>
                </c:pt>
                <c:pt idx="2461">
                  <c:v>23</c:v>
                </c:pt>
                <c:pt idx="2462">
                  <c:v>24</c:v>
                </c:pt>
                <c:pt idx="2463">
                  <c:v>23</c:v>
                </c:pt>
                <c:pt idx="2464">
                  <c:v>23</c:v>
                </c:pt>
                <c:pt idx="2465">
                  <c:v>22</c:v>
                </c:pt>
                <c:pt idx="2466">
                  <c:v>22</c:v>
                </c:pt>
                <c:pt idx="2467">
                  <c:v>24</c:v>
                </c:pt>
                <c:pt idx="2468">
                  <c:v>23</c:v>
                </c:pt>
                <c:pt idx="2469">
                  <c:v>24</c:v>
                </c:pt>
                <c:pt idx="2470">
                  <c:v>22</c:v>
                </c:pt>
                <c:pt idx="2471">
                  <c:v>23</c:v>
                </c:pt>
                <c:pt idx="2472">
                  <c:v>24</c:v>
                </c:pt>
                <c:pt idx="2473">
                  <c:v>22</c:v>
                </c:pt>
                <c:pt idx="2474">
                  <c:v>23</c:v>
                </c:pt>
                <c:pt idx="2475">
                  <c:v>24</c:v>
                </c:pt>
                <c:pt idx="2476">
                  <c:v>22</c:v>
                </c:pt>
                <c:pt idx="2477">
                  <c:v>23</c:v>
                </c:pt>
                <c:pt idx="2478">
                  <c:v>23</c:v>
                </c:pt>
                <c:pt idx="2479">
                  <c:v>22</c:v>
                </c:pt>
                <c:pt idx="2480">
                  <c:v>22</c:v>
                </c:pt>
                <c:pt idx="2481">
                  <c:v>24</c:v>
                </c:pt>
                <c:pt idx="2482">
                  <c:v>22</c:v>
                </c:pt>
                <c:pt idx="2483">
                  <c:v>24</c:v>
                </c:pt>
                <c:pt idx="2484">
                  <c:v>22</c:v>
                </c:pt>
                <c:pt idx="2485">
                  <c:v>23</c:v>
                </c:pt>
                <c:pt idx="2486">
                  <c:v>24</c:v>
                </c:pt>
                <c:pt idx="2487">
                  <c:v>24</c:v>
                </c:pt>
                <c:pt idx="2488">
                  <c:v>23</c:v>
                </c:pt>
                <c:pt idx="2489">
                  <c:v>22</c:v>
                </c:pt>
                <c:pt idx="2490">
                  <c:v>22</c:v>
                </c:pt>
                <c:pt idx="2491">
                  <c:v>23</c:v>
                </c:pt>
                <c:pt idx="2492">
                  <c:v>23</c:v>
                </c:pt>
                <c:pt idx="2493">
                  <c:v>23</c:v>
                </c:pt>
                <c:pt idx="2494">
                  <c:v>22</c:v>
                </c:pt>
                <c:pt idx="2495">
                  <c:v>23</c:v>
                </c:pt>
                <c:pt idx="2496">
                  <c:v>23</c:v>
                </c:pt>
                <c:pt idx="2497">
                  <c:v>23</c:v>
                </c:pt>
                <c:pt idx="2498">
                  <c:v>22</c:v>
                </c:pt>
                <c:pt idx="2499">
                  <c:v>24</c:v>
                </c:pt>
                <c:pt idx="2500">
                  <c:v>23</c:v>
                </c:pt>
                <c:pt idx="2501">
                  <c:v>24</c:v>
                </c:pt>
                <c:pt idx="2502">
                  <c:v>24</c:v>
                </c:pt>
                <c:pt idx="2503">
                  <c:v>22</c:v>
                </c:pt>
                <c:pt idx="2504">
                  <c:v>24</c:v>
                </c:pt>
                <c:pt idx="2505">
                  <c:v>24</c:v>
                </c:pt>
                <c:pt idx="2506">
                  <c:v>22</c:v>
                </c:pt>
                <c:pt idx="2507">
                  <c:v>24</c:v>
                </c:pt>
                <c:pt idx="2508">
                  <c:v>22</c:v>
                </c:pt>
                <c:pt idx="2509">
                  <c:v>22</c:v>
                </c:pt>
                <c:pt idx="2510">
                  <c:v>23</c:v>
                </c:pt>
                <c:pt idx="2511">
                  <c:v>23</c:v>
                </c:pt>
                <c:pt idx="2512">
                  <c:v>21</c:v>
                </c:pt>
                <c:pt idx="2513">
                  <c:v>23</c:v>
                </c:pt>
                <c:pt idx="2514">
                  <c:v>21</c:v>
                </c:pt>
                <c:pt idx="2515">
                  <c:v>22</c:v>
                </c:pt>
                <c:pt idx="2516">
                  <c:v>23</c:v>
                </c:pt>
                <c:pt idx="2517">
                  <c:v>22</c:v>
                </c:pt>
                <c:pt idx="2518">
                  <c:v>22</c:v>
                </c:pt>
                <c:pt idx="2519">
                  <c:v>21</c:v>
                </c:pt>
                <c:pt idx="2520">
                  <c:v>22</c:v>
                </c:pt>
                <c:pt idx="2521">
                  <c:v>23</c:v>
                </c:pt>
                <c:pt idx="2522">
                  <c:v>23</c:v>
                </c:pt>
                <c:pt idx="2523">
                  <c:v>22</c:v>
                </c:pt>
                <c:pt idx="2524">
                  <c:v>23</c:v>
                </c:pt>
                <c:pt idx="2525">
                  <c:v>23</c:v>
                </c:pt>
                <c:pt idx="2526">
                  <c:v>22</c:v>
                </c:pt>
                <c:pt idx="2527">
                  <c:v>23</c:v>
                </c:pt>
                <c:pt idx="2528">
                  <c:v>20</c:v>
                </c:pt>
                <c:pt idx="2529">
                  <c:v>23</c:v>
                </c:pt>
                <c:pt idx="2530">
                  <c:v>23</c:v>
                </c:pt>
                <c:pt idx="2531">
                  <c:v>23</c:v>
                </c:pt>
                <c:pt idx="2532">
                  <c:v>21</c:v>
                </c:pt>
                <c:pt idx="2533">
                  <c:v>21</c:v>
                </c:pt>
                <c:pt idx="2534">
                  <c:v>22</c:v>
                </c:pt>
                <c:pt idx="2535">
                  <c:v>22</c:v>
                </c:pt>
                <c:pt idx="2536">
                  <c:v>21</c:v>
                </c:pt>
                <c:pt idx="2537">
                  <c:v>21</c:v>
                </c:pt>
                <c:pt idx="2538">
                  <c:v>20</c:v>
                </c:pt>
                <c:pt idx="2539">
                  <c:v>22</c:v>
                </c:pt>
                <c:pt idx="2540">
                  <c:v>23</c:v>
                </c:pt>
                <c:pt idx="2541">
                  <c:v>21</c:v>
                </c:pt>
                <c:pt idx="2542">
                  <c:v>20</c:v>
                </c:pt>
                <c:pt idx="2543">
                  <c:v>21</c:v>
                </c:pt>
                <c:pt idx="2544">
                  <c:v>21</c:v>
                </c:pt>
                <c:pt idx="2545">
                  <c:v>21</c:v>
                </c:pt>
                <c:pt idx="2546">
                  <c:v>23</c:v>
                </c:pt>
                <c:pt idx="2547">
                  <c:v>21</c:v>
                </c:pt>
                <c:pt idx="2548">
                  <c:v>22</c:v>
                </c:pt>
                <c:pt idx="2549">
                  <c:v>22</c:v>
                </c:pt>
                <c:pt idx="2550">
                  <c:v>23</c:v>
                </c:pt>
                <c:pt idx="2551">
                  <c:v>22</c:v>
                </c:pt>
                <c:pt idx="2552">
                  <c:v>20</c:v>
                </c:pt>
                <c:pt idx="2553">
                  <c:v>23</c:v>
                </c:pt>
                <c:pt idx="2554">
                  <c:v>21</c:v>
                </c:pt>
                <c:pt idx="2555">
                  <c:v>23</c:v>
                </c:pt>
                <c:pt idx="2556">
                  <c:v>23</c:v>
                </c:pt>
                <c:pt idx="2557">
                  <c:v>23</c:v>
                </c:pt>
                <c:pt idx="2558">
                  <c:v>23</c:v>
                </c:pt>
                <c:pt idx="2559">
                  <c:v>21</c:v>
                </c:pt>
                <c:pt idx="2560">
                  <c:v>23</c:v>
                </c:pt>
                <c:pt idx="2561">
                  <c:v>22</c:v>
                </c:pt>
                <c:pt idx="2562">
                  <c:v>22</c:v>
                </c:pt>
                <c:pt idx="2563">
                  <c:v>23</c:v>
                </c:pt>
                <c:pt idx="2564">
                  <c:v>23</c:v>
                </c:pt>
                <c:pt idx="2565">
                  <c:v>21</c:v>
                </c:pt>
                <c:pt idx="2566">
                  <c:v>20</c:v>
                </c:pt>
                <c:pt idx="2567">
                  <c:v>21</c:v>
                </c:pt>
                <c:pt idx="2568">
                  <c:v>23</c:v>
                </c:pt>
                <c:pt idx="2569">
                  <c:v>21</c:v>
                </c:pt>
                <c:pt idx="2570">
                  <c:v>22</c:v>
                </c:pt>
                <c:pt idx="2571">
                  <c:v>22</c:v>
                </c:pt>
                <c:pt idx="2572">
                  <c:v>22</c:v>
                </c:pt>
                <c:pt idx="2573">
                  <c:v>22</c:v>
                </c:pt>
                <c:pt idx="2574">
                  <c:v>22</c:v>
                </c:pt>
                <c:pt idx="2575">
                  <c:v>22</c:v>
                </c:pt>
                <c:pt idx="2576">
                  <c:v>20</c:v>
                </c:pt>
                <c:pt idx="2577">
                  <c:v>22</c:v>
                </c:pt>
                <c:pt idx="2578">
                  <c:v>22</c:v>
                </c:pt>
                <c:pt idx="2579">
                  <c:v>22</c:v>
                </c:pt>
                <c:pt idx="2580">
                  <c:v>22</c:v>
                </c:pt>
                <c:pt idx="2581">
                  <c:v>23</c:v>
                </c:pt>
                <c:pt idx="2582">
                  <c:v>21</c:v>
                </c:pt>
                <c:pt idx="2583">
                  <c:v>21</c:v>
                </c:pt>
                <c:pt idx="2584">
                  <c:v>21</c:v>
                </c:pt>
                <c:pt idx="2585">
                  <c:v>22</c:v>
                </c:pt>
                <c:pt idx="2586">
                  <c:v>21</c:v>
                </c:pt>
                <c:pt idx="2587">
                  <c:v>23</c:v>
                </c:pt>
                <c:pt idx="2588">
                  <c:v>22</c:v>
                </c:pt>
                <c:pt idx="2589">
                  <c:v>23</c:v>
                </c:pt>
                <c:pt idx="2590">
                  <c:v>23</c:v>
                </c:pt>
                <c:pt idx="2591">
                  <c:v>23</c:v>
                </c:pt>
                <c:pt idx="2592">
                  <c:v>21</c:v>
                </c:pt>
                <c:pt idx="2593">
                  <c:v>21</c:v>
                </c:pt>
                <c:pt idx="2594">
                  <c:v>21</c:v>
                </c:pt>
                <c:pt idx="2595">
                  <c:v>21</c:v>
                </c:pt>
                <c:pt idx="2596">
                  <c:v>22</c:v>
                </c:pt>
                <c:pt idx="2597">
                  <c:v>22</c:v>
                </c:pt>
                <c:pt idx="2598">
                  <c:v>23</c:v>
                </c:pt>
                <c:pt idx="2599">
                  <c:v>23</c:v>
                </c:pt>
                <c:pt idx="2600">
                  <c:v>22</c:v>
                </c:pt>
                <c:pt idx="2601">
                  <c:v>23</c:v>
                </c:pt>
                <c:pt idx="2602">
                  <c:v>22</c:v>
                </c:pt>
                <c:pt idx="2603">
                  <c:v>21</c:v>
                </c:pt>
                <c:pt idx="2604">
                  <c:v>22</c:v>
                </c:pt>
                <c:pt idx="2605">
                  <c:v>20</c:v>
                </c:pt>
                <c:pt idx="2606">
                  <c:v>21</c:v>
                </c:pt>
                <c:pt idx="2607">
                  <c:v>20</c:v>
                </c:pt>
                <c:pt idx="2608">
                  <c:v>23</c:v>
                </c:pt>
                <c:pt idx="2609">
                  <c:v>21</c:v>
                </c:pt>
                <c:pt idx="2610">
                  <c:v>23</c:v>
                </c:pt>
                <c:pt idx="2611">
                  <c:v>20</c:v>
                </c:pt>
                <c:pt idx="2612">
                  <c:v>23</c:v>
                </c:pt>
                <c:pt idx="2613">
                  <c:v>23</c:v>
                </c:pt>
                <c:pt idx="2614">
                  <c:v>21</c:v>
                </c:pt>
                <c:pt idx="2615">
                  <c:v>20</c:v>
                </c:pt>
                <c:pt idx="2616">
                  <c:v>20</c:v>
                </c:pt>
                <c:pt idx="2617">
                  <c:v>20</c:v>
                </c:pt>
                <c:pt idx="2618">
                  <c:v>22</c:v>
                </c:pt>
                <c:pt idx="2619">
                  <c:v>19</c:v>
                </c:pt>
                <c:pt idx="2620">
                  <c:v>22</c:v>
                </c:pt>
                <c:pt idx="2621">
                  <c:v>22</c:v>
                </c:pt>
                <c:pt idx="2622">
                  <c:v>19</c:v>
                </c:pt>
                <c:pt idx="2623">
                  <c:v>20</c:v>
                </c:pt>
                <c:pt idx="2624">
                  <c:v>19</c:v>
                </c:pt>
                <c:pt idx="2625">
                  <c:v>20</c:v>
                </c:pt>
                <c:pt idx="2626">
                  <c:v>20</c:v>
                </c:pt>
                <c:pt idx="2627">
                  <c:v>21</c:v>
                </c:pt>
                <c:pt idx="2628">
                  <c:v>22</c:v>
                </c:pt>
                <c:pt idx="2629">
                  <c:v>20</c:v>
                </c:pt>
                <c:pt idx="2630">
                  <c:v>22</c:v>
                </c:pt>
                <c:pt idx="2631">
                  <c:v>20</c:v>
                </c:pt>
                <c:pt idx="2632">
                  <c:v>22</c:v>
                </c:pt>
                <c:pt idx="2633">
                  <c:v>22</c:v>
                </c:pt>
                <c:pt idx="2634">
                  <c:v>22</c:v>
                </c:pt>
                <c:pt idx="2635">
                  <c:v>20</c:v>
                </c:pt>
                <c:pt idx="2636">
                  <c:v>20</c:v>
                </c:pt>
                <c:pt idx="2637">
                  <c:v>20</c:v>
                </c:pt>
                <c:pt idx="2638">
                  <c:v>20</c:v>
                </c:pt>
                <c:pt idx="2639">
                  <c:v>21</c:v>
                </c:pt>
                <c:pt idx="2640">
                  <c:v>21</c:v>
                </c:pt>
                <c:pt idx="2641">
                  <c:v>21</c:v>
                </c:pt>
                <c:pt idx="2642">
                  <c:v>21</c:v>
                </c:pt>
                <c:pt idx="2643">
                  <c:v>21</c:v>
                </c:pt>
                <c:pt idx="2644">
                  <c:v>21</c:v>
                </c:pt>
                <c:pt idx="2645">
                  <c:v>22</c:v>
                </c:pt>
                <c:pt idx="2646">
                  <c:v>20</c:v>
                </c:pt>
                <c:pt idx="2647">
                  <c:v>20</c:v>
                </c:pt>
                <c:pt idx="2648">
                  <c:v>20</c:v>
                </c:pt>
                <c:pt idx="2649">
                  <c:v>20</c:v>
                </c:pt>
                <c:pt idx="2650">
                  <c:v>22</c:v>
                </c:pt>
                <c:pt idx="2651">
                  <c:v>20</c:v>
                </c:pt>
                <c:pt idx="2652">
                  <c:v>19</c:v>
                </c:pt>
                <c:pt idx="2653">
                  <c:v>22</c:v>
                </c:pt>
                <c:pt idx="2654">
                  <c:v>21</c:v>
                </c:pt>
                <c:pt idx="2655">
                  <c:v>22</c:v>
                </c:pt>
                <c:pt idx="2656">
                  <c:v>20</c:v>
                </c:pt>
                <c:pt idx="2657">
                  <c:v>20</c:v>
                </c:pt>
                <c:pt idx="2658">
                  <c:v>19</c:v>
                </c:pt>
                <c:pt idx="2659">
                  <c:v>22</c:v>
                </c:pt>
                <c:pt idx="2660">
                  <c:v>21</c:v>
                </c:pt>
                <c:pt idx="2661">
                  <c:v>19</c:v>
                </c:pt>
                <c:pt idx="2662">
                  <c:v>20</c:v>
                </c:pt>
                <c:pt idx="2663">
                  <c:v>22</c:v>
                </c:pt>
                <c:pt idx="2664">
                  <c:v>22</c:v>
                </c:pt>
                <c:pt idx="2665">
                  <c:v>20</c:v>
                </c:pt>
                <c:pt idx="2666">
                  <c:v>22</c:v>
                </c:pt>
                <c:pt idx="2667">
                  <c:v>22</c:v>
                </c:pt>
                <c:pt idx="2668">
                  <c:v>22</c:v>
                </c:pt>
                <c:pt idx="2669">
                  <c:v>19</c:v>
                </c:pt>
                <c:pt idx="2670">
                  <c:v>20</c:v>
                </c:pt>
                <c:pt idx="2671">
                  <c:v>21</c:v>
                </c:pt>
                <c:pt idx="2672">
                  <c:v>22</c:v>
                </c:pt>
                <c:pt idx="2673">
                  <c:v>22</c:v>
                </c:pt>
                <c:pt idx="2674">
                  <c:v>21</c:v>
                </c:pt>
                <c:pt idx="2675">
                  <c:v>20</c:v>
                </c:pt>
                <c:pt idx="2676">
                  <c:v>22</c:v>
                </c:pt>
                <c:pt idx="2677">
                  <c:v>20</c:v>
                </c:pt>
                <c:pt idx="2678">
                  <c:v>20</c:v>
                </c:pt>
                <c:pt idx="2679">
                  <c:v>22</c:v>
                </c:pt>
                <c:pt idx="2680">
                  <c:v>22</c:v>
                </c:pt>
                <c:pt idx="2681">
                  <c:v>20</c:v>
                </c:pt>
                <c:pt idx="2682">
                  <c:v>21</c:v>
                </c:pt>
                <c:pt idx="2683">
                  <c:v>21</c:v>
                </c:pt>
                <c:pt idx="2684">
                  <c:v>21</c:v>
                </c:pt>
                <c:pt idx="2685">
                  <c:v>21</c:v>
                </c:pt>
                <c:pt idx="2686">
                  <c:v>20</c:v>
                </c:pt>
                <c:pt idx="2687">
                  <c:v>21</c:v>
                </c:pt>
                <c:pt idx="2688">
                  <c:v>20</c:v>
                </c:pt>
                <c:pt idx="2689">
                  <c:v>21</c:v>
                </c:pt>
                <c:pt idx="2690">
                  <c:v>20</c:v>
                </c:pt>
                <c:pt idx="2691">
                  <c:v>20</c:v>
                </c:pt>
                <c:pt idx="2692">
                  <c:v>20</c:v>
                </c:pt>
                <c:pt idx="2693">
                  <c:v>20</c:v>
                </c:pt>
                <c:pt idx="2694">
                  <c:v>21</c:v>
                </c:pt>
                <c:pt idx="2695">
                  <c:v>20</c:v>
                </c:pt>
                <c:pt idx="2696">
                  <c:v>22</c:v>
                </c:pt>
                <c:pt idx="2697">
                  <c:v>20</c:v>
                </c:pt>
                <c:pt idx="2698">
                  <c:v>22</c:v>
                </c:pt>
                <c:pt idx="2699">
                  <c:v>21</c:v>
                </c:pt>
                <c:pt idx="2700">
                  <c:v>20</c:v>
                </c:pt>
                <c:pt idx="2701">
                  <c:v>21</c:v>
                </c:pt>
                <c:pt idx="2702">
                  <c:v>22</c:v>
                </c:pt>
                <c:pt idx="2703">
                  <c:v>21</c:v>
                </c:pt>
                <c:pt idx="2704">
                  <c:v>20</c:v>
                </c:pt>
                <c:pt idx="2705">
                  <c:v>21</c:v>
                </c:pt>
                <c:pt idx="2706">
                  <c:v>20</c:v>
                </c:pt>
                <c:pt idx="2707">
                  <c:v>21</c:v>
                </c:pt>
                <c:pt idx="2708">
                  <c:v>22</c:v>
                </c:pt>
                <c:pt idx="2709">
                  <c:v>20</c:v>
                </c:pt>
                <c:pt idx="2710">
                  <c:v>22</c:v>
                </c:pt>
                <c:pt idx="2711">
                  <c:v>21</c:v>
                </c:pt>
                <c:pt idx="2712">
                  <c:v>22</c:v>
                </c:pt>
                <c:pt idx="2713">
                  <c:v>21</c:v>
                </c:pt>
                <c:pt idx="2714">
                  <c:v>22</c:v>
                </c:pt>
                <c:pt idx="2715">
                  <c:v>21</c:v>
                </c:pt>
                <c:pt idx="2716">
                  <c:v>21</c:v>
                </c:pt>
                <c:pt idx="2717">
                  <c:v>22</c:v>
                </c:pt>
                <c:pt idx="2718">
                  <c:v>20</c:v>
                </c:pt>
                <c:pt idx="2719">
                  <c:v>20</c:v>
                </c:pt>
                <c:pt idx="2720">
                  <c:v>21</c:v>
                </c:pt>
                <c:pt idx="2721">
                  <c:v>21</c:v>
                </c:pt>
                <c:pt idx="2722">
                  <c:v>21</c:v>
                </c:pt>
                <c:pt idx="2723">
                  <c:v>21</c:v>
                </c:pt>
                <c:pt idx="2724">
                  <c:v>21</c:v>
                </c:pt>
                <c:pt idx="2725">
                  <c:v>22</c:v>
                </c:pt>
                <c:pt idx="2726">
                  <c:v>22</c:v>
                </c:pt>
                <c:pt idx="2727">
                  <c:v>22</c:v>
                </c:pt>
                <c:pt idx="2728">
                  <c:v>22</c:v>
                </c:pt>
                <c:pt idx="2729">
                  <c:v>19</c:v>
                </c:pt>
                <c:pt idx="2730">
                  <c:v>20</c:v>
                </c:pt>
                <c:pt idx="2731">
                  <c:v>19</c:v>
                </c:pt>
                <c:pt idx="2732">
                  <c:v>19</c:v>
                </c:pt>
                <c:pt idx="2733">
                  <c:v>19</c:v>
                </c:pt>
                <c:pt idx="2734">
                  <c:v>21</c:v>
                </c:pt>
                <c:pt idx="2735">
                  <c:v>21</c:v>
                </c:pt>
                <c:pt idx="2736">
                  <c:v>20</c:v>
                </c:pt>
                <c:pt idx="2737">
                  <c:v>19</c:v>
                </c:pt>
                <c:pt idx="2738">
                  <c:v>19</c:v>
                </c:pt>
                <c:pt idx="2739">
                  <c:v>20</c:v>
                </c:pt>
                <c:pt idx="2740">
                  <c:v>20</c:v>
                </c:pt>
                <c:pt idx="2741">
                  <c:v>19</c:v>
                </c:pt>
                <c:pt idx="2742">
                  <c:v>19</c:v>
                </c:pt>
                <c:pt idx="2743">
                  <c:v>18</c:v>
                </c:pt>
                <c:pt idx="2744">
                  <c:v>21</c:v>
                </c:pt>
                <c:pt idx="2745">
                  <c:v>18</c:v>
                </c:pt>
                <c:pt idx="2746">
                  <c:v>20</c:v>
                </c:pt>
                <c:pt idx="2747">
                  <c:v>21</c:v>
                </c:pt>
                <c:pt idx="2748">
                  <c:v>20</c:v>
                </c:pt>
                <c:pt idx="2749">
                  <c:v>19</c:v>
                </c:pt>
                <c:pt idx="2750">
                  <c:v>20</c:v>
                </c:pt>
                <c:pt idx="2751">
                  <c:v>20</c:v>
                </c:pt>
                <c:pt idx="2752">
                  <c:v>19</c:v>
                </c:pt>
                <c:pt idx="2753">
                  <c:v>20</c:v>
                </c:pt>
                <c:pt idx="2754">
                  <c:v>20</c:v>
                </c:pt>
                <c:pt idx="2755">
                  <c:v>18</c:v>
                </c:pt>
                <c:pt idx="2756">
                  <c:v>19</c:v>
                </c:pt>
                <c:pt idx="2757">
                  <c:v>20</c:v>
                </c:pt>
                <c:pt idx="2758">
                  <c:v>15</c:v>
                </c:pt>
                <c:pt idx="2759">
                  <c:v>19</c:v>
                </c:pt>
                <c:pt idx="2760">
                  <c:v>18</c:v>
                </c:pt>
                <c:pt idx="2761">
                  <c:v>21</c:v>
                </c:pt>
                <c:pt idx="2762">
                  <c:v>21</c:v>
                </c:pt>
                <c:pt idx="2763">
                  <c:v>20</c:v>
                </c:pt>
                <c:pt idx="2764">
                  <c:v>20</c:v>
                </c:pt>
                <c:pt idx="2765">
                  <c:v>21</c:v>
                </c:pt>
                <c:pt idx="2766">
                  <c:v>21</c:v>
                </c:pt>
                <c:pt idx="2767">
                  <c:v>20</c:v>
                </c:pt>
                <c:pt idx="2768">
                  <c:v>21</c:v>
                </c:pt>
                <c:pt idx="2769">
                  <c:v>21</c:v>
                </c:pt>
                <c:pt idx="2770">
                  <c:v>19</c:v>
                </c:pt>
                <c:pt idx="2771">
                  <c:v>20</c:v>
                </c:pt>
                <c:pt idx="2772">
                  <c:v>21</c:v>
                </c:pt>
                <c:pt idx="2773">
                  <c:v>19</c:v>
                </c:pt>
                <c:pt idx="2774">
                  <c:v>21</c:v>
                </c:pt>
                <c:pt idx="2775">
                  <c:v>20</c:v>
                </c:pt>
                <c:pt idx="2776">
                  <c:v>19</c:v>
                </c:pt>
                <c:pt idx="2777">
                  <c:v>15</c:v>
                </c:pt>
                <c:pt idx="2778">
                  <c:v>15</c:v>
                </c:pt>
                <c:pt idx="2779">
                  <c:v>19</c:v>
                </c:pt>
                <c:pt idx="2780">
                  <c:v>20</c:v>
                </c:pt>
                <c:pt idx="2781">
                  <c:v>19</c:v>
                </c:pt>
                <c:pt idx="2782">
                  <c:v>21</c:v>
                </c:pt>
                <c:pt idx="2783">
                  <c:v>21</c:v>
                </c:pt>
                <c:pt idx="2784">
                  <c:v>21</c:v>
                </c:pt>
                <c:pt idx="2785">
                  <c:v>20</c:v>
                </c:pt>
                <c:pt idx="2786">
                  <c:v>21</c:v>
                </c:pt>
                <c:pt idx="2787">
                  <c:v>18</c:v>
                </c:pt>
                <c:pt idx="2788">
                  <c:v>21</c:v>
                </c:pt>
                <c:pt idx="2789">
                  <c:v>18</c:v>
                </c:pt>
                <c:pt idx="2790">
                  <c:v>19</c:v>
                </c:pt>
                <c:pt idx="2791">
                  <c:v>19</c:v>
                </c:pt>
                <c:pt idx="2792">
                  <c:v>20</c:v>
                </c:pt>
                <c:pt idx="2793">
                  <c:v>21</c:v>
                </c:pt>
                <c:pt idx="2794">
                  <c:v>20</c:v>
                </c:pt>
                <c:pt idx="2795">
                  <c:v>19</c:v>
                </c:pt>
                <c:pt idx="2796">
                  <c:v>21</c:v>
                </c:pt>
                <c:pt idx="2797">
                  <c:v>21</c:v>
                </c:pt>
                <c:pt idx="2798">
                  <c:v>20</c:v>
                </c:pt>
                <c:pt idx="2799">
                  <c:v>21</c:v>
                </c:pt>
                <c:pt idx="2800">
                  <c:v>21</c:v>
                </c:pt>
                <c:pt idx="2801">
                  <c:v>20</c:v>
                </c:pt>
                <c:pt idx="2802">
                  <c:v>21</c:v>
                </c:pt>
                <c:pt idx="2803">
                  <c:v>21</c:v>
                </c:pt>
                <c:pt idx="2804">
                  <c:v>21</c:v>
                </c:pt>
                <c:pt idx="2805">
                  <c:v>18</c:v>
                </c:pt>
                <c:pt idx="2806">
                  <c:v>21</c:v>
                </c:pt>
                <c:pt idx="2807">
                  <c:v>19</c:v>
                </c:pt>
                <c:pt idx="2808">
                  <c:v>18</c:v>
                </c:pt>
                <c:pt idx="2809">
                  <c:v>19</c:v>
                </c:pt>
                <c:pt idx="2810">
                  <c:v>20</c:v>
                </c:pt>
                <c:pt idx="2811">
                  <c:v>19</c:v>
                </c:pt>
                <c:pt idx="2812">
                  <c:v>19</c:v>
                </c:pt>
                <c:pt idx="2813">
                  <c:v>21</c:v>
                </c:pt>
                <c:pt idx="2814">
                  <c:v>18</c:v>
                </c:pt>
                <c:pt idx="2815">
                  <c:v>21</c:v>
                </c:pt>
                <c:pt idx="2816">
                  <c:v>20</c:v>
                </c:pt>
                <c:pt idx="2817">
                  <c:v>19</c:v>
                </c:pt>
                <c:pt idx="2818">
                  <c:v>21</c:v>
                </c:pt>
                <c:pt idx="2819">
                  <c:v>20</c:v>
                </c:pt>
                <c:pt idx="2820">
                  <c:v>20</c:v>
                </c:pt>
                <c:pt idx="2821">
                  <c:v>19</c:v>
                </c:pt>
                <c:pt idx="2822">
                  <c:v>21</c:v>
                </c:pt>
                <c:pt idx="2823">
                  <c:v>19</c:v>
                </c:pt>
                <c:pt idx="2824">
                  <c:v>21</c:v>
                </c:pt>
                <c:pt idx="2825">
                  <c:v>21</c:v>
                </c:pt>
                <c:pt idx="2826">
                  <c:v>18</c:v>
                </c:pt>
                <c:pt idx="2827">
                  <c:v>20</c:v>
                </c:pt>
                <c:pt idx="2828">
                  <c:v>21</c:v>
                </c:pt>
                <c:pt idx="2829">
                  <c:v>21</c:v>
                </c:pt>
                <c:pt idx="2830">
                  <c:v>18</c:v>
                </c:pt>
                <c:pt idx="2831">
                  <c:v>21</c:v>
                </c:pt>
                <c:pt idx="2832">
                  <c:v>20</c:v>
                </c:pt>
                <c:pt idx="2833">
                  <c:v>19</c:v>
                </c:pt>
                <c:pt idx="2834">
                  <c:v>21</c:v>
                </c:pt>
                <c:pt idx="2835">
                  <c:v>19</c:v>
                </c:pt>
                <c:pt idx="2836">
                  <c:v>21</c:v>
                </c:pt>
                <c:pt idx="2837">
                  <c:v>19</c:v>
                </c:pt>
                <c:pt idx="2838">
                  <c:v>20</c:v>
                </c:pt>
                <c:pt idx="2839">
                  <c:v>20</c:v>
                </c:pt>
                <c:pt idx="2840">
                  <c:v>19</c:v>
                </c:pt>
                <c:pt idx="2841">
                  <c:v>19</c:v>
                </c:pt>
                <c:pt idx="2842">
                  <c:v>21</c:v>
                </c:pt>
                <c:pt idx="2843">
                  <c:v>18</c:v>
                </c:pt>
                <c:pt idx="2844">
                  <c:v>20</c:v>
                </c:pt>
                <c:pt idx="2845">
                  <c:v>18</c:v>
                </c:pt>
                <c:pt idx="2846">
                  <c:v>20</c:v>
                </c:pt>
                <c:pt idx="2847">
                  <c:v>19</c:v>
                </c:pt>
                <c:pt idx="2848">
                  <c:v>19</c:v>
                </c:pt>
                <c:pt idx="2849">
                  <c:v>20</c:v>
                </c:pt>
                <c:pt idx="2850">
                  <c:v>18</c:v>
                </c:pt>
                <c:pt idx="2851">
                  <c:v>20</c:v>
                </c:pt>
                <c:pt idx="2852">
                  <c:v>19</c:v>
                </c:pt>
                <c:pt idx="2853">
                  <c:v>14</c:v>
                </c:pt>
                <c:pt idx="2854">
                  <c:v>18</c:v>
                </c:pt>
                <c:pt idx="2855">
                  <c:v>20</c:v>
                </c:pt>
                <c:pt idx="2856">
                  <c:v>19</c:v>
                </c:pt>
                <c:pt idx="2857">
                  <c:v>20</c:v>
                </c:pt>
                <c:pt idx="2858">
                  <c:v>20</c:v>
                </c:pt>
                <c:pt idx="2859">
                  <c:v>19</c:v>
                </c:pt>
                <c:pt idx="2860">
                  <c:v>20</c:v>
                </c:pt>
                <c:pt idx="2861">
                  <c:v>17</c:v>
                </c:pt>
                <c:pt idx="2862">
                  <c:v>20</c:v>
                </c:pt>
                <c:pt idx="2863">
                  <c:v>19</c:v>
                </c:pt>
                <c:pt idx="2864">
                  <c:v>20</c:v>
                </c:pt>
                <c:pt idx="2865">
                  <c:v>20</c:v>
                </c:pt>
                <c:pt idx="2866">
                  <c:v>20</c:v>
                </c:pt>
                <c:pt idx="2867">
                  <c:v>20</c:v>
                </c:pt>
                <c:pt idx="2868">
                  <c:v>18</c:v>
                </c:pt>
                <c:pt idx="2869">
                  <c:v>19</c:v>
                </c:pt>
                <c:pt idx="2870">
                  <c:v>20</c:v>
                </c:pt>
                <c:pt idx="2871">
                  <c:v>19</c:v>
                </c:pt>
                <c:pt idx="2872">
                  <c:v>18</c:v>
                </c:pt>
                <c:pt idx="2873">
                  <c:v>20</c:v>
                </c:pt>
                <c:pt idx="2874">
                  <c:v>19</c:v>
                </c:pt>
                <c:pt idx="2875">
                  <c:v>20</c:v>
                </c:pt>
                <c:pt idx="2876">
                  <c:v>20</c:v>
                </c:pt>
                <c:pt idx="2877">
                  <c:v>20</c:v>
                </c:pt>
                <c:pt idx="2878">
                  <c:v>20</c:v>
                </c:pt>
                <c:pt idx="2879">
                  <c:v>20</c:v>
                </c:pt>
                <c:pt idx="2880">
                  <c:v>20</c:v>
                </c:pt>
                <c:pt idx="2881">
                  <c:v>19</c:v>
                </c:pt>
                <c:pt idx="2882">
                  <c:v>20</c:v>
                </c:pt>
                <c:pt idx="2883">
                  <c:v>19</c:v>
                </c:pt>
                <c:pt idx="2884">
                  <c:v>19</c:v>
                </c:pt>
                <c:pt idx="2885">
                  <c:v>19</c:v>
                </c:pt>
                <c:pt idx="2886">
                  <c:v>20</c:v>
                </c:pt>
                <c:pt idx="2887">
                  <c:v>20</c:v>
                </c:pt>
                <c:pt idx="2888">
                  <c:v>19</c:v>
                </c:pt>
                <c:pt idx="2889">
                  <c:v>20</c:v>
                </c:pt>
                <c:pt idx="2890">
                  <c:v>17</c:v>
                </c:pt>
                <c:pt idx="2891">
                  <c:v>20</c:v>
                </c:pt>
                <c:pt idx="2892">
                  <c:v>19</c:v>
                </c:pt>
                <c:pt idx="2893">
                  <c:v>19</c:v>
                </c:pt>
                <c:pt idx="2894">
                  <c:v>20</c:v>
                </c:pt>
                <c:pt idx="2895">
                  <c:v>17</c:v>
                </c:pt>
                <c:pt idx="2896">
                  <c:v>19</c:v>
                </c:pt>
                <c:pt idx="2897">
                  <c:v>18</c:v>
                </c:pt>
                <c:pt idx="2898">
                  <c:v>18</c:v>
                </c:pt>
                <c:pt idx="2899">
                  <c:v>18</c:v>
                </c:pt>
                <c:pt idx="2900">
                  <c:v>20</c:v>
                </c:pt>
                <c:pt idx="2901">
                  <c:v>20</c:v>
                </c:pt>
                <c:pt idx="2902">
                  <c:v>18</c:v>
                </c:pt>
                <c:pt idx="2903">
                  <c:v>20</c:v>
                </c:pt>
                <c:pt idx="2904">
                  <c:v>18</c:v>
                </c:pt>
                <c:pt idx="2905">
                  <c:v>20</c:v>
                </c:pt>
                <c:pt idx="2906">
                  <c:v>18</c:v>
                </c:pt>
                <c:pt idx="2907">
                  <c:v>18</c:v>
                </c:pt>
                <c:pt idx="2908">
                  <c:v>18</c:v>
                </c:pt>
                <c:pt idx="2909">
                  <c:v>20</c:v>
                </c:pt>
                <c:pt idx="2910">
                  <c:v>20</c:v>
                </c:pt>
                <c:pt idx="2911">
                  <c:v>20</c:v>
                </c:pt>
                <c:pt idx="2912">
                  <c:v>17</c:v>
                </c:pt>
                <c:pt idx="2913">
                  <c:v>17</c:v>
                </c:pt>
                <c:pt idx="2914">
                  <c:v>20</c:v>
                </c:pt>
                <c:pt idx="2915">
                  <c:v>14</c:v>
                </c:pt>
                <c:pt idx="2916">
                  <c:v>20</c:v>
                </c:pt>
                <c:pt idx="2917">
                  <c:v>19</c:v>
                </c:pt>
                <c:pt idx="2918">
                  <c:v>20</c:v>
                </c:pt>
                <c:pt idx="2919">
                  <c:v>18</c:v>
                </c:pt>
                <c:pt idx="2920">
                  <c:v>19</c:v>
                </c:pt>
                <c:pt idx="2921">
                  <c:v>18</c:v>
                </c:pt>
                <c:pt idx="2922">
                  <c:v>20</c:v>
                </c:pt>
                <c:pt idx="2923">
                  <c:v>20</c:v>
                </c:pt>
                <c:pt idx="2924">
                  <c:v>20</c:v>
                </c:pt>
                <c:pt idx="2925">
                  <c:v>19</c:v>
                </c:pt>
                <c:pt idx="2926">
                  <c:v>19</c:v>
                </c:pt>
                <c:pt idx="2927">
                  <c:v>19</c:v>
                </c:pt>
                <c:pt idx="2928">
                  <c:v>20</c:v>
                </c:pt>
                <c:pt idx="2929">
                  <c:v>19</c:v>
                </c:pt>
                <c:pt idx="2930">
                  <c:v>19</c:v>
                </c:pt>
                <c:pt idx="2931">
                  <c:v>20</c:v>
                </c:pt>
                <c:pt idx="2932">
                  <c:v>18</c:v>
                </c:pt>
                <c:pt idx="2933">
                  <c:v>18</c:v>
                </c:pt>
                <c:pt idx="2934">
                  <c:v>20</c:v>
                </c:pt>
                <c:pt idx="2935">
                  <c:v>19</c:v>
                </c:pt>
                <c:pt idx="2936">
                  <c:v>19</c:v>
                </c:pt>
                <c:pt idx="2937">
                  <c:v>20</c:v>
                </c:pt>
                <c:pt idx="2938">
                  <c:v>19</c:v>
                </c:pt>
                <c:pt idx="2939">
                  <c:v>19</c:v>
                </c:pt>
                <c:pt idx="2940">
                  <c:v>20</c:v>
                </c:pt>
                <c:pt idx="2941">
                  <c:v>19</c:v>
                </c:pt>
                <c:pt idx="2942">
                  <c:v>19</c:v>
                </c:pt>
                <c:pt idx="2943">
                  <c:v>17</c:v>
                </c:pt>
                <c:pt idx="2944">
                  <c:v>20</c:v>
                </c:pt>
                <c:pt idx="2945">
                  <c:v>14</c:v>
                </c:pt>
                <c:pt idx="2946">
                  <c:v>20</c:v>
                </c:pt>
                <c:pt idx="2947">
                  <c:v>20</c:v>
                </c:pt>
                <c:pt idx="2948">
                  <c:v>20</c:v>
                </c:pt>
                <c:pt idx="2949">
                  <c:v>20</c:v>
                </c:pt>
                <c:pt idx="2950">
                  <c:v>19</c:v>
                </c:pt>
                <c:pt idx="2951">
                  <c:v>19</c:v>
                </c:pt>
                <c:pt idx="2952">
                  <c:v>18</c:v>
                </c:pt>
                <c:pt idx="2953">
                  <c:v>17</c:v>
                </c:pt>
                <c:pt idx="2954">
                  <c:v>17</c:v>
                </c:pt>
                <c:pt idx="2955">
                  <c:v>18</c:v>
                </c:pt>
                <c:pt idx="2956">
                  <c:v>13</c:v>
                </c:pt>
                <c:pt idx="2957">
                  <c:v>16</c:v>
                </c:pt>
                <c:pt idx="2958">
                  <c:v>19</c:v>
                </c:pt>
                <c:pt idx="2959">
                  <c:v>19</c:v>
                </c:pt>
                <c:pt idx="2960">
                  <c:v>19</c:v>
                </c:pt>
                <c:pt idx="2961">
                  <c:v>19</c:v>
                </c:pt>
                <c:pt idx="2962">
                  <c:v>19</c:v>
                </c:pt>
                <c:pt idx="2963">
                  <c:v>17</c:v>
                </c:pt>
                <c:pt idx="2964">
                  <c:v>19</c:v>
                </c:pt>
                <c:pt idx="2965">
                  <c:v>19</c:v>
                </c:pt>
                <c:pt idx="2966">
                  <c:v>18</c:v>
                </c:pt>
                <c:pt idx="2967">
                  <c:v>18</c:v>
                </c:pt>
                <c:pt idx="2968">
                  <c:v>17</c:v>
                </c:pt>
                <c:pt idx="2969">
                  <c:v>17</c:v>
                </c:pt>
                <c:pt idx="2970">
                  <c:v>18</c:v>
                </c:pt>
                <c:pt idx="2971">
                  <c:v>19</c:v>
                </c:pt>
                <c:pt idx="2972">
                  <c:v>19</c:v>
                </c:pt>
                <c:pt idx="2973">
                  <c:v>17</c:v>
                </c:pt>
                <c:pt idx="2974">
                  <c:v>18</c:v>
                </c:pt>
                <c:pt idx="2975">
                  <c:v>18</c:v>
                </c:pt>
                <c:pt idx="2976">
                  <c:v>17</c:v>
                </c:pt>
                <c:pt idx="2977">
                  <c:v>18</c:v>
                </c:pt>
                <c:pt idx="2978">
                  <c:v>17</c:v>
                </c:pt>
                <c:pt idx="2979">
                  <c:v>18</c:v>
                </c:pt>
                <c:pt idx="2980">
                  <c:v>18</c:v>
                </c:pt>
                <c:pt idx="2981">
                  <c:v>19</c:v>
                </c:pt>
                <c:pt idx="2982">
                  <c:v>19</c:v>
                </c:pt>
                <c:pt idx="2983">
                  <c:v>19</c:v>
                </c:pt>
                <c:pt idx="2984">
                  <c:v>18</c:v>
                </c:pt>
                <c:pt idx="2985">
                  <c:v>17</c:v>
                </c:pt>
                <c:pt idx="2986">
                  <c:v>18</c:v>
                </c:pt>
                <c:pt idx="2987">
                  <c:v>18</c:v>
                </c:pt>
                <c:pt idx="2988">
                  <c:v>18</c:v>
                </c:pt>
                <c:pt idx="2989">
                  <c:v>18</c:v>
                </c:pt>
                <c:pt idx="2990">
                  <c:v>16</c:v>
                </c:pt>
                <c:pt idx="2991">
                  <c:v>18</c:v>
                </c:pt>
                <c:pt idx="2992">
                  <c:v>19</c:v>
                </c:pt>
                <c:pt idx="2993">
                  <c:v>18</c:v>
                </c:pt>
                <c:pt idx="2994">
                  <c:v>18</c:v>
                </c:pt>
                <c:pt idx="2995">
                  <c:v>17</c:v>
                </c:pt>
                <c:pt idx="2996">
                  <c:v>19</c:v>
                </c:pt>
                <c:pt idx="2997">
                  <c:v>18</c:v>
                </c:pt>
                <c:pt idx="2998">
                  <c:v>19</c:v>
                </c:pt>
                <c:pt idx="2999">
                  <c:v>19</c:v>
                </c:pt>
                <c:pt idx="3000">
                  <c:v>17</c:v>
                </c:pt>
                <c:pt idx="3001">
                  <c:v>18</c:v>
                </c:pt>
                <c:pt idx="3002">
                  <c:v>17</c:v>
                </c:pt>
                <c:pt idx="3003">
                  <c:v>18</c:v>
                </c:pt>
                <c:pt idx="3004">
                  <c:v>17</c:v>
                </c:pt>
                <c:pt idx="3005">
                  <c:v>18</c:v>
                </c:pt>
                <c:pt idx="3006">
                  <c:v>19</c:v>
                </c:pt>
                <c:pt idx="3007">
                  <c:v>19</c:v>
                </c:pt>
                <c:pt idx="3008">
                  <c:v>18</c:v>
                </c:pt>
                <c:pt idx="3009">
                  <c:v>19</c:v>
                </c:pt>
                <c:pt idx="3010">
                  <c:v>16</c:v>
                </c:pt>
                <c:pt idx="3011">
                  <c:v>17</c:v>
                </c:pt>
                <c:pt idx="3012">
                  <c:v>18</c:v>
                </c:pt>
                <c:pt idx="3013">
                  <c:v>17</c:v>
                </c:pt>
                <c:pt idx="3014">
                  <c:v>18</c:v>
                </c:pt>
                <c:pt idx="3015">
                  <c:v>18</c:v>
                </c:pt>
                <c:pt idx="3016">
                  <c:v>17</c:v>
                </c:pt>
                <c:pt idx="3017">
                  <c:v>17</c:v>
                </c:pt>
                <c:pt idx="3018">
                  <c:v>18</c:v>
                </c:pt>
                <c:pt idx="3019">
                  <c:v>18</c:v>
                </c:pt>
                <c:pt idx="3020">
                  <c:v>18</c:v>
                </c:pt>
                <c:pt idx="3021">
                  <c:v>19</c:v>
                </c:pt>
                <c:pt idx="3022">
                  <c:v>16</c:v>
                </c:pt>
                <c:pt idx="3023">
                  <c:v>18</c:v>
                </c:pt>
                <c:pt idx="3024">
                  <c:v>17</c:v>
                </c:pt>
                <c:pt idx="3025">
                  <c:v>18</c:v>
                </c:pt>
                <c:pt idx="3026">
                  <c:v>19</c:v>
                </c:pt>
                <c:pt idx="3027">
                  <c:v>18</c:v>
                </c:pt>
                <c:pt idx="3028">
                  <c:v>19</c:v>
                </c:pt>
                <c:pt idx="3029">
                  <c:v>19</c:v>
                </c:pt>
                <c:pt idx="3030">
                  <c:v>19</c:v>
                </c:pt>
                <c:pt idx="3031">
                  <c:v>18</c:v>
                </c:pt>
                <c:pt idx="3032">
                  <c:v>17</c:v>
                </c:pt>
                <c:pt idx="3033">
                  <c:v>17</c:v>
                </c:pt>
                <c:pt idx="3034">
                  <c:v>18</c:v>
                </c:pt>
                <c:pt idx="3035">
                  <c:v>18</c:v>
                </c:pt>
                <c:pt idx="3036">
                  <c:v>19</c:v>
                </c:pt>
                <c:pt idx="3037">
                  <c:v>19</c:v>
                </c:pt>
                <c:pt idx="3038">
                  <c:v>17</c:v>
                </c:pt>
                <c:pt idx="3039">
                  <c:v>18</c:v>
                </c:pt>
                <c:pt idx="3040">
                  <c:v>13</c:v>
                </c:pt>
                <c:pt idx="3041">
                  <c:v>19</c:v>
                </c:pt>
                <c:pt idx="3042">
                  <c:v>17</c:v>
                </c:pt>
                <c:pt idx="3043">
                  <c:v>18</c:v>
                </c:pt>
                <c:pt idx="3044">
                  <c:v>17</c:v>
                </c:pt>
                <c:pt idx="3045">
                  <c:v>19</c:v>
                </c:pt>
                <c:pt idx="3046">
                  <c:v>19</c:v>
                </c:pt>
                <c:pt idx="3047">
                  <c:v>19</c:v>
                </c:pt>
                <c:pt idx="3048">
                  <c:v>19</c:v>
                </c:pt>
                <c:pt idx="3049">
                  <c:v>18</c:v>
                </c:pt>
                <c:pt idx="3050">
                  <c:v>16</c:v>
                </c:pt>
                <c:pt idx="3051">
                  <c:v>18</c:v>
                </c:pt>
                <c:pt idx="3052">
                  <c:v>18</c:v>
                </c:pt>
                <c:pt idx="3053">
                  <c:v>18</c:v>
                </c:pt>
                <c:pt idx="3054">
                  <c:v>17</c:v>
                </c:pt>
                <c:pt idx="3055">
                  <c:v>19</c:v>
                </c:pt>
                <c:pt idx="3056">
                  <c:v>17</c:v>
                </c:pt>
                <c:pt idx="3057">
                  <c:v>19</c:v>
                </c:pt>
                <c:pt idx="3058">
                  <c:v>19</c:v>
                </c:pt>
                <c:pt idx="3059">
                  <c:v>19</c:v>
                </c:pt>
                <c:pt idx="3060">
                  <c:v>19</c:v>
                </c:pt>
                <c:pt idx="3061">
                  <c:v>19</c:v>
                </c:pt>
                <c:pt idx="3062">
                  <c:v>19</c:v>
                </c:pt>
                <c:pt idx="3063">
                  <c:v>18</c:v>
                </c:pt>
                <c:pt idx="3064">
                  <c:v>19</c:v>
                </c:pt>
                <c:pt idx="3065">
                  <c:v>17</c:v>
                </c:pt>
                <c:pt idx="3066">
                  <c:v>19</c:v>
                </c:pt>
                <c:pt idx="3067">
                  <c:v>19</c:v>
                </c:pt>
                <c:pt idx="3068">
                  <c:v>19</c:v>
                </c:pt>
                <c:pt idx="3069">
                  <c:v>18</c:v>
                </c:pt>
                <c:pt idx="3070">
                  <c:v>19</c:v>
                </c:pt>
                <c:pt idx="3071">
                  <c:v>18</c:v>
                </c:pt>
                <c:pt idx="3072">
                  <c:v>19</c:v>
                </c:pt>
                <c:pt idx="3073">
                  <c:v>19</c:v>
                </c:pt>
                <c:pt idx="3074">
                  <c:v>18</c:v>
                </c:pt>
                <c:pt idx="3075">
                  <c:v>16</c:v>
                </c:pt>
                <c:pt idx="3076">
                  <c:v>18</c:v>
                </c:pt>
                <c:pt idx="3077">
                  <c:v>19</c:v>
                </c:pt>
                <c:pt idx="3078">
                  <c:v>18</c:v>
                </c:pt>
                <c:pt idx="3079">
                  <c:v>19</c:v>
                </c:pt>
                <c:pt idx="3080">
                  <c:v>19</c:v>
                </c:pt>
                <c:pt idx="3081">
                  <c:v>19</c:v>
                </c:pt>
                <c:pt idx="3082">
                  <c:v>19</c:v>
                </c:pt>
                <c:pt idx="3083">
                  <c:v>18</c:v>
                </c:pt>
                <c:pt idx="3084">
                  <c:v>18</c:v>
                </c:pt>
                <c:pt idx="3085">
                  <c:v>18</c:v>
                </c:pt>
                <c:pt idx="3086">
                  <c:v>17</c:v>
                </c:pt>
                <c:pt idx="3087">
                  <c:v>18</c:v>
                </c:pt>
                <c:pt idx="3088">
                  <c:v>18</c:v>
                </c:pt>
                <c:pt idx="3089">
                  <c:v>15</c:v>
                </c:pt>
                <c:pt idx="3090">
                  <c:v>18</c:v>
                </c:pt>
                <c:pt idx="3091">
                  <c:v>18</c:v>
                </c:pt>
                <c:pt idx="3092">
                  <c:v>18</c:v>
                </c:pt>
                <c:pt idx="3093">
                  <c:v>18</c:v>
                </c:pt>
                <c:pt idx="3094">
                  <c:v>16</c:v>
                </c:pt>
                <c:pt idx="3095">
                  <c:v>17</c:v>
                </c:pt>
                <c:pt idx="3096">
                  <c:v>18</c:v>
                </c:pt>
                <c:pt idx="3097">
                  <c:v>17</c:v>
                </c:pt>
                <c:pt idx="3098">
                  <c:v>17</c:v>
                </c:pt>
                <c:pt idx="3099">
                  <c:v>18</c:v>
                </c:pt>
                <c:pt idx="3100">
                  <c:v>16</c:v>
                </c:pt>
                <c:pt idx="3101">
                  <c:v>16</c:v>
                </c:pt>
                <c:pt idx="3102">
                  <c:v>17</c:v>
                </c:pt>
                <c:pt idx="3103">
                  <c:v>18</c:v>
                </c:pt>
                <c:pt idx="3104">
                  <c:v>17</c:v>
                </c:pt>
                <c:pt idx="3105">
                  <c:v>17</c:v>
                </c:pt>
                <c:pt idx="3106">
                  <c:v>17</c:v>
                </c:pt>
                <c:pt idx="3107">
                  <c:v>17</c:v>
                </c:pt>
                <c:pt idx="3108">
                  <c:v>16</c:v>
                </c:pt>
                <c:pt idx="3109">
                  <c:v>18</c:v>
                </c:pt>
                <c:pt idx="3110">
                  <c:v>17</c:v>
                </c:pt>
                <c:pt idx="3111">
                  <c:v>16</c:v>
                </c:pt>
                <c:pt idx="3112">
                  <c:v>16</c:v>
                </c:pt>
                <c:pt idx="3113">
                  <c:v>16</c:v>
                </c:pt>
                <c:pt idx="3114">
                  <c:v>18</c:v>
                </c:pt>
                <c:pt idx="3115">
                  <c:v>18</c:v>
                </c:pt>
                <c:pt idx="3116">
                  <c:v>18</c:v>
                </c:pt>
                <c:pt idx="3117">
                  <c:v>17</c:v>
                </c:pt>
                <c:pt idx="3118">
                  <c:v>15</c:v>
                </c:pt>
                <c:pt idx="3119">
                  <c:v>16</c:v>
                </c:pt>
                <c:pt idx="3120">
                  <c:v>15</c:v>
                </c:pt>
                <c:pt idx="3121">
                  <c:v>18</c:v>
                </c:pt>
                <c:pt idx="3122">
                  <c:v>17</c:v>
                </c:pt>
                <c:pt idx="3123">
                  <c:v>17</c:v>
                </c:pt>
                <c:pt idx="3124">
                  <c:v>17</c:v>
                </c:pt>
                <c:pt idx="3125">
                  <c:v>18</c:v>
                </c:pt>
                <c:pt idx="3126">
                  <c:v>17</c:v>
                </c:pt>
                <c:pt idx="3127">
                  <c:v>18</c:v>
                </c:pt>
                <c:pt idx="3128">
                  <c:v>18</c:v>
                </c:pt>
                <c:pt idx="3129">
                  <c:v>17</c:v>
                </c:pt>
                <c:pt idx="3130">
                  <c:v>17</c:v>
                </c:pt>
                <c:pt idx="3131">
                  <c:v>15</c:v>
                </c:pt>
                <c:pt idx="3132">
                  <c:v>17</c:v>
                </c:pt>
                <c:pt idx="3133">
                  <c:v>18</c:v>
                </c:pt>
                <c:pt idx="3134">
                  <c:v>18</c:v>
                </c:pt>
                <c:pt idx="3135">
                  <c:v>17</c:v>
                </c:pt>
                <c:pt idx="3136">
                  <c:v>17</c:v>
                </c:pt>
                <c:pt idx="3137">
                  <c:v>18</c:v>
                </c:pt>
                <c:pt idx="3138">
                  <c:v>18</c:v>
                </c:pt>
                <c:pt idx="3139">
                  <c:v>18</c:v>
                </c:pt>
                <c:pt idx="3140">
                  <c:v>17</c:v>
                </c:pt>
                <c:pt idx="3141">
                  <c:v>17</c:v>
                </c:pt>
                <c:pt idx="3142">
                  <c:v>16</c:v>
                </c:pt>
                <c:pt idx="3143">
                  <c:v>18</c:v>
                </c:pt>
                <c:pt idx="3144">
                  <c:v>18</c:v>
                </c:pt>
                <c:pt idx="3145">
                  <c:v>18</c:v>
                </c:pt>
                <c:pt idx="3146">
                  <c:v>18</c:v>
                </c:pt>
                <c:pt idx="3147">
                  <c:v>16</c:v>
                </c:pt>
                <c:pt idx="3148">
                  <c:v>18</c:v>
                </c:pt>
                <c:pt idx="3149">
                  <c:v>15</c:v>
                </c:pt>
                <c:pt idx="3150">
                  <c:v>18</c:v>
                </c:pt>
                <c:pt idx="3151">
                  <c:v>18</c:v>
                </c:pt>
                <c:pt idx="3152">
                  <c:v>16</c:v>
                </c:pt>
                <c:pt idx="3153">
                  <c:v>18</c:v>
                </c:pt>
                <c:pt idx="3154">
                  <c:v>18</c:v>
                </c:pt>
                <c:pt idx="3155">
                  <c:v>17</c:v>
                </c:pt>
                <c:pt idx="3156">
                  <c:v>18</c:v>
                </c:pt>
                <c:pt idx="3157">
                  <c:v>15</c:v>
                </c:pt>
                <c:pt idx="3158">
                  <c:v>16</c:v>
                </c:pt>
                <c:pt idx="3159">
                  <c:v>12</c:v>
                </c:pt>
                <c:pt idx="3160">
                  <c:v>17</c:v>
                </c:pt>
                <c:pt idx="3161">
                  <c:v>18</c:v>
                </c:pt>
                <c:pt idx="3162">
                  <c:v>17</c:v>
                </c:pt>
                <c:pt idx="3163">
                  <c:v>12</c:v>
                </c:pt>
                <c:pt idx="3164">
                  <c:v>18</c:v>
                </c:pt>
                <c:pt idx="3165">
                  <c:v>17</c:v>
                </c:pt>
                <c:pt idx="3166">
                  <c:v>16</c:v>
                </c:pt>
                <c:pt idx="3167">
                  <c:v>17</c:v>
                </c:pt>
                <c:pt idx="3168">
                  <c:v>16</c:v>
                </c:pt>
                <c:pt idx="3169">
                  <c:v>18</c:v>
                </c:pt>
                <c:pt idx="3170">
                  <c:v>18</c:v>
                </c:pt>
                <c:pt idx="3171">
                  <c:v>18</c:v>
                </c:pt>
                <c:pt idx="3172">
                  <c:v>18</c:v>
                </c:pt>
                <c:pt idx="3173">
                  <c:v>17</c:v>
                </c:pt>
                <c:pt idx="3174">
                  <c:v>18</c:v>
                </c:pt>
                <c:pt idx="3175">
                  <c:v>18</c:v>
                </c:pt>
                <c:pt idx="3176">
                  <c:v>18</c:v>
                </c:pt>
                <c:pt idx="3177">
                  <c:v>18</c:v>
                </c:pt>
                <c:pt idx="3178">
                  <c:v>17</c:v>
                </c:pt>
                <c:pt idx="3179">
                  <c:v>18</c:v>
                </c:pt>
                <c:pt idx="3180">
                  <c:v>17</c:v>
                </c:pt>
                <c:pt idx="3181">
                  <c:v>15</c:v>
                </c:pt>
                <c:pt idx="3182">
                  <c:v>16</c:v>
                </c:pt>
                <c:pt idx="3183">
                  <c:v>16</c:v>
                </c:pt>
                <c:pt idx="3184">
                  <c:v>18</c:v>
                </c:pt>
                <c:pt idx="3185">
                  <c:v>17</c:v>
                </c:pt>
                <c:pt idx="3186">
                  <c:v>17</c:v>
                </c:pt>
                <c:pt idx="3187">
                  <c:v>17</c:v>
                </c:pt>
                <c:pt idx="3188">
                  <c:v>18</c:v>
                </c:pt>
                <c:pt idx="3189">
                  <c:v>17</c:v>
                </c:pt>
                <c:pt idx="3190">
                  <c:v>16</c:v>
                </c:pt>
                <c:pt idx="3191">
                  <c:v>16</c:v>
                </c:pt>
                <c:pt idx="3192">
                  <c:v>17</c:v>
                </c:pt>
                <c:pt idx="3193">
                  <c:v>12</c:v>
                </c:pt>
                <c:pt idx="3194">
                  <c:v>16</c:v>
                </c:pt>
                <c:pt idx="3195">
                  <c:v>18</c:v>
                </c:pt>
                <c:pt idx="3196">
                  <c:v>17</c:v>
                </c:pt>
                <c:pt idx="3197">
                  <c:v>16</c:v>
                </c:pt>
                <c:pt idx="3198">
                  <c:v>16</c:v>
                </c:pt>
                <c:pt idx="3199">
                  <c:v>15</c:v>
                </c:pt>
                <c:pt idx="3200">
                  <c:v>14</c:v>
                </c:pt>
                <c:pt idx="3201">
                  <c:v>16</c:v>
                </c:pt>
                <c:pt idx="3202">
                  <c:v>16</c:v>
                </c:pt>
                <c:pt idx="3203">
                  <c:v>17</c:v>
                </c:pt>
                <c:pt idx="3204">
                  <c:v>16</c:v>
                </c:pt>
                <c:pt idx="3205">
                  <c:v>17</c:v>
                </c:pt>
                <c:pt idx="3206">
                  <c:v>16</c:v>
                </c:pt>
                <c:pt idx="3207">
                  <c:v>17</c:v>
                </c:pt>
                <c:pt idx="3208">
                  <c:v>16</c:v>
                </c:pt>
                <c:pt idx="3209">
                  <c:v>17</c:v>
                </c:pt>
                <c:pt idx="3210">
                  <c:v>17</c:v>
                </c:pt>
                <c:pt idx="3211">
                  <c:v>17</c:v>
                </c:pt>
                <c:pt idx="3212">
                  <c:v>17</c:v>
                </c:pt>
                <c:pt idx="3213">
                  <c:v>16</c:v>
                </c:pt>
                <c:pt idx="3214">
                  <c:v>17</c:v>
                </c:pt>
                <c:pt idx="3215">
                  <c:v>16</c:v>
                </c:pt>
                <c:pt idx="3216">
                  <c:v>16</c:v>
                </c:pt>
                <c:pt idx="3217">
                  <c:v>15</c:v>
                </c:pt>
                <c:pt idx="3218">
                  <c:v>16</c:v>
                </c:pt>
                <c:pt idx="3219">
                  <c:v>16</c:v>
                </c:pt>
                <c:pt idx="3220">
                  <c:v>16</c:v>
                </c:pt>
                <c:pt idx="3221">
                  <c:v>15</c:v>
                </c:pt>
                <c:pt idx="3222">
                  <c:v>15</c:v>
                </c:pt>
                <c:pt idx="3223">
                  <c:v>17</c:v>
                </c:pt>
                <c:pt idx="3224">
                  <c:v>15</c:v>
                </c:pt>
                <c:pt idx="3225">
                  <c:v>17</c:v>
                </c:pt>
                <c:pt idx="3226">
                  <c:v>16</c:v>
                </c:pt>
                <c:pt idx="3227">
                  <c:v>15</c:v>
                </c:pt>
                <c:pt idx="3228">
                  <c:v>16</c:v>
                </c:pt>
                <c:pt idx="3229">
                  <c:v>16</c:v>
                </c:pt>
                <c:pt idx="3230">
                  <c:v>17</c:v>
                </c:pt>
                <c:pt idx="3231">
                  <c:v>17</c:v>
                </c:pt>
                <c:pt idx="3232">
                  <c:v>17</c:v>
                </c:pt>
                <c:pt idx="3233">
                  <c:v>17</c:v>
                </c:pt>
                <c:pt idx="3234">
                  <c:v>16</c:v>
                </c:pt>
                <c:pt idx="3235">
                  <c:v>17</c:v>
                </c:pt>
                <c:pt idx="3236">
                  <c:v>16</c:v>
                </c:pt>
                <c:pt idx="3237">
                  <c:v>17</c:v>
                </c:pt>
                <c:pt idx="3238">
                  <c:v>17</c:v>
                </c:pt>
                <c:pt idx="3239">
                  <c:v>16</c:v>
                </c:pt>
                <c:pt idx="3240">
                  <c:v>17</c:v>
                </c:pt>
                <c:pt idx="3241">
                  <c:v>16</c:v>
                </c:pt>
                <c:pt idx="3242">
                  <c:v>14</c:v>
                </c:pt>
                <c:pt idx="3243">
                  <c:v>16</c:v>
                </c:pt>
                <c:pt idx="3244">
                  <c:v>15</c:v>
                </c:pt>
                <c:pt idx="3245">
                  <c:v>17</c:v>
                </c:pt>
                <c:pt idx="3246">
                  <c:v>17</c:v>
                </c:pt>
                <c:pt idx="3247">
                  <c:v>16</c:v>
                </c:pt>
                <c:pt idx="3248">
                  <c:v>17</c:v>
                </c:pt>
                <c:pt idx="3249">
                  <c:v>15</c:v>
                </c:pt>
                <c:pt idx="3250">
                  <c:v>16</c:v>
                </c:pt>
                <c:pt idx="3251">
                  <c:v>17</c:v>
                </c:pt>
                <c:pt idx="3252">
                  <c:v>17</c:v>
                </c:pt>
                <c:pt idx="3253">
                  <c:v>17</c:v>
                </c:pt>
                <c:pt idx="3254">
                  <c:v>16</c:v>
                </c:pt>
                <c:pt idx="3255">
                  <c:v>14</c:v>
                </c:pt>
                <c:pt idx="3256">
                  <c:v>16</c:v>
                </c:pt>
                <c:pt idx="3257">
                  <c:v>17</c:v>
                </c:pt>
                <c:pt idx="3258">
                  <c:v>17</c:v>
                </c:pt>
                <c:pt idx="3259">
                  <c:v>14</c:v>
                </c:pt>
                <c:pt idx="3260">
                  <c:v>15</c:v>
                </c:pt>
                <c:pt idx="3261">
                  <c:v>11</c:v>
                </c:pt>
                <c:pt idx="3262">
                  <c:v>15</c:v>
                </c:pt>
                <c:pt idx="3263">
                  <c:v>17</c:v>
                </c:pt>
                <c:pt idx="3264">
                  <c:v>16</c:v>
                </c:pt>
                <c:pt idx="3265">
                  <c:v>15</c:v>
                </c:pt>
                <c:pt idx="3266">
                  <c:v>17</c:v>
                </c:pt>
                <c:pt idx="3267">
                  <c:v>16</c:v>
                </c:pt>
                <c:pt idx="3268">
                  <c:v>15</c:v>
                </c:pt>
                <c:pt idx="3269">
                  <c:v>17</c:v>
                </c:pt>
                <c:pt idx="3270">
                  <c:v>16</c:v>
                </c:pt>
                <c:pt idx="3271">
                  <c:v>17</c:v>
                </c:pt>
                <c:pt idx="3272">
                  <c:v>16</c:v>
                </c:pt>
                <c:pt idx="3273">
                  <c:v>16</c:v>
                </c:pt>
                <c:pt idx="3274">
                  <c:v>17</c:v>
                </c:pt>
                <c:pt idx="3275">
                  <c:v>16</c:v>
                </c:pt>
                <c:pt idx="3276">
                  <c:v>15</c:v>
                </c:pt>
                <c:pt idx="3277">
                  <c:v>15</c:v>
                </c:pt>
                <c:pt idx="3278">
                  <c:v>17</c:v>
                </c:pt>
                <c:pt idx="3279">
                  <c:v>17</c:v>
                </c:pt>
                <c:pt idx="3280">
                  <c:v>15</c:v>
                </c:pt>
                <c:pt idx="3281">
                  <c:v>16</c:v>
                </c:pt>
                <c:pt idx="3282">
                  <c:v>15</c:v>
                </c:pt>
                <c:pt idx="3283">
                  <c:v>15</c:v>
                </c:pt>
                <c:pt idx="3284">
                  <c:v>16</c:v>
                </c:pt>
                <c:pt idx="3285">
                  <c:v>16</c:v>
                </c:pt>
                <c:pt idx="3286">
                  <c:v>15</c:v>
                </c:pt>
                <c:pt idx="3287">
                  <c:v>16</c:v>
                </c:pt>
                <c:pt idx="3288">
                  <c:v>15</c:v>
                </c:pt>
                <c:pt idx="3289">
                  <c:v>15</c:v>
                </c:pt>
                <c:pt idx="3290">
                  <c:v>16</c:v>
                </c:pt>
                <c:pt idx="3291">
                  <c:v>14</c:v>
                </c:pt>
                <c:pt idx="3292">
                  <c:v>17</c:v>
                </c:pt>
                <c:pt idx="3293">
                  <c:v>16</c:v>
                </c:pt>
                <c:pt idx="3294">
                  <c:v>15</c:v>
                </c:pt>
                <c:pt idx="3295">
                  <c:v>15</c:v>
                </c:pt>
                <c:pt idx="3296">
                  <c:v>17</c:v>
                </c:pt>
                <c:pt idx="3297">
                  <c:v>15</c:v>
                </c:pt>
                <c:pt idx="3298">
                  <c:v>16</c:v>
                </c:pt>
                <c:pt idx="3299">
                  <c:v>17</c:v>
                </c:pt>
                <c:pt idx="3300">
                  <c:v>15</c:v>
                </c:pt>
                <c:pt idx="3301">
                  <c:v>17</c:v>
                </c:pt>
                <c:pt idx="3302">
                  <c:v>17</c:v>
                </c:pt>
                <c:pt idx="3303">
                  <c:v>15</c:v>
                </c:pt>
                <c:pt idx="3304">
                  <c:v>16</c:v>
                </c:pt>
                <c:pt idx="3305">
                  <c:v>17</c:v>
                </c:pt>
                <c:pt idx="3306">
                  <c:v>16</c:v>
                </c:pt>
                <c:pt idx="3307">
                  <c:v>17</c:v>
                </c:pt>
                <c:pt idx="3308">
                  <c:v>16</c:v>
                </c:pt>
                <c:pt idx="3309">
                  <c:v>16</c:v>
                </c:pt>
                <c:pt idx="3310">
                  <c:v>16</c:v>
                </c:pt>
                <c:pt idx="3311">
                  <c:v>17</c:v>
                </c:pt>
                <c:pt idx="3312">
                  <c:v>17</c:v>
                </c:pt>
                <c:pt idx="3313">
                  <c:v>15</c:v>
                </c:pt>
                <c:pt idx="3314">
                  <c:v>17</c:v>
                </c:pt>
                <c:pt idx="3315">
                  <c:v>17</c:v>
                </c:pt>
                <c:pt idx="3316">
                  <c:v>15</c:v>
                </c:pt>
                <c:pt idx="3317">
                  <c:v>16</c:v>
                </c:pt>
                <c:pt idx="3318">
                  <c:v>17</c:v>
                </c:pt>
                <c:pt idx="3319">
                  <c:v>15</c:v>
                </c:pt>
                <c:pt idx="3320">
                  <c:v>16</c:v>
                </c:pt>
                <c:pt idx="3321">
                  <c:v>16</c:v>
                </c:pt>
                <c:pt idx="3322">
                  <c:v>17</c:v>
                </c:pt>
                <c:pt idx="3323">
                  <c:v>16</c:v>
                </c:pt>
                <c:pt idx="3324">
                  <c:v>16</c:v>
                </c:pt>
                <c:pt idx="3325">
                  <c:v>16</c:v>
                </c:pt>
                <c:pt idx="3326">
                  <c:v>16</c:v>
                </c:pt>
                <c:pt idx="3327">
                  <c:v>16</c:v>
                </c:pt>
                <c:pt idx="3328">
                  <c:v>15</c:v>
                </c:pt>
                <c:pt idx="3329">
                  <c:v>16</c:v>
                </c:pt>
                <c:pt idx="3330">
                  <c:v>14</c:v>
                </c:pt>
                <c:pt idx="3331">
                  <c:v>13</c:v>
                </c:pt>
                <c:pt idx="3332">
                  <c:v>15</c:v>
                </c:pt>
                <c:pt idx="3333">
                  <c:v>10</c:v>
                </c:pt>
                <c:pt idx="3334">
                  <c:v>14</c:v>
                </c:pt>
                <c:pt idx="3335">
                  <c:v>14</c:v>
                </c:pt>
                <c:pt idx="3336">
                  <c:v>16</c:v>
                </c:pt>
                <c:pt idx="3337">
                  <c:v>14</c:v>
                </c:pt>
                <c:pt idx="3338">
                  <c:v>16</c:v>
                </c:pt>
                <c:pt idx="3339">
                  <c:v>16</c:v>
                </c:pt>
                <c:pt idx="3340">
                  <c:v>15</c:v>
                </c:pt>
                <c:pt idx="3341">
                  <c:v>14</c:v>
                </c:pt>
                <c:pt idx="3342">
                  <c:v>15</c:v>
                </c:pt>
                <c:pt idx="3343">
                  <c:v>14</c:v>
                </c:pt>
                <c:pt idx="3344">
                  <c:v>16</c:v>
                </c:pt>
                <c:pt idx="3345">
                  <c:v>16</c:v>
                </c:pt>
                <c:pt idx="3346">
                  <c:v>14</c:v>
                </c:pt>
                <c:pt idx="3347">
                  <c:v>13</c:v>
                </c:pt>
                <c:pt idx="3348">
                  <c:v>16</c:v>
                </c:pt>
                <c:pt idx="3349">
                  <c:v>14</c:v>
                </c:pt>
                <c:pt idx="3350">
                  <c:v>16</c:v>
                </c:pt>
                <c:pt idx="3351">
                  <c:v>15</c:v>
                </c:pt>
                <c:pt idx="3352">
                  <c:v>15</c:v>
                </c:pt>
                <c:pt idx="3353">
                  <c:v>16</c:v>
                </c:pt>
                <c:pt idx="3354">
                  <c:v>14</c:v>
                </c:pt>
                <c:pt idx="3355">
                  <c:v>14</c:v>
                </c:pt>
                <c:pt idx="3356">
                  <c:v>15</c:v>
                </c:pt>
                <c:pt idx="3357">
                  <c:v>14</c:v>
                </c:pt>
                <c:pt idx="3358">
                  <c:v>15</c:v>
                </c:pt>
                <c:pt idx="3359">
                  <c:v>16</c:v>
                </c:pt>
                <c:pt idx="3360">
                  <c:v>16</c:v>
                </c:pt>
                <c:pt idx="3361">
                  <c:v>16</c:v>
                </c:pt>
                <c:pt idx="3362">
                  <c:v>14</c:v>
                </c:pt>
                <c:pt idx="3363">
                  <c:v>16</c:v>
                </c:pt>
                <c:pt idx="3364">
                  <c:v>15</c:v>
                </c:pt>
                <c:pt idx="3365">
                  <c:v>16</c:v>
                </c:pt>
                <c:pt idx="3366">
                  <c:v>14</c:v>
                </c:pt>
                <c:pt idx="3367">
                  <c:v>14</c:v>
                </c:pt>
                <c:pt idx="3368">
                  <c:v>14</c:v>
                </c:pt>
                <c:pt idx="3369">
                  <c:v>14</c:v>
                </c:pt>
                <c:pt idx="3370">
                  <c:v>15</c:v>
                </c:pt>
                <c:pt idx="3371">
                  <c:v>16</c:v>
                </c:pt>
                <c:pt idx="3372">
                  <c:v>16</c:v>
                </c:pt>
                <c:pt idx="3373">
                  <c:v>15</c:v>
                </c:pt>
                <c:pt idx="3374">
                  <c:v>16</c:v>
                </c:pt>
                <c:pt idx="3375">
                  <c:v>16</c:v>
                </c:pt>
                <c:pt idx="3376">
                  <c:v>15</c:v>
                </c:pt>
                <c:pt idx="3377">
                  <c:v>15</c:v>
                </c:pt>
                <c:pt idx="3378">
                  <c:v>16</c:v>
                </c:pt>
                <c:pt idx="3379">
                  <c:v>14</c:v>
                </c:pt>
                <c:pt idx="3380">
                  <c:v>14</c:v>
                </c:pt>
                <c:pt idx="3381">
                  <c:v>15</c:v>
                </c:pt>
                <c:pt idx="3382">
                  <c:v>16</c:v>
                </c:pt>
                <c:pt idx="3383">
                  <c:v>15</c:v>
                </c:pt>
                <c:pt idx="3384">
                  <c:v>16</c:v>
                </c:pt>
                <c:pt idx="3385">
                  <c:v>14</c:v>
                </c:pt>
                <c:pt idx="3386">
                  <c:v>16</c:v>
                </c:pt>
                <c:pt idx="3387">
                  <c:v>16</c:v>
                </c:pt>
                <c:pt idx="3388">
                  <c:v>14</c:v>
                </c:pt>
                <c:pt idx="3389">
                  <c:v>15</c:v>
                </c:pt>
                <c:pt idx="3390">
                  <c:v>15</c:v>
                </c:pt>
                <c:pt idx="3391">
                  <c:v>16</c:v>
                </c:pt>
                <c:pt idx="3392">
                  <c:v>16</c:v>
                </c:pt>
                <c:pt idx="3393">
                  <c:v>14</c:v>
                </c:pt>
                <c:pt idx="3394">
                  <c:v>15</c:v>
                </c:pt>
                <c:pt idx="3395">
                  <c:v>14</c:v>
                </c:pt>
                <c:pt idx="3396">
                  <c:v>14</c:v>
                </c:pt>
                <c:pt idx="3397">
                  <c:v>15</c:v>
                </c:pt>
                <c:pt idx="3398">
                  <c:v>16</c:v>
                </c:pt>
                <c:pt idx="3399">
                  <c:v>10</c:v>
                </c:pt>
                <c:pt idx="3400">
                  <c:v>15</c:v>
                </c:pt>
                <c:pt idx="3401">
                  <c:v>15</c:v>
                </c:pt>
                <c:pt idx="3402">
                  <c:v>15</c:v>
                </c:pt>
                <c:pt idx="3403">
                  <c:v>14</c:v>
                </c:pt>
                <c:pt idx="3404">
                  <c:v>14</c:v>
                </c:pt>
                <c:pt idx="3405">
                  <c:v>16</c:v>
                </c:pt>
                <c:pt idx="3406">
                  <c:v>16</c:v>
                </c:pt>
                <c:pt idx="3407">
                  <c:v>16</c:v>
                </c:pt>
                <c:pt idx="3408">
                  <c:v>16</c:v>
                </c:pt>
                <c:pt idx="3409">
                  <c:v>14</c:v>
                </c:pt>
                <c:pt idx="3410">
                  <c:v>14</c:v>
                </c:pt>
                <c:pt idx="3411">
                  <c:v>14</c:v>
                </c:pt>
                <c:pt idx="3412">
                  <c:v>15</c:v>
                </c:pt>
                <c:pt idx="3413">
                  <c:v>15</c:v>
                </c:pt>
                <c:pt idx="3414">
                  <c:v>14</c:v>
                </c:pt>
                <c:pt idx="3415">
                  <c:v>15</c:v>
                </c:pt>
                <c:pt idx="3416">
                  <c:v>16</c:v>
                </c:pt>
                <c:pt idx="3417">
                  <c:v>14</c:v>
                </c:pt>
                <c:pt idx="3418">
                  <c:v>16</c:v>
                </c:pt>
                <c:pt idx="3419">
                  <c:v>16</c:v>
                </c:pt>
                <c:pt idx="3420">
                  <c:v>16</c:v>
                </c:pt>
                <c:pt idx="3421">
                  <c:v>15</c:v>
                </c:pt>
                <c:pt idx="3422">
                  <c:v>16</c:v>
                </c:pt>
                <c:pt idx="3423">
                  <c:v>10</c:v>
                </c:pt>
                <c:pt idx="3424">
                  <c:v>15</c:v>
                </c:pt>
                <c:pt idx="3425">
                  <c:v>15</c:v>
                </c:pt>
                <c:pt idx="3426">
                  <c:v>14</c:v>
                </c:pt>
                <c:pt idx="3427">
                  <c:v>14</c:v>
                </c:pt>
                <c:pt idx="3428">
                  <c:v>15</c:v>
                </c:pt>
                <c:pt idx="3429">
                  <c:v>16</c:v>
                </c:pt>
                <c:pt idx="3430">
                  <c:v>14</c:v>
                </c:pt>
                <c:pt idx="3431">
                  <c:v>14</c:v>
                </c:pt>
                <c:pt idx="3432">
                  <c:v>16</c:v>
                </c:pt>
                <c:pt idx="3433">
                  <c:v>14</c:v>
                </c:pt>
                <c:pt idx="3434">
                  <c:v>14</c:v>
                </c:pt>
                <c:pt idx="3435">
                  <c:v>15</c:v>
                </c:pt>
                <c:pt idx="3436">
                  <c:v>15</c:v>
                </c:pt>
                <c:pt idx="3437">
                  <c:v>15</c:v>
                </c:pt>
                <c:pt idx="3438">
                  <c:v>16</c:v>
                </c:pt>
                <c:pt idx="3439">
                  <c:v>15</c:v>
                </c:pt>
                <c:pt idx="3440">
                  <c:v>15</c:v>
                </c:pt>
                <c:pt idx="3441">
                  <c:v>15</c:v>
                </c:pt>
                <c:pt idx="3442">
                  <c:v>15</c:v>
                </c:pt>
                <c:pt idx="3443">
                  <c:v>14</c:v>
                </c:pt>
                <c:pt idx="3444">
                  <c:v>14</c:v>
                </c:pt>
                <c:pt idx="3445">
                  <c:v>15</c:v>
                </c:pt>
                <c:pt idx="3446">
                  <c:v>14</c:v>
                </c:pt>
                <c:pt idx="3447">
                  <c:v>14</c:v>
                </c:pt>
                <c:pt idx="3448">
                  <c:v>13</c:v>
                </c:pt>
                <c:pt idx="3449">
                  <c:v>14</c:v>
                </c:pt>
                <c:pt idx="3450">
                  <c:v>13</c:v>
                </c:pt>
                <c:pt idx="3451">
                  <c:v>14</c:v>
                </c:pt>
                <c:pt idx="3452">
                  <c:v>13</c:v>
                </c:pt>
                <c:pt idx="3453">
                  <c:v>13</c:v>
                </c:pt>
                <c:pt idx="3454">
                  <c:v>13</c:v>
                </c:pt>
                <c:pt idx="3455">
                  <c:v>14</c:v>
                </c:pt>
                <c:pt idx="3456">
                  <c:v>15</c:v>
                </c:pt>
                <c:pt idx="3457">
                  <c:v>15</c:v>
                </c:pt>
                <c:pt idx="3458">
                  <c:v>15</c:v>
                </c:pt>
                <c:pt idx="3459">
                  <c:v>14</c:v>
                </c:pt>
                <c:pt idx="3460">
                  <c:v>14</c:v>
                </c:pt>
                <c:pt idx="3461">
                  <c:v>15</c:v>
                </c:pt>
                <c:pt idx="3462">
                  <c:v>13</c:v>
                </c:pt>
                <c:pt idx="3463">
                  <c:v>15</c:v>
                </c:pt>
                <c:pt idx="3464">
                  <c:v>15</c:v>
                </c:pt>
                <c:pt idx="3465">
                  <c:v>14</c:v>
                </c:pt>
                <c:pt idx="3466">
                  <c:v>13</c:v>
                </c:pt>
                <c:pt idx="3467">
                  <c:v>15</c:v>
                </c:pt>
                <c:pt idx="3468">
                  <c:v>14</c:v>
                </c:pt>
                <c:pt idx="3469">
                  <c:v>14</c:v>
                </c:pt>
                <c:pt idx="3470">
                  <c:v>14</c:v>
                </c:pt>
                <c:pt idx="3471">
                  <c:v>15</c:v>
                </c:pt>
                <c:pt idx="3472">
                  <c:v>13</c:v>
                </c:pt>
                <c:pt idx="3473">
                  <c:v>13</c:v>
                </c:pt>
                <c:pt idx="3474">
                  <c:v>15</c:v>
                </c:pt>
                <c:pt idx="3475">
                  <c:v>13</c:v>
                </c:pt>
                <c:pt idx="3476">
                  <c:v>13</c:v>
                </c:pt>
                <c:pt idx="3477">
                  <c:v>15</c:v>
                </c:pt>
                <c:pt idx="3478">
                  <c:v>14</c:v>
                </c:pt>
                <c:pt idx="3479">
                  <c:v>13</c:v>
                </c:pt>
                <c:pt idx="3480">
                  <c:v>14</c:v>
                </c:pt>
                <c:pt idx="3481">
                  <c:v>14</c:v>
                </c:pt>
                <c:pt idx="3482">
                  <c:v>13</c:v>
                </c:pt>
                <c:pt idx="3483">
                  <c:v>15</c:v>
                </c:pt>
                <c:pt idx="3484">
                  <c:v>14</c:v>
                </c:pt>
                <c:pt idx="3485">
                  <c:v>15</c:v>
                </c:pt>
                <c:pt idx="3486">
                  <c:v>15</c:v>
                </c:pt>
                <c:pt idx="3487">
                  <c:v>13</c:v>
                </c:pt>
                <c:pt idx="3488">
                  <c:v>13</c:v>
                </c:pt>
                <c:pt idx="3489">
                  <c:v>15</c:v>
                </c:pt>
                <c:pt idx="3490">
                  <c:v>9</c:v>
                </c:pt>
                <c:pt idx="3491">
                  <c:v>13</c:v>
                </c:pt>
                <c:pt idx="3492">
                  <c:v>15</c:v>
                </c:pt>
                <c:pt idx="3493">
                  <c:v>13</c:v>
                </c:pt>
                <c:pt idx="3494">
                  <c:v>13</c:v>
                </c:pt>
                <c:pt idx="3495">
                  <c:v>15</c:v>
                </c:pt>
                <c:pt idx="3496">
                  <c:v>14</c:v>
                </c:pt>
                <c:pt idx="3497">
                  <c:v>14</c:v>
                </c:pt>
                <c:pt idx="3498">
                  <c:v>15</c:v>
                </c:pt>
                <c:pt idx="3499">
                  <c:v>13</c:v>
                </c:pt>
                <c:pt idx="3500">
                  <c:v>13</c:v>
                </c:pt>
                <c:pt idx="3501">
                  <c:v>15</c:v>
                </c:pt>
                <c:pt idx="3502">
                  <c:v>15</c:v>
                </c:pt>
                <c:pt idx="3503">
                  <c:v>13</c:v>
                </c:pt>
                <c:pt idx="3504">
                  <c:v>15</c:v>
                </c:pt>
                <c:pt idx="3505">
                  <c:v>15</c:v>
                </c:pt>
                <c:pt idx="3506">
                  <c:v>13</c:v>
                </c:pt>
                <c:pt idx="3507">
                  <c:v>13</c:v>
                </c:pt>
                <c:pt idx="3508">
                  <c:v>14</c:v>
                </c:pt>
                <c:pt idx="3509">
                  <c:v>14</c:v>
                </c:pt>
                <c:pt idx="3510">
                  <c:v>13</c:v>
                </c:pt>
                <c:pt idx="3511">
                  <c:v>14</c:v>
                </c:pt>
                <c:pt idx="3512">
                  <c:v>13</c:v>
                </c:pt>
                <c:pt idx="3513">
                  <c:v>14</c:v>
                </c:pt>
                <c:pt idx="3514">
                  <c:v>12</c:v>
                </c:pt>
                <c:pt idx="3515">
                  <c:v>14</c:v>
                </c:pt>
                <c:pt idx="3516">
                  <c:v>15</c:v>
                </c:pt>
                <c:pt idx="3517">
                  <c:v>15</c:v>
                </c:pt>
                <c:pt idx="3518">
                  <c:v>13</c:v>
                </c:pt>
                <c:pt idx="3519">
                  <c:v>14</c:v>
                </c:pt>
                <c:pt idx="3520">
                  <c:v>12</c:v>
                </c:pt>
                <c:pt idx="3521">
                  <c:v>15</c:v>
                </c:pt>
                <c:pt idx="3522">
                  <c:v>15</c:v>
                </c:pt>
                <c:pt idx="3523">
                  <c:v>9</c:v>
                </c:pt>
                <c:pt idx="3524">
                  <c:v>15</c:v>
                </c:pt>
                <c:pt idx="3525">
                  <c:v>13</c:v>
                </c:pt>
                <c:pt idx="3526">
                  <c:v>13</c:v>
                </c:pt>
                <c:pt idx="3527">
                  <c:v>13</c:v>
                </c:pt>
                <c:pt idx="3528">
                  <c:v>15</c:v>
                </c:pt>
                <c:pt idx="3529">
                  <c:v>15</c:v>
                </c:pt>
                <c:pt idx="3530">
                  <c:v>14</c:v>
                </c:pt>
                <c:pt idx="3531">
                  <c:v>12</c:v>
                </c:pt>
                <c:pt idx="3532">
                  <c:v>15</c:v>
                </c:pt>
                <c:pt idx="3533">
                  <c:v>14</c:v>
                </c:pt>
                <c:pt idx="3534">
                  <c:v>13</c:v>
                </c:pt>
                <c:pt idx="3535">
                  <c:v>15</c:v>
                </c:pt>
                <c:pt idx="3536">
                  <c:v>9</c:v>
                </c:pt>
                <c:pt idx="3537">
                  <c:v>14</c:v>
                </c:pt>
                <c:pt idx="3538">
                  <c:v>13</c:v>
                </c:pt>
                <c:pt idx="3539">
                  <c:v>13</c:v>
                </c:pt>
                <c:pt idx="3540">
                  <c:v>14</c:v>
                </c:pt>
                <c:pt idx="3541">
                  <c:v>13</c:v>
                </c:pt>
                <c:pt idx="3542">
                  <c:v>14</c:v>
                </c:pt>
                <c:pt idx="3543">
                  <c:v>14</c:v>
                </c:pt>
                <c:pt idx="3544">
                  <c:v>15</c:v>
                </c:pt>
                <c:pt idx="3545">
                  <c:v>15</c:v>
                </c:pt>
                <c:pt idx="3546">
                  <c:v>15</c:v>
                </c:pt>
                <c:pt idx="3547">
                  <c:v>15</c:v>
                </c:pt>
                <c:pt idx="3548">
                  <c:v>14</c:v>
                </c:pt>
                <c:pt idx="3549">
                  <c:v>15</c:v>
                </c:pt>
                <c:pt idx="3550">
                  <c:v>14</c:v>
                </c:pt>
                <c:pt idx="3551">
                  <c:v>15</c:v>
                </c:pt>
                <c:pt idx="3552">
                  <c:v>15</c:v>
                </c:pt>
                <c:pt idx="3553">
                  <c:v>14</c:v>
                </c:pt>
                <c:pt idx="3554">
                  <c:v>13</c:v>
                </c:pt>
                <c:pt idx="3555">
                  <c:v>15</c:v>
                </c:pt>
                <c:pt idx="3556">
                  <c:v>13</c:v>
                </c:pt>
                <c:pt idx="3557">
                  <c:v>13</c:v>
                </c:pt>
                <c:pt idx="3558">
                  <c:v>14</c:v>
                </c:pt>
                <c:pt idx="3559">
                  <c:v>13</c:v>
                </c:pt>
                <c:pt idx="3560">
                  <c:v>13</c:v>
                </c:pt>
                <c:pt idx="3561">
                  <c:v>15</c:v>
                </c:pt>
                <c:pt idx="3562">
                  <c:v>13</c:v>
                </c:pt>
                <c:pt idx="3563">
                  <c:v>14</c:v>
                </c:pt>
                <c:pt idx="3564">
                  <c:v>14</c:v>
                </c:pt>
                <c:pt idx="3565">
                  <c:v>13</c:v>
                </c:pt>
                <c:pt idx="3566">
                  <c:v>13</c:v>
                </c:pt>
                <c:pt idx="3567">
                  <c:v>14</c:v>
                </c:pt>
                <c:pt idx="3568">
                  <c:v>13</c:v>
                </c:pt>
                <c:pt idx="3569">
                  <c:v>12</c:v>
                </c:pt>
                <c:pt idx="3570">
                  <c:v>14</c:v>
                </c:pt>
                <c:pt idx="3571">
                  <c:v>12</c:v>
                </c:pt>
                <c:pt idx="3572">
                  <c:v>13</c:v>
                </c:pt>
                <c:pt idx="3573">
                  <c:v>12</c:v>
                </c:pt>
                <c:pt idx="3574">
                  <c:v>14</c:v>
                </c:pt>
                <c:pt idx="3575">
                  <c:v>8</c:v>
                </c:pt>
                <c:pt idx="3576">
                  <c:v>14</c:v>
                </c:pt>
                <c:pt idx="3577">
                  <c:v>14</c:v>
                </c:pt>
                <c:pt idx="3578">
                  <c:v>8</c:v>
                </c:pt>
                <c:pt idx="3579">
                  <c:v>14</c:v>
                </c:pt>
                <c:pt idx="3580">
                  <c:v>13</c:v>
                </c:pt>
                <c:pt idx="3581">
                  <c:v>12</c:v>
                </c:pt>
                <c:pt idx="3582">
                  <c:v>13</c:v>
                </c:pt>
                <c:pt idx="3583">
                  <c:v>13</c:v>
                </c:pt>
                <c:pt idx="3584">
                  <c:v>12</c:v>
                </c:pt>
                <c:pt idx="3585">
                  <c:v>13</c:v>
                </c:pt>
                <c:pt idx="3586">
                  <c:v>14</c:v>
                </c:pt>
                <c:pt idx="3587">
                  <c:v>12</c:v>
                </c:pt>
                <c:pt idx="3588">
                  <c:v>14</c:v>
                </c:pt>
                <c:pt idx="3589">
                  <c:v>12</c:v>
                </c:pt>
                <c:pt idx="3590">
                  <c:v>14</c:v>
                </c:pt>
                <c:pt idx="3591">
                  <c:v>14</c:v>
                </c:pt>
                <c:pt idx="3592">
                  <c:v>14</c:v>
                </c:pt>
                <c:pt idx="3593">
                  <c:v>12</c:v>
                </c:pt>
                <c:pt idx="3594">
                  <c:v>12</c:v>
                </c:pt>
                <c:pt idx="3595">
                  <c:v>12</c:v>
                </c:pt>
                <c:pt idx="3596">
                  <c:v>14</c:v>
                </c:pt>
                <c:pt idx="3597">
                  <c:v>13</c:v>
                </c:pt>
                <c:pt idx="3598">
                  <c:v>14</c:v>
                </c:pt>
                <c:pt idx="3599">
                  <c:v>14</c:v>
                </c:pt>
                <c:pt idx="3600">
                  <c:v>14</c:v>
                </c:pt>
                <c:pt idx="3601">
                  <c:v>13</c:v>
                </c:pt>
                <c:pt idx="3602">
                  <c:v>14</c:v>
                </c:pt>
                <c:pt idx="3603">
                  <c:v>13</c:v>
                </c:pt>
                <c:pt idx="3604">
                  <c:v>14</c:v>
                </c:pt>
                <c:pt idx="3605">
                  <c:v>13</c:v>
                </c:pt>
                <c:pt idx="3606">
                  <c:v>12</c:v>
                </c:pt>
                <c:pt idx="3607">
                  <c:v>13</c:v>
                </c:pt>
                <c:pt idx="3608">
                  <c:v>12</c:v>
                </c:pt>
                <c:pt idx="3609">
                  <c:v>13</c:v>
                </c:pt>
                <c:pt idx="3610">
                  <c:v>14</c:v>
                </c:pt>
                <c:pt idx="3611">
                  <c:v>13</c:v>
                </c:pt>
                <c:pt idx="3612">
                  <c:v>13</c:v>
                </c:pt>
                <c:pt idx="3613">
                  <c:v>12</c:v>
                </c:pt>
                <c:pt idx="3614">
                  <c:v>12</c:v>
                </c:pt>
                <c:pt idx="3615">
                  <c:v>14</c:v>
                </c:pt>
                <c:pt idx="3616">
                  <c:v>14</c:v>
                </c:pt>
                <c:pt idx="3617">
                  <c:v>14</c:v>
                </c:pt>
                <c:pt idx="3618">
                  <c:v>14</c:v>
                </c:pt>
                <c:pt idx="3619">
                  <c:v>13</c:v>
                </c:pt>
                <c:pt idx="3620">
                  <c:v>13</c:v>
                </c:pt>
                <c:pt idx="3621">
                  <c:v>14</c:v>
                </c:pt>
                <c:pt idx="3622">
                  <c:v>13</c:v>
                </c:pt>
                <c:pt idx="3623">
                  <c:v>12</c:v>
                </c:pt>
                <c:pt idx="3624">
                  <c:v>13</c:v>
                </c:pt>
                <c:pt idx="3625">
                  <c:v>14</c:v>
                </c:pt>
                <c:pt idx="3626">
                  <c:v>12</c:v>
                </c:pt>
                <c:pt idx="3627">
                  <c:v>14</c:v>
                </c:pt>
                <c:pt idx="3628">
                  <c:v>13</c:v>
                </c:pt>
                <c:pt idx="3629">
                  <c:v>13</c:v>
                </c:pt>
                <c:pt idx="3630">
                  <c:v>14</c:v>
                </c:pt>
                <c:pt idx="3631">
                  <c:v>12</c:v>
                </c:pt>
                <c:pt idx="3632">
                  <c:v>14</c:v>
                </c:pt>
                <c:pt idx="3633">
                  <c:v>13</c:v>
                </c:pt>
                <c:pt idx="3634">
                  <c:v>13</c:v>
                </c:pt>
                <c:pt idx="3635">
                  <c:v>13</c:v>
                </c:pt>
                <c:pt idx="3636">
                  <c:v>8</c:v>
                </c:pt>
                <c:pt idx="3637">
                  <c:v>12</c:v>
                </c:pt>
                <c:pt idx="3638">
                  <c:v>11</c:v>
                </c:pt>
                <c:pt idx="3639">
                  <c:v>12</c:v>
                </c:pt>
                <c:pt idx="3640">
                  <c:v>12</c:v>
                </c:pt>
                <c:pt idx="3641">
                  <c:v>12</c:v>
                </c:pt>
                <c:pt idx="3642">
                  <c:v>14</c:v>
                </c:pt>
                <c:pt idx="3643">
                  <c:v>12</c:v>
                </c:pt>
                <c:pt idx="3644">
                  <c:v>14</c:v>
                </c:pt>
                <c:pt idx="3645">
                  <c:v>13</c:v>
                </c:pt>
                <c:pt idx="3646">
                  <c:v>8</c:v>
                </c:pt>
                <c:pt idx="3647">
                  <c:v>12</c:v>
                </c:pt>
                <c:pt idx="3648">
                  <c:v>13</c:v>
                </c:pt>
                <c:pt idx="3649">
                  <c:v>14</c:v>
                </c:pt>
                <c:pt idx="3650">
                  <c:v>11</c:v>
                </c:pt>
                <c:pt idx="3651">
                  <c:v>14</c:v>
                </c:pt>
                <c:pt idx="3652">
                  <c:v>14</c:v>
                </c:pt>
                <c:pt idx="3653">
                  <c:v>14</c:v>
                </c:pt>
                <c:pt idx="3654">
                  <c:v>14</c:v>
                </c:pt>
                <c:pt idx="3655">
                  <c:v>13</c:v>
                </c:pt>
                <c:pt idx="3656">
                  <c:v>14</c:v>
                </c:pt>
                <c:pt idx="3657">
                  <c:v>14</c:v>
                </c:pt>
                <c:pt idx="3658">
                  <c:v>12</c:v>
                </c:pt>
                <c:pt idx="3659">
                  <c:v>12</c:v>
                </c:pt>
                <c:pt idx="3660">
                  <c:v>12</c:v>
                </c:pt>
                <c:pt idx="3661">
                  <c:v>12</c:v>
                </c:pt>
                <c:pt idx="3662">
                  <c:v>14</c:v>
                </c:pt>
                <c:pt idx="3663">
                  <c:v>14</c:v>
                </c:pt>
                <c:pt idx="3664">
                  <c:v>14</c:v>
                </c:pt>
                <c:pt idx="3665">
                  <c:v>13</c:v>
                </c:pt>
                <c:pt idx="3666">
                  <c:v>13</c:v>
                </c:pt>
                <c:pt idx="3667">
                  <c:v>14</c:v>
                </c:pt>
                <c:pt idx="3668">
                  <c:v>12</c:v>
                </c:pt>
                <c:pt idx="3669">
                  <c:v>12</c:v>
                </c:pt>
                <c:pt idx="3670">
                  <c:v>11</c:v>
                </c:pt>
                <c:pt idx="3671">
                  <c:v>13</c:v>
                </c:pt>
                <c:pt idx="3672">
                  <c:v>13</c:v>
                </c:pt>
                <c:pt idx="3673">
                  <c:v>12</c:v>
                </c:pt>
                <c:pt idx="3674">
                  <c:v>13</c:v>
                </c:pt>
                <c:pt idx="3675">
                  <c:v>13</c:v>
                </c:pt>
                <c:pt idx="3676">
                  <c:v>11</c:v>
                </c:pt>
                <c:pt idx="3677">
                  <c:v>12</c:v>
                </c:pt>
                <c:pt idx="3678">
                  <c:v>11</c:v>
                </c:pt>
                <c:pt idx="3679">
                  <c:v>11</c:v>
                </c:pt>
                <c:pt idx="3680">
                  <c:v>13</c:v>
                </c:pt>
                <c:pt idx="3681">
                  <c:v>12</c:v>
                </c:pt>
                <c:pt idx="3682">
                  <c:v>11</c:v>
                </c:pt>
                <c:pt idx="3683">
                  <c:v>11</c:v>
                </c:pt>
                <c:pt idx="3684">
                  <c:v>12</c:v>
                </c:pt>
                <c:pt idx="3685">
                  <c:v>13</c:v>
                </c:pt>
                <c:pt idx="3686">
                  <c:v>13</c:v>
                </c:pt>
                <c:pt idx="3687">
                  <c:v>13</c:v>
                </c:pt>
                <c:pt idx="3688">
                  <c:v>12</c:v>
                </c:pt>
                <c:pt idx="3689">
                  <c:v>13</c:v>
                </c:pt>
                <c:pt idx="3690">
                  <c:v>11</c:v>
                </c:pt>
                <c:pt idx="3691">
                  <c:v>11</c:v>
                </c:pt>
                <c:pt idx="3692">
                  <c:v>13</c:v>
                </c:pt>
                <c:pt idx="3693">
                  <c:v>12</c:v>
                </c:pt>
                <c:pt idx="3694">
                  <c:v>11</c:v>
                </c:pt>
                <c:pt idx="3695">
                  <c:v>12</c:v>
                </c:pt>
                <c:pt idx="3696">
                  <c:v>12</c:v>
                </c:pt>
                <c:pt idx="3697">
                  <c:v>11</c:v>
                </c:pt>
                <c:pt idx="3698">
                  <c:v>13</c:v>
                </c:pt>
                <c:pt idx="3699">
                  <c:v>11</c:v>
                </c:pt>
                <c:pt idx="3700">
                  <c:v>11</c:v>
                </c:pt>
                <c:pt idx="3701">
                  <c:v>11</c:v>
                </c:pt>
                <c:pt idx="3702">
                  <c:v>12</c:v>
                </c:pt>
                <c:pt idx="3703">
                  <c:v>11</c:v>
                </c:pt>
                <c:pt idx="3704">
                  <c:v>13</c:v>
                </c:pt>
                <c:pt idx="3705">
                  <c:v>12</c:v>
                </c:pt>
                <c:pt idx="3706">
                  <c:v>13</c:v>
                </c:pt>
                <c:pt idx="3707">
                  <c:v>13</c:v>
                </c:pt>
                <c:pt idx="3708">
                  <c:v>12</c:v>
                </c:pt>
                <c:pt idx="3709">
                  <c:v>11</c:v>
                </c:pt>
                <c:pt idx="3710">
                  <c:v>10</c:v>
                </c:pt>
                <c:pt idx="3711">
                  <c:v>11</c:v>
                </c:pt>
                <c:pt idx="3712">
                  <c:v>11</c:v>
                </c:pt>
                <c:pt idx="3713">
                  <c:v>11</c:v>
                </c:pt>
                <c:pt idx="3714">
                  <c:v>11</c:v>
                </c:pt>
                <c:pt idx="3715">
                  <c:v>11</c:v>
                </c:pt>
                <c:pt idx="3716">
                  <c:v>13</c:v>
                </c:pt>
                <c:pt idx="3717">
                  <c:v>11</c:v>
                </c:pt>
                <c:pt idx="3718">
                  <c:v>13</c:v>
                </c:pt>
                <c:pt idx="3719">
                  <c:v>12</c:v>
                </c:pt>
                <c:pt idx="3720">
                  <c:v>7</c:v>
                </c:pt>
                <c:pt idx="3721">
                  <c:v>12</c:v>
                </c:pt>
                <c:pt idx="3722">
                  <c:v>11</c:v>
                </c:pt>
                <c:pt idx="3723">
                  <c:v>13</c:v>
                </c:pt>
                <c:pt idx="3724">
                  <c:v>11</c:v>
                </c:pt>
                <c:pt idx="3725">
                  <c:v>13</c:v>
                </c:pt>
                <c:pt idx="3726">
                  <c:v>13</c:v>
                </c:pt>
                <c:pt idx="3727">
                  <c:v>11</c:v>
                </c:pt>
                <c:pt idx="3728">
                  <c:v>11</c:v>
                </c:pt>
                <c:pt idx="3729">
                  <c:v>13</c:v>
                </c:pt>
                <c:pt idx="3730">
                  <c:v>11</c:v>
                </c:pt>
                <c:pt idx="3731">
                  <c:v>13</c:v>
                </c:pt>
                <c:pt idx="3732">
                  <c:v>11</c:v>
                </c:pt>
                <c:pt idx="3733">
                  <c:v>11</c:v>
                </c:pt>
                <c:pt idx="3734">
                  <c:v>13</c:v>
                </c:pt>
                <c:pt idx="3735">
                  <c:v>11</c:v>
                </c:pt>
                <c:pt idx="3736">
                  <c:v>12</c:v>
                </c:pt>
                <c:pt idx="3737">
                  <c:v>11</c:v>
                </c:pt>
                <c:pt idx="3738">
                  <c:v>12</c:v>
                </c:pt>
                <c:pt idx="3739">
                  <c:v>11</c:v>
                </c:pt>
                <c:pt idx="3740">
                  <c:v>13</c:v>
                </c:pt>
                <c:pt idx="3741">
                  <c:v>12</c:v>
                </c:pt>
                <c:pt idx="3742">
                  <c:v>12</c:v>
                </c:pt>
                <c:pt idx="3743">
                  <c:v>11</c:v>
                </c:pt>
                <c:pt idx="3744">
                  <c:v>13</c:v>
                </c:pt>
                <c:pt idx="3745">
                  <c:v>12</c:v>
                </c:pt>
                <c:pt idx="3746">
                  <c:v>12</c:v>
                </c:pt>
                <c:pt idx="3747">
                  <c:v>13</c:v>
                </c:pt>
                <c:pt idx="3748">
                  <c:v>12</c:v>
                </c:pt>
                <c:pt idx="3749">
                  <c:v>13</c:v>
                </c:pt>
                <c:pt idx="3750">
                  <c:v>11</c:v>
                </c:pt>
                <c:pt idx="3751">
                  <c:v>13</c:v>
                </c:pt>
                <c:pt idx="3752">
                  <c:v>11</c:v>
                </c:pt>
                <c:pt idx="3753">
                  <c:v>13</c:v>
                </c:pt>
                <c:pt idx="3754">
                  <c:v>12</c:v>
                </c:pt>
                <c:pt idx="3755">
                  <c:v>12</c:v>
                </c:pt>
                <c:pt idx="3756">
                  <c:v>13</c:v>
                </c:pt>
                <c:pt idx="3757">
                  <c:v>12</c:v>
                </c:pt>
                <c:pt idx="3758">
                  <c:v>13</c:v>
                </c:pt>
                <c:pt idx="3759">
                  <c:v>11</c:v>
                </c:pt>
                <c:pt idx="3760">
                  <c:v>11</c:v>
                </c:pt>
                <c:pt idx="3761">
                  <c:v>7</c:v>
                </c:pt>
                <c:pt idx="3762">
                  <c:v>11</c:v>
                </c:pt>
                <c:pt idx="3763">
                  <c:v>12</c:v>
                </c:pt>
                <c:pt idx="3764">
                  <c:v>11</c:v>
                </c:pt>
                <c:pt idx="3765">
                  <c:v>13</c:v>
                </c:pt>
                <c:pt idx="3766">
                  <c:v>11</c:v>
                </c:pt>
                <c:pt idx="3767">
                  <c:v>13</c:v>
                </c:pt>
                <c:pt idx="3768">
                  <c:v>13</c:v>
                </c:pt>
                <c:pt idx="3769">
                  <c:v>11</c:v>
                </c:pt>
                <c:pt idx="3770">
                  <c:v>12</c:v>
                </c:pt>
                <c:pt idx="3771">
                  <c:v>6</c:v>
                </c:pt>
                <c:pt idx="3772">
                  <c:v>12</c:v>
                </c:pt>
                <c:pt idx="3773">
                  <c:v>12</c:v>
                </c:pt>
                <c:pt idx="3774">
                  <c:v>11</c:v>
                </c:pt>
                <c:pt idx="3775">
                  <c:v>9</c:v>
                </c:pt>
                <c:pt idx="3776">
                  <c:v>11</c:v>
                </c:pt>
                <c:pt idx="3777">
                  <c:v>10</c:v>
                </c:pt>
                <c:pt idx="3778">
                  <c:v>12</c:v>
                </c:pt>
                <c:pt idx="3779">
                  <c:v>10</c:v>
                </c:pt>
                <c:pt idx="3780">
                  <c:v>10</c:v>
                </c:pt>
                <c:pt idx="3781">
                  <c:v>11</c:v>
                </c:pt>
                <c:pt idx="3782">
                  <c:v>6</c:v>
                </c:pt>
                <c:pt idx="3783">
                  <c:v>6</c:v>
                </c:pt>
                <c:pt idx="3784">
                  <c:v>9</c:v>
                </c:pt>
                <c:pt idx="3785">
                  <c:v>10</c:v>
                </c:pt>
                <c:pt idx="3786">
                  <c:v>11</c:v>
                </c:pt>
                <c:pt idx="3787">
                  <c:v>12</c:v>
                </c:pt>
                <c:pt idx="3788">
                  <c:v>12</c:v>
                </c:pt>
                <c:pt idx="3789">
                  <c:v>11</c:v>
                </c:pt>
                <c:pt idx="3790">
                  <c:v>10</c:v>
                </c:pt>
                <c:pt idx="3791">
                  <c:v>12</c:v>
                </c:pt>
                <c:pt idx="3792">
                  <c:v>12</c:v>
                </c:pt>
                <c:pt idx="3793">
                  <c:v>12</c:v>
                </c:pt>
                <c:pt idx="3794">
                  <c:v>11</c:v>
                </c:pt>
                <c:pt idx="3795">
                  <c:v>12</c:v>
                </c:pt>
                <c:pt idx="3796">
                  <c:v>10</c:v>
                </c:pt>
                <c:pt idx="3797">
                  <c:v>12</c:v>
                </c:pt>
                <c:pt idx="3798">
                  <c:v>10</c:v>
                </c:pt>
                <c:pt idx="3799">
                  <c:v>10</c:v>
                </c:pt>
                <c:pt idx="3800">
                  <c:v>12</c:v>
                </c:pt>
                <c:pt idx="3801">
                  <c:v>11</c:v>
                </c:pt>
                <c:pt idx="3802">
                  <c:v>11</c:v>
                </c:pt>
                <c:pt idx="3803">
                  <c:v>10</c:v>
                </c:pt>
                <c:pt idx="3804">
                  <c:v>6</c:v>
                </c:pt>
                <c:pt idx="3805">
                  <c:v>10</c:v>
                </c:pt>
                <c:pt idx="3806">
                  <c:v>12</c:v>
                </c:pt>
                <c:pt idx="3807">
                  <c:v>10</c:v>
                </c:pt>
                <c:pt idx="3808">
                  <c:v>9</c:v>
                </c:pt>
                <c:pt idx="3809">
                  <c:v>12</c:v>
                </c:pt>
                <c:pt idx="3810">
                  <c:v>11</c:v>
                </c:pt>
                <c:pt idx="3811">
                  <c:v>10</c:v>
                </c:pt>
                <c:pt idx="3812">
                  <c:v>12</c:v>
                </c:pt>
                <c:pt idx="3813">
                  <c:v>12</c:v>
                </c:pt>
                <c:pt idx="3814">
                  <c:v>10</c:v>
                </c:pt>
                <c:pt idx="3815">
                  <c:v>11</c:v>
                </c:pt>
                <c:pt idx="3816">
                  <c:v>11</c:v>
                </c:pt>
                <c:pt idx="3817">
                  <c:v>11</c:v>
                </c:pt>
                <c:pt idx="3818">
                  <c:v>12</c:v>
                </c:pt>
                <c:pt idx="3819">
                  <c:v>12</c:v>
                </c:pt>
                <c:pt idx="3820">
                  <c:v>12</c:v>
                </c:pt>
                <c:pt idx="3821">
                  <c:v>6</c:v>
                </c:pt>
                <c:pt idx="3822">
                  <c:v>10</c:v>
                </c:pt>
                <c:pt idx="3823">
                  <c:v>12</c:v>
                </c:pt>
                <c:pt idx="3824">
                  <c:v>11</c:v>
                </c:pt>
                <c:pt idx="3825">
                  <c:v>11</c:v>
                </c:pt>
                <c:pt idx="3826">
                  <c:v>10</c:v>
                </c:pt>
                <c:pt idx="3827">
                  <c:v>10</c:v>
                </c:pt>
                <c:pt idx="3828">
                  <c:v>10</c:v>
                </c:pt>
                <c:pt idx="3829">
                  <c:v>11</c:v>
                </c:pt>
                <c:pt idx="3830">
                  <c:v>11</c:v>
                </c:pt>
                <c:pt idx="3831">
                  <c:v>9</c:v>
                </c:pt>
                <c:pt idx="3832">
                  <c:v>11</c:v>
                </c:pt>
                <c:pt idx="3833">
                  <c:v>11</c:v>
                </c:pt>
                <c:pt idx="3834">
                  <c:v>12</c:v>
                </c:pt>
                <c:pt idx="3835">
                  <c:v>10</c:v>
                </c:pt>
                <c:pt idx="3836">
                  <c:v>11</c:v>
                </c:pt>
                <c:pt idx="3837">
                  <c:v>12</c:v>
                </c:pt>
                <c:pt idx="3838">
                  <c:v>11</c:v>
                </c:pt>
                <c:pt idx="3839">
                  <c:v>12</c:v>
                </c:pt>
                <c:pt idx="3840">
                  <c:v>12</c:v>
                </c:pt>
                <c:pt idx="3841">
                  <c:v>11</c:v>
                </c:pt>
                <c:pt idx="3842">
                  <c:v>12</c:v>
                </c:pt>
                <c:pt idx="3843">
                  <c:v>6</c:v>
                </c:pt>
                <c:pt idx="3844">
                  <c:v>10</c:v>
                </c:pt>
                <c:pt idx="3845">
                  <c:v>10</c:v>
                </c:pt>
                <c:pt idx="3846">
                  <c:v>11</c:v>
                </c:pt>
                <c:pt idx="3847">
                  <c:v>11</c:v>
                </c:pt>
                <c:pt idx="3848">
                  <c:v>9</c:v>
                </c:pt>
                <c:pt idx="3849">
                  <c:v>11</c:v>
                </c:pt>
                <c:pt idx="3850">
                  <c:v>11</c:v>
                </c:pt>
                <c:pt idx="3851">
                  <c:v>11</c:v>
                </c:pt>
                <c:pt idx="3852">
                  <c:v>11</c:v>
                </c:pt>
                <c:pt idx="3853">
                  <c:v>12</c:v>
                </c:pt>
                <c:pt idx="3854">
                  <c:v>10</c:v>
                </c:pt>
                <c:pt idx="3855">
                  <c:v>10</c:v>
                </c:pt>
                <c:pt idx="3856">
                  <c:v>10</c:v>
                </c:pt>
                <c:pt idx="3857">
                  <c:v>10</c:v>
                </c:pt>
                <c:pt idx="3858">
                  <c:v>12</c:v>
                </c:pt>
                <c:pt idx="3859">
                  <c:v>10</c:v>
                </c:pt>
                <c:pt idx="3860">
                  <c:v>9</c:v>
                </c:pt>
                <c:pt idx="3861">
                  <c:v>8</c:v>
                </c:pt>
                <c:pt idx="3862">
                  <c:v>10</c:v>
                </c:pt>
                <c:pt idx="3863">
                  <c:v>10</c:v>
                </c:pt>
                <c:pt idx="3864">
                  <c:v>11</c:v>
                </c:pt>
                <c:pt idx="3865">
                  <c:v>9</c:v>
                </c:pt>
                <c:pt idx="3866">
                  <c:v>10</c:v>
                </c:pt>
                <c:pt idx="3867">
                  <c:v>11</c:v>
                </c:pt>
                <c:pt idx="3868">
                  <c:v>9</c:v>
                </c:pt>
                <c:pt idx="3869">
                  <c:v>9</c:v>
                </c:pt>
                <c:pt idx="3870">
                  <c:v>5</c:v>
                </c:pt>
                <c:pt idx="3871">
                  <c:v>10</c:v>
                </c:pt>
                <c:pt idx="3872">
                  <c:v>9</c:v>
                </c:pt>
                <c:pt idx="3873">
                  <c:v>8</c:v>
                </c:pt>
                <c:pt idx="3874">
                  <c:v>10</c:v>
                </c:pt>
                <c:pt idx="3875">
                  <c:v>10</c:v>
                </c:pt>
                <c:pt idx="3876">
                  <c:v>9</c:v>
                </c:pt>
                <c:pt idx="3877">
                  <c:v>10</c:v>
                </c:pt>
                <c:pt idx="3878">
                  <c:v>9</c:v>
                </c:pt>
                <c:pt idx="3879">
                  <c:v>8</c:v>
                </c:pt>
                <c:pt idx="3880">
                  <c:v>10</c:v>
                </c:pt>
                <c:pt idx="3881">
                  <c:v>9</c:v>
                </c:pt>
                <c:pt idx="3882">
                  <c:v>9</c:v>
                </c:pt>
                <c:pt idx="3883">
                  <c:v>11</c:v>
                </c:pt>
                <c:pt idx="3884">
                  <c:v>10</c:v>
                </c:pt>
                <c:pt idx="3885">
                  <c:v>10</c:v>
                </c:pt>
                <c:pt idx="3886">
                  <c:v>9</c:v>
                </c:pt>
                <c:pt idx="3887">
                  <c:v>8</c:v>
                </c:pt>
                <c:pt idx="3888">
                  <c:v>11</c:v>
                </c:pt>
                <c:pt idx="3889">
                  <c:v>10</c:v>
                </c:pt>
                <c:pt idx="3890">
                  <c:v>9</c:v>
                </c:pt>
                <c:pt idx="3891">
                  <c:v>10</c:v>
                </c:pt>
                <c:pt idx="3892">
                  <c:v>8</c:v>
                </c:pt>
                <c:pt idx="3893">
                  <c:v>11</c:v>
                </c:pt>
                <c:pt idx="3894">
                  <c:v>5</c:v>
                </c:pt>
                <c:pt idx="3895">
                  <c:v>11</c:v>
                </c:pt>
                <c:pt idx="3896">
                  <c:v>10</c:v>
                </c:pt>
                <c:pt idx="3897">
                  <c:v>10</c:v>
                </c:pt>
                <c:pt idx="3898">
                  <c:v>10</c:v>
                </c:pt>
                <c:pt idx="3899">
                  <c:v>9</c:v>
                </c:pt>
                <c:pt idx="3900">
                  <c:v>10</c:v>
                </c:pt>
                <c:pt idx="3901">
                  <c:v>10</c:v>
                </c:pt>
                <c:pt idx="3902">
                  <c:v>10</c:v>
                </c:pt>
                <c:pt idx="3903">
                  <c:v>10</c:v>
                </c:pt>
                <c:pt idx="3904">
                  <c:v>5</c:v>
                </c:pt>
                <c:pt idx="3905">
                  <c:v>11</c:v>
                </c:pt>
                <c:pt idx="3906">
                  <c:v>10</c:v>
                </c:pt>
                <c:pt idx="3907">
                  <c:v>11</c:v>
                </c:pt>
                <c:pt idx="3908">
                  <c:v>10</c:v>
                </c:pt>
                <c:pt idx="3909">
                  <c:v>10</c:v>
                </c:pt>
                <c:pt idx="3910">
                  <c:v>10</c:v>
                </c:pt>
                <c:pt idx="3911">
                  <c:v>10</c:v>
                </c:pt>
                <c:pt idx="3912">
                  <c:v>11</c:v>
                </c:pt>
                <c:pt idx="3913">
                  <c:v>10</c:v>
                </c:pt>
                <c:pt idx="3914">
                  <c:v>11</c:v>
                </c:pt>
                <c:pt idx="3915">
                  <c:v>8</c:v>
                </c:pt>
                <c:pt idx="3916">
                  <c:v>11</c:v>
                </c:pt>
                <c:pt idx="3917">
                  <c:v>9</c:v>
                </c:pt>
                <c:pt idx="3918">
                  <c:v>10</c:v>
                </c:pt>
                <c:pt idx="3919">
                  <c:v>11</c:v>
                </c:pt>
                <c:pt idx="3920">
                  <c:v>11</c:v>
                </c:pt>
                <c:pt idx="3921">
                  <c:v>11</c:v>
                </c:pt>
                <c:pt idx="3922">
                  <c:v>11</c:v>
                </c:pt>
                <c:pt idx="3923">
                  <c:v>9</c:v>
                </c:pt>
                <c:pt idx="3924">
                  <c:v>9</c:v>
                </c:pt>
                <c:pt idx="3925">
                  <c:v>9</c:v>
                </c:pt>
                <c:pt idx="3926">
                  <c:v>10</c:v>
                </c:pt>
                <c:pt idx="3927">
                  <c:v>10</c:v>
                </c:pt>
                <c:pt idx="3928">
                  <c:v>9</c:v>
                </c:pt>
                <c:pt idx="3929">
                  <c:v>9</c:v>
                </c:pt>
                <c:pt idx="3930">
                  <c:v>8</c:v>
                </c:pt>
                <c:pt idx="3931">
                  <c:v>9</c:v>
                </c:pt>
                <c:pt idx="3932">
                  <c:v>10</c:v>
                </c:pt>
                <c:pt idx="3933">
                  <c:v>10</c:v>
                </c:pt>
                <c:pt idx="3934">
                  <c:v>9</c:v>
                </c:pt>
                <c:pt idx="3935">
                  <c:v>11</c:v>
                </c:pt>
                <c:pt idx="3936">
                  <c:v>8</c:v>
                </c:pt>
                <c:pt idx="3937">
                  <c:v>8</c:v>
                </c:pt>
                <c:pt idx="3938">
                  <c:v>10</c:v>
                </c:pt>
                <c:pt idx="3939">
                  <c:v>10</c:v>
                </c:pt>
                <c:pt idx="3940">
                  <c:v>10</c:v>
                </c:pt>
                <c:pt idx="3941">
                  <c:v>11</c:v>
                </c:pt>
                <c:pt idx="3942">
                  <c:v>9</c:v>
                </c:pt>
                <c:pt idx="3943">
                  <c:v>10</c:v>
                </c:pt>
                <c:pt idx="3944">
                  <c:v>9</c:v>
                </c:pt>
                <c:pt idx="3945">
                  <c:v>9</c:v>
                </c:pt>
                <c:pt idx="3946">
                  <c:v>9</c:v>
                </c:pt>
                <c:pt idx="3947">
                  <c:v>10</c:v>
                </c:pt>
                <c:pt idx="3948">
                  <c:v>10</c:v>
                </c:pt>
                <c:pt idx="3949">
                  <c:v>9</c:v>
                </c:pt>
                <c:pt idx="3950">
                  <c:v>9</c:v>
                </c:pt>
                <c:pt idx="3951">
                  <c:v>11</c:v>
                </c:pt>
                <c:pt idx="3952">
                  <c:v>10</c:v>
                </c:pt>
                <c:pt idx="3953">
                  <c:v>10</c:v>
                </c:pt>
                <c:pt idx="3954">
                  <c:v>9</c:v>
                </c:pt>
                <c:pt idx="3955">
                  <c:v>9</c:v>
                </c:pt>
                <c:pt idx="3956">
                  <c:v>10</c:v>
                </c:pt>
                <c:pt idx="3957">
                  <c:v>9</c:v>
                </c:pt>
                <c:pt idx="3958">
                  <c:v>11</c:v>
                </c:pt>
                <c:pt idx="3959">
                  <c:v>8</c:v>
                </c:pt>
                <c:pt idx="3960">
                  <c:v>9</c:v>
                </c:pt>
                <c:pt idx="3961">
                  <c:v>8</c:v>
                </c:pt>
                <c:pt idx="3962">
                  <c:v>9</c:v>
                </c:pt>
                <c:pt idx="3963">
                  <c:v>11</c:v>
                </c:pt>
                <c:pt idx="3964">
                  <c:v>10</c:v>
                </c:pt>
                <c:pt idx="3965">
                  <c:v>11</c:v>
                </c:pt>
                <c:pt idx="3966">
                  <c:v>11</c:v>
                </c:pt>
                <c:pt idx="3967">
                  <c:v>11</c:v>
                </c:pt>
                <c:pt idx="3968">
                  <c:v>11</c:v>
                </c:pt>
                <c:pt idx="3969">
                  <c:v>5</c:v>
                </c:pt>
                <c:pt idx="3970">
                  <c:v>11</c:v>
                </c:pt>
                <c:pt idx="3971">
                  <c:v>11</c:v>
                </c:pt>
                <c:pt idx="3972">
                  <c:v>11</c:v>
                </c:pt>
                <c:pt idx="3973">
                  <c:v>10</c:v>
                </c:pt>
                <c:pt idx="3974">
                  <c:v>9</c:v>
                </c:pt>
                <c:pt idx="3975">
                  <c:v>9</c:v>
                </c:pt>
                <c:pt idx="3976">
                  <c:v>9</c:v>
                </c:pt>
                <c:pt idx="3977">
                  <c:v>8</c:v>
                </c:pt>
                <c:pt idx="3978">
                  <c:v>9</c:v>
                </c:pt>
                <c:pt idx="3979">
                  <c:v>11</c:v>
                </c:pt>
                <c:pt idx="3980">
                  <c:v>9</c:v>
                </c:pt>
                <c:pt idx="3981">
                  <c:v>11</c:v>
                </c:pt>
                <c:pt idx="3982">
                  <c:v>11</c:v>
                </c:pt>
                <c:pt idx="3983">
                  <c:v>10</c:v>
                </c:pt>
                <c:pt idx="3984">
                  <c:v>9</c:v>
                </c:pt>
                <c:pt idx="3985">
                  <c:v>9</c:v>
                </c:pt>
                <c:pt idx="3986">
                  <c:v>9</c:v>
                </c:pt>
                <c:pt idx="3987">
                  <c:v>11</c:v>
                </c:pt>
                <c:pt idx="3988">
                  <c:v>10</c:v>
                </c:pt>
                <c:pt idx="3989">
                  <c:v>9</c:v>
                </c:pt>
                <c:pt idx="3990">
                  <c:v>11</c:v>
                </c:pt>
                <c:pt idx="3991">
                  <c:v>9</c:v>
                </c:pt>
                <c:pt idx="3992">
                  <c:v>5</c:v>
                </c:pt>
                <c:pt idx="3993">
                  <c:v>9</c:v>
                </c:pt>
                <c:pt idx="3994">
                  <c:v>11</c:v>
                </c:pt>
                <c:pt idx="3995">
                  <c:v>9</c:v>
                </c:pt>
                <c:pt idx="3996">
                  <c:v>8</c:v>
                </c:pt>
                <c:pt idx="3997">
                  <c:v>10</c:v>
                </c:pt>
                <c:pt idx="3998">
                  <c:v>10</c:v>
                </c:pt>
                <c:pt idx="3999">
                  <c:v>9</c:v>
                </c:pt>
                <c:pt idx="4000">
                  <c:v>9</c:v>
                </c:pt>
                <c:pt idx="4001">
                  <c:v>9</c:v>
                </c:pt>
                <c:pt idx="4002">
                  <c:v>9</c:v>
                </c:pt>
                <c:pt idx="4003">
                  <c:v>10</c:v>
                </c:pt>
                <c:pt idx="4004">
                  <c:v>10</c:v>
                </c:pt>
                <c:pt idx="4005">
                  <c:v>9</c:v>
                </c:pt>
                <c:pt idx="4006">
                  <c:v>8</c:v>
                </c:pt>
                <c:pt idx="4007">
                  <c:v>8</c:v>
                </c:pt>
                <c:pt idx="4008">
                  <c:v>9</c:v>
                </c:pt>
                <c:pt idx="4009">
                  <c:v>4</c:v>
                </c:pt>
                <c:pt idx="4010">
                  <c:v>8</c:v>
                </c:pt>
                <c:pt idx="4011">
                  <c:v>9</c:v>
                </c:pt>
                <c:pt idx="4012">
                  <c:v>10</c:v>
                </c:pt>
                <c:pt idx="4013">
                  <c:v>9</c:v>
                </c:pt>
                <c:pt idx="4014">
                  <c:v>10</c:v>
                </c:pt>
                <c:pt idx="4015">
                  <c:v>10</c:v>
                </c:pt>
                <c:pt idx="4016">
                  <c:v>9</c:v>
                </c:pt>
                <c:pt idx="4017">
                  <c:v>9</c:v>
                </c:pt>
                <c:pt idx="4018">
                  <c:v>8</c:v>
                </c:pt>
                <c:pt idx="4019">
                  <c:v>9</c:v>
                </c:pt>
                <c:pt idx="4020">
                  <c:v>9</c:v>
                </c:pt>
                <c:pt idx="4021">
                  <c:v>9</c:v>
                </c:pt>
                <c:pt idx="4022">
                  <c:v>8</c:v>
                </c:pt>
                <c:pt idx="4023">
                  <c:v>10</c:v>
                </c:pt>
                <c:pt idx="4024">
                  <c:v>8</c:v>
                </c:pt>
                <c:pt idx="4025">
                  <c:v>9</c:v>
                </c:pt>
                <c:pt idx="4026">
                  <c:v>10</c:v>
                </c:pt>
                <c:pt idx="4027">
                  <c:v>9</c:v>
                </c:pt>
                <c:pt idx="4028">
                  <c:v>9</c:v>
                </c:pt>
                <c:pt idx="4029">
                  <c:v>8</c:v>
                </c:pt>
                <c:pt idx="4030">
                  <c:v>8</c:v>
                </c:pt>
                <c:pt idx="4031">
                  <c:v>9</c:v>
                </c:pt>
                <c:pt idx="4032">
                  <c:v>8</c:v>
                </c:pt>
                <c:pt idx="4033">
                  <c:v>9</c:v>
                </c:pt>
                <c:pt idx="4034">
                  <c:v>8</c:v>
                </c:pt>
                <c:pt idx="4035">
                  <c:v>9</c:v>
                </c:pt>
                <c:pt idx="4036">
                  <c:v>9</c:v>
                </c:pt>
                <c:pt idx="4037">
                  <c:v>9</c:v>
                </c:pt>
                <c:pt idx="4038">
                  <c:v>10</c:v>
                </c:pt>
                <c:pt idx="4039">
                  <c:v>9</c:v>
                </c:pt>
                <c:pt idx="4040">
                  <c:v>8</c:v>
                </c:pt>
                <c:pt idx="4041">
                  <c:v>10</c:v>
                </c:pt>
                <c:pt idx="4042">
                  <c:v>8</c:v>
                </c:pt>
                <c:pt idx="4043">
                  <c:v>10</c:v>
                </c:pt>
                <c:pt idx="4044">
                  <c:v>8</c:v>
                </c:pt>
                <c:pt idx="4045">
                  <c:v>9</c:v>
                </c:pt>
                <c:pt idx="4046">
                  <c:v>8</c:v>
                </c:pt>
                <c:pt idx="4047">
                  <c:v>10</c:v>
                </c:pt>
                <c:pt idx="4048">
                  <c:v>10</c:v>
                </c:pt>
                <c:pt idx="4049">
                  <c:v>10</c:v>
                </c:pt>
                <c:pt idx="4050">
                  <c:v>9</c:v>
                </c:pt>
                <c:pt idx="4051">
                  <c:v>9</c:v>
                </c:pt>
                <c:pt idx="4052">
                  <c:v>8</c:v>
                </c:pt>
                <c:pt idx="4053">
                  <c:v>9</c:v>
                </c:pt>
                <c:pt idx="4054">
                  <c:v>9</c:v>
                </c:pt>
                <c:pt idx="4055">
                  <c:v>9</c:v>
                </c:pt>
                <c:pt idx="4056">
                  <c:v>8</c:v>
                </c:pt>
                <c:pt idx="4057">
                  <c:v>9</c:v>
                </c:pt>
                <c:pt idx="4058">
                  <c:v>10</c:v>
                </c:pt>
                <c:pt idx="4059">
                  <c:v>10</c:v>
                </c:pt>
                <c:pt idx="4060">
                  <c:v>9</c:v>
                </c:pt>
                <c:pt idx="4061">
                  <c:v>8</c:v>
                </c:pt>
                <c:pt idx="4062">
                  <c:v>7</c:v>
                </c:pt>
                <c:pt idx="4063">
                  <c:v>9</c:v>
                </c:pt>
                <c:pt idx="4064">
                  <c:v>10</c:v>
                </c:pt>
                <c:pt idx="4065">
                  <c:v>9</c:v>
                </c:pt>
                <c:pt idx="4066">
                  <c:v>4</c:v>
                </c:pt>
                <c:pt idx="4067">
                  <c:v>10</c:v>
                </c:pt>
                <c:pt idx="4068">
                  <c:v>9</c:v>
                </c:pt>
                <c:pt idx="4069">
                  <c:v>10</c:v>
                </c:pt>
                <c:pt idx="4070">
                  <c:v>10</c:v>
                </c:pt>
                <c:pt idx="4071">
                  <c:v>8</c:v>
                </c:pt>
                <c:pt idx="4072">
                  <c:v>9</c:v>
                </c:pt>
                <c:pt idx="4073">
                  <c:v>10</c:v>
                </c:pt>
                <c:pt idx="4074">
                  <c:v>8</c:v>
                </c:pt>
                <c:pt idx="4075">
                  <c:v>8</c:v>
                </c:pt>
                <c:pt idx="4076">
                  <c:v>8</c:v>
                </c:pt>
                <c:pt idx="4077">
                  <c:v>10</c:v>
                </c:pt>
                <c:pt idx="4078">
                  <c:v>9</c:v>
                </c:pt>
                <c:pt idx="4079">
                  <c:v>8</c:v>
                </c:pt>
                <c:pt idx="4080">
                  <c:v>10</c:v>
                </c:pt>
                <c:pt idx="4081">
                  <c:v>10</c:v>
                </c:pt>
                <c:pt idx="4082">
                  <c:v>8</c:v>
                </c:pt>
                <c:pt idx="4083">
                  <c:v>8</c:v>
                </c:pt>
                <c:pt idx="4084">
                  <c:v>10</c:v>
                </c:pt>
                <c:pt idx="4085">
                  <c:v>9</c:v>
                </c:pt>
                <c:pt idx="4086">
                  <c:v>9</c:v>
                </c:pt>
                <c:pt idx="4087">
                  <c:v>10</c:v>
                </c:pt>
                <c:pt idx="4088">
                  <c:v>10</c:v>
                </c:pt>
                <c:pt idx="4089">
                  <c:v>9</c:v>
                </c:pt>
                <c:pt idx="4090">
                  <c:v>10</c:v>
                </c:pt>
                <c:pt idx="4091">
                  <c:v>10</c:v>
                </c:pt>
                <c:pt idx="4092">
                  <c:v>10</c:v>
                </c:pt>
                <c:pt idx="4093">
                  <c:v>10</c:v>
                </c:pt>
                <c:pt idx="4094">
                  <c:v>10</c:v>
                </c:pt>
                <c:pt idx="4095">
                  <c:v>10</c:v>
                </c:pt>
                <c:pt idx="4096">
                  <c:v>10</c:v>
                </c:pt>
                <c:pt idx="4097">
                  <c:v>7</c:v>
                </c:pt>
                <c:pt idx="4098">
                  <c:v>10</c:v>
                </c:pt>
                <c:pt idx="4099">
                  <c:v>10</c:v>
                </c:pt>
                <c:pt idx="4100">
                  <c:v>9</c:v>
                </c:pt>
                <c:pt idx="4101">
                  <c:v>8</c:v>
                </c:pt>
                <c:pt idx="4102">
                  <c:v>8</c:v>
                </c:pt>
                <c:pt idx="4103">
                  <c:v>10</c:v>
                </c:pt>
                <c:pt idx="4104">
                  <c:v>9</c:v>
                </c:pt>
                <c:pt idx="4105">
                  <c:v>10</c:v>
                </c:pt>
                <c:pt idx="4106">
                  <c:v>8</c:v>
                </c:pt>
                <c:pt idx="4107">
                  <c:v>9</c:v>
                </c:pt>
                <c:pt idx="4108">
                  <c:v>9</c:v>
                </c:pt>
                <c:pt idx="4109">
                  <c:v>9</c:v>
                </c:pt>
                <c:pt idx="4110">
                  <c:v>8</c:v>
                </c:pt>
                <c:pt idx="4111">
                  <c:v>9</c:v>
                </c:pt>
                <c:pt idx="4112">
                  <c:v>7</c:v>
                </c:pt>
                <c:pt idx="4113">
                  <c:v>9</c:v>
                </c:pt>
                <c:pt idx="4114">
                  <c:v>9</c:v>
                </c:pt>
                <c:pt idx="4115">
                  <c:v>8</c:v>
                </c:pt>
                <c:pt idx="4116">
                  <c:v>7</c:v>
                </c:pt>
                <c:pt idx="4117">
                  <c:v>9</c:v>
                </c:pt>
                <c:pt idx="4118">
                  <c:v>9</c:v>
                </c:pt>
                <c:pt idx="4119">
                  <c:v>8</c:v>
                </c:pt>
                <c:pt idx="4120">
                  <c:v>7</c:v>
                </c:pt>
                <c:pt idx="4121">
                  <c:v>7</c:v>
                </c:pt>
                <c:pt idx="4122">
                  <c:v>6</c:v>
                </c:pt>
                <c:pt idx="4123">
                  <c:v>7</c:v>
                </c:pt>
                <c:pt idx="4124">
                  <c:v>6</c:v>
                </c:pt>
                <c:pt idx="4125">
                  <c:v>8</c:v>
                </c:pt>
                <c:pt idx="4126">
                  <c:v>8</c:v>
                </c:pt>
                <c:pt idx="4127">
                  <c:v>7</c:v>
                </c:pt>
                <c:pt idx="4128">
                  <c:v>3</c:v>
                </c:pt>
                <c:pt idx="4129">
                  <c:v>9</c:v>
                </c:pt>
                <c:pt idx="4130">
                  <c:v>6</c:v>
                </c:pt>
                <c:pt idx="4131">
                  <c:v>7</c:v>
                </c:pt>
                <c:pt idx="4132">
                  <c:v>8</c:v>
                </c:pt>
                <c:pt idx="4133">
                  <c:v>7</c:v>
                </c:pt>
                <c:pt idx="4134">
                  <c:v>8</c:v>
                </c:pt>
                <c:pt idx="4135">
                  <c:v>9</c:v>
                </c:pt>
                <c:pt idx="4136">
                  <c:v>8</c:v>
                </c:pt>
                <c:pt idx="4137">
                  <c:v>8</c:v>
                </c:pt>
                <c:pt idx="4138">
                  <c:v>9</c:v>
                </c:pt>
                <c:pt idx="4139">
                  <c:v>7</c:v>
                </c:pt>
                <c:pt idx="4140">
                  <c:v>7</c:v>
                </c:pt>
                <c:pt idx="4141">
                  <c:v>9</c:v>
                </c:pt>
                <c:pt idx="4142">
                  <c:v>8</c:v>
                </c:pt>
                <c:pt idx="4143">
                  <c:v>3</c:v>
                </c:pt>
                <c:pt idx="4144">
                  <c:v>8</c:v>
                </c:pt>
                <c:pt idx="4145">
                  <c:v>7</c:v>
                </c:pt>
                <c:pt idx="4146">
                  <c:v>3</c:v>
                </c:pt>
                <c:pt idx="4147">
                  <c:v>7</c:v>
                </c:pt>
                <c:pt idx="4148">
                  <c:v>9</c:v>
                </c:pt>
                <c:pt idx="4149">
                  <c:v>7</c:v>
                </c:pt>
                <c:pt idx="4150">
                  <c:v>9</c:v>
                </c:pt>
                <c:pt idx="4151">
                  <c:v>7</c:v>
                </c:pt>
                <c:pt idx="4152">
                  <c:v>9</c:v>
                </c:pt>
                <c:pt idx="4153">
                  <c:v>9</c:v>
                </c:pt>
                <c:pt idx="4154">
                  <c:v>7</c:v>
                </c:pt>
                <c:pt idx="4155">
                  <c:v>7</c:v>
                </c:pt>
                <c:pt idx="4156">
                  <c:v>9</c:v>
                </c:pt>
                <c:pt idx="4157">
                  <c:v>7</c:v>
                </c:pt>
                <c:pt idx="4158">
                  <c:v>9</c:v>
                </c:pt>
                <c:pt idx="4159">
                  <c:v>8</c:v>
                </c:pt>
                <c:pt idx="4160">
                  <c:v>8</c:v>
                </c:pt>
                <c:pt idx="4161">
                  <c:v>8</c:v>
                </c:pt>
                <c:pt idx="4162">
                  <c:v>6</c:v>
                </c:pt>
                <c:pt idx="4163">
                  <c:v>8</c:v>
                </c:pt>
                <c:pt idx="4164">
                  <c:v>9</c:v>
                </c:pt>
                <c:pt idx="4165">
                  <c:v>7</c:v>
                </c:pt>
                <c:pt idx="4166">
                  <c:v>9</c:v>
                </c:pt>
                <c:pt idx="4167">
                  <c:v>9</c:v>
                </c:pt>
                <c:pt idx="4168">
                  <c:v>8</c:v>
                </c:pt>
                <c:pt idx="4169">
                  <c:v>8</c:v>
                </c:pt>
                <c:pt idx="4170">
                  <c:v>7</c:v>
                </c:pt>
                <c:pt idx="4171">
                  <c:v>7</c:v>
                </c:pt>
                <c:pt idx="4172">
                  <c:v>7</c:v>
                </c:pt>
                <c:pt idx="4173">
                  <c:v>9</c:v>
                </c:pt>
                <c:pt idx="4174">
                  <c:v>9</c:v>
                </c:pt>
                <c:pt idx="4175">
                  <c:v>7</c:v>
                </c:pt>
                <c:pt idx="4176">
                  <c:v>7</c:v>
                </c:pt>
                <c:pt idx="4177">
                  <c:v>9</c:v>
                </c:pt>
                <c:pt idx="4178">
                  <c:v>7</c:v>
                </c:pt>
                <c:pt idx="4179">
                  <c:v>9</c:v>
                </c:pt>
                <c:pt idx="4180">
                  <c:v>8</c:v>
                </c:pt>
                <c:pt idx="4181">
                  <c:v>9</c:v>
                </c:pt>
                <c:pt idx="4182">
                  <c:v>8</c:v>
                </c:pt>
                <c:pt idx="4183">
                  <c:v>6</c:v>
                </c:pt>
                <c:pt idx="4184">
                  <c:v>9</c:v>
                </c:pt>
                <c:pt idx="4185">
                  <c:v>7</c:v>
                </c:pt>
                <c:pt idx="4186">
                  <c:v>7</c:v>
                </c:pt>
                <c:pt idx="4187">
                  <c:v>7</c:v>
                </c:pt>
                <c:pt idx="4188">
                  <c:v>3</c:v>
                </c:pt>
                <c:pt idx="4189">
                  <c:v>7</c:v>
                </c:pt>
                <c:pt idx="4190">
                  <c:v>9</c:v>
                </c:pt>
                <c:pt idx="4191">
                  <c:v>8</c:v>
                </c:pt>
                <c:pt idx="4192">
                  <c:v>6</c:v>
                </c:pt>
                <c:pt idx="4193">
                  <c:v>7</c:v>
                </c:pt>
                <c:pt idx="4194">
                  <c:v>9</c:v>
                </c:pt>
                <c:pt idx="4195">
                  <c:v>7</c:v>
                </c:pt>
                <c:pt idx="4196">
                  <c:v>7</c:v>
                </c:pt>
                <c:pt idx="4197">
                  <c:v>8</c:v>
                </c:pt>
                <c:pt idx="4198">
                  <c:v>7</c:v>
                </c:pt>
                <c:pt idx="4199">
                  <c:v>3</c:v>
                </c:pt>
                <c:pt idx="4200">
                  <c:v>9</c:v>
                </c:pt>
                <c:pt idx="4201">
                  <c:v>9</c:v>
                </c:pt>
                <c:pt idx="4202">
                  <c:v>8</c:v>
                </c:pt>
                <c:pt idx="4203">
                  <c:v>8</c:v>
                </c:pt>
                <c:pt idx="4204">
                  <c:v>7</c:v>
                </c:pt>
                <c:pt idx="4205">
                  <c:v>9</c:v>
                </c:pt>
                <c:pt idx="4206">
                  <c:v>9</c:v>
                </c:pt>
                <c:pt idx="4207">
                  <c:v>9</c:v>
                </c:pt>
                <c:pt idx="4208">
                  <c:v>9</c:v>
                </c:pt>
                <c:pt idx="4209">
                  <c:v>7</c:v>
                </c:pt>
                <c:pt idx="4210">
                  <c:v>7</c:v>
                </c:pt>
                <c:pt idx="4211">
                  <c:v>7</c:v>
                </c:pt>
                <c:pt idx="4212">
                  <c:v>9</c:v>
                </c:pt>
                <c:pt idx="4213">
                  <c:v>7</c:v>
                </c:pt>
                <c:pt idx="4214">
                  <c:v>8</c:v>
                </c:pt>
                <c:pt idx="4215">
                  <c:v>8</c:v>
                </c:pt>
                <c:pt idx="4216">
                  <c:v>8</c:v>
                </c:pt>
                <c:pt idx="4217">
                  <c:v>7</c:v>
                </c:pt>
                <c:pt idx="4218">
                  <c:v>6</c:v>
                </c:pt>
                <c:pt idx="4219">
                  <c:v>6</c:v>
                </c:pt>
                <c:pt idx="4220">
                  <c:v>6</c:v>
                </c:pt>
                <c:pt idx="4221">
                  <c:v>8</c:v>
                </c:pt>
                <c:pt idx="4222">
                  <c:v>6</c:v>
                </c:pt>
                <c:pt idx="4223">
                  <c:v>6</c:v>
                </c:pt>
                <c:pt idx="4224">
                  <c:v>8</c:v>
                </c:pt>
                <c:pt idx="4225">
                  <c:v>7</c:v>
                </c:pt>
                <c:pt idx="4226">
                  <c:v>7</c:v>
                </c:pt>
                <c:pt idx="4227">
                  <c:v>6</c:v>
                </c:pt>
                <c:pt idx="4228">
                  <c:v>8</c:v>
                </c:pt>
                <c:pt idx="4229">
                  <c:v>6</c:v>
                </c:pt>
                <c:pt idx="4230">
                  <c:v>7</c:v>
                </c:pt>
                <c:pt idx="4231">
                  <c:v>7</c:v>
                </c:pt>
                <c:pt idx="4232">
                  <c:v>6</c:v>
                </c:pt>
                <c:pt idx="4233">
                  <c:v>6</c:v>
                </c:pt>
                <c:pt idx="4234">
                  <c:v>7</c:v>
                </c:pt>
                <c:pt idx="4235">
                  <c:v>6</c:v>
                </c:pt>
                <c:pt idx="4236">
                  <c:v>7</c:v>
                </c:pt>
                <c:pt idx="4237">
                  <c:v>6</c:v>
                </c:pt>
                <c:pt idx="4238">
                  <c:v>6</c:v>
                </c:pt>
                <c:pt idx="4239">
                  <c:v>8</c:v>
                </c:pt>
                <c:pt idx="4240">
                  <c:v>7</c:v>
                </c:pt>
                <c:pt idx="4241">
                  <c:v>8</c:v>
                </c:pt>
                <c:pt idx="4242">
                  <c:v>7</c:v>
                </c:pt>
                <c:pt idx="4243">
                  <c:v>6</c:v>
                </c:pt>
                <c:pt idx="4244">
                  <c:v>6</c:v>
                </c:pt>
                <c:pt idx="4245">
                  <c:v>7</c:v>
                </c:pt>
                <c:pt idx="4246">
                  <c:v>2</c:v>
                </c:pt>
                <c:pt idx="4247">
                  <c:v>6</c:v>
                </c:pt>
                <c:pt idx="4248">
                  <c:v>6</c:v>
                </c:pt>
                <c:pt idx="4249">
                  <c:v>6</c:v>
                </c:pt>
                <c:pt idx="4250">
                  <c:v>5</c:v>
                </c:pt>
                <c:pt idx="4251">
                  <c:v>5</c:v>
                </c:pt>
                <c:pt idx="4252">
                  <c:v>8</c:v>
                </c:pt>
                <c:pt idx="4253">
                  <c:v>8</c:v>
                </c:pt>
                <c:pt idx="4254">
                  <c:v>6</c:v>
                </c:pt>
                <c:pt idx="4255">
                  <c:v>8</c:v>
                </c:pt>
                <c:pt idx="4256">
                  <c:v>7</c:v>
                </c:pt>
                <c:pt idx="4257">
                  <c:v>7</c:v>
                </c:pt>
                <c:pt idx="4258">
                  <c:v>8</c:v>
                </c:pt>
                <c:pt idx="4259">
                  <c:v>8</c:v>
                </c:pt>
                <c:pt idx="4260">
                  <c:v>6</c:v>
                </c:pt>
                <c:pt idx="4261">
                  <c:v>7</c:v>
                </c:pt>
                <c:pt idx="4262">
                  <c:v>6</c:v>
                </c:pt>
                <c:pt idx="4263">
                  <c:v>7</c:v>
                </c:pt>
                <c:pt idx="4264">
                  <c:v>8</c:v>
                </c:pt>
                <c:pt idx="4265">
                  <c:v>8</c:v>
                </c:pt>
                <c:pt idx="4266">
                  <c:v>7</c:v>
                </c:pt>
                <c:pt idx="4267">
                  <c:v>8</c:v>
                </c:pt>
                <c:pt idx="4268">
                  <c:v>8</c:v>
                </c:pt>
                <c:pt idx="4269">
                  <c:v>7</c:v>
                </c:pt>
                <c:pt idx="4270">
                  <c:v>6</c:v>
                </c:pt>
                <c:pt idx="4271">
                  <c:v>6</c:v>
                </c:pt>
                <c:pt idx="4272">
                  <c:v>5</c:v>
                </c:pt>
                <c:pt idx="4273">
                  <c:v>7</c:v>
                </c:pt>
                <c:pt idx="4274">
                  <c:v>8</c:v>
                </c:pt>
                <c:pt idx="4275">
                  <c:v>8</c:v>
                </c:pt>
                <c:pt idx="4276">
                  <c:v>7</c:v>
                </c:pt>
                <c:pt idx="4277">
                  <c:v>8</c:v>
                </c:pt>
                <c:pt idx="4278">
                  <c:v>8</c:v>
                </c:pt>
                <c:pt idx="4279">
                  <c:v>7</c:v>
                </c:pt>
                <c:pt idx="4280">
                  <c:v>7</c:v>
                </c:pt>
                <c:pt idx="4281">
                  <c:v>6</c:v>
                </c:pt>
                <c:pt idx="4282">
                  <c:v>7</c:v>
                </c:pt>
                <c:pt idx="4283">
                  <c:v>8</c:v>
                </c:pt>
                <c:pt idx="4284">
                  <c:v>7</c:v>
                </c:pt>
                <c:pt idx="4285">
                  <c:v>6</c:v>
                </c:pt>
                <c:pt idx="4286">
                  <c:v>8</c:v>
                </c:pt>
                <c:pt idx="4287">
                  <c:v>8</c:v>
                </c:pt>
                <c:pt idx="4288">
                  <c:v>8</c:v>
                </c:pt>
                <c:pt idx="4289">
                  <c:v>6</c:v>
                </c:pt>
                <c:pt idx="4290">
                  <c:v>7</c:v>
                </c:pt>
                <c:pt idx="4291">
                  <c:v>8</c:v>
                </c:pt>
                <c:pt idx="4292">
                  <c:v>8</c:v>
                </c:pt>
                <c:pt idx="4293">
                  <c:v>7</c:v>
                </c:pt>
                <c:pt idx="4294">
                  <c:v>6</c:v>
                </c:pt>
                <c:pt idx="4295">
                  <c:v>6</c:v>
                </c:pt>
                <c:pt idx="4296">
                  <c:v>8</c:v>
                </c:pt>
                <c:pt idx="4297">
                  <c:v>6</c:v>
                </c:pt>
                <c:pt idx="4298">
                  <c:v>7</c:v>
                </c:pt>
                <c:pt idx="4299">
                  <c:v>7</c:v>
                </c:pt>
                <c:pt idx="4300">
                  <c:v>2</c:v>
                </c:pt>
                <c:pt idx="4301">
                  <c:v>6</c:v>
                </c:pt>
                <c:pt idx="4302">
                  <c:v>7</c:v>
                </c:pt>
                <c:pt idx="4303">
                  <c:v>6</c:v>
                </c:pt>
                <c:pt idx="4304">
                  <c:v>6</c:v>
                </c:pt>
                <c:pt idx="4305">
                  <c:v>8</c:v>
                </c:pt>
                <c:pt idx="4306">
                  <c:v>7</c:v>
                </c:pt>
                <c:pt idx="4307">
                  <c:v>7</c:v>
                </c:pt>
                <c:pt idx="4308">
                  <c:v>8</c:v>
                </c:pt>
                <c:pt idx="4309">
                  <c:v>8</c:v>
                </c:pt>
                <c:pt idx="4310">
                  <c:v>7</c:v>
                </c:pt>
                <c:pt idx="4311">
                  <c:v>8</c:v>
                </c:pt>
                <c:pt idx="4312">
                  <c:v>8</c:v>
                </c:pt>
                <c:pt idx="4313">
                  <c:v>7</c:v>
                </c:pt>
                <c:pt idx="4314">
                  <c:v>6</c:v>
                </c:pt>
                <c:pt idx="4315">
                  <c:v>7</c:v>
                </c:pt>
                <c:pt idx="4316">
                  <c:v>7</c:v>
                </c:pt>
                <c:pt idx="4317">
                  <c:v>6</c:v>
                </c:pt>
                <c:pt idx="4318">
                  <c:v>6</c:v>
                </c:pt>
                <c:pt idx="4319">
                  <c:v>8</c:v>
                </c:pt>
                <c:pt idx="4320">
                  <c:v>6</c:v>
                </c:pt>
                <c:pt idx="4321">
                  <c:v>6</c:v>
                </c:pt>
                <c:pt idx="4322">
                  <c:v>6</c:v>
                </c:pt>
                <c:pt idx="4323">
                  <c:v>6</c:v>
                </c:pt>
                <c:pt idx="4324">
                  <c:v>5</c:v>
                </c:pt>
                <c:pt idx="4325">
                  <c:v>5</c:v>
                </c:pt>
                <c:pt idx="4326">
                  <c:v>5</c:v>
                </c:pt>
                <c:pt idx="4327">
                  <c:v>1</c:v>
                </c:pt>
                <c:pt idx="4328">
                  <c:v>6</c:v>
                </c:pt>
                <c:pt idx="4329">
                  <c:v>6</c:v>
                </c:pt>
                <c:pt idx="4330">
                  <c:v>5</c:v>
                </c:pt>
                <c:pt idx="4331">
                  <c:v>4</c:v>
                </c:pt>
                <c:pt idx="4332">
                  <c:v>5</c:v>
                </c:pt>
                <c:pt idx="4333">
                  <c:v>5</c:v>
                </c:pt>
                <c:pt idx="4334">
                  <c:v>5</c:v>
                </c:pt>
                <c:pt idx="4335">
                  <c:v>7</c:v>
                </c:pt>
                <c:pt idx="4336">
                  <c:v>7</c:v>
                </c:pt>
                <c:pt idx="4337">
                  <c:v>5</c:v>
                </c:pt>
                <c:pt idx="4338">
                  <c:v>5</c:v>
                </c:pt>
                <c:pt idx="4339">
                  <c:v>5</c:v>
                </c:pt>
                <c:pt idx="4340">
                  <c:v>6</c:v>
                </c:pt>
                <c:pt idx="4341">
                  <c:v>5</c:v>
                </c:pt>
                <c:pt idx="4342">
                  <c:v>4</c:v>
                </c:pt>
                <c:pt idx="4343">
                  <c:v>7</c:v>
                </c:pt>
                <c:pt idx="4344">
                  <c:v>6</c:v>
                </c:pt>
                <c:pt idx="4345">
                  <c:v>7</c:v>
                </c:pt>
                <c:pt idx="4346">
                  <c:v>7</c:v>
                </c:pt>
                <c:pt idx="4347">
                  <c:v>5</c:v>
                </c:pt>
                <c:pt idx="4348">
                  <c:v>5</c:v>
                </c:pt>
                <c:pt idx="4349">
                  <c:v>5</c:v>
                </c:pt>
                <c:pt idx="4350">
                  <c:v>5</c:v>
                </c:pt>
                <c:pt idx="4351">
                  <c:v>1</c:v>
                </c:pt>
                <c:pt idx="4352">
                  <c:v>7</c:v>
                </c:pt>
                <c:pt idx="4353">
                  <c:v>6</c:v>
                </c:pt>
                <c:pt idx="4354">
                  <c:v>6</c:v>
                </c:pt>
                <c:pt idx="4355">
                  <c:v>6</c:v>
                </c:pt>
                <c:pt idx="4356">
                  <c:v>5</c:v>
                </c:pt>
                <c:pt idx="4357">
                  <c:v>5</c:v>
                </c:pt>
                <c:pt idx="4358">
                  <c:v>6</c:v>
                </c:pt>
                <c:pt idx="4359">
                  <c:v>5</c:v>
                </c:pt>
                <c:pt idx="4360">
                  <c:v>7</c:v>
                </c:pt>
                <c:pt idx="4361">
                  <c:v>5</c:v>
                </c:pt>
                <c:pt idx="4362">
                  <c:v>6</c:v>
                </c:pt>
                <c:pt idx="4363">
                  <c:v>7</c:v>
                </c:pt>
                <c:pt idx="4364">
                  <c:v>5</c:v>
                </c:pt>
                <c:pt idx="4365">
                  <c:v>7</c:v>
                </c:pt>
                <c:pt idx="4366">
                  <c:v>7</c:v>
                </c:pt>
                <c:pt idx="4367">
                  <c:v>4</c:v>
                </c:pt>
                <c:pt idx="4368">
                  <c:v>6</c:v>
                </c:pt>
                <c:pt idx="4369">
                  <c:v>5</c:v>
                </c:pt>
                <c:pt idx="4370">
                  <c:v>7</c:v>
                </c:pt>
                <c:pt idx="4371">
                  <c:v>5</c:v>
                </c:pt>
                <c:pt idx="4372">
                  <c:v>7</c:v>
                </c:pt>
                <c:pt idx="4373">
                  <c:v>5</c:v>
                </c:pt>
                <c:pt idx="4374">
                  <c:v>7</c:v>
                </c:pt>
                <c:pt idx="4375">
                  <c:v>5</c:v>
                </c:pt>
                <c:pt idx="4376">
                  <c:v>5</c:v>
                </c:pt>
                <c:pt idx="4377">
                  <c:v>7</c:v>
                </c:pt>
                <c:pt idx="4378">
                  <c:v>5</c:v>
                </c:pt>
                <c:pt idx="4379">
                  <c:v>7</c:v>
                </c:pt>
                <c:pt idx="4380">
                  <c:v>5</c:v>
                </c:pt>
                <c:pt idx="4381">
                  <c:v>5</c:v>
                </c:pt>
                <c:pt idx="4382">
                  <c:v>7</c:v>
                </c:pt>
                <c:pt idx="4383">
                  <c:v>7</c:v>
                </c:pt>
                <c:pt idx="4384">
                  <c:v>6</c:v>
                </c:pt>
                <c:pt idx="4385">
                  <c:v>1</c:v>
                </c:pt>
                <c:pt idx="4386">
                  <c:v>5</c:v>
                </c:pt>
                <c:pt idx="4387">
                  <c:v>7</c:v>
                </c:pt>
                <c:pt idx="4388">
                  <c:v>5</c:v>
                </c:pt>
                <c:pt idx="4389">
                  <c:v>7</c:v>
                </c:pt>
                <c:pt idx="4390">
                  <c:v>6</c:v>
                </c:pt>
                <c:pt idx="4391">
                  <c:v>4</c:v>
                </c:pt>
                <c:pt idx="4392">
                  <c:v>7</c:v>
                </c:pt>
                <c:pt idx="4393">
                  <c:v>7</c:v>
                </c:pt>
                <c:pt idx="4394">
                  <c:v>5</c:v>
                </c:pt>
                <c:pt idx="4395">
                  <c:v>5</c:v>
                </c:pt>
                <c:pt idx="4396">
                  <c:v>5</c:v>
                </c:pt>
                <c:pt idx="4397">
                  <c:v>5</c:v>
                </c:pt>
                <c:pt idx="4398">
                  <c:v>5</c:v>
                </c:pt>
                <c:pt idx="4399">
                  <c:v>7</c:v>
                </c:pt>
                <c:pt idx="4400">
                  <c:v>7</c:v>
                </c:pt>
                <c:pt idx="4401">
                  <c:v>6</c:v>
                </c:pt>
                <c:pt idx="4402">
                  <c:v>5</c:v>
                </c:pt>
                <c:pt idx="4403">
                  <c:v>6</c:v>
                </c:pt>
                <c:pt idx="4404">
                  <c:v>5</c:v>
                </c:pt>
                <c:pt idx="4405">
                  <c:v>6</c:v>
                </c:pt>
                <c:pt idx="4406">
                  <c:v>5</c:v>
                </c:pt>
                <c:pt idx="4407">
                  <c:v>6</c:v>
                </c:pt>
                <c:pt idx="4408">
                  <c:v>4</c:v>
                </c:pt>
                <c:pt idx="4409">
                  <c:v>5</c:v>
                </c:pt>
                <c:pt idx="4410">
                  <c:v>5</c:v>
                </c:pt>
                <c:pt idx="4411">
                  <c:v>5</c:v>
                </c:pt>
                <c:pt idx="4412">
                  <c:v>1</c:v>
                </c:pt>
                <c:pt idx="4413">
                  <c:v>4</c:v>
                </c:pt>
                <c:pt idx="4414">
                  <c:v>7</c:v>
                </c:pt>
                <c:pt idx="4415">
                  <c:v>7</c:v>
                </c:pt>
                <c:pt idx="4416">
                  <c:v>6</c:v>
                </c:pt>
                <c:pt idx="4417">
                  <c:v>5</c:v>
                </c:pt>
                <c:pt idx="4418">
                  <c:v>5</c:v>
                </c:pt>
                <c:pt idx="4419">
                  <c:v>6</c:v>
                </c:pt>
                <c:pt idx="4420">
                  <c:v>6</c:v>
                </c:pt>
                <c:pt idx="4421">
                  <c:v>7</c:v>
                </c:pt>
                <c:pt idx="4422">
                  <c:v>4</c:v>
                </c:pt>
                <c:pt idx="4423">
                  <c:v>5</c:v>
                </c:pt>
                <c:pt idx="4424">
                  <c:v>7</c:v>
                </c:pt>
                <c:pt idx="4425">
                  <c:v>5</c:v>
                </c:pt>
                <c:pt idx="4426">
                  <c:v>6</c:v>
                </c:pt>
                <c:pt idx="4427">
                  <c:v>7</c:v>
                </c:pt>
                <c:pt idx="4428">
                  <c:v>7</c:v>
                </c:pt>
                <c:pt idx="4429">
                  <c:v>7</c:v>
                </c:pt>
                <c:pt idx="4430">
                  <c:v>5</c:v>
                </c:pt>
                <c:pt idx="4431">
                  <c:v>5</c:v>
                </c:pt>
                <c:pt idx="4432">
                  <c:v>7</c:v>
                </c:pt>
                <c:pt idx="4433">
                  <c:v>7</c:v>
                </c:pt>
                <c:pt idx="4434">
                  <c:v>5</c:v>
                </c:pt>
                <c:pt idx="4435">
                  <c:v>7</c:v>
                </c:pt>
                <c:pt idx="4436">
                  <c:v>7</c:v>
                </c:pt>
                <c:pt idx="4437">
                  <c:v>5</c:v>
                </c:pt>
                <c:pt idx="4438">
                  <c:v>7</c:v>
                </c:pt>
                <c:pt idx="4439">
                  <c:v>6</c:v>
                </c:pt>
                <c:pt idx="4440">
                  <c:v>5</c:v>
                </c:pt>
                <c:pt idx="4441">
                  <c:v>1</c:v>
                </c:pt>
                <c:pt idx="4442">
                  <c:v>6</c:v>
                </c:pt>
                <c:pt idx="4443">
                  <c:v>6</c:v>
                </c:pt>
                <c:pt idx="4444">
                  <c:v>4</c:v>
                </c:pt>
                <c:pt idx="4445">
                  <c:v>3</c:v>
                </c:pt>
                <c:pt idx="4446">
                  <c:v>6</c:v>
                </c:pt>
                <c:pt idx="4447">
                  <c:v>5</c:v>
                </c:pt>
                <c:pt idx="4448">
                  <c:v>5</c:v>
                </c:pt>
                <c:pt idx="4449">
                  <c:v>5</c:v>
                </c:pt>
                <c:pt idx="4450">
                  <c:v>6</c:v>
                </c:pt>
                <c:pt idx="4451">
                  <c:v>5</c:v>
                </c:pt>
                <c:pt idx="4452">
                  <c:v>5</c:v>
                </c:pt>
                <c:pt idx="4453">
                  <c:v>5</c:v>
                </c:pt>
                <c:pt idx="4454">
                  <c:v>6</c:v>
                </c:pt>
                <c:pt idx="4455">
                  <c:v>4</c:v>
                </c:pt>
                <c:pt idx="4456">
                  <c:v>6</c:v>
                </c:pt>
                <c:pt idx="4457">
                  <c:v>6</c:v>
                </c:pt>
                <c:pt idx="4458">
                  <c:v>5</c:v>
                </c:pt>
                <c:pt idx="4459">
                  <c:v>5</c:v>
                </c:pt>
                <c:pt idx="4460">
                  <c:v>6</c:v>
                </c:pt>
                <c:pt idx="4461">
                  <c:v>4</c:v>
                </c:pt>
                <c:pt idx="4462">
                  <c:v>6</c:v>
                </c:pt>
                <c:pt idx="4463">
                  <c:v>4</c:v>
                </c:pt>
                <c:pt idx="4464">
                  <c:v>4</c:v>
                </c:pt>
                <c:pt idx="4465">
                  <c:v>4</c:v>
                </c:pt>
                <c:pt idx="4466">
                  <c:v>4</c:v>
                </c:pt>
                <c:pt idx="4467">
                  <c:v>4</c:v>
                </c:pt>
                <c:pt idx="4468">
                  <c:v>5</c:v>
                </c:pt>
                <c:pt idx="4469">
                  <c:v>0</c:v>
                </c:pt>
                <c:pt idx="4470">
                  <c:v>5</c:v>
                </c:pt>
                <c:pt idx="4471">
                  <c:v>6</c:v>
                </c:pt>
                <c:pt idx="4472">
                  <c:v>6</c:v>
                </c:pt>
                <c:pt idx="4473">
                  <c:v>6</c:v>
                </c:pt>
                <c:pt idx="4474">
                  <c:v>5</c:v>
                </c:pt>
                <c:pt idx="4475">
                  <c:v>6</c:v>
                </c:pt>
                <c:pt idx="4476">
                  <c:v>6</c:v>
                </c:pt>
                <c:pt idx="4477">
                  <c:v>5</c:v>
                </c:pt>
                <c:pt idx="4478">
                  <c:v>4</c:v>
                </c:pt>
                <c:pt idx="4479">
                  <c:v>4</c:v>
                </c:pt>
                <c:pt idx="4480">
                  <c:v>4</c:v>
                </c:pt>
                <c:pt idx="4481">
                  <c:v>4</c:v>
                </c:pt>
                <c:pt idx="4482">
                  <c:v>6</c:v>
                </c:pt>
                <c:pt idx="4483">
                  <c:v>4</c:v>
                </c:pt>
                <c:pt idx="4484">
                  <c:v>6</c:v>
                </c:pt>
                <c:pt idx="4485">
                  <c:v>6</c:v>
                </c:pt>
                <c:pt idx="4486">
                  <c:v>4</c:v>
                </c:pt>
                <c:pt idx="4487">
                  <c:v>5</c:v>
                </c:pt>
                <c:pt idx="4488">
                  <c:v>5</c:v>
                </c:pt>
                <c:pt idx="4489">
                  <c:v>4</c:v>
                </c:pt>
                <c:pt idx="4490">
                  <c:v>5</c:v>
                </c:pt>
                <c:pt idx="4491">
                  <c:v>3</c:v>
                </c:pt>
                <c:pt idx="4492">
                  <c:v>4</c:v>
                </c:pt>
                <c:pt idx="4493">
                  <c:v>5</c:v>
                </c:pt>
                <c:pt idx="4494">
                  <c:v>5</c:v>
                </c:pt>
                <c:pt idx="4495">
                  <c:v>6</c:v>
                </c:pt>
                <c:pt idx="4496">
                  <c:v>4</c:v>
                </c:pt>
                <c:pt idx="4497">
                  <c:v>6</c:v>
                </c:pt>
                <c:pt idx="4498">
                  <c:v>4</c:v>
                </c:pt>
                <c:pt idx="4499">
                  <c:v>4</c:v>
                </c:pt>
                <c:pt idx="4500">
                  <c:v>5</c:v>
                </c:pt>
                <c:pt idx="4501">
                  <c:v>5</c:v>
                </c:pt>
                <c:pt idx="4502">
                  <c:v>5</c:v>
                </c:pt>
                <c:pt idx="4503">
                  <c:v>5</c:v>
                </c:pt>
                <c:pt idx="4504">
                  <c:v>4</c:v>
                </c:pt>
                <c:pt idx="4505">
                  <c:v>5</c:v>
                </c:pt>
                <c:pt idx="4506">
                  <c:v>4</c:v>
                </c:pt>
                <c:pt idx="4507">
                  <c:v>6</c:v>
                </c:pt>
                <c:pt idx="4508">
                  <c:v>5</c:v>
                </c:pt>
                <c:pt idx="4509">
                  <c:v>5</c:v>
                </c:pt>
                <c:pt idx="4510">
                  <c:v>4</c:v>
                </c:pt>
                <c:pt idx="4511">
                  <c:v>4</c:v>
                </c:pt>
                <c:pt idx="4512">
                  <c:v>4</c:v>
                </c:pt>
                <c:pt idx="4513">
                  <c:v>5</c:v>
                </c:pt>
                <c:pt idx="4514">
                  <c:v>4</c:v>
                </c:pt>
                <c:pt idx="4515">
                  <c:v>5</c:v>
                </c:pt>
                <c:pt idx="4516">
                  <c:v>4</c:v>
                </c:pt>
                <c:pt idx="4517">
                  <c:v>4</c:v>
                </c:pt>
                <c:pt idx="4518">
                  <c:v>4</c:v>
                </c:pt>
                <c:pt idx="4519">
                  <c:v>6</c:v>
                </c:pt>
                <c:pt idx="4520">
                  <c:v>4</c:v>
                </c:pt>
                <c:pt idx="4521">
                  <c:v>6</c:v>
                </c:pt>
                <c:pt idx="4522">
                  <c:v>3</c:v>
                </c:pt>
                <c:pt idx="4523">
                  <c:v>4</c:v>
                </c:pt>
                <c:pt idx="4524">
                  <c:v>6</c:v>
                </c:pt>
                <c:pt idx="4525">
                  <c:v>4</c:v>
                </c:pt>
                <c:pt idx="4526">
                  <c:v>5</c:v>
                </c:pt>
                <c:pt idx="4527">
                  <c:v>6</c:v>
                </c:pt>
                <c:pt idx="4528">
                  <c:v>4</c:v>
                </c:pt>
                <c:pt idx="4529">
                  <c:v>5</c:v>
                </c:pt>
                <c:pt idx="4530">
                  <c:v>6</c:v>
                </c:pt>
                <c:pt idx="4531">
                  <c:v>6</c:v>
                </c:pt>
                <c:pt idx="4532">
                  <c:v>6</c:v>
                </c:pt>
                <c:pt idx="4533">
                  <c:v>6</c:v>
                </c:pt>
                <c:pt idx="4534">
                  <c:v>4</c:v>
                </c:pt>
                <c:pt idx="4535">
                  <c:v>4</c:v>
                </c:pt>
                <c:pt idx="4536">
                  <c:v>5</c:v>
                </c:pt>
                <c:pt idx="4537">
                  <c:v>4</c:v>
                </c:pt>
                <c:pt idx="4538">
                  <c:v>5</c:v>
                </c:pt>
                <c:pt idx="4539">
                  <c:v>4</c:v>
                </c:pt>
                <c:pt idx="4540">
                  <c:v>3</c:v>
                </c:pt>
                <c:pt idx="4541">
                  <c:v>5</c:v>
                </c:pt>
                <c:pt idx="4542">
                  <c:v>6</c:v>
                </c:pt>
                <c:pt idx="4543">
                  <c:v>4</c:v>
                </c:pt>
                <c:pt idx="4544">
                  <c:v>3</c:v>
                </c:pt>
                <c:pt idx="4545">
                  <c:v>4</c:v>
                </c:pt>
                <c:pt idx="4546">
                  <c:v>6</c:v>
                </c:pt>
                <c:pt idx="4547">
                  <c:v>5</c:v>
                </c:pt>
                <c:pt idx="4548">
                  <c:v>6</c:v>
                </c:pt>
                <c:pt idx="4549">
                  <c:v>4</c:v>
                </c:pt>
                <c:pt idx="4550">
                  <c:v>5</c:v>
                </c:pt>
                <c:pt idx="4551">
                  <c:v>6</c:v>
                </c:pt>
                <c:pt idx="4552">
                  <c:v>4</c:v>
                </c:pt>
                <c:pt idx="4553">
                  <c:v>5</c:v>
                </c:pt>
                <c:pt idx="4554">
                  <c:v>6</c:v>
                </c:pt>
                <c:pt idx="4555">
                  <c:v>6</c:v>
                </c:pt>
                <c:pt idx="4556">
                  <c:v>6</c:v>
                </c:pt>
                <c:pt idx="4557">
                  <c:v>6</c:v>
                </c:pt>
                <c:pt idx="4558">
                  <c:v>4</c:v>
                </c:pt>
                <c:pt idx="4559">
                  <c:v>5</c:v>
                </c:pt>
                <c:pt idx="4560">
                  <c:v>4</c:v>
                </c:pt>
                <c:pt idx="4561">
                  <c:v>5</c:v>
                </c:pt>
                <c:pt idx="4562">
                  <c:v>5</c:v>
                </c:pt>
                <c:pt idx="4563">
                  <c:v>5</c:v>
                </c:pt>
                <c:pt idx="4564">
                  <c:v>3</c:v>
                </c:pt>
                <c:pt idx="4565">
                  <c:v>3</c:v>
                </c:pt>
                <c:pt idx="4566">
                  <c:v>2</c:v>
                </c:pt>
                <c:pt idx="4567">
                  <c:v>3</c:v>
                </c:pt>
                <c:pt idx="4568">
                  <c:v>2</c:v>
                </c:pt>
                <c:pt idx="4569">
                  <c:v>3</c:v>
                </c:pt>
                <c:pt idx="4570">
                  <c:v>5</c:v>
                </c:pt>
                <c:pt idx="4571">
                  <c:v>5</c:v>
                </c:pt>
                <c:pt idx="4572">
                  <c:v>3</c:v>
                </c:pt>
                <c:pt idx="4573">
                  <c:v>5</c:v>
                </c:pt>
                <c:pt idx="4574">
                  <c:v>2</c:v>
                </c:pt>
                <c:pt idx="4575">
                  <c:v>4</c:v>
                </c:pt>
                <c:pt idx="4576">
                  <c:v>4</c:v>
                </c:pt>
                <c:pt idx="4577">
                  <c:v>5</c:v>
                </c:pt>
                <c:pt idx="4578">
                  <c:v>5</c:v>
                </c:pt>
                <c:pt idx="4579">
                  <c:v>3</c:v>
                </c:pt>
                <c:pt idx="4580">
                  <c:v>3</c:v>
                </c:pt>
                <c:pt idx="4581">
                  <c:v>2</c:v>
                </c:pt>
                <c:pt idx="4582">
                  <c:v>3</c:v>
                </c:pt>
                <c:pt idx="4583">
                  <c:v>5</c:v>
                </c:pt>
                <c:pt idx="4584">
                  <c:v>4</c:v>
                </c:pt>
                <c:pt idx="4585">
                  <c:v>3</c:v>
                </c:pt>
                <c:pt idx="4586">
                  <c:v>3</c:v>
                </c:pt>
                <c:pt idx="4587">
                  <c:v>3</c:v>
                </c:pt>
                <c:pt idx="4588">
                  <c:v>4</c:v>
                </c:pt>
                <c:pt idx="4589">
                  <c:v>5</c:v>
                </c:pt>
                <c:pt idx="4590">
                  <c:v>3</c:v>
                </c:pt>
                <c:pt idx="4591">
                  <c:v>4</c:v>
                </c:pt>
                <c:pt idx="4592">
                  <c:v>4</c:v>
                </c:pt>
                <c:pt idx="4593">
                  <c:v>3</c:v>
                </c:pt>
                <c:pt idx="4594">
                  <c:v>5</c:v>
                </c:pt>
                <c:pt idx="4595">
                  <c:v>2</c:v>
                </c:pt>
                <c:pt idx="4596">
                  <c:v>3</c:v>
                </c:pt>
                <c:pt idx="4597">
                  <c:v>3</c:v>
                </c:pt>
                <c:pt idx="4598">
                  <c:v>4</c:v>
                </c:pt>
                <c:pt idx="4599">
                  <c:v>5</c:v>
                </c:pt>
                <c:pt idx="4600">
                  <c:v>5</c:v>
                </c:pt>
                <c:pt idx="4601">
                  <c:v>5</c:v>
                </c:pt>
                <c:pt idx="4602">
                  <c:v>3</c:v>
                </c:pt>
                <c:pt idx="4603">
                  <c:v>3</c:v>
                </c:pt>
                <c:pt idx="4604">
                  <c:v>4</c:v>
                </c:pt>
                <c:pt idx="4605">
                  <c:v>5</c:v>
                </c:pt>
                <c:pt idx="4606">
                  <c:v>3</c:v>
                </c:pt>
                <c:pt idx="4607">
                  <c:v>5</c:v>
                </c:pt>
                <c:pt idx="4608">
                  <c:v>3</c:v>
                </c:pt>
                <c:pt idx="4609">
                  <c:v>3</c:v>
                </c:pt>
                <c:pt idx="4610">
                  <c:v>4</c:v>
                </c:pt>
                <c:pt idx="4611">
                  <c:v>3</c:v>
                </c:pt>
                <c:pt idx="4612">
                  <c:v>5</c:v>
                </c:pt>
                <c:pt idx="4613">
                  <c:v>3</c:v>
                </c:pt>
                <c:pt idx="4614">
                  <c:v>4</c:v>
                </c:pt>
                <c:pt idx="4615">
                  <c:v>4</c:v>
                </c:pt>
                <c:pt idx="4616">
                  <c:v>5</c:v>
                </c:pt>
                <c:pt idx="4617">
                  <c:v>3</c:v>
                </c:pt>
                <c:pt idx="4618">
                  <c:v>5</c:v>
                </c:pt>
                <c:pt idx="4619">
                  <c:v>5</c:v>
                </c:pt>
                <c:pt idx="4620">
                  <c:v>5</c:v>
                </c:pt>
                <c:pt idx="4621">
                  <c:v>3</c:v>
                </c:pt>
                <c:pt idx="4622">
                  <c:v>4</c:v>
                </c:pt>
                <c:pt idx="4623">
                  <c:v>5</c:v>
                </c:pt>
                <c:pt idx="4624">
                  <c:v>5</c:v>
                </c:pt>
                <c:pt idx="4625">
                  <c:v>3</c:v>
                </c:pt>
                <c:pt idx="4626">
                  <c:v>3</c:v>
                </c:pt>
                <c:pt idx="4627">
                  <c:v>5</c:v>
                </c:pt>
                <c:pt idx="4628">
                  <c:v>5</c:v>
                </c:pt>
                <c:pt idx="4629">
                  <c:v>1</c:v>
                </c:pt>
                <c:pt idx="4630">
                  <c:v>5</c:v>
                </c:pt>
                <c:pt idx="4631">
                  <c:v>4</c:v>
                </c:pt>
                <c:pt idx="4632">
                  <c:v>4</c:v>
                </c:pt>
                <c:pt idx="4633">
                  <c:v>3</c:v>
                </c:pt>
                <c:pt idx="4634">
                  <c:v>3</c:v>
                </c:pt>
                <c:pt idx="4635">
                  <c:v>5</c:v>
                </c:pt>
                <c:pt idx="4636">
                  <c:v>4</c:v>
                </c:pt>
                <c:pt idx="4637">
                  <c:v>3</c:v>
                </c:pt>
                <c:pt idx="4638">
                  <c:v>4</c:v>
                </c:pt>
                <c:pt idx="4639">
                  <c:v>2</c:v>
                </c:pt>
                <c:pt idx="4640">
                  <c:v>3</c:v>
                </c:pt>
                <c:pt idx="4641">
                  <c:v>4</c:v>
                </c:pt>
                <c:pt idx="4642">
                  <c:v>5</c:v>
                </c:pt>
                <c:pt idx="4643">
                  <c:v>5</c:v>
                </c:pt>
                <c:pt idx="4644">
                  <c:v>4</c:v>
                </c:pt>
                <c:pt idx="4645">
                  <c:v>5</c:v>
                </c:pt>
                <c:pt idx="4646">
                  <c:v>4</c:v>
                </c:pt>
                <c:pt idx="4647">
                  <c:v>5</c:v>
                </c:pt>
                <c:pt idx="4648">
                  <c:v>5</c:v>
                </c:pt>
                <c:pt idx="4649">
                  <c:v>5</c:v>
                </c:pt>
                <c:pt idx="4650">
                  <c:v>3</c:v>
                </c:pt>
                <c:pt idx="4651">
                  <c:v>1</c:v>
                </c:pt>
                <c:pt idx="4652">
                  <c:v>3</c:v>
                </c:pt>
                <c:pt idx="4653">
                  <c:v>3</c:v>
                </c:pt>
                <c:pt idx="4654">
                  <c:v>5</c:v>
                </c:pt>
                <c:pt idx="4655">
                  <c:v>2</c:v>
                </c:pt>
                <c:pt idx="4656">
                  <c:v>3</c:v>
                </c:pt>
                <c:pt idx="4657">
                  <c:v>3</c:v>
                </c:pt>
                <c:pt idx="4658">
                  <c:v>4</c:v>
                </c:pt>
                <c:pt idx="4659">
                  <c:v>3</c:v>
                </c:pt>
                <c:pt idx="4660">
                  <c:v>5</c:v>
                </c:pt>
                <c:pt idx="4661">
                  <c:v>4</c:v>
                </c:pt>
                <c:pt idx="4662">
                  <c:v>5</c:v>
                </c:pt>
                <c:pt idx="4663">
                  <c:v>5</c:v>
                </c:pt>
                <c:pt idx="4664">
                  <c:v>3</c:v>
                </c:pt>
                <c:pt idx="4665">
                  <c:v>1</c:v>
                </c:pt>
                <c:pt idx="4666">
                  <c:v>5</c:v>
                </c:pt>
                <c:pt idx="4667">
                  <c:v>5</c:v>
                </c:pt>
                <c:pt idx="4668">
                  <c:v>3</c:v>
                </c:pt>
                <c:pt idx="4669">
                  <c:v>2</c:v>
                </c:pt>
                <c:pt idx="4670">
                  <c:v>3</c:v>
                </c:pt>
                <c:pt idx="4671">
                  <c:v>4</c:v>
                </c:pt>
                <c:pt idx="4672">
                  <c:v>4</c:v>
                </c:pt>
                <c:pt idx="4673">
                  <c:v>3</c:v>
                </c:pt>
                <c:pt idx="4674">
                  <c:v>4</c:v>
                </c:pt>
                <c:pt idx="4675">
                  <c:v>3</c:v>
                </c:pt>
                <c:pt idx="4676">
                  <c:v>3</c:v>
                </c:pt>
                <c:pt idx="4677">
                  <c:v>3</c:v>
                </c:pt>
                <c:pt idx="4678">
                  <c:v>4</c:v>
                </c:pt>
                <c:pt idx="4679">
                  <c:v>3</c:v>
                </c:pt>
                <c:pt idx="4680">
                  <c:v>2</c:v>
                </c:pt>
                <c:pt idx="4681">
                  <c:v>3</c:v>
                </c:pt>
                <c:pt idx="4682">
                  <c:v>3</c:v>
                </c:pt>
                <c:pt idx="4683">
                  <c:v>4</c:v>
                </c:pt>
                <c:pt idx="4684">
                  <c:v>3</c:v>
                </c:pt>
                <c:pt idx="4685">
                  <c:v>4</c:v>
                </c:pt>
                <c:pt idx="4686">
                  <c:v>3</c:v>
                </c:pt>
                <c:pt idx="4687">
                  <c:v>2</c:v>
                </c:pt>
                <c:pt idx="4688">
                  <c:v>2</c:v>
                </c:pt>
                <c:pt idx="4689">
                  <c:v>4</c:v>
                </c:pt>
                <c:pt idx="4690">
                  <c:v>3</c:v>
                </c:pt>
                <c:pt idx="4691">
                  <c:v>3</c:v>
                </c:pt>
                <c:pt idx="4692">
                  <c:v>4</c:v>
                </c:pt>
                <c:pt idx="4693">
                  <c:v>2</c:v>
                </c:pt>
                <c:pt idx="4694">
                  <c:v>3</c:v>
                </c:pt>
                <c:pt idx="4695">
                  <c:v>2</c:v>
                </c:pt>
                <c:pt idx="4696">
                  <c:v>1</c:v>
                </c:pt>
                <c:pt idx="4697">
                  <c:v>2</c:v>
                </c:pt>
                <c:pt idx="4698">
                  <c:v>2</c:v>
                </c:pt>
                <c:pt idx="4699">
                  <c:v>4</c:v>
                </c:pt>
                <c:pt idx="4700">
                  <c:v>3</c:v>
                </c:pt>
                <c:pt idx="4701">
                  <c:v>4</c:v>
                </c:pt>
                <c:pt idx="4702">
                  <c:v>3</c:v>
                </c:pt>
                <c:pt idx="4703">
                  <c:v>4</c:v>
                </c:pt>
                <c:pt idx="4704">
                  <c:v>4</c:v>
                </c:pt>
                <c:pt idx="4705">
                  <c:v>4</c:v>
                </c:pt>
                <c:pt idx="4706">
                  <c:v>2</c:v>
                </c:pt>
                <c:pt idx="4707">
                  <c:v>3</c:v>
                </c:pt>
                <c:pt idx="4708">
                  <c:v>3</c:v>
                </c:pt>
                <c:pt idx="4709">
                  <c:v>3</c:v>
                </c:pt>
                <c:pt idx="4710">
                  <c:v>2</c:v>
                </c:pt>
                <c:pt idx="4711">
                  <c:v>4</c:v>
                </c:pt>
                <c:pt idx="4712">
                  <c:v>2</c:v>
                </c:pt>
                <c:pt idx="4713">
                  <c:v>2</c:v>
                </c:pt>
                <c:pt idx="4714">
                  <c:v>4</c:v>
                </c:pt>
                <c:pt idx="4715">
                  <c:v>2</c:v>
                </c:pt>
                <c:pt idx="4716">
                  <c:v>2</c:v>
                </c:pt>
                <c:pt idx="4717">
                  <c:v>4</c:v>
                </c:pt>
                <c:pt idx="4718">
                  <c:v>3</c:v>
                </c:pt>
                <c:pt idx="4719">
                  <c:v>3</c:v>
                </c:pt>
                <c:pt idx="4720">
                  <c:v>4</c:v>
                </c:pt>
                <c:pt idx="4721">
                  <c:v>2</c:v>
                </c:pt>
                <c:pt idx="4722">
                  <c:v>4</c:v>
                </c:pt>
                <c:pt idx="4723">
                  <c:v>2</c:v>
                </c:pt>
                <c:pt idx="4724">
                  <c:v>4</c:v>
                </c:pt>
                <c:pt idx="4725">
                  <c:v>3</c:v>
                </c:pt>
                <c:pt idx="4726">
                  <c:v>2</c:v>
                </c:pt>
                <c:pt idx="4727">
                  <c:v>3</c:v>
                </c:pt>
                <c:pt idx="4728">
                  <c:v>4</c:v>
                </c:pt>
                <c:pt idx="4729">
                  <c:v>4</c:v>
                </c:pt>
                <c:pt idx="4730">
                  <c:v>2</c:v>
                </c:pt>
                <c:pt idx="4731">
                  <c:v>4</c:v>
                </c:pt>
                <c:pt idx="4732">
                  <c:v>3</c:v>
                </c:pt>
                <c:pt idx="4733">
                  <c:v>2</c:v>
                </c:pt>
                <c:pt idx="4734">
                  <c:v>2</c:v>
                </c:pt>
                <c:pt idx="4735">
                  <c:v>3</c:v>
                </c:pt>
                <c:pt idx="4736">
                  <c:v>2</c:v>
                </c:pt>
                <c:pt idx="4737">
                  <c:v>4</c:v>
                </c:pt>
                <c:pt idx="4738">
                  <c:v>2</c:v>
                </c:pt>
                <c:pt idx="4739">
                  <c:v>3</c:v>
                </c:pt>
                <c:pt idx="4740">
                  <c:v>2</c:v>
                </c:pt>
                <c:pt idx="4741">
                  <c:v>4</c:v>
                </c:pt>
                <c:pt idx="4742">
                  <c:v>4</c:v>
                </c:pt>
                <c:pt idx="4743">
                  <c:v>3</c:v>
                </c:pt>
                <c:pt idx="4744">
                  <c:v>3</c:v>
                </c:pt>
                <c:pt idx="4745">
                  <c:v>3</c:v>
                </c:pt>
                <c:pt idx="4746">
                  <c:v>2</c:v>
                </c:pt>
                <c:pt idx="4747">
                  <c:v>4</c:v>
                </c:pt>
                <c:pt idx="4748">
                  <c:v>4</c:v>
                </c:pt>
                <c:pt idx="4749">
                  <c:v>3</c:v>
                </c:pt>
                <c:pt idx="4750">
                  <c:v>4</c:v>
                </c:pt>
                <c:pt idx="4751">
                  <c:v>3</c:v>
                </c:pt>
                <c:pt idx="4752">
                  <c:v>2</c:v>
                </c:pt>
                <c:pt idx="4753">
                  <c:v>2</c:v>
                </c:pt>
                <c:pt idx="4754">
                  <c:v>1</c:v>
                </c:pt>
                <c:pt idx="4755">
                  <c:v>3</c:v>
                </c:pt>
                <c:pt idx="4756">
                  <c:v>2</c:v>
                </c:pt>
                <c:pt idx="4757">
                  <c:v>4</c:v>
                </c:pt>
                <c:pt idx="4758">
                  <c:v>4</c:v>
                </c:pt>
                <c:pt idx="4759">
                  <c:v>2</c:v>
                </c:pt>
                <c:pt idx="4760">
                  <c:v>4</c:v>
                </c:pt>
                <c:pt idx="4761">
                  <c:v>3</c:v>
                </c:pt>
                <c:pt idx="4762">
                  <c:v>4</c:v>
                </c:pt>
                <c:pt idx="4763">
                  <c:v>2</c:v>
                </c:pt>
                <c:pt idx="4764">
                  <c:v>1</c:v>
                </c:pt>
                <c:pt idx="4765">
                  <c:v>1</c:v>
                </c:pt>
                <c:pt idx="4766">
                  <c:v>1</c:v>
                </c:pt>
                <c:pt idx="4767">
                  <c:v>3</c:v>
                </c:pt>
                <c:pt idx="4768">
                  <c:v>3</c:v>
                </c:pt>
                <c:pt idx="4769">
                  <c:v>1</c:v>
                </c:pt>
                <c:pt idx="4770">
                  <c:v>2</c:v>
                </c:pt>
                <c:pt idx="4771">
                  <c:v>0</c:v>
                </c:pt>
                <c:pt idx="4772">
                  <c:v>1</c:v>
                </c:pt>
                <c:pt idx="4773">
                  <c:v>2</c:v>
                </c:pt>
                <c:pt idx="4774">
                  <c:v>2</c:v>
                </c:pt>
                <c:pt idx="4775">
                  <c:v>2</c:v>
                </c:pt>
                <c:pt idx="4776">
                  <c:v>3</c:v>
                </c:pt>
                <c:pt idx="4777">
                  <c:v>2</c:v>
                </c:pt>
                <c:pt idx="4778">
                  <c:v>1</c:v>
                </c:pt>
                <c:pt idx="4779">
                  <c:v>3</c:v>
                </c:pt>
                <c:pt idx="4780">
                  <c:v>1</c:v>
                </c:pt>
                <c:pt idx="4781">
                  <c:v>3</c:v>
                </c:pt>
                <c:pt idx="4782">
                  <c:v>3</c:v>
                </c:pt>
                <c:pt idx="4783">
                  <c:v>2</c:v>
                </c:pt>
                <c:pt idx="4784">
                  <c:v>1</c:v>
                </c:pt>
                <c:pt idx="4785">
                  <c:v>1</c:v>
                </c:pt>
                <c:pt idx="4786">
                  <c:v>2</c:v>
                </c:pt>
                <c:pt idx="4787">
                  <c:v>3</c:v>
                </c:pt>
                <c:pt idx="4788">
                  <c:v>3</c:v>
                </c:pt>
                <c:pt idx="4789">
                  <c:v>3</c:v>
                </c:pt>
                <c:pt idx="4790">
                  <c:v>3</c:v>
                </c:pt>
                <c:pt idx="4791">
                  <c:v>3</c:v>
                </c:pt>
                <c:pt idx="4792">
                  <c:v>3</c:v>
                </c:pt>
                <c:pt idx="4793">
                  <c:v>3</c:v>
                </c:pt>
                <c:pt idx="4794">
                  <c:v>3</c:v>
                </c:pt>
                <c:pt idx="4795">
                  <c:v>2</c:v>
                </c:pt>
                <c:pt idx="4796">
                  <c:v>3</c:v>
                </c:pt>
                <c:pt idx="4797">
                  <c:v>3</c:v>
                </c:pt>
                <c:pt idx="4798">
                  <c:v>3</c:v>
                </c:pt>
                <c:pt idx="4799">
                  <c:v>0</c:v>
                </c:pt>
                <c:pt idx="4800">
                  <c:v>3</c:v>
                </c:pt>
                <c:pt idx="4801">
                  <c:v>3</c:v>
                </c:pt>
                <c:pt idx="4802">
                  <c:v>1</c:v>
                </c:pt>
                <c:pt idx="4803">
                  <c:v>3</c:v>
                </c:pt>
                <c:pt idx="4804">
                  <c:v>2</c:v>
                </c:pt>
                <c:pt idx="4805">
                  <c:v>1</c:v>
                </c:pt>
                <c:pt idx="4806">
                  <c:v>1</c:v>
                </c:pt>
                <c:pt idx="4807">
                  <c:v>1</c:v>
                </c:pt>
                <c:pt idx="4808">
                  <c:v>0</c:v>
                </c:pt>
                <c:pt idx="4809">
                  <c:v>3</c:v>
                </c:pt>
                <c:pt idx="4810">
                  <c:v>2</c:v>
                </c:pt>
                <c:pt idx="4811">
                  <c:v>3</c:v>
                </c:pt>
                <c:pt idx="4812">
                  <c:v>2</c:v>
                </c:pt>
                <c:pt idx="4813">
                  <c:v>3</c:v>
                </c:pt>
                <c:pt idx="4814">
                  <c:v>3</c:v>
                </c:pt>
                <c:pt idx="4815">
                  <c:v>2</c:v>
                </c:pt>
                <c:pt idx="4816">
                  <c:v>3</c:v>
                </c:pt>
                <c:pt idx="4817">
                  <c:v>1</c:v>
                </c:pt>
                <c:pt idx="4818">
                  <c:v>1</c:v>
                </c:pt>
                <c:pt idx="4819">
                  <c:v>3</c:v>
                </c:pt>
                <c:pt idx="4820">
                  <c:v>1</c:v>
                </c:pt>
                <c:pt idx="4821">
                  <c:v>3</c:v>
                </c:pt>
                <c:pt idx="4822">
                  <c:v>1</c:v>
                </c:pt>
                <c:pt idx="4823">
                  <c:v>3</c:v>
                </c:pt>
                <c:pt idx="4824">
                  <c:v>2</c:v>
                </c:pt>
                <c:pt idx="4825">
                  <c:v>0</c:v>
                </c:pt>
                <c:pt idx="4826">
                  <c:v>3</c:v>
                </c:pt>
                <c:pt idx="4827">
                  <c:v>2</c:v>
                </c:pt>
                <c:pt idx="4828">
                  <c:v>0</c:v>
                </c:pt>
                <c:pt idx="4829">
                  <c:v>1</c:v>
                </c:pt>
                <c:pt idx="4830">
                  <c:v>2</c:v>
                </c:pt>
                <c:pt idx="4831">
                  <c:v>0</c:v>
                </c:pt>
                <c:pt idx="4832">
                  <c:v>3</c:v>
                </c:pt>
                <c:pt idx="4833">
                  <c:v>1</c:v>
                </c:pt>
                <c:pt idx="4834">
                  <c:v>2</c:v>
                </c:pt>
                <c:pt idx="4835">
                  <c:v>0</c:v>
                </c:pt>
                <c:pt idx="4836">
                  <c:v>0</c:v>
                </c:pt>
                <c:pt idx="4837">
                  <c:v>1</c:v>
                </c:pt>
                <c:pt idx="4838">
                  <c:v>3</c:v>
                </c:pt>
                <c:pt idx="4839">
                  <c:v>3</c:v>
                </c:pt>
                <c:pt idx="4840">
                  <c:v>3</c:v>
                </c:pt>
                <c:pt idx="4841">
                  <c:v>1</c:v>
                </c:pt>
                <c:pt idx="4842">
                  <c:v>0</c:v>
                </c:pt>
                <c:pt idx="4843">
                  <c:v>2</c:v>
                </c:pt>
                <c:pt idx="4844">
                  <c:v>1</c:v>
                </c:pt>
                <c:pt idx="4845">
                  <c:v>1</c:v>
                </c:pt>
                <c:pt idx="4846">
                  <c:v>0</c:v>
                </c:pt>
                <c:pt idx="4847">
                  <c:v>2</c:v>
                </c:pt>
                <c:pt idx="4848">
                  <c:v>2</c:v>
                </c:pt>
                <c:pt idx="4849">
                  <c:v>2</c:v>
                </c:pt>
                <c:pt idx="4850">
                  <c:v>1</c:v>
                </c:pt>
                <c:pt idx="4851">
                  <c:v>1</c:v>
                </c:pt>
                <c:pt idx="4852">
                  <c:v>2</c:v>
                </c:pt>
                <c:pt idx="4853">
                  <c:v>2</c:v>
                </c:pt>
                <c:pt idx="4854">
                  <c:v>1</c:v>
                </c:pt>
                <c:pt idx="4855">
                  <c:v>1</c:v>
                </c:pt>
                <c:pt idx="4856">
                  <c:v>2</c:v>
                </c:pt>
                <c:pt idx="4857">
                  <c:v>0</c:v>
                </c:pt>
                <c:pt idx="4858">
                  <c:v>2</c:v>
                </c:pt>
                <c:pt idx="4859">
                  <c:v>1</c:v>
                </c:pt>
                <c:pt idx="4860">
                  <c:v>2</c:v>
                </c:pt>
                <c:pt idx="4861">
                  <c:v>2</c:v>
                </c:pt>
                <c:pt idx="4862">
                  <c:v>0</c:v>
                </c:pt>
                <c:pt idx="4863">
                  <c:v>2</c:v>
                </c:pt>
                <c:pt idx="4864">
                  <c:v>1</c:v>
                </c:pt>
                <c:pt idx="4865">
                  <c:v>1</c:v>
                </c:pt>
                <c:pt idx="4866">
                  <c:v>0</c:v>
                </c:pt>
                <c:pt idx="4867">
                  <c:v>1</c:v>
                </c:pt>
                <c:pt idx="4868">
                  <c:v>1</c:v>
                </c:pt>
                <c:pt idx="4869">
                  <c:v>0</c:v>
                </c:pt>
                <c:pt idx="4870">
                  <c:v>1</c:v>
                </c:pt>
                <c:pt idx="4871">
                  <c:v>0</c:v>
                </c:pt>
                <c:pt idx="4872">
                  <c:v>1</c:v>
                </c:pt>
                <c:pt idx="4873">
                  <c:v>1</c:v>
                </c:pt>
                <c:pt idx="4874">
                  <c:v>1</c:v>
                </c:pt>
                <c:pt idx="4875">
                  <c:v>2</c:v>
                </c:pt>
                <c:pt idx="4876">
                  <c:v>0</c:v>
                </c:pt>
                <c:pt idx="4877">
                  <c:v>2</c:v>
                </c:pt>
                <c:pt idx="4878">
                  <c:v>1</c:v>
                </c:pt>
                <c:pt idx="4879">
                  <c:v>2</c:v>
                </c:pt>
                <c:pt idx="4880">
                  <c:v>0</c:v>
                </c:pt>
                <c:pt idx="4881">
                  <c:v>2</c:v>
                </c:pt>
                <c:pt idx="4882">
                  <c:v>0</c:v>
                </c:pt>
                <c:pt idx="4883">
                  <c:v>1</c:v>
                </c:pt>
                <c:pt idx="4884">
                  <c:v>2</c:v>
                </c:pt>
                <c:pt idx="4885">
                  <c:v>0</c:v>
                </c:pt>
                <c:pt idx="4886">
                  <c:v>2</c:v>
                </c:pt>
                <c:pt idx="4887">
                  <c:v>0</c:v>
                </c:pt>
                <c:pt idx="4888">
                  <c:v>0</c:v>
                </c:pt>
                <c:pt idx="4889">
                  <c:v>2</c:v>
                </c:pt>
                <c:pt idx="4890">
                  <c:v>1</c:v>
                </c:pt>
                <c:pt idx="4891">
                  <c:v>2</c:v>
                </c:pt>
                <c:pt idx="4892">
                  <c:v>1</c:v>
                </c:pt>
                <c:pt idx="4893">
                  <c:v>0</c:v>
                </c:pt>
                <c:pt idx="4894">
                  <c:v>0</c:v>
                </c:pt>
                <c:pt idx="4895">
                  <c:v>0</c:v>
                </c:pt>
                <c:pt idx="4896">
                  <c:v>1</c:v>
                </c:pt>
                <c:pt idx="4897">
                  <c:v>2</c:v>
                </c:pt>
                <c:pt idx="4898">
                  <c:v>2</c:v>
                </c:pt>
                <c:pt idx="4899">
                  <c:v>2</c:v>
                </c:pt>
                <c:pt idx="4900">
                  <c:v>0</c:v>
                </c:pt>
                <c:pt idx="4901">
                  <c:v>0</c:v>
                </c:pt>
                <c:pt idx="4902">
                  <c:v>0</c:v>
                </c:pt>
                <c:pt idx="4903">
                  <c:v>1</c:v>
                </c:pt>
                <c:pt idx="4904">
                  <c:v>0</c:v>
                </c:pt>
                <c:pt idx="4905">
                  <c:v>0</c:v>
                </c:pt>
                <c:pt idx="4906">
                  <c:v>0</c:v>
                </c:pt>
                <c:pt idx="4907">
                  <c:v>1</c:v>
                </c:pt>
                <c:pt idx="4908">
                  <c:v>1</c:v>
                </c:pt>
                <c:pt idx="4909">
                  <c:v>1</c:v>
                </c:pt>
                <c:pt idx="4910">
                  <c:v>1</c:v>
                </c:pt>
                <c:pt idx="4911">
                  <c:v>0</c:v>
                </c:pt>
                <c:pt idx="4912">
                  <c:v>0</c:v>
                </c:pt>
                <c:pt idx="4913">
                  <c:v>0</c:v>
                </c:pt>
                <c:pt idx="4914">
                  <c:v>0</c:v>
                </c:pt>
                <c:pt idx="4915">
                  <c:v>1</c:v>
                </c:pt>
                <c:pt idx="4916">
                  <c:v>0</c:v>
                </c:pt>
                <c:pt idx="4917">
                  <c:v>1</c:v>
                </c:pt>
                <c:pt idx="4918">
                  <c:v>1</c:v>
                </c:pt>
                <c:pt idx="4919">
                  <c:v>1</c:v>
                </c:pt>
                <c:pt idx="4920">
                  <c:v>1</c:v>
                </c:pt>
                <c:pt idx="4921">
                  <c:v>1</c:v>
                </c:pt>
                <c:pt idx="4922">
                  <c:v>1</c:v>
                </c:pt>
                <c:pt idx="4923">
                  <c:v>1</c:v>
                </c:pt>
                <c:pt idx="4924">
                  <c:v>0</c:v>
                </c:pt>
                <c:pt idx="4925">
                  <c:v>1</c:v>
                </c:pt>
                <c:pt idx="4926">
                  <c:v>1</c:v>
                </c:pt>
                <c:pt idx="4927">
                  <c:v>0</c:v>
                </c:pt>
                <c:pt idx="4928">
                  <c:v>0</c:v>
                </c:pt>
                <c:pt idx="4929">
                  <c:v>1</c:v>
                </c:pt>
                <c:pt idx="4930">
                  <c:v>1</c:v>
                </c:pt>
                <c:pt idx="4931">
                  <c:v>0</c:v>
                </c:pt>
                <c:pt idx="4932">
                  <c:v>1</c:v>
                </c:pt>
                <c:pt idx="4933">
                  <c:v>0</c:v>
                </c:pt>
                <c:pt idx="4934">
                  <c:v>1</c:v>
                </c:pt>
                <c:pt idx="4935">
                  <c:v>1</c:v>
                </c:pt>
                <c:pt idx="4936">
                  <c:v>0</c:v>
                </c:pt>
                <c:pt idx="4937">
                  <c:v>1</c:v>
                </c:pt>
                <c:pt idx="4938">
                  <c:v>1</c:v>
                </c:pt>
                <c:pt idx="4939">
                  <c:v>1</c:v>
                </c:pt>
                <c:pt idx="4940">
                  <c:v>1</c:v>
                </c:pt>
                <c:pt idx="4941">
                  <c:v>1</c:v>
                </c:pt>
                <c:pt idx="4942">
                  <c:v>1</c:v>
                </c:pt>
                <c:pt idx="4943">
                  <c:v>0</c:v>
                </c:pt>
                <c:pt idx="4944">
                  <c:v>1</c:v>
                </c:pt>
                <c:pt idx="4945">
                  <c:v>1</c:v>
                </c:pt>
                <c:pt idx="4946">
                  <c:v>0</c:v>
                </c:pt>
                <c:pt idx="4947">
                  <c:v>1</c:v>
                </c:pt>
                <c:pt idx="4948">
                  <c:v>1</c:v>
                </c:pt>
                <c:pt idx="4949">
                  <c:v>0</c:v>
                </c:pt>
                <c:pt idx="4950">
                  <c:v>1</c:v>
                </c:pt>
                <c:pt idx="4951">
                  <c:v>1</c:v>
                </c:pt>
                <c:pt idx="4952">
                  <c:v>0</c:v>
                </c:pt>
                <c:pt idx="4953">
                  <c:v>1</c:v>
                </c:pt>
                <c:pt idx="4954">
                  <c:v>2</c:v>
                </c:pt>
                <c:pt idx="4955">
                  <c:v>1</c:v>
                </c:pt>
                <c:pt idx="4956">
                  <c:v>0</c:v>
                </c:pt>
                <c:pt idx="4957">
                  <c:v>0</c:v>
                </c:pt>
                <c:pt idx="4958">
                  <c:v>1</c:v>
                </c:pt>
                <c:pt idx="4959">
                  <c:v>1</c:v>
                </c:pt>
                <c:pt idx="4960">
                  <c:v>0</c:v>
                </c:pt>
                <c:pt idx="4961">
                  <c:v>0</c:v>
                </c:pt>
                <c:pt idx="4962">
                  <c:v>0</c:v>
                </c:pt>
                <c:pt idx="4963">
                  <c:v>1</c:v>
                </c:pt>
                <c:pt idx="4964">
                  <c:v>2</c:v>
                </c:pt>
                <c:pt idx="4965">
                  <c:v>1</c:v>
                </c:pt>
                <c:pt idx="4966">
                  <c:v>1</c:v>
                </c:pt>
                <c:pt idx="4967">
                  <c:v>2</c:v>
                </c:pt>
                <c:pt idx="4968">
                  <c:v>1</c:v>
                </c:pt>
                <c:pt idx="4969">
                  <c:v>2</c:v>
                </c:pt>
                <c:pt idx="4970">
                  <c:v>0</c:v>
                </c:pt>
                <c:pt idx="4971">
                  <c:v>2</c:v>
                </c:pt>
                <c:pt idx="4972">
                  <c:v>1</c:v>
                </c:pt>
                <c:pt idx="4973">
                  <c:v>0</c:v>
                </c:pt>
                <c:pt idx="4974">
                  <c:v>2</c:v>
                </c:pt>
                <c:pt idx="4975">
                  <c:v>0</c:v>
                </c:pt>
                <c:pt idx="4976">
                  <c:v>1</c:v>
                </c:pt>
                <c:pt idx="4977">
                  <c:v>2</c:v>
                </c:pt>
                <c:pt idx="4978">
                  <c:v>3</c:v>
                </c:pt>
                <c:pt idx="4979">
                  <c:v>2</c:v>
                </c:pt>
                <c:pt idx="4980">
                  <c:v>2</c:v>
                </c:pt>
                <c:pt idx="4981">
                  <c:v>0</c:v>
                </c:pt>
                <c:pt idx="4982">
                  <c:v>0</c:v>
                </c:pt>
                <c:pt idx="4983">
                  <c:v>2</c:v>
                </c:pt>
                <c:pt idx="4984">
                  <c:v>0</c:v>
                </c:pt>
                <c:pt idx="4985">
                  <c:v>3</c:v>
                </c:pt>
                <c:pt idx="4986">
                  <c:v>0</c:v>
                </c:pt>
                <c:pt idx="4987">
                  <c:v>0</c:v>
                </c:pt>
                <c:pt idx="4988">
                  <c:v>1</c:v>
                </c:pt>
                <c:pt idx="4989">
                  <c:v>1</c:v>
                </c:pt>
                <c:pt idx="4990">
                  <c:v>1</c:v>
                </c:pt>
                <c:pt idx="4991">
                  <c:v>3</c:v>
                </c:pt>
                <c:pt idx="4992">
                  <c:v>2</c:v>
                </c:pt>
                <c:pt idx="4993">
                  <c:v>2</c:v>
                </c:pt>
                <c:pt idx="4994">
                  <c:v>2</c:v>
                </c:pt>
                <c:pt idx="4995">
                  <c:v>1</c:v>
                </c:pt>
                <c:pt idx="4996">
                  <c:v>1</c:v>
                </c:pt>
                <c:pt idx="4997">
                  <c:v>1</c:v>
                </c:pt>
                <c:pt idx="4998">
                  <c:v>3</c:v>
                </c:pt>
                <c:pt idx="4999">
                  <c:v>2</c:v>
                </c:pt>
              </c:numCache>
            </c:numRef>
          </c:yVal>
          <c:smooth val="0"/>
          <c:extLst>
            <c:ext xmlns:c16="http://schemas.microsoft.com/office/drawing/2014/chart" uri="{C3380CC4-5D6E-409C-BE32-E72D297353CC}">
              <c16:uniqueId val="{00000000-39DC-4250-8088-F3EBCDDD7EE5}"/>
            </c:ext>
          </c:extLst>
        </c:ser>
        <c:dLbls>
          <c:showLegendKey val="0"/>
          <c:showVal val="0"/>
          <c:showCatName val="0"/>
          <c:showSerName val="0"/>
          <c:showPercent val="0"/>
          <c:showBubbleSize val="0"/>
        </c:dLbls>
        <c:axId val="1436261168"/>
        <c:axId val="1436262416"/>
      </c:scatterChart>
      <c:valAx>
        <c:axId val="1436261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p>
              <a:p>
                <a:pPr>
                  <a:defRPr/>
                </a:pP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262416"/>
        <c:crosses val="autoZero"/>
        <c:crossBetween val="midCat"/>
      </c:valAx>
      <c:valAx>
        <c:axId val="143626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Experience</a:t>
                </a:r>
              </a:p>
              <a:p>
                <a:pPr>
                  <a:defRPr/>
                </a:pP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261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Bank-1.xlsx]10.Analysis!PivotTable2</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'10.Analysis'!$I$2:$I$3</c:f>
              <c:strCache>
                <c:ptCount val="1"/>
                <c:pt idx="0">
                  <c:v>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'10.Analysis'!$H$4:$H$6</c:f>
              <c:strCache>
                <c:ptCount val="3"/>
                <c:pt idx="0">
                  <c:v>Graduate</c:v>
                </c:pt>
                <c:pt idx="1">
                  <c:v>Professional</c:v>
                </c:pt>
                <c:pt idx="2">
                  <c:v>Undergraduate</c:v>
                </c:pt>
              </c:strCache>
            </c:strRef>
          </c:cat>
          <c:val>
            <c:numRef>
              <c:f>'10.Analysis'!$I$4:$I$6</c:f>
              <c:numCache>
                <c:formatCode>General</c:formatCode>
                <c:ptCount val="3"/>
                <c:pt idx="0">
                  <c:v>1221</c:v>
                </c:pt>
                <c:pt idx="1">
                  <c:v>1296</c:v>
                </c:pt>
                <c:pt idx="2">
                  <c:v>2003</c:v>
                </c:pt>
              </c:numCache>
            </c:numRef>
          </c:val>
          <c:extLst>
            <c:ext xmlns:c16="http://schemas.microsoft.com/office/drawing/2014/chart" uri="{C3380CC4-5D6E-409C-BE32-E72D297353CC}">
              <c16:uniqueId val="{00000000-F32A-4556-8E48-EF8C8BA95803}"/>
            </c:ext>
          </c:extLst>
        </c:ser>
        <c:ser>
          <c:idx val="1"/>
          <c:order val="1"/>
          <c:tx>
            <c:strRef>
              <c:f>'10.Analysis'!$J$2:$J$3</c:f>
              <c:strCache>
                <c:ptCount val="1"/>
                <c:pt idx="0">
                  <c:v>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'10.Analysis'!$H$4:$H$6</c:f>
              <c:strCache>
                <c:ptCount val="3"/>
                <c:pt idx="0">
                  <c:v>Graduate</c:v>
                </c:pt>
                <c:pt idx="1">
                  <c:v>Professional</c:v>
                </c:pt>
                <c:pt idx="2">
                  <c:v>Undergraduate</c:v>
                </c:pt>
              </c:strCache>
            </c:strRef>
          </c:cat>
          <c:val>
            <c:numRef>
              <c:f>'10.Analysis'!$J$4:$J$6</c:f>
              <c:numCache>
                <c:formatCode>General</c:formatCode>
                <c:ptCount val="3"/>
                <c:pt idx="0">
                  <c:v>182</c:v>
                </c:pt>
                <c:pt idx="1">
                  <c:v>205</c:v>
                </c:pt>
                <c:pt idx="2">
                  <c:v>93</c:v>
                </c:pt>
              </c:numCache>
            </c:numRef>
          </c:val>
          <c:extLst>
            <c:ext xmlns:c16="http://schemas.microsoft.com/office/drawing/2014/chart" uri="{C3380CC4-5D6E-409C-BE32-E72D297353CC}">
              <c16:uniqueId val="{00000001-F32A-4556-8E48-EF8C8BA95803}"/>
            </c:ext>
          </c:extLst>
        </c:ser>
        <c:dLbls>
          <c:dLblPos val="outEnd"/>
          <c:showLegendKey val="0"/>
          <c:showVal val="1"/>
          <c:showCatName val="0"/>
          <c:showSerName val="0"/>
          <c:showPercent val="0"/>
          <c:showBubbleSize val="0"/>
        </c:dLbls>
        <c:gapWidth val="100"/>
        <c:overlap val="-24"/>
        <c:axId val="1418200224"/>
        <c:axId val="1418196064"/>
      </c:barChart>
      <c:catAx>
        <c:axId val="14182002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18196064"/>
        <c:crosses val="autoZero"/>
        <c:auto val="1"/>
        <c:lblAlgn val="ctr"/>
        <c:lblOffset val="100"/>
        <c:noMultiLvlLbl val="0"/>
      </c:catAx>
      <c:valAx>
        <c:axId val="14181960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18200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Bank-1.xlsx]10.Analysis!PivotTable1</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'10.Analysis'!$B$1:$B$2</c:f>
              <c:strCache>
                <c:ptCount val="1"/>
                <c:pt idx="0">
                  <c:v>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'10.Analysis'!$A$3:$A$6</c:f>
              <c:strCache>
                <c:ptCount val="4"/>
                <c:pt idx="0">
                  <c:v>23-35</c:v>
                </c:pt>
                <c:pt idx="1">
                  <c:v>36-45</c:v>
                </c:pt>
                <c:pt idx="2">
                  <c:v>46-55</c:v>
                </c:pt>
                <c:pt idx="3">
                  <c:v>55+</c:v>
                </c:pt>
              </c:strCache>
            </c:strRef>
          </c:cat>
          <c:val>
            <c:numRef>
              <c:f>'10.Analysis'!$B$3:$B$6</c:f>
              <c:numCache>
                <c:formatCode>General</c:formatCode>
                <c:ptCount val="4"/>
                <c:pt idx="0">
                  <c:v>1140</c:v>
                </c:pt>
                <c:pt idx="1">
                  <c:v>1131</c:v>
                </c:pt>
                <c:pt idx="2">
                  <c:v>1147</c:v>
                </c:pt>
                <c:pt idx="3">
                  <c:v>1102</c:v>
                </c:pt>
              </c:numCache>
            </c:numRef>
          </c:val>
          <c:extLst>
            <c:ext xmlns:c16="http://schemas.microsoft.com/office/drawing/2014/chart" uri="{C3380CC4-5D6E-409C-BE32-E72D297353CC}">
              <c16:uniqueId val="{00000000-47EB-4AA7-BC05-306159465E07}"/>
            </c:ext>
          </c:extLst>
        </c:ser>
        <c:ser>
          <c:idx val="1"/>
          <c:order val="1"/>
          <c:tx>
            <c:strRef>
              <c:f>'10.Analysis'!$C$1:$C$2</c:f>
              <c:strCache>
                <c:ptCount val="1"/>
                <c:pt idx="0">
                  <c:v>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'10.Analysis'!$A$3:$A$6</c:f>
              <c:strCache>
                <c:ptCount val="4"/>
                <c:pt idx="0">
                  <c:v>23-35</c:v>
                </c:pt>
                <c:pt idx="1">
                  <c:v>36-45</c:v>
                </c:pt>
                <c:pt idx="2">
                  <c:v>46-55</c:v>
                </c:pt>
                <c:pt idx="3">
                  <c:v>55+</c:v>
                </c:pt>
              </c:strCache>
            </c:strRef>
          </c:cat>
          <c:val>
            <c:numRef>
              <c:f>'10.Analysis'!$C$3:$C$6</c:f>
              <c:numCache>
                <c:formatCode>General</c:formatCode>
                <c:ptCount val="4"/>
                <c:pt idx="0">
                  <c:v>134</c:v>
                </c:pt>
                <c:pt idx="1">
                  <c:v>114</c:v>
                </c:pt>
                <c:pt idx="2">
                  <c:v>118</c:v>
                </c:pt>
                <c:pt idx="3">
                  <c:v>114</c:v>
                </c:pt>
              </c:numCache>
            </c:numRef>
          </c:val>
          <c:extLst>
            <c:ext xmlns:c16="http://schemas.microsoft.com/office/drawing/2014/chart" uri="{C3380CC4-5D6E-409C-BE32-E72D297353CC}">
              <c16:uniqueId val="{00000001-47EB-4AA7-BC05-306159465E07}"/>
            </c:ext>
          </c:extLst>
        </c:ser>
        <c:dLbls>
          <c:dLblPos val="outEnd"/>
          <c:showLegendKey val="0"/>
          <c:showVal val="1"/>
          <c:showCatName val="0"/>
          <c:showSerName val="0"/>
          <c:showPercent val="0"/>
          <c:showBubbleSize val="0"/>
        </c:dLbls>
        <c:gapWidth val="100"/>
        <c:overlap val="-24"/>
        <c:axId val="1235080112"/>
        <c:axId val="1235079280"/>
      </c:barChart>
      <c:catAx>
        <c:axId val="12350801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5079280"/>
        <c:crosses val="autoZero"/>
        <c:auto val="1"/>
        <c:lblAlgn val="ctr"/>
        <c:lblOffset val="100"/>
        <c:noMultiLvlLbl val="0"/>
      </c:catAx>
      <c:valAx>
        <c:axId val="12350792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5080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Bank-1.xlsx]10.Analysis!PivotTable3</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'10.Analysis'!$I$12:$I$13</c:f>
              <c:strCache>
                <c:ptCount val="1"/>
                <c:pt idx="0">
                  <c:v>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'10.Analysis'!$H$14:$H$16</c:f>
              <c:strCache>
                <c:ptCount val="3"/>
                <c:pt idx="0">
                  <c:v>0-50</c:v>
                </c:pt>
                <c:pt idx="1">
                  <c:v>100+</c:v>
                </c:pt>
                <c:pt idx="2">
                  <c:v>51-100</c:v>
                </c:pt>
              </c:strCache>
            </c:strRef>
          </c:cat>
          <c:val>
            <c:numRef>
              <c:f>'10.Analysis'!$I$14:$I$16</c:f>
              <c:numCache>
                <c:formatCode>0.00%</c:formatCode>
                <c:ptCount val="3"/>
                <c:pt idx="0">
                  <c:v>1</c:v>
                </c:pt>
                <c:pt idx="1">
                  <c:v>0.63861386138613863</c:v>
                </c:pt>
                <c:pt idx="2">
                  <c:v>0.97757608115323014</c:v>
                </c:pt>
              </c:numCache>
            </c:numRef>
          </c:val>
          <c:extLst>
            <c:ext xmlns:c16="http://schemas.microsoft.com/office/drawing/2014/chart" uri="{C3380CC4-5D6E-409C-BE32-E72D297353CC}">
              <c16:uniqueId val="{00000000-872C-4431-8E73-B8884B5FC470}"/>
            </c:ext>
          </c:extLst>
        </c:ser>
        <c:ser>
          <c:idx val="1"/>
          <c:order val="1"/>
          <c:tx>
            <c:strRef>
              <c:f>'10.Analysis'!$J$12:$J$13</c:f>
              <c:strCache>
                <c:ptCount val="1"/>
                <c:pt idx="0">
                  <c:v>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'10.Analysis'!$H$14:$H$16</c:f>
              <c:strCache>
                <c:ptCount val="3"/>
                <c:pt idx="0">
                  <c:v>0-50</c:v>
                </c:pt>
                <c:pt idx="1">
                  <c:v>100+</c:v>
                </c:pt>
                <c:pt idx="2">
                  <c:v>51-100</c:v>
                </c:pt>
              </c:strCache>
            </c:strRef>
          </c:cat>
          <c:val>
            <c:numRef>
              <c:f>'10.Analysis'!$J$14:$J$16</c:f>
              <c:numCache>
                <c:formatCode>0.00%</c:formatCode>
                <c:ptCount val="3"/>
                <c:pt idx="0">
                  <c:v>0</c:v>
                </c:pt>
                <c:pt idx="1">
                  <c:v>0.36138613861386137</c:v>
                </c:pt>
                <c:pt idx="2">
                  <c:v>2.2423918846769888E-2</c:v>
                </c:pt>
              </c:numCache>
            </c:numRef>
          </c:val>
          <c:extLst>
            <c:ext xmlns:c16="http://schemas.microsoft.com/office/drawing/2014/chart" uri="{C3380CC4-5D6E-409C-BE32-E72D297353CC}">
              <c16:uniqueId val="{00000001-872C-4431-8E73-B8884B5FC470}"/>
            </c:ext>
          </c:extLst>
        </c:ser>
        <c:dLbls>
          <c:dLblPos val="outEnd"/>
          <c:showLegendKey val="0"/>
          <c:showVal val="1"/>
          <c:showCatName val="0"/>
          <c:showSerName val="0"/>
          <c:showPercent val="0"/>
          <c:showBubbleSize val="0"/>
        </c:dLbls>
        <c:gapWidth val="100"/>
        <c:overlap val="-24"/>
        <c:axId val="1143589600"/>
        <c:axId val="1143588768"/>
      </c:barChart>
      <c:catAx>
        <c:axId val="11435896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3588768"/>
        <c:crosses val="autoZero"/>
        <c:auto val="1"/>
        <c:lblAlgn val="ctr"/>
        <c:lblOffset val="100"/>
        <c:noMultiLvlLbl val="0"/>
      </c:catAx>
      <c:valAx>
        <c:axId val="114358876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3589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F6270272354912AF774C60079AE0BC"/>
        <w:category>
          <w:name w:val="General"/>
          <w:gallery w:val="placeholder"/>
        </w:category>
        <w:types>
          <w:type w:val="bbPlcHdr"/>
        </w:types>
        <w:behaviors>
          <w:behavior w:val="content"/>
        </w:behaviors>
        <w:guid w:val="{5452A524-D7D9-4685-8E8D-0ED045C6B631}"/>
      </w:docPartPr>
      <w:docPartBody>
        <w:p w:rsidR="00BB06D2" w:rsidRDefault="0017214E">
          <w:pPr>
            <w:pStyle w:val="B3F6270272354912AF774C60079AE0BC"/>
          </w:pPr>
          <w:r w:rsidRPr="00C3569F">
            <w:t>Business Report</w:t>
          </w:r>
        </w:p>
      </w:docPartBody>
    </w:docPart>
    <w:docPart>
      <w:docPartPr>
        <w:name w:val="74BE8BA0300F47FDB1CFE5918A3AE8D7"/>
        <w:category>
          <w:name w:val="General"/>
          <w:gallery w:val="placeholder"/>
        </w:category>
        <w:types>
          <w:type w:val="bbPlcHdr"/>
        </w:types>
        <w:behaviors>
          <w:behavior w:val="content"/>
        </w:behaviors>
        <w:guid w:val="{C0FA393F-DCD6-405F-8E96-FA1BA45090E1}"/>
      </w:docPartPr>
      <w:docPartBody>
        <w:p w:rsidR="00BB06D2" w:rsidRDefault="0017214E">
          <w:pPr>
            <w:pStyle w:val="74BE8BA0300F47FDB1CFE5918A3AE8D7"/>
          </w:pPr>
          <w:r w:rsidRPr="00C3569F">
            <w:t>YEAR IN REVIEW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D2"/>
    <w:rsid w:val="0017214E"/>
    <w:rsid w:val="00BB06D2"/>
    <w:rsid w:val="00BD1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F6270272354912AF774C60079AE0BC">
    <w:name w:val="B3F6270272354912AF774C60079AE0BC"/>
  </w:style>
  <w:style w:type="paragraph" w:customStyle="1" w:styleId="74BE8BA0300F47FDB1CFE5918A3AE8D7">
    <w:name w:val="74BE8BA0300F47FDB1CFE5918A3AE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5C47055E-AA0B-49D1-8766-BF5B2B2E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11</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2023-12-28T07:59:00Z</dcterms:created>
  <dcterms:modified xsi:type="dcterms:W3CDTF">2024-05-01T10:21:00Z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